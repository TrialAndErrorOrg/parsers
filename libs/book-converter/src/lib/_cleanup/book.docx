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37843" w14:textId="3DDDD06E" w:rsidR="00F40501" w:rsidRPr="00CB402B" w:rsidRDefault="00F40501" w:rsidP="00F40501">
      <w:pPr>
        <w:ind w:firstLine="266"/>
        <w:rPr>
          <w:rFonts w:cs="EB Garamond"/>
        </w:rPr>
      </w:pPr>
      <w:r w:rsidRPr="00CB402B">
        <w:rPr>
          <w:rFonts w:cs="EB Garamond"/>
        </w:rPr>
        <w:br w:type="page"/>
      </w:r>
    </w:p>
    <w:p w14:paraId="273B7B49" w14:textId="77777777" w:rsidR="009A7E41" w:rsidRPr="00CB402B" w:rsidRDefault="009A7E41" w:rsidP="00451CBA">
      <w:bookmarkStart w:id="0" w:name="_Toc134718874"/>
    </w:p>
    <w:p w14:paraId="68626FFE" w14:textId="6750EC07" w:rsidR="00F40501" w:rsidRPr="00CB402B" w:rsidRDefault="00F40501" w:rsidP="00F40501">
      <w:pPr>
        <w:pStyle w:val="Heading1"/>
        <w:rPr>
          <w:lang w:val="nl-NL"/>
        </w:rPr>
      </w:pPr>
      <w:r w:rsidRPr="00CB402B">
        <w:rPr>
          <w:lang w:val="nl-NL"/>
        </w:rPr>
        <w:lastRenderedPageBreak/>
        <w:t>Proloog</w:t>
      </w:r>
      <w:bookmarkEnd w:id="0"/>
    </w:p>
    <w:p w14:paraId="06A64E9D" w14:textId="77777777" w:rsidR="009A7E41" w:rsidRPr="00CB402B" w:rsidRDefault="009A7E41" w:rsidP="00451CBA"/>
    <w:p w14:paraId="093FCC94" w14:textId="77777777" w:rsidR="009A7E41" w:rsidRPr="00CB402B" w:rsidRDefault="009A7E41" w:rsidP="00451CBA"/>
    <w:p w14:paraId="3342D790" w14:textId="77777777" w:rsidR="009A7E41" w:rsidRPr="00CB402B" w:rsidRDefault="009A7E41" w:rsidP="00451CBA"/>
    <w:p w14:paraId="0FC32106" w14:textId="77777777" w:rsidR="009A7E41" w:rsidRPr="00CB402B" w:rsidRDefault="009A7E41" w:rsidP="00451CBA"/>
    <w:p w14:paraId="0075D2B1" w14:textId="77777777" w:rsidR="009A7E41" w:rsidRPr="00CB402B" w:rsidRDefault="009A7E41" w:rsidP="00451CBA"/>
    <w:p w14:paraId="52DC2A69" w14:textId="77777777" w:rsidR="009A7E41" w:rsidRPr="00CB402B" w:rsidRDefault="009A7E41" w:rsidP="00451CBA"/>
    <w:p w14:paraId="25A82CA8" w14:textId="77777777" w:rsidR="009A7E41" w:rsidRPr="00CB402B" w:rsidRDefault="009A7E41" w:rsidP="00451CBA"/>
    <w:p w14:paraId="236F5461" w14:textId="6353EC96" w:rsidR="00F40501" w:rsidRPr="00CB402B" w:rsidRDefault="00F40501" w:rsidP="009A7E41">
      <w:pPr>
        <w:pStyle w:val="AfterSection"/>
        <w:rPr>
          <w:lang w:val="nl-NL"/>
        </w:rPr>
      </w:pPr>
      <w:r w:rsidRPr="00CB402B">
        <w:rPr>
          <w:lang w:val="nl-NL"/>
        </w:rPr>
        <w:t xml:space="preserve">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w:t>
      </w:r>
      <w:proofErr w:type="spellStart"/>
      <w:r w:rsidRPr="00CB402B">
        <w:rPr>
          <w:lang w:val="nl-NL"/>
        </w:rPr>
        <w:t>labtijden</w:t>
      </w:r>
      <w:proofErr w:type="spellEnd"/>
      <w:r w:rsidRPr="00CB402B">
        <w:rPr>
          <w:lang w:val="nl-NL"/>
        </w:rPr>
        <w:t xml:space="preserve">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0104DB05" w14:textId="77777777" w:rsidR="00F40501" w:rsidRPr="00CB402B" w:rsidRDefault="00F40501" w:rsidP="00F40501">
      <w:pPr>
        <w:rPr>
          <w:rFonts w:cs="EB Garamond"/>
        </w:rPr>
      </w:pPr>
      <w:r w:rsidRPr="00CB402B">
        <w:rPr>
          <w:rFonts w:cs="EB Garamond"/>
        </w:rPr>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‘ook maar een mening’. </w:t>
      </w:r>
    </w:p>
    <w:p w14:paraId="3252F0C3" w14:textId="77777777" w:rsidR="00F40501" w:rsidRPr="00CB402B" w:rsidRDefault="00F40501" w:rsidP="00F40501">
      <w:pPr>
        <w:rPr>
          <w:rFonts w:cs="EB Garamond"/>
        </w:rPr>
      </w:pPr>
      <w:r w:rsidRPr="00CB402B">
        <w:rPr>
          <w:rFonts w:cs="EB Garamond"/>
        </w:rPr>
        <w:t xml:space="preserve">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w:t>
      </w:r>
      <w:r w:rsidRPr="00CB402B">
        <w:rPr>
          <w:rFonts w:cs="EB Garamond"/>
        </w:rPr>
        <w:lastRenderedPageBreak/>
        <w:t>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32EB272F" w14:textId="77777777" w:rsidR="00F40501" w:rsidRPr="00CB402B" w:rsidRDefault="00F40501" w:rsidP="00F40501">
      <w:pPr>
        <w:rPr>
          <w:rFonts w:cs="EB Garamond"/>
        </w:rPr>
      </w:pPr>
      <w:r w:rsidRPr="00CB402B">
        <w:rPr>
          <w:rFonts w:cs="EB Garamond"/>
        </w:rPr>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24AF9DA" w14:textId="77777777" w:rsidR="00F40501" w:rsidRPr="00CB402B" w:rsidRDefault="00F40501" w:rsidP="00F40501">
      <w:pPr>
        <w:rPr>
          <w:rFonts w:cs="EB Garamond"/>
        </w:rPr>
      </w:pPr>
    </w:p>
    <w:p w14:paraId="115FCBC5" w14:textId="77777777" w:rsidR="00F40501" w:rsidRPr="00CB402B" w:rsidRDefault="00F40501" w:rsidP="00F40501">
      <w:pPr>
        <w:rPr>
          <w:rFonts w:cs="EB Garamond"/>
        </w:rPr>
      </w:pPr>
      <w:r w:rsidRPr="00CB402B">
        <w:rPr>
          <w:rFonts w:cs="EB Garamond"/>
        </w:rPr>
        <w:t>Natuurlijk wordt er voortdurend nagedacht over de manier waarop de universiteit zich ontwikkelt. Dat heeft in de recente jaren ook interessante publicaties opgeleverd, zoals die van de voormalige rector magnificus van de UU, Bert van der Zwaan, onder de wat omineuze titel: ‘Haalt de universiteit 2040?’</w:t>
      </w:r>
      <w:r w:rsidRPr="00CB402B">
        <w:rPr>
          <w:rStyle w:val="FootnoteReference"/>
          <w:rFonts w:cs="EB Garamond"/>
        </w:rPr>
        <w:footnoteReference w:id="1"/>
      </w:r>
      <w:r w:rsidRPr="00CB402B">
        <w:rPr>
          <w:rFonts w:cs="EB Garamond"/>
        </w:rPr>
        <w:t xml:space="preserve"> Daarin behandelt hij vooral het stelsel van hoger onderwijs in Europees in internationaal perspectief. Daarnaast was er ook nog de publicatie van Floris Cohen, verleidelijk getiteld: ‘De ideale universiteit’, waarin hij zich grotendeels baserend op een aantal funderende beginselen, zette aan het ontwerp van een nieuwe universiteit, die op onderdelen toch verrassend veel lijkt op de universiteit die we in het (verre) verleden kenden.</w:t>
      </w:r>
      <w:r w:rsidRPr="00CB402B">
        <w:rPr>
          <w:rStyle w:val="FootnoteReference"/>
          <w:rFonts w:cs="EB Garamond"/>
        </w:rPr>
        <w:footnoteReference w:id="2"/>
      </w:r>
      <w:r w:rsidRPr="00CB402B">
        <w:rPr>
          <w:rFonts w:cs="EB Garamond"/>
        </w:rPr>
        <w:t xml:space="preserve"> Deze en vele andere publicaties hebben onze gedachten gescherpt én ons tot de conclusie gebracht dat het de moeite waard zou kunnen zijn om nog eens verder na te </w:t>
      </w:r>
      <w:r w:rsidRPr="00CB402B">
        <w:rPr>
          <w:rFonts w:cs="EB Garamond"/>
        </w:rPr>
        <w:lastRenderedPageBreak/>
        <w:t xml:space="preserve">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Open </w:t>
      </w:r>
      <w:proofErr w:type="spellStart"/>
      <w:r w:rsidRPr="00CB402B">
        <w:rPr>
          <w:rFonts w:cs="EB Garamond"/>
        </w:rPr>
        <w:t>Science</w:t>
      </w:r>
      <w:proofErr w:type="spellEnd"/>
      <w:r w:rsidRPr="00CB402B">
        <w:rPr>
          <w:rFonts w:cs="EB Garamond"/>
        </w:rPr>
        <w:t>. In wezen gaat het er 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CB402B">
        <w:rPr>
          <w:rStyle w:val="FootnoteReference"/>
          <w:rFonts w:cs="EB Garamond"/>
        </w:rPr>
        <w:footnoteReference w:id="3"/>
      </w:r>
      <w:r w:rsidRPr="00CB402B">
        <w:rPr>
          <w:rFonts w:cs="EB Garamond"/>
        </w:rPr>
        <w:t xml:space="preserve"> Hoe is het onderwijs en onderzoek zich, mede in die context aan het ontwikkelen? </w:t>
      </w:r>
    </w:p>
    <w:p w14:paraId="2318FCCE" w14:textId="77777777" w:rsidR="00F40501" w:rsidRPr="00CB402B" w:rsidRDefault="00F40501" w:rsidP="00F40501">
      <w:pPr>
        <w:rPr>
          <w:rFonts w:cs="EB Garamond"/>
        </w:rPr>
      </w:pPr>
      <w:r w:rsidRPr="00CB402B">
        <w:rPr>
          <w:rFonts w:cs="EB Garamond"/>
        </w:rPr>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10A72E76" w14:textId="77777777" w:rsidR="00F40501" w:rsidRPr="00CB402B" w:rsidRDefault="00F40501" w:rsidP="00F40501">
      <w:pPr>
        <w:rPr>
          <w:rFonts w:cs="EB Garamond"/>
        </w:rPr>
      </w:pPr>
      <w:r w:rsidRPr="00CB402B">
        <w:rPr>
          <w:rFonts w:cs="EB Garamond"/>
        </w:rPr>
        <w:t>Onze ambitie reikt, op bescheiden wijze, verder dan het louter beschrijven van wat we menen waar te nemen; we willen ook aangeven welke vervolgontwikkelingen we verwachten en wenselijk vinden. Soms geven we ook aan welke stappen nodig zijn om bepaalde idealen te kunnen realiseren. En uiteraard zijn het daarmee ook aanzetten voor discussie.</w:t>
      </w:r>
    </w:p>
    <w:p w14:paraId="78AE28DD" w14:textId="77777777" w:rsidR="00F40501" w:rsidRPr="00CB402B" w:rsidRDefault="00F40501" w:rsidP="00F40501">
      <w:pPr>
        <w:rPr>
          <w:rFonts w:cs="EB Garamond"/>
        </w:rPr>
      </w:pPr>
      <w:r w:rsidRPr="00CB402B">
        <w:rPr>
          <w:rFonts w:cs="EB Garamond"/>
        </w:rPr>
        <w:t xml:space="preserve">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w:t>
      </w:r>
      <w:r w:rsidRPr="00CB402B">
        <w:rPr>
          <w:rFonts w:cs="EB Garamond"/>
        </w:rPr>
        <w:lastRenderedPageBreak/>
        <w:t>minst geïnteresseerd zijn in het functioneren van de universiteit en op beslissende momenten, bijvoorbeeld bij verkiezingen, invloed kunnen uitoefenen.</w:t>
      </w:r>
    </w:p>
    <w:p w14:paraId="4C628D20" w14:textId="77777777" w:rsidR="00F40501" w:rsidRPr="00CB402B" w:rsidRDefault="00F40501" w:rsidP="00F40501">
      <w:pPr>
        <w:rPr>
          <w:rFonts w:cs="EB Garamond"/>
        </w:rPr>
      </w:pPr>
      <w:r w:rsidRPr="00CB402B">
        <w:rPr>
          <w:rFonts w:cs="EB Garamond"/>
        </w:rPr>
        <w:t>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mate relevant voor alle Nederlandse universiteiten. Hoogwaardig onderzoek is per definitie internationaal, en daarmee is de universitaire wereld per definitie ook een internationale wereld, waarbinnen de laatste jaren de Europese Unie in toenemende mate van belang is, zowel beleidsmatig als voor onderzoeks- en onderwijsfinanciering. Die internationale, en in het bijzonder Europese context, zal in dit boek dan ook vaak aan bod komen.</w:t>
      </w:r>
    </w:p>
    <w:p w14:paraId="7BCCD6F8" w14:textId="77777777" w:rsidR="00F40501" w:rsidRPr="00CB402B" w:rsidRDefault="00F40501" w:rsidP="00F40501">
      <w:pPr>
        <w:rPr>
          <w:rFonts w:cs="EB Garamond"/>
        </w:rPr>
      </w:pPr>
      <w:r w:rsidRPr="00CB402B">
        <w:rPr>
          <w:rFonts w:cs="EB Garamond"/>
        </w:rPr>
        <w:t xml:space="preserve">Vanwege die internationale context is het van belang om aan te geven wat in dit boek onder universiteit verstaan. We zullen het vooral hebben over wat internationaal wel aangeduid wordt als ‘research </w:t>
      </w:r>
      <w:proofErr w:type="spellStart"/>
      <w:r w:rsidRPr="00CB402B">
        <w:rPr>
          <w:rFonts w:cs="EB Garamond"/>
        </w:rPr>
        <w:t>universities</w:t>
      </w:r>
      <w:proofErr w:type="spellEnd"/>
      <w:r w:rsidRPr="00CB402B">
        <w:rPr>
          <w:rFonts w:cs="EB Garamond"/>
        </w:rPr>
        <w:t>’.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w:t>
      </w:r>
      <w:proofErr w:type="spellStart"/>
      <w:r w:rsidRPr="00CB402B">
        <w:rPr>
          <w:rFonts w:cs="EB Garamond"/>
        </w:rPr>
        <w:t>university</w:t>
      </w:r>
      <w:proofErr w:type="spellEnd"/>
      <w:r w:rsidRPr="00CB402B">
        <w:rPr>
          <w:rFonts w:cs="EB Garamond"/>
        </w:rPr>
        <w:t xml:space="preserve"> of </w:t>
      </w:r>
      <w:proofErr w:type="spellStart"/>
      <w:r w:rsidRPr="00CB402B">
        <w:rPr>
          <w:rFonts w:cs="EB Garamond"/>
        </w:rPr>
        <w:t>applied</w:t>
      </w:r>
      <w:proofErr w:type="spellEnd"/>
      <w:r w:rsidRPr="00CB402B">
        <w:rPr>
          <w:rFonts w:cs="EB Garamond"/>
        </w:rPr>
        <w:t xml:space="preserve"> </w:t>
      </w:r>
      <w:proofErr w:type="spellStart"/>
      <w:r w:rsidRPr="00CB402B">
        <w:rPr>
          <w:rFonts w:cs="EB Garamond"/>
        </w:rPr>
        <w:t>sciences</w:t>
      </w:r>
      <w:proofErr w:type="spellEnd"/>
      <w:r w:rsidRPr="00CB402B">
        <w:rPr>
          <w:rFonts w:cs="EB Garamond"/>
        </w:rPr>
        <w:t xml:space="preserve">’. Het Nederlandse Hoger Beroeps Onderwijs past in de laatste categorie. In de praktijk is het onderscheid tussen deze beide types instelling niet zo scherp te maken; (toegepast) onderzoek krijgt ook steeds meer aandacht in de hoek van de </w:t>
      </w:r>
      <w:proofErr w:type="spellStart"/>
      <w:r w:rsidRPr="00CB402B">
        <w:rPr>
          <w:rFonts w:cs="EB Garamond"/>
        </w:rPr>
        <w:t>universities</w:t>
      </w:r>
      <w:proofErr w:type="spellEnd"/>
      <w:r w:rsidRPr="00CB402B">
        <w:rPr>
          <w:rFonts w:cs="EB Garamond"/>
        </w:rPr>
        <w:t xml:space="preserve"> </w:t>
      </w:r>
      <w:r w:rsidRPr="00CB402B">
        <w:rPr>
          <w:rFonts w:cs="EB Garamond"/>
        </w:rPr>
        <w:lastRenderedPageBreak/>
        <w:t xml:space="preserve">of </w:t>
      </w:r>
      <w:proofErr w:type="spellStart"/>
      <w:r w:rsidRPr="00CB402B">
        <w:rPr>
          <w:rFonts w:cs="EB Garamond"/>
        </w:rPr>
        <w:t>applied</w:t>
      </w:r>
      <w:proofErr w:type="spellEnd"/>
      <w:r w:rsidRPr="00CB402B">
        <w:rPr>
          <w:rFonts w:cs="EB Garamond"/>
        </w:rPr>
        <w:t xml:space="preserve"> </w:t>
      </w:r>
      <w:proofErr w:type="spellStart"/>
      <w:r w:rsidRPr="00CB402B">
        <w:rPr>
          <w:rFonts w:cs="EB Garamond"/>
        </w:rPr>
        <w:t>sciences</w:t>
      </w:r>
      <w:proofErr w:type="spellEnd"/>
      <w:r w:rsidRPr="00CB402B">
        <w:rPr>
          <w:rFonts w:cs="EB Garamond"/>
        </w:rPr>
        <w:t>. Het is dan ook begrijpelijk dat, zeker binnen de EU, in toenemende mate wordt uitgegaan van gelijkwaardigheid van beide types instelling. Er blijft echter ook een waardevol en te koesteren verschil tussen de instellingen die gericht zijn op opleiden van mensen die nieuwe hoogwaardige kennis genereren, en instellingen die zich richten op het opleiden van mensen die in staat zijn hoogwaardige kennis toe te passen (en daar ook onderzoek naar doen).</w:t>
      </w:r>
      <w:r w:rsidRPr="00CB402B">
        <w:rPr>
          <w:rStyle w:val="FootnoteReference"/>
          <w:rFonts w:cs="EB Garamond"/>
        </w:rPr>
        <w:footnoteReference w:id="4"/>
      </w:r>
      <w:r w:rsidRPr="00CB402B">
        <w:rPr>
          <w:rFonts w:cs="EB Garamond"/>
        </w:rPr>
        <w:t xml:space="preserve"> Dit boek gaat vooral over dat wat er gebeurt aan het eerstgenoemde type instelling. Veel van wat wij te melden hebben zal echter ook relevant zijn voor </w:t>
      </w:r>
      <w:proofErr w:type="spellStart"/>
      <w:r w:rsidRPr="00CB402B">
        <w:rPr>
          <w:rFonts w:cs="EB Garamond"/>
        </w:rPr>
        <w:t>HBO-instellingen</w:t>
      </w:r>
      <w:proofErr w:type="spellEnd"/>
      <w:r w:rsidRPr="00CB402B">
        <w:rPr>
          <w:rFonts w:cs="EB Garamond"/>
        </w:rPr>
        <w:t xml:space="preserve">, zeker op het gebied van onderwijs. Maar ons past hier ook bescheidenheid; we kennen het HBO niet van binnenuit. </w:t>
      </w:r>
    </w:p>
    <w:p w14:paraId="7C5FD9D5" w14:textId="77777777" w:rsidR="00F40501" w:rsidRPr="00CB402B" w:rsidRDefault="00F40501" w:rsidP="00F40501">
      <w:pPr>
        <w:rPr>
          <w:rFonts w:cs="EB Garamond"/>
        </w:rPr>
      </w:pPr>
      <w:r w:rsidRPr="00CB402B">
        <w:rPr>
          <w:rFonts w:cs="EB Garamond"/>
        </w:rPr>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proofErr w:type="gramStart"/>
      <w:r w:rsidRPr="00CB402B">
        <w:rPr>
          <w:rFonts w:cs="EB Garamond"/>
        </w:rPr>
        <w:t>expert meetings</w:t>
      </w:r>
      <w:proofErr w:type="gramEnd"/>
      <w:r w:rsidRPr="00CB402B">
        <w:rPr>
          <w:rFonts w:cs="EB Garamond"/>
        </w:rPr>
        <w:t xml:space="preserve">’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 Wij danken alle deelnemers aan deze ‘expertmeetings’, en ook degenen die er niet bij konden zijn en ons schriftelijk van inbreng voorzagen. Hun namen zijn te vinden in een bijlage. </w:t>
      </w:r>
    </w:p>
    <w:p w14:paraId="0434B665" w14:textId="77777777" w:rsidR="00F40501" w:rsidRPr="00CB402B" w:rsidRDefault="00F40501" w:rsidP="00F40501">
      <w:pPr>
        <w:rPr>
          <w:rFonts w:cs="EB Garamond"/>
        </w:rPr>
      </w:pPr>
      <w:r w:rsidRPr="00CB402B">
        <w:rPr>
          <w:rFonts w:cs="EB Garamond"/>
        </w:rPr>
        <w:lastRenderedPageBreak/>
        <w:t xml:space="preserve">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en zorgde er ook voor dat we ook het studentperspectief voor ogen hielden. Datzelfde geldt ook voor </w:t>
      </w:r>
      <w:proofErr w:type="spellStart"/>
      <w:r w:rsidRPr="00CB402B">
        <w:rPr>
          <w:rFonts w:cs="EB Garamond"/>
        </w:rPr>
        <w:t>Manar</w:t>
      </w:r>
      <w:proofErr w:type="spellEnd"/>
      <w:r w:rsidRPr="00CB402B">
        <w:rPr>
          <w:rFonts w:cs="EB Garamond"/>
        </w:rPr>
        <w:t xml:space="preserve"> el </w:t>
      </w:r>
      <w:proofErr w:type="spellStart"/>
      <w:r w:rsidRPr="00CB402B">
        <w:rPr>
          <w:rFonts w:cs="EB Garamond"/>
        </w:rPr>
        <w:t>Amrani</w:t>
      </w:r>
      <w:proofErr w:type="spellEnd"/>
      <w:r w:rsidRPr="00CB402B">
        <w:rPr>
          <w:rFonts w:cs="EB Garamond"/>
        </w:rPr>
        <w:t xml:space="preserve">, die halverwege het project de verantwoordelijkheden van haar overnam. Claire en </w:t>
      </w:r>
      <w:proofErr w:type="spellStart"/>
      <w:r w:rsidRPr="00CB402B">
        <w:rPr>
          <w:rFonts w:cs="EB Garamond"/>
        </w:rPr>
        <w:t>Manar</w:t>
      </w:r>
      <w:proofErr w:type="spellEnd"/>
      <w:r w:rsidRPr="00CB402B">
        <w:rPr>
          <w:rFonts w:cs="EB Garamond"/>
        </w:rPr>
        <w:t xml:space="preserve"> ‘organiseerden’ het auteursteam, hetgeen gelet op de bijzondere agenda’s van de schrijvers bepaald een uitdaging was. Met schijnbaar onuitputtelijke kwaliteit en opgewektheid hebben zij hun klussen geklaard.</w:t>
      </w:r>
    </w:p>
    <w:p w14:paraId="7545F776" w14:textId="77777777" w:rsidR="00F40501" w:rsidRPr="00CB402B" w:rsidRDefault="00F40501" w:rsidP="00F40501">
      <w:pPr>
        <w:rPr>
          <w:rFonts w:cs="EB Garamond"/>
        </w:rPr>
      </w:pPr>
      <w:r w:rsidRPr="00CB402B">
        <w:rPr>
          <w:rFonts w:cs="EB Garamond"/>
        </w:rPr>
        <w:t xml:space="preserve">Als auteurs hebben we het werk verdeeld. Manon </w:t>
      </w:r>
      <w:proofErr w:type="spellStart"/>
      <w:r w:rsidRPr="00CB402B">
        <w:rPr>
          <w:rFonts w:cs="EB Garamond"/>
        </w:rPr>
        <w:t>Kluijtmans</w:t>
      </w:r>
      <w:proofErr w:type="spellEnd"/>
      <w:r w:rsidRPr="00CB402B">
        <w:rPr>
          <w:rFonts w:cs="EB Garamond"/>
        </w:rPr>
        <w:t xml:space="preserve"> heeft de primaire verantwoordelijkheid gehad voor de hoofdstukken over onderwijs en gemeenschap. Frank Miedema heeft vooral de hoofdstukken over de transitie naar Open </w:t>
      </w:r>
      <w:proofErr w:type="spellStart"/>
      <w:r w:rsidRPr="00CB402B">
        <w:rPr>
          <w:rFonts w:cs="EB Garamond"/>
        </w:rPr>
        <w:t>Science</w:t>
      </w:r>
      <w:proofErr w:type="spellEnd"/>
      <w:r w:rsidRPr="00CB402B">
        <w:rPr>
          <w:rFonts w:cs="EB Garamond"/>
        </w:rPr>
        <w:t xml:space="preserve"> en die naar de interactie met de samenleving voor zijn rekening genomen. Henk </w:t>
      </w:r>
      <w:proofErr w:type="spellStart"/>
      <w:r w:rsidRPr="00CB402B">
        <w:rPr>
          <w:rFonts w:cs="EB Garamond"/>
        </w:rPr>
        <w:t>Kummeling</w:t>
      </w:r>
      <w:proofErr w:type="spellEnd"/>
      <w:r w:rsidRPr="00CB402B">
        <w:rPr>
          <w:rFonts w:cs="EB Garamond"/>
        </w:rPr>
        <w:t xml:space="preserve"> gaf de voorzet voor de andere stukken. Het geheel is echter een resultaat van een indringende samenwerking, waarvoor we gezamenlijk de verantwoordelijkheid nemen. In dat verband willen we ook zeker Maarten Post bedanken, die de rol van kritische meelezer vervulde. Hij heeft vooral gelet op de toegankelijkheid van de teksten, en hij heeft ook er ook voor gezorgd dat de hoofdstukken taalkundig wat zijn gestroomlijnd, waarmee overigens niet kon worden voorkomen dat de hand van een bepaalde auteur zichtbaar bleef. De hoofdstukken vertonen uiteraard samenhang, maar we hebben er ook voor willen zorgen dat ze afzonderlijk leesbaar en begrijpelijk zijn.</w:t>
      </w:r>
    </w:p>
    <w:p w14:paraId="1833619B" w14:textId="77777777" w:rsidR="00F40501" w:rsidRPr="00CB402B" w:rsidRDefault="00F40501" w:rsidP="00F40501">
      <w:pPr>
        <w:rPr>
          <w:rFonts w:cs="EB Garamond"/>
        </w:rPr>
      </w:pPr>
      <w:r w:rsidRPr="00CB402B">
        <w:rPr>
          <w:rFonts w:cs="EB Garamond"/>
        </w:rPr>
        <w:t xml:space="preserve">Geheel in lijn met de Open </w:t>
      </w:r>
      <w:proofErr w:type="spellStart"/>
      <w:r w:rsidRPr="00CB402B">
        <w:rPr>
          <w:rFonts w:cs="EB Garamond"/>
        </w:rPr>
        <w:t>Science</w:t>
      </w:r>
      <w:proofErr w:type="spellEnd"/>
      <w:r w:rsidRPr="00CB402B">
        <w:rPr>
          <w:rFonts w:cs="EB Garamond"/>
        </w:rPr>
        <w:t xml:space="preserv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063434FA" w14:textId="77777777" w:rsidR="00F40501" w:rsidRPr="00CB402B" w:rsidRDefault="00F40501" w:rsidP="00F40501">
      <w:pPr>
        <w:rPr>
          <w:rFonts w:cs="EB Garamond"/>
        </w:rPr>
      </w:pPr>
    </w:p>
    <w:p w14:paraId="1BE1211B" w14:textId="77777777" w:rsidR="00F40501" w:rsidRPr="00CB402B" w:rsidRDefault="00F40501" w:rsidP="00F40501">
      <w:pPr>
        <w:rPr>
          <w:rFonts w:cs="EB Garamond"/>
        </w:rPr>
      </w:pPr>
      <w:r w:rsidRPr="00CB402B">
        <w:rPr>
          <w:rFonts w:cs="EB Garamond"/>
        </w:rPr>
        <w:t xml:space="preserve">Henk </w:t>
      </w:r>
      <w:proofErr w:type="spellStart"/>
      <w:r w:rsidRPr="00CB402B">
        <w:rPr>
          <w:rFonts w:cs="EB Garamond"/>
        </w:rPr>
        <w:t>Kummeling</w:t>
      </w:r>
      <w:proofErr w:type="spellEnd"/>
      <w:r w:rsidRPr="00CB402B">
        <w:rPr>
          <w:rFonts w:cs="EB Garamond"/>
        </w:rPr>
        <w:t xml:space="preserve">, Manon </w:t>
      </w:r>
      <w:proofErr w:type="spellStart"/>
      <w:r w:rsidRPr="00CB402B">
        <w:rPr>
          <w:rFonts w:cs="EB Garamond"/>
        </w:rPr>
        <w:t>Kluijtmans</w:t>
      </w:r>
      <w:proofErr w:type="spellEnd"/>
      <w:r w:rsidRPr="00CB402B">
        <w:rPr>
          <w:rFonts w:cs="EB Garamond"/>
        </w:rPr>
        <w:t>, Frank Miedema</w:t>
      </w:r>
    </w:p>
    <w:p w14:paraId="26BFCAD3" w14:textId="77777777" w:rsidR="00F40501" w:rsidRPr="00CB402B" w:rsidRDefault="00F40501" w:rsidP="00F40501">
      <w:pPr>
        <w:rPr>
          <w:rFonts w:cs="EB Garamond"/>
        </w:rPr>
      </w:pPr>
      <w:r w:rsidRPr="00CB402B">
        <w:rPr>
          <w:rFonts w:cs="EB Garamond"/>
        </w:rPr>
        <w:t>April 2023</w:t>
      </w:r>
    </w:p>
    <w:p w14:paraId="26D4B51B" w14:textId="77777777" w:rsidR="00F40501" w:rsidRPr="00CB402B" w:rsidRDefault="00F40501" w:rsidP="00F40501">
      <w:pPr>
        <w:ind w:firstLine="0"/>
        <w:rPr>
          <w:rFonts w:cs="EB Garamond"/>
        </w:rPr>
        <w:sectPr w:rsidR="00F40501" w:rsidRPr="00CB402B" w:rsidSect="00F40501">
          <w:footerReference w:type="default" r:id="rId8"/>
          <w:type w:val="oddPage"/>
          <w:pgSz w:w="8789" w:h="13325"/>
          <w:pgMar w:top="1440" w:right="1440" w:bottom="1440" w:left="1440" w:header="708" w:footer="708" w:gutter="0"/>
          <w:cols w:space="708"/>
          <w:docGrid w:linePitch="360"/>
        </w:sectPr>
      </w:pPr>
    </w:p>
    <w:p w14:paraId="493485FB" w14:textId="406EED8A" w:rsidR="00F40501" w:rsidRPr="00CB402B" w:rsidRDefault="00F40501" w:rsidP="009A7E41">
      <w:pPr>
        <w:pStyle w:val="Heading1"/>
        <w:rPr>
          <w:u w:color="000000"/>
          <w:lang w:val="nl-NL"/>
        </w:rPr>
      </w:pPr>
      <w:bookmarkStart w:id="1" w:name="_Toc134718875"/>
      <w:r w:rsidRPr="00CB402B">
        <w:rPr>
          <w:u w:color="000000"/>
          <w:lang w:val="nl-NL"/>
        </w:rPr>
        <w:lastRenderedPageBreak/>
        <w:t>Beknopte ontwikkelingsgeschiedenis van de universiteit</w:t>
      </w:r>
      <w:bookmarkEnd w:id="1"/>
      <w:r w:rsidRPr="00CB402B">
        <w:rPr>
          <w:u w:color="000000"/>
          <w:lang w:val="nl-NL"/>
        </w:rPr>
        <w:t xml:space="preserve"> </w:t>
      </w:r>
    </w:p>
    <w:p w14:paraId="7F91EA8A" w14:textId="77777777" w:rsidR="009A7E41" w:rsidRPr="00CB402B" w:rsidRDefault="009A7E41" w:rsidP="009C0062">
      <w:bookmarkStart w:id="2" w:name="_Toc134718876"/>
    </w:p>
    <w:p w14:paraId="6CF8C1F5" w14:textId="77777777" w:rsidR="009A7E41" w:rsidRPr="00CB402B" w:rsidRDefault="009A7E41" w:rsidP="009C0062"/>
    <w:p w14:paraId="7F04B85C" w14:textId="1BDF9F8E" w:rsidR="00F40501" w:rsidRPr="00CB402B" w:rsidRDefault="00F40501" w:rsidP="00F40501">
      <w:pPr>
        <w:pStyle w:val="Heading2"/>
        <w:rPr>
          <w:lang w:val="nl-NL"/>
        </w:rPr>
      </w:pPr>
      <w:r w:rsidRPr="00CB402B">
        <w:rPr>
          <w:lang w:val="nl-NL"/>
        </w:rPr>
        <w:t>In den beginne…</w:t>
      </w:r>
      <w:bookmarkEnd w:id="2"/>
    </w:p>
    <w:p w14:paraId="73219AE1" w14:textId="77777777" w:rsidR="00F40501" w:rsidRPr="00CB402B" w:rsidRDefault="00F40501" w:rsidP="009A7E41">
      <w:pPr>
        <w:pStyle w:val="AfterSection"/>
        <w:rPr>
          <w:bdr w:val="nil"/>
          <w:lang w:val="nl-NL" w:eastAsia="nl-NL"/>
        </w:rPr>
      </w:pPr>
      <w:r w:rsidRPr="00CB402B">
        <w:rPr>
          <w:lang w:val="nl-NL" w:eastAsia="nl-NL"/>
        </w:rPr>
        <w:t>De universiteit kennen we als instituut al heel lang. Meestal wordt 1088, met de vestiging van de universiteit van Bologna, als geboortejaar gezien.</w:t>
      </w:r>
      <w:r w:rsidRPr="00CB402B">
        <w:rPr>
          <w:bdr w:val="nil"/>
          <w:vertAlign w:val="superscript"/>
          <w:lang w:val="nl-NL" w:eastAsia="nl-NL"/>
        </w:rPr>
        <w:footnoteReference w:id="5"/>
      </w:r>
      <w:r w:rsidRPr="00CB402B">
        <w:rPr>
          <w:lang w:val="nl-NL" w:eastAsia="nl-NL"/>
        </w:rPr>
        <w:t xml:space="preserve"> Maar de bestaansgeschiedenis voert nog verder terug, namelijk naar 859, het jaar waarin de Al-</w:t>
      </w:r>
      <w:proofErr w:type="spellStart"/>
      <w:r w:rsidRPr="00CB402B">
        <w:rPr>
          <w:lang w:val="nl-NL" w:eastAsia="nl-NL"/>
        </w:rPr>
        <w:t>Qarawiyyin</w:t>
      </w:r>
      <w:proofErr w:type="spellEnd"/>
      <w:r w:rsidRPr="00CB402B">
        <w:rPr>
          <w:lang w:val="nl-NL" w:eastAsia="nl-NL"/>
        </w:rPr>
        <w:t xml:space="preserve"> Universiteit te Fez werd </w:t>
      </w:r>
      <w:commentRangeStart w:id="3"/>
      <w:r w:rsidRPr="00CB402B">
        <w:rPr>
          <w:lang w:val="nl-NL" w:eastAsia="nl-NL"/>
        </w:rPr>
        <w:t>opgericht.</w:t>
      </w:r>
      <w:r w:rsidRPr="00CB402B">
        <w:rPr>
          <w:bdr w:val="nil"/>
          <w:vertAlign w:val="superscript"/>
          <w:lang w:val="nl-NL" w:eastAsia="nl-NL"/>
        </w:rPr>
        <w:footnoteReference w:id="6"/>
      </w:r>
      <w:commentRangeEnd w:id="3"/>
      <w:r w:rsidRPr="00CB402B">
        <w:rPr>
          <w:rStyle w:val="CommentReference"/>
          <w:rFonts w:cs="EB Garamond"/>
          <w:lang w:val="nl-NL"/>
        </w:rPr>
        <w:commentReference w:id="3"/>
      </w:r>
      <w:r w:rsidRPr="00CB402B">
        <w:rPr>
          <w:lang w:val="nl-NL" w:eastAsia="nl-NL"/>
        </w:rPr>
        <w:t xml:space="preserve"> Sindsdien heeft de institutie een buitengewoon succesvolle opmars gemaakt in Europa en de rest van de wereld.</w:t>
      </w:r>
      <w:r w:rsidRPr="00CB402B">
        <w:rPr>
          <w:bdr w:val="nil"/>
          <w:vertAlign w:val="superscript"/>
          <w:lang w:val="nl-NL" w:eastAsia="nl-NL"/>
        </w:rPr>
        <w:footnoteReference w:id="7"/>
      </w:r>
      <w:r w:rsidRPr="00CB402B">
        <w:rPr>
          <w:lang w:val="nl-NL" w:eastAsia="nl-NL"/>
        </w:rPr>
        <w:t xml:space="preserve"> Het bestaansrecht van het instituut universiteit als zodanig is al die eeuwen nooit omstreden geweest. Dat geldt wel </w:t>
      </w:r>
      <w:r w:rsidRPr="00CB402B">
        <w:rPr>
          <w:lang w:val="nl-NL" w:eastAsia="nl-NL"/>
        </w:rPr>
        <w:lastRenderedPageBreak/>
        <w:t>voor het idee van de universiteit. Waartoe dient de universiteit eigenlijk? Het antwoord op die vraag is al die tijd voortdurend aan discussie en verandering onderhevig geweest, tot op de dag van vandaag aan toe.</w:t>
      </w:r>
      <w:r w:rsidRPr="00CB402B">
        <w:rPr>
          <w:bdr w:val="nil"/>
          <w:vertAlign w:val="superscript"/>
          <w:lang w:val="nl-NL" w:eastAsia="nl-NL"/>
        </w:rPr>
        <w:footnoteReference w:id="8"/>
      </w:r>
      <w:r w:rsidRPr="00CB402B">
        <w:rPr>
          <w:lang w:val="nl-NL" w:eastAsia="nl-NL"/>
        </w:rPr>
        <w:t xml:space="preserve"> </w:t>
      </w:r>
    </w:p>
    <w:p w14:paraId="6B3F9482" w14:textId="77777777" w:rsidR="00F40501" w:rsidRPr="00CB402B" w:rsidRDefault="00F40501" w:rsidP="00F40501">
      <w:pPr>
        <w:rPr>
          <w:rFonts w:cs="EB Garamond"/>
          <w:lang w:eastAsia="nl-NL"/>
        </w:rPr>
      </w:pPr>
      <w:proofErr w:type="gramStart"/>
      <w:r w:rsidRPr="00CB402B">
        <w:rPr>
          <w:rFonts w:cs="EB Garamond"/>
          <w:lang w:eastAsia="nl-NL"/>
        </w:rPr>
        <w:t>Aanvankelijk</w:t>
      </w:r>
      <w:proofErr w:type="gramEnd"/>
      <w:r w:rsidRPr="00CB402B">
        <w:rPr>
          <w:rFonts w:cs="EB Garamond"/>
          <w:lang w:eastAsia="nl-NL"/>
        </w:rPr>
        <w:t xml:space="preserve"> verzorgden universiteiten vooral een opleiding in de theologie ten behoeve van de katholieke kerk onder patronage van de wereldlijke vorst.</w:t>
      </w:r>
      <w:r w:rsidRPr="00CB402B">
        <w:rPr>
          <w:rFonts w:cs="EB Garamond"/>
          <w:bdr w:val="nil"/>
          <w:vertAlign w:val="superscript"/>
          <w:lang w:eastAsia="nl-NL"/>
        </w:rPr>
        <w:footnoteReference w:id="9"/>
      </w:r>
      <w:r w:rsidRPr="00CB402B">
        <w:rPr>
          <w:rFonts w:cs="EB Garamond"/>
          <w:lang w:eastAsia="nl-NL"/>
        </w:rPr>
        <w:t xml:space="preserve"> Dat de instelling van een universiteit vaak 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andere tot doel om weerbare en scherpzinnige burgers op te leiden, ‘opdat de vijand nooit meer zo gemakkelijk zijn verzengende tirannie en onderdrukking van de godsdienst, of de vrijheden van het land met geweld dan wel listigheid in gang zou kunnen zetten’. Om dat mogelijk te maken was niet alleen opleiding ‘in de juiste kennis van God’, maar ook in ‘de vrije kunsten en wetenschappen’ nodig.</w:t>
      </w:r>
      <w:r w:rsidRPr="00CB402B">
        <w:rPr>
          <w:rFonts w:cs="EB Garamond"/>
          <w:bdr w:val="nil"/>
          <w:vertAlign w:val="superscript"/>
          <w:lang w:eastAsia="nl-NL"/>
        </w:rPr>
        <w:footnoteReference w:id="10"/>
      </w:r>
      <w:r w:rsidRPr="00CB402B">
        <w:rPr>
          <w:rFonts w:cs="EB Garamond"/>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w:t>
      </w:r>
      <w:r w:rsidRPr="00CB402B">
        <w:rPr>
          <w:rFonts w:cs="EB Garamond"/>
          <w:lang w:eastAsia="nl-NL"/>
        </w:rPr>
        <w:lastRenderedPageBreak/>
        <w:t>of wat breder: bestuurders.</w:t>
      </w:r>
      <w:r w:rsidRPr="00CB402B">
        <w:rPr>
          <w:rFonts w:cs="EB Garamond"/>
          <w:bdr w:val="nil"/>
          <w:vertAlign w:val="superscript"/>
          <w:lang w:eastAsia="nl-NL"/>
        </w:rPr>
        <w:footnoteReference w:id="11"/>
      </w:r>
      <w:r w:rsidRPr="00CB402B">
        <w:rPr>
          <w:rFonts w:cs="EB Garamond"/>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CB402B">
        <w:rPr>
          <w:rFonts w:cs="EB Garamond"/>
          <w:bdr w:val="nil"/>
          <w:vertAlign w:val="superscript"/>
          <w:lang w:eastAsia="nl-NL"/>
        </w:rPr>
        <w:footnoteReference w:id="12"/>
      </w:r>
      <w:r w:rsidRPr="00CB402B">
        <w:rPr>
          <w:rFonts w:cs="EB Garamond"/>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CB402B">
        <w:rPr>
          <w:rFonts w:cs="EB Garamond"/>
          <w:bdr w:val="nil"/>
          <w:vertAlign w:val="superscript"/>
          <w:lang w:eastAsia="nl-NL"/>
        </w:rPr>
        <w:footnoteReference w:id="13"/>
      </w:r>
      <w:r w:rsidRPr="00CB402B">
        <w:rPr>
          <w:rFonts w:cs="EB Garamond"/>
          <w:lang w:eastAsia="nl-NL"/>
        </w:rPr>
        <w:t xml:space="preserve"> In de op de middeleeuwen volgende Renaissance werd deze ontwikkeling verder versterkt. Met het teruggrijpen op de klassieke oudheid en de aandacht voor de beste literatuur uit die tijd, werd de morele dimensie van de opleidingen verlegd. Nog steeds stond vorming tot deugdzame mensen centraal, maar dan deugdzaam niet zozeer in de ogen van God, maar vooral in termen van geschiktheid om verantwoordelijke posities in de samenleving, het openbare leven te kunnen vervullen.</w:t>
      </w:r>
      <w:r w:rsidRPr="00CB402B">
        <w:rPr>
          <w:rFonts w:cs="EB Garamond"/>
          <w:bdr w:val="nil"/>
          <w:vertAlign w:val="superscript"/>
          <w:lang w:eastAsia="nl-NL"/>
        </w:rPr>
        <w:footnoteReference w:id="14"/>
      </w:r>
      <w:r w:rsidRPr="00CB402B">
        <w:rPr>
          <w:rFonts w:cs="EB Garamond"/>
          <w:lang w:eastAsia="nl-NL"/>
        </w:rPr>
        <w:t xml:space="preserve"> De opkomst van het humanisme, waarin de waarde van de mens, het kritische denken en bewijs centraal staan en theologische dogma’s met argusogen worden bekeken, heeft hierbij een enorme betekenis gehad.</w:t>
      </w:r>
    </w:p>
    <w:p w14:paraId="0131394A" w14:textId="77777777" w:rsidR="00F40501" w:rsidRPr="00CB402B" w:rsidRDefault="00F40501" w:rsidP="00F40501">
      <w:pPr>
        <w:pStyle w:val="Heading2"/>
        <w:rPr>
          <w:bdr w:val="nil"/>
          <w:lang w:val="nl-NL"/>
        </w:rPr>
      </w:pPr>
      <w:bookmarkStart w:id="5" w:name="_Toc134718877"/>
      <w:r w:rsidRPr="00CB402B">
        <w:rPr>
          <w:lang w:val="nl-NL"/>
        </w:rPr>
        <w:lastRenderedPageBreak/>
        <w:t>Verlichting</w:t>
      </w:r>
      <w:bookmarkEnd w:id="5"/>
    </w:p>
    <w:p w14:paraId="586F7B50" w14:textId="77777777" w:rsidR="00F40501" w:rsidRPr="00CB402B" w:rsidRDefault="00F40501" w:rsidP="009A7E41">
      <w:pPr>
        <w:pStyle w:val="AfterSection"/>
        <w:rPr>
          <w:lang w:val="nl-NL" w:eastAsia="nl-NL"/>
        </w:rPr>
      </w:pPr>
      <w:r w:rsidRPr="00CB402B">
        <w:rPr>
          <w:lang w:val="nl-NL" w:eastAsia="nl-NL"/>
        </w:rPr>
        <w:t>In de 18</w:t>
      </w:r>
      <w:r w:rsidRPr="00CB402B">
        <w:rPr>
          <w:vertAlign w:val="superscript"/>
          <w:lang w:val="nl-NL" w:eastAsia="nl-NL"/>
        </w:rPr>
        <w:t>e</w:t>
      </w:r>
      <w:r w:rsidRPr="00CB402B">
        <w:rPr>
          <w:lang w:val="nl-NL" w:eastAsia="nl-NL"/>
        </w:rPr>
        <w:t xml:space="preserve"> eeuw vond tijdens De Verlichting een fundamentele verandering plaats; de rede werd dominant voor het denken. De wetenschap, en daarmee ook de universiteiten maakten zich definitief los van religieuze en deels ook wereldlijke normstellingen door zich geheel te richten op objectiviteit. Er kwamen twee uitgangspunten centraal te staan, die ook in de huidige tijd nog als kernwaarden voor de universiteit gelden, namelijk onafhankelijkheid en neutraliteit.</w:t>
      </w:r>
      <w:r w:rsidRPr="00CB402B">
        <w:rPr>
          <w:bdr w:val="nil"/>
          <w:vertAlign w:val="superscript"/>
          <w:lang w:val="nl-NL" w:eastAsia="nl-NL"/>
        </w:rPr>
        <w:footnoteReference w:id="15"/>
      </w:r>
      <w:r w:rsidRPr="00CB402B">
        <w:rPr>
          <w:lang w:val="nl-NL" w:eastAsia="nl-NL"/>
        </w:rPr>
        <w:t xml:space="preserve"> Het was ook de tijd van de opkomst van de burgercultuur; niet langer de kerk en de adel waren bepalend, maar ‘gewone’ burgers. Organisatie en handelen van de staat werden voorwerp van analyse en kritiek. Er kwam veel meer aandacht voor volk, geschiedenis, eigen taal en ideologie en dat had ook praktische gevolgen voor de universiteit en rol van universitair geschoolden in de samenleving. In de woorden van Verbrugge werden het meer broedplaatsen voor journalisten en revolutionairen.</w:t>
      </w:r>
      <w:r w:rsidRPr="00CB402B">
        <w:rPr>
          <w:bdr w:val="nil"/>
          <w:vertAlign w:val="superscript"/>
          <w:lang w:val="nl-NL" w:eastAsia="nl-NL"/>
        </w:rPr>
        <w:footnoteReference w:id="16"/>
      </w:r>
    </w:p>
    <w:p w14:paraId="47DA8514" w14:textId="77777777" w:rsidR="00F40501" w:rsidRPr="00CB402B" w:rsidRDefault="00F40501" w:rsidP="00F40501">
      <w:pPr>
        <w:pStyle w:val="Heading2"/>
        <w:rPr>
          <w:bdr w:val="nil"/>
          <w:lang w:val="nl-NL"/>
        </w:rPr>
      </w:pPr>
      <w:bookmarkStart w:id="6" w:name="_Toc134718878"/>
      <w:proofErr w:type="spellStart"/>
      <w:r w:rsidRPr="00CB402B">
        <w:rPr>
          <w:lang w:val="nl-NL"/>
        </w:rPr>
        <w:t>Bildung</w:t>
      </w:r>
      <w:proofErr w:type="spellEnd"/>
      <w:r w:rsidRPr="00CB402B">
        <w:rPr>
          <w:lang w:val="nl-NL"/>
        </w:rPr>
        <w:t xml:space="preserve"> met onderzoek</w:t>
      </w:r>
      <w:bookmarkEnd w:id="6"/>
    </w:p>
    <w:p w14:paraId="25302D7A" w14:textId="77777777" w:rsidR="00F40501" w:rsidRPr="00CB402B" w:rsidRDefault="00F40501" w:rsidP="009A7E41">
      <w:pPr>
        <w:pStyle w:val="AfterSection"/>
        <w:rPr>
          <w:lang w:val="nl-NL" w:eastAsia="nl-NL"/>
        </w:rPr>
      </w:pPr>
      <w:r w:rsidRPr="00CB402B">
        <w:rPr>
          <w:lang w:val="nl-NL" w:eastAsia="nl-NL"/>
        </w:rPr>
        <w:t>Dat brengt ons bij een volgende mijlpaal in ontwikkelingsgeschiedenis van universiteiten, die van de ‘</w:t>
      </w:r>
      <w:proofErr w:type="spellStart"/>
      <w:r w:rsidRPr="00CB402B">
        <w:rPr>
          <w:lang w:val="nl-NL" w:eastAsia="nl-NL"/>
        </w:rPr>
        <w:t>Bildung</w:t>
      </w:r>
      <w:proofErr w:type="spellEnd"/>
      <w:r w:rsidRPr="00CB402B">
        <w:rPr>
          <w:lang w:val="nl-NL" w:eastAsia="nl-NL"/>
        </w:rPr>
        <w:t xml:space="preserve">’. Over het idee van </w:t>
      </w:r>
      <w:proofErr w:type="spellStart"/>
      <w:r w:rsidRPr="00CB402B">
        <w:rPr>
          <w:lang w:val="nl-NL" w:eastAsia="nl-NL"/>
        </w:rPr>
        <w:t>Bildung</w:t>
      </w:r>
      <w:proofErr w:type="spellEnd"/>
      <w:r w:rsidRPr="00CB402B">
        <w:rPr>
          <w:lang w:val="nl-NL" w:eastAsia="nl-NL"/>
        </w:rPr>
        <w:t xml:space="preserve"> is en wordt ontzaglijk veel geschreven vanuit verschillende (romantische) invalshoeken. Wij volgen hier de lijn die al eerder door </w:t>
      </w:r>
      <w:proofErr w:type="spellStart"/>
      <w:r w:rsidRPr="00CB402B">
        <w:rPr>
          <w:lang w:val="nl-NL" w:eastAsia="nl-NL"/>
        </w:rPr>
        <w:t>Francot</w:t>
      </w:r>
      <w:proofErr w:type="spellEnd"/>
      <w:r w:rsidRPr="00CB402B">
        <w:rPr>
          <w:lang w:val="nl-NL" w:eastAsia="nl-NL"/>
        </w:rPr>
        <w:t xml:space="preserve"> en De Vries is uitgezet.</w:t>
      </w:r>
      <w:r w:rsidRPr="00CB402B">
        <w:rPr>
          <w:bdr w:val="nil"/>
          <w:vertAlign w:val="superscript"/>
          <w:lang w:val="nl-NL" w:eastAsia="nl-NL"/>
        </w:rPr>
        <w:footnoteReference w:id="17"/>
      </w:r>
      <w:r w:rsidRPr="00CB402B">
        <w:rPr>
          <w:lang w:val="nl-NL" w:eastAsia="nl-NL"/>
        </w:rPr>
        <w:t xml:space="preserve"> Zij wijzen op het werk van </w:t>
      </w:r>
      <w:proofErr w:type="spellStart"/>
      <w:r w:rsidRPr="00CB402B">
        <w:rPr>
          <w:lang w:val="nl-NL" w:eastAsia="nl-NL"/>
        </w:rPr>
        <w:t>Horlacher</w:t>
      </w:r>
      <w:proofErr w:type="spellEnd"/>
      <w:r w:rsidRPr="00CB402B">
        <w:rPr>
          <w:lang w:val="nl-NL" w:eastAsia="nl-NL"/>
        </w:rPr>
        <w:t xml:space="preserve"> waarin </w:t>
      </w:r>
      <w:proofErr w:type="spellStart"/>
      <w:r w:rsidRPr="00CB402B">
        <w:rPr>
          <w:lang w:val="nl-NL" w:eastAsia="nl-NL"/>
        </w:rPr>
        <w:t>Bildung</w:t>
      </w:r>
      <w:proofErr w:type="spellEnd"/>
      <w:r w:rsidRPr="00CB402B">
        <w:rPr>
          <w:lang w:val="nl-NL" w:eastAsia="nl-NL"/>
        </w:rPr>
        <w:t xml:space="preserve"> wordt gezien als een </w:t>
      </w:r>
      <w:r w:rsidRPr="00CB402B">
        <w:rPr>
          <w:lang w:val="nl-NL" w:eastAsia="nl-NL"/>
        </w:rPr>
        <w:lastRenderedPageBreak/>
        <w:t>holistisch concept gericht op het realiseren van een betere samenleving, zowel economisch, moreel als politiek.</w:t>
      </w:r>
      <w:r w:rsidRPr="00CB402B">
        <w:rPr>
          <w:bdr w:val="nil"/>
          <w:vertAlign w:val="superscript"/>
          <w:lang w:val="nl-NL" w:eastAsia="nl-NL"/>
        </w:rPr>
        <w:footnoteReference w:id="18"/>
      </w:r>
      <w:r w:rsidRPr="00CB402B">
        <w:rPr>
          <w:lang w:val="nl-NL" w:eastAsia="nl-NL"/>
        </w:rPr>
        <w:t xml:space="preserve"> Universitair onderwijs wordt als uitermate belangrijk gezien voor de verwezenlijking van dit ideaal. Het ideaal van </w:t>
      </w:r>
      <w:proofErr w:type="spellStart"/>
      <w:r w:rsidRPr="00CB402B">
        <w:rPr>
          <w:lang w:val="nl-NL" w:eastAsia="nl-NL"/>
        </w:rPr>
        <w:t>Bildung</w:t>
      </w:r>
      <w:proofErr w:type="spellEnd"/>
      <w:r w:rsidRPr="00CB402B">
        <w:rPr>
          <w:lang w:val="nl-NL" w:eastAsia="nl-NL"/>
        </w:rPr>
        <w:t xml:space="preserve"> is voor altijd verbonden met Wilhelm </w:t>
      </w:r>
      <w:proofErr w:type="spellStart"/>
      <w:r w:rsidRPr="00CB402B">
        <w:rPr>
          <w:lang w:val="nl-NL" w:eastAsia="nl-NL"/>
        </w:rPr>
        <w:t>von</w:t>
      </w:r>
      <w:proofErr w:type="spellEnd"/>
      <w:r w:rsidRPr="00CB402B">
        <w:rPr>
          <w:lang w:val="nl-NL" w:eastAsia="nl-NL"/>
        </w:rPr>
        <w:t xml:space="preserve"> </w:t>
      </w:r>
      <w:proofErr w:type="spellStart"/>
      <w:r w:rsidRPr="00CB402B">
        <w:rPr>
          <w:lang w:val="nl-NL" w:eastAsia="nl-NL"/>
        </w:rPr>
        <w:t>Humboldt</w:t>
      </w:r>
      <w:proofErr w:type="spellEnd"/>
      <w:r w:rsidRPr="00CB402B">
        <w:rPr>
          <w:lang w:val="nl-NL" w:eastAsia="nl-NL"/>
        </w:rPr>
        <w:t>, wetenschapper en staatsman, die stelde dat de belangrijkste functie van de universiteit is het samenvoegen van studenten in een gemeenschap die gewijd is aan wetenschap en het veiligstellen van hun totale vrijheid om kennis en inzichten uit te wisselen en zichzelf te ontplooien in een omgeving doordrenkt van wetenschap, niet onderworpen aan dwang of beperkt door directe doeleinden.</w:t>
      </w:r>
      <w:r w:rsidRPr="00CB402B">
        <w:rPr>
          <w:bdr w:val="nil"/>
          <w:vertAlign w:val="superscript"/>
          <w:lang w:val="nl-NL" w:eastAsia="nl-NL"/>
        </w:rPr>
        <w:footnoteReference w:id="19"/>
      </w:r>
      <w:r w:rsidRPr="00CB402B">
        <w:rPr>
          <w:lang w:val="nl-NL" w:eastAsia="nl-NL"/>
        </w:rPr>
        <w:t xml:space="preserve"> </w:t>
      </w:r>
    </w:p>
    <w:p w14:paraId="444D79A9" w14:textId="77777777" w:rsidR="00F40501" w:rsidRPr="00CB402B" w:rsidRDefault="00F40501" w:rsidP="00F40501">
      <w:pPr>
        <w:rPr>
          <w:rFonts w:cs="EB Garamond"/>
          <w:lang w:eastAsia="nl-NL"/>
        </w:rPr>
      </w:pPr>
      <w:r w:rsidRPr="00CB402B">
        <w:rPr>
          <w:rFonts w:cs="EB Garamond"/>
          <w:lang w:eastAsia="nl-NL"/>
        </w:rPr>
        <w:t xml:space="preserve">Von </w:t>
      </w:r>
      <w:proofErr w:type="spellStart"/>
      <w:r w:rsidRPr="00CB402B">
        <w:rPr>
          <w:rFonts w:cs="EB Garamond"/>
          <w:lang w:eastAsia="nl-NL"/>
        </w:rPr>
        <w:t>Humboldt</w:t>
      </w:r>
      <w:proofErr w:type="spellEnd"/>
      <w:r w:rsidRPr="00CB402B">
        <w:rPr>
          <w:rFonts w:cs="EB Garamond"/>
          <w:lang w:eastAsia="nl-NL"/>
        </w:rPr>
        <w:t xml:space="preserve"> kreeg de gelegenheid om zijn ideeën als minister van onderwijs van Pruisen te realiseren. Tot op de dag van vandaag geldt op de oprichting van de Universiteit van Berlijn (tegenwoordig bekend als </w:t>
      </w:r>
      <w:proofErr w:type="spellStart"/>
      <w:r w:rsidRPr="00CB402B">
        <w:rPr>
          <w:rFonts w:cs="EB Garamond"/>
          <w:lang w:eastAsia="nl-NL"/>
        </w:rPr>
        <w:t>Humboldt</w:t>
      </w:r>
      <w:proofErr w:type="spellEnd"/>
      <w:r w:rsidRPr="00CB402B">
        <w:rPr>
          <w:rFonts w:cs="EB Garamond"/>
          <w:lang w:eastAsia="nl-NL"/>
        </w:rPr>
        <w:t xml:space="preserve"> </w:t>
      </w:r>
      <w:proofErr w:type="spellStart"/>
      <w:r w:rsidRPr="00CB402B">
        <w:rPr>
          <w:rFonts w:cs="EB Garamond"/>
          <w:lang w:eastAsia="nl-NL"/>
        </w:rPr>
        <w:t>Universität</w:t>
      </w:r>
      <w:proofErr w:type="spellEnd"/>
      <w:r w:rsidRPr="00CB402B">
        <w:rPr>
          <w:rFonts w:cs="EB Garamond"/>
          <w:lang w:eastAsia="nl-NL"/>
        </w:rPr>
        <w:t xml:space="preserve">)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dit in discussies over het ideale universitaire onderwijs vaak vergeten wordt, dat volgens Von </w:t>
      </w:r>
      <w:proofErr w:type="spellStart"/>
      <w:r w:rsidRPr="00CB402B">
        <w:rPr>
          <w:rFonts w:cs="EB Garamond"/>
          <w:lang w:eastAsia="nl-NL"/>
        </w:rPr>
        <w:t>Humboldt</w:t>
      </w:r>
      <w:proofErr w:type="spellEnd"/>
      <w:r w:rsidRPr="00CB402B">
        <w:rPr>
          <w:rFonts w:cs="EB Garamond"/>
          <w:lang w:eastAsia="nl-NL"/>
        </w:rPr>
        <w:t xml:space="preserve"> de universiteit juist door de eenheid van onderwijs en onderzoek een optimaal klimaat voor </w:t>
      </w:r>
      <w:proofErr w:type="spellStart"/>
      <w:r w:rsidRPr="00CB402B">
        <w:rPr>
          <w:rFonts w:cs="EB Garamond"/>
          <w:lang w:eastAsia="nl-NL"/>
        </w:rPr>
        <w:t>Bildung</w:t>
      </w:r>
      <w:proofErr w:type="spellEnd"/>
      <w:r w:rsidRPr="00CB402B">
        <w:rPr>
          <w:rFonts w:cs="EB Garamond"/>
          <w:lang w:eastAsia="nl-NL"/>
        </w:rPr>
        <w:t xml:space="preserve"> zou moeten garanderen.</w:t>
      </w:r>
      <w:r w:rsidRPr="00CB402B">
        <w:rPr>
          <w:rFonts w:cs="EB Garamond"/>
          <w:vertAlign w:val="superscript"/>
          <w:lang w:eastAsia="nl-NL"/>
        </w:rPr>
        <w:t xml:space="preserve"> </w:t>
      </w:r>
      <w:r w:rsidRPr="00CB402B">
        <w:rPr>
          <w:rFonts w:cs="EB Garamond"/>
          <w:bdr w:val="nil"/>
          <w:vertAlign w:val="superscript"/>
          <w:lang w:eastAsia="nl-NL"/>
        </w:rPr>
        <w:footnoteReference w:id="20"/>
      </w:r>
      <w:r w:rsidRPr="00CB402B">
        <w:rPr>
          <w:rFonts w:cs="EB Garamond"/>
          <w:lang w:eastAsia="nl-NL"/>
        </w:rPr>
        <w:t xml:space="preserve"> </w:t>
      </w:r>
    </w:p>
    <w:p w14:paraId="6B412827" w14:textId="77777777" w:rsidR="00F40501" w:rsidRPr="00CB402B" w:rsidRDefault="00F40501" w:rsidP="00F40501">
      <w:pPr>
        <w:rPr>
          <w:rFonts w:cs="EB Garamond"/>
          <w:lang w:eastAsia="nl-NL"/>
        </w:rPr>
      </w:pPr>
      <w:r w:rsidRPr="00CB402B">
        <w:rPr>
          <w:rFonts w:cs="EB Garamond"/>
          <w:lang w:eastAsia="nl-NL"/>
        </w:rPr>
        <w:lastRenderedPageBreak/>
        <w:t xml:space="preserve">In die institutionalisering van de combinatie van onderwijs en onderzoek in de universiteit, waarbij de universiteit zich ook nog eens ontwikkelde van doorgever van bestaande kennis, naar een instituut waarin nieuwe kennis werd verworven, moet de blijvende betekenis van Von </w:t>
      </w:r>
      <w:proofErr w:type="spellStart"/>
      <w:r w:rsidRPr="00CB402B">
        <w:rPr>
          <w:rFonts w:cs="EB Garamond"/>
          <w:lang w:eastAsia="nl-NL"/>
        </w:rPr>
        <w:t>Humboldt</w:t>
      </w:r>
      <w:proofErr w:type="spellEnd"/>
      <w:r w:rsidRPr="00CB402B">
        <w:rPr>
          <w:rFonts w:cs="EB Garamond"/>
          <w:lang w:eastAsia="nl-NL"/>
        </w:rPr>
        <w:t xml:space="preserve"> worden gezocht. In die combinatie van onderwijs en onderzoek zag hij het onderscheidende kenmerk van de universiteit.</w:t>
      </w:r>
      <w:r w:rsidRPr="00CB402B">
        <w:rPr>
          <w:rFonts w:cs="EB Garamond"/>
          <w:bdr w:val="nil"/>
          <w:vertAlign w:val="superscript"/>
          <w:lang w:eastAsia="nl-NL"/>
        </w:rPr>
        <w:footnoteReference w:id="21"/>
      </w:r>
      <w:r w:rsidRPr="00CB402B">
        <w:rPr>
          <w:rFonts w:cs="EB Garamond"/>
          <w:lang w:eastAsia="nl-NL"/>
        </w:rPr>
        <w:t xml:space="preserve"> Deze essentiële combinatie in het denken van Von </w:t>
      </w:r>
      <w:proofErr w:type="spellStart"/>
      <w:r w:rsidRPr="00CB402B">
        <w:rPr>
          <w:rFonts w:cs="EB Garamond"/>
          <w:lang w:eastAsia="nl-NL"/>
        </w:rPr>
        <w:t>Humboldt</w:t>
      </w:r>
      <w:proofErr w:type="spellEnd"/>
      <w:r w:rsidRPr="00CB402B">
        <w:rPr>
          <w:rFonts w:cs="EB Garamond"/>
          <w:lang w:eastAsia="nl-NL"/>
        </w:rPr>
        <w:t xml:space="preserve"> werd in latere jaren soms uit het oog verloren, zoals hierna zal blijken.</w:t>
      </w:r>
    </w:p>
    <w:p w14:paraId="3DAE3F41" w14:textId="77777777" w:rsidR="00F40501" w:rsidRPr="00CB402B" w:rsidRDefault="00F40501" w:rsidP="00F40501">
      <w:pPr>
        <w:pStyle w:val="Heading2"/>
        <w:rPr>
          <w:lang w:val="nl-NL"/>
        </w:rPr>
      </w:pPr>
      <w:bookmarkStart w:id="7" w:name="_Toc134718879"/>
      <w:r w:rsidRPr="00CB402B">
        <w:rPr>
          <w:lang w:val="nl-NL"/>
        </w:rPr>
        <w:t xml:space="preserve">Onderzoek zonder </w:t>
      </w:r>
      <w:proofErr w:type="spellStart"/>
      <w:r w:rsidRPr="00CB402B">
        <w:rPr>
          <w:lang w:val="nl-NL"/>
        </w:rPr>
        <w:t>Bildung</w:t>
      </w:r>
      <w:proofErr w:type="spellEnd"/>
      <w:r w:rsidRPr="00CB402B">
        <w:rPr>
          <w:lang w:val="nl-NL"/>
        </w:rPr>
        <w:t>?</w:t>
      </w:r>
      <w:bookmarkEnd w:id="7"/>
    </w:p>
    <w:p w14:paraId="60BD676B" w14:textId="77777777" w:rsidR="00F40501" w:rsidRPr="00CB402B" w:rsidRDefault="00F40501" w:rsidP="009A7E41">
      <w:pPr>
        <w:pStyle w:val="AfterSection"/>
        <w:rPr>
          <w:lang w:val="nl-NL" w:eastAsia="nl-NL"/>
        </w:rPr>
      </w:pPr>
      <w:proofErr w:type="spellStart"/>
      <w:r w:rsidRPr="00CB402B">
        <w:rPr>
          <w:lang w:val="nl-NL" w:eastAsia="nl-NL"/>
        </w:rPr>
        <w:t>Bildung</w:t>
      </w:r>
      <w:proofErr w:type="spellEnd"/>
      <w:r w:rsidRPr="00CB402B">
        <w:rPr>
          <w:lang w:val="nl-NL" w:eastAsia="nl-NL"/>
        </w:rPr>
        <w:t xml:space="preserve"> wordt tegenwoordig vaak vooral gezien als een welhaast romantisch ideaal voor het onderwijs. Daarmee wordt vaak vergeten dat onderzoek een essentiële component is van het </w:t>
      </w:r>
      <w:proofErr w:type="spellStart"/>
      <w:r w:rsidRPr="00CB402B">
        <w:rPr>
          <w:lang w:val="nl-NL" w:eastAsia="nl-NL"/>
        </w:rPr>
        <w:t>Bildungsideaal</w:t>
      </w:r>
      <w:proofErr w:type="spellEnd"/>
      <w:r w:rsidRPr="00CB402B">
        <w:rPr>
          <w:lang w:val="nl-NL" w:eastAsia="nl-NL"/>
        </w:rPr>
        <w:t xml:space="preserve"> van Von </w:t>
      </w:r>
      <w:proofErr w:type="spellStart"/>
      <w:r w:rsidRPr="00CB402B">
        <w:rPr>
          <w:lang w:val="nl-NL" w:eastAsia="nl-NL"/>
        </w:rPr>
        <w:t>Humboldt</w:t>
      </w:r>
      <w:proofErr w:type="spellEnd"/>
      <w:r w:rsidRPr="00CB402B">
        <w:rPr>
          <w:lang w:val="nl-NL" w:eastAsia="nl-NL"/>
        </w:rPr>
        <w:t>. Er wordt dan ook wel gezegd dat de oprichting van de universiteit van Berlijn vooral de opkomst van de ‘</w:t>
      </w:r>
      <w:proofErr w:type="spellStart"/>
      <w:r w:rsidRPr="00CB402B">
        <w:rPr>
          <w:lang w:val="nl-NL" w:eastAsia="nl-NL"/>
        </w:rPr>
        <w:t>onderzoeksuniversiteit</w:t>
      </w:r>
      <w:proofErr w:type="spellEnd"/>
      <w:r w:rsidRPr="00CB402B">
        <w:rPr>
          <w:lang w:val="nl-NL" w:eastAsia="nl-NL"/>
        </w:rPr>
        <w:t xml:space="preserve">’ markeert. Kennisuitbreiding werd de voornaamste missie van de universiteit. ‘De primaire taak van de universiteit werd te voorzien in de financiële, logistieke en andere middelen die de productie van nieuwe kennis faciliteren. Onderzoeks-seminars, </w:t>
      </w:r>
      <w:proofErr w:type="spellStart"/>
      <w:r w:rsidRPr="00CB402B">
        <w:rPr>
          <w:lang w:val="nl-NL" w:eastAsia="nl-NL"/>
        </w:rPr>
        <w:t>graduate</w:t>
      </w:r>
      <w:proofErr w:type="spellEnd"/>
      <w:r w:rsidRPr="00CB402B">
        <w:rPr>
          <w:lang w:val="nl-NL" w:eastAsia="nl-NL"/>
        </w:rPr>
        <w:t xml:space="preserve"> schools, gespecialiseerde onderzoeksinstituten en laboratoria zagen vanaf de late negentiende eeuw aan vrijwel alle Europese en Amerikaanse universiteiten het licht’, aldus Van Bommel.</w:t>
      </w:r>
      <w:r w:rsidRPr="00CB402B">
        <w:rPr>
          <w:bdr w:val="nil"/>
          <w:vertAlign w:val="superscript"/>
          <w:lang w:val="nl-NL" w:eastAsia="nl-NL"/>
        </w:rPr>
        <w:footnoteReference w:id="22"/>
      </w:r>
      <w:r w:rsidRPr="00CB402B">
        <w:rPr>
          <w:lang w:val="nl-NL"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CB402B">
        <w:rPr>
          <w:bdr w:val="nil"/>
          <w:vertAlign w:val="superscript"/>
          <w:lang w:val="nl-NL" w:eastAsia="nl-NL"/>
        </w:rPr>
        <w:footnoteReference w:id="23"/>
      </w:r>
    </w:p>
    <w:p w14:paraId="5D3566A9" w14:textId="77777777" w:rsidR="00F40501" w:rsidRPr="00CB402B" w:rsidRDefault="00F40501" w:rsidP="00F40501">
      <w:pPr>
        <w:rPr>
          <w:rFonts w:cs="EB Garamond"/>
          <w:lang w:eastAsia="nl-NL"/>
        </w:rPr>
      </w:pPr>
      <w:r w:rsidRPr="00CB402B">
        <w:rPr>
          <w:rFonts w:cs="EB Garamond"/>
          <w:lang w:eastAsia="nl-NL"/>
        </w:rPr>
        <w:lastRenderedPageBreak/>
        <w:t xml:space="preserve">Volgens Van Bommel heeft niets het denken over academische vorming radicaler veranderd dan deze herdefinitie van de universiteit als onderzoeksinstituut: </w:t>
      </w:r>
    </w:p>
    <w:p w14:paraId="64B045B9" w14:textId="77777777" w:rsidR="00F40501" w:rsidRPr="00CB402B" w:rsidRDefault="00F40501" w:rsidP="00F40501">
      <w:pPr>
        <w:pStyle w:val="Quote"/>
        <w:rPr>
          <w:lang w:eastAsia="nl-NL"/>
        </w:rPr>
      </w:pPr>
      <w:r w:rsidRPr="00CB402B">
        <w:rPr>
          <w:lang w:eastAsia="nl-NL"/>
        </w:rPr>
        <w:t>‘De academische status van moderne universiteitsdocenten berust niet op hun vermogen studenten intellectueel en moreel te vormen, maar op de “vernieuwingen” of “ontdekkingen” die ze op hun naam hebben staan’.</w:t>
      </w:r>
      <w:r w:rsidRPr="00CB402B">
        <w:rPr>
          <w:bdr w:val="nil"/>
          <w:vertAlign w:val="superscript"/>
          <w:lang w:eastAsia="nl-NL"/>
        </w:rPr>
        <w:footnoteReference w:id="24"/>
      </w:r>
      <w:r w:rsidRPr="00CB402B">
        <w:rPr>
          <w:lang w:eastAsia="nl-NL"/>
        </w:rPr>
        <w:t xml:space="preserve"> </w:t>
      </w:r>
    </w:p>
    <w:p w14:paraId="596FAC5D" w14:textId="77777777" w:rsidR="00F40501" w:rsidRPr="00CB402B" w:rsidRDefault="00F40501" w:rsidP="009A7E41">
      <w:pPr>
        <w:pStyle w:val="AfterSection"/>
        <w:rPr>
          <w:bdr w:val="nil"/>
          <w:lang w:val="nl-NL" w:eastAsia="nl-NL"/>
        </w:rPr>
      </w:pPr>
      <w:r w:rsidRPr="00CB402B">
        <w:rPr>
          <w:lang w:val="nl-NL" w:eastAsia="nl-NL"/>
        </w:rPr>
        <w:t xml:space="preserve">Hoewel op de scherpte van </w:t>
      </w:r>
      <w:proofErr w:type="spellStart"/>
      <w:r w:rsidRPr="00CB402B">
        <w:rPr>
          <w:lang w:val="nl-NL" w:eastAsia="nl-NL"/>
        </w:rPr>
        <w:t>Van</w:t>
      </w:r>
      <w:proofErr w:type="spellEnd"/>
      <w:r w:rsidRPr="00CB402B">
        <w:rPr>
          <w:lang w:val="nl-NL" w:eastAsia="nl-NL"/>
        </w:rPr>
        <w:t xml:space="preserve"> Bommel nog wel wat is af te dingen is,</w:t>
      </w:r>
      <w:r w:rsidRPr="00CB402B">
        <w:rPr>
          <w:bdr w:val="nil"/>
          <w:vertAlign w:val="superscript"/>
          <w:lang w:val="nl-NL" w:eastAsia="nl-NL"/>
        </w:rPr>
        <w:footnoteReference w:id="25"/>
      </w:r>
      <w:r w:rsidRPr="00CB402B">
        <w:rPr>
          <w:lang w:val="nl-NL" w:eastAsia="nl-NL"/>
        </w:rPr>
        <w:t xml:space="preserve"> is het onmiskenbaar zo dat de opdracht tot algemene 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C3443AD" w14:textId="77777777" w:rsidR="00F40501" w:rsidRPr="00CB402B" w:rsidRDefault="00F40501" w:rsidP="00F40501">
      <w:pPr>
        <w:rPr>
          <w:rFonts w:cs="EB Garamond"/>
          <w:u w:color="000000"/>
          <w:bdr w:val="nil"/>
          <w:lang w:eastAsia="nl-NL"/>
        </w:rPr>
      </w:pPr>
      <w:r w:rsidRPr="00CB402B">
        <w:rPr>
          <w:rFonts w:cs="EB Garamond"/>
          <w:u w:color="000000"/>
          <w:lang w:eastAsia="nl-NL"/>
        </w:rPr>
        <w:t xml:space="preserve">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w:t>
      </w:r>
      <w:proofErr w:type="spellStart"/>
      <w:r w:rsidRPr="00CB402B">
        <w:rPr>
          <w:rFonts w:cs="EB Garamond"/>
          <w:u w:color="000000"/>
          <w:lang w:eastAsia="nl-NL"/>
        </w:rPr>
        <w:t>onderzoeksprestaties</w:t>
      </w:r>
      <w:proofErr w:type="spellEnd"/>
      <w:r w:rsidRPr="00CB402B">
        <w:rPr>
          <w:rFonts w:cs="EB Garamond"/>
          <w:u w:color="000000"/>
          <w:lang w:eastAsia="nl-NL"/>
        </w:rPr>
        <w:t>. Die ontwikkeling heeft bijgedragen aan een existentiële crisis in de universitaire wereld. Die crisis kent echter meerdere facetten, die in samenhang aandacht behoeven.</w:t>
      </w:r>
    </w:p>
    <w:p w14:paraId="6C152028" w14:textId="77777777" w:rsidR="00F40501" w:rsidRPr="00CB402B" w:rsidRDefault="00F40501" w:rsidP="00F40501">
      <w:pPr>
        <w:pStyle w:val="Heading2"/>
        <w:rPr>
          <w:lang w:val="nl-NL"/>
        </w:rPr>
      </w:pPr>
      <w:bookmarkStart w:id="8" w:name="_Toc134718880"/>
      <w:r w:rsidRPr="00CB402B">
        <w:rPr>
          <w:lang w:val="nl-NL"/>
        </w:rPr>
        <w:lastRenderedPageBreak/>
        <w:t>De aanloop naar fundamentele vragen voor de universiteit</w:t>
      </w:r>
      <w:bookmarkEnd w:id="8"/>
    </w:p>
    <w:p w14:paraId="017F9659" w14:textId="77777777" w:rsidR="00F40501" w:rsidRPr="00CB402B" w:rsidRDefault="00F40501" w:rsidP="009A7E41">
      <w:pPr>
        <w:pStyle w:val="AfterSection"/>
        <w:rPr>
          <w:u w:color="000000"/>
          <w:bdr w:val="nil"/>
          <w:lang w:val="nl-NL" w:eastAsia="nl-NL"/>
        </w:rPr>
      </w:pPr>
      <w:r w:rsidRPr="00CB402B">
        <w:rPr>
          <w:lang w:val="nl-NL"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 gedacht worden aan een toenemende aandacht voor maatschappelijke problemen, de nationale politiek en de toestand in de wereld. Dat leidde tot onder andere demonstraties, bezettingen, protestacties en eisen tot aanpassing van curricula, het stopzetten van contacten met universiteiten in landen met een dubieuze reputatie op het gebied van de mensenrechten.</w:t>
      </w:r>
      <w:r w:rsidRPr="00CB402B">
        <w:rPr>
          <w:bdr w:val="nil"/>
          <w:vertAlign w:val="superscript"/>
          <w:lang w:val="nl-NL" w:eastAsia="nl-NL"/>
        </w:rPr>
        <w:footnoteReference w:id="26"/>
      </w:r>
      <w:r w:rsidRPr="00CB402B">
        <w:rPr>
          <w:lang w:val="nl-NL" w:eastAsia="nl-NL"/>
        </w:rPr>
        <w:t xml:space="preserve"> Met de opkomst van het neoliberalisme in de jaren tachtig werd dit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dit blijft tot aan de dag van vandaag een lastige combinatie.</w:t>
      </w:r>
      <w:r w:rsidRPr="00CB402B">
        <w:rPr>
          <w:bdr w:val="nil"/>
          <w:vertAlign w:val="superscript"/>
          <w:lang w:val="nl-NL" w:eastAsia="nl-NL"/>
        </w:rPr>
        <w:footnoteReference w:id="27"/>
      </w:r>
    </w:p>
    <w:p w14:paraId="16B77288" w14:textId="77777777" w:rsidR="00F40501" w:rsidRPr="00CB402B" w:rsidRDefault="00F40501" w:rsidP="00F40501">
      <w:pPr>
        <w:rPr>
          <w:rFonts w:cs="EB Garamond"/>
          <w:bdr w:val="nil"/>
          <w:lang w:eastAsia="nl-NL"/>
        </w:rPr>
      </w:pPr>
      <w:r w:rsidRPr="00CB402B">
        <w:rPr>
          <w:rFonts w:cs="EB Garamond"/>
          <w:lang w:eastAsia="nl-NL"/>
        </w:rPr>
        <w:lastRenderedPageBreak/>
        <w:t>De toestroom van studenten leidde ook tot het optuigen van een omvangrijk ondersteunend apparaat. Deze bureaucratie bracht vanzelfsprekend regels, procedures en verantwoordingsplichten met zich. Een ontwikkeling die nog verder werd versterkt doordat de noodzakelijke financiering van de universiteiten achterbleef bij de toestroom van studenten en nog steker gedacht moest worden in termen van efficiency. Sterker nog, vanaf de jaren tachtig van de vorige eeuw werden er door de Nederlandse overheid diverse bezuinigingsoperaties doorgevoerd. De studieduur werd beperkt en onder druk van de overheid werden opleidingen geschrapt.</w:t>
      </w:r>
      <w:r w:rsidRPr="00CB402B">
        <w:rPr>
          <w:rFonts w:cs="EB Garamond"/>
          <w:bdr w:val="nil"/>
          <w:vertAlign w:val="superscript"/>
          <w:lang w:eastAsia="nl-NL"/>
        </w:rPr>
        <w:footnoteReference w:id="28"/>
      </w:r>
      <w:r w:rsidRPr="00CB402B">
        <w:rPr>
          <w:rFonts w:cs="EB Garamond"/>
          <w:lang w:eastAsia="nl-NL"/>
        </w:rPr>
        <w:t xml:space="preserve"> Uiteindelijk werd door de Nederlandse overheid alleen nog maar de nominale studieduur gefinancierd, waardoor iedere ‘</w:t>
      </w:r>
      <w:proofErr w:type="spellStart"/>
      <w:r w:rsidRPr="00CB402B">
        <w:rPr>
          <w:rFonts w:cs="EB Garamond"/>
          <w:lang w:eastAsia="nl-NL"/>
        </w:rPr>
        <w:t>langstudeerder</w:t>
      </w:r>
      <w:proofErr w:type="spellEnd"/>
      <w:r w:rsidRPr="00CB402B">
        <w:rPr>
          <w:rFonts w:cs="EB Garamond"/>
          <w:lang w:eastAsia="nl-NL"/>
        </w:rPr>
        <w:t xml:space="preserve">’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w:t>
      </w:r>
      <w:proofErr w:type="gramStart"/>
      <w:r w:rsidRPr="00CB402B">
        <w:rPr>
          <w:rFonts w:cs="EB Garamond"/>
          <w:lang w:eastAsia="nl-NL"/>
        </w:rPr>
        <w:t>aanvankelijk</w:t>
      </w:r>
      <w:proofErr w:type="gramEnd"/>
      <w:r w:rsidRPr="00CB402B">
        <w:rPr>
          <w:rFonts w:cs="EB Garamond"/>
          <w:lang w:eastAsia="nl-NL"/>
        </w:rPr>
        <w:t xml:space="preserve">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16B1869B" w14:textId="77777777" w:rsidR="00F40501" w:rsidRPr="00CB402B" w:rsidRDefault="00F40501" w:rsidP="00F40501">
      <w:pPr>
        <w:rPr>
          <w:rFonts w:cs="EB Garamond"/>
          <w:u w:color="000000"/>
          <w:bdr w:val="nil"/>
          <w:lang w:eastAsia="nl-NL"/>
        </w:rPr>
      </w:pPr>
      <w:r w:rsidRPr="00CB402B">
        <w:rPr>
          <w:rFonts w:cs="EB Garamond"/>
          <w:u w:color="000000"/>
          <w:lang w:eastAsia="nl-NL"/>
        </w:rPr>
        <w:t>Deze ontwikkelingen hebben, zeker ook in Nederland, grote gevolgen gehad voor het interne functioneren van universiteiten.</w:t>
      </w:r>
      <w:r w:rsidRPr="00CB402B">
        <w:rPr>
          <w:rFonts w:cs="EB Garamond"/>
          <w:u w:color="000000"/>
          <w:bdr w:val="nil"/>
          <w:lang w:eastAsia="nl-NL"/>
        </w:rPr>
        <w:t xml:space="preserve"> </w:t>
      </w:r>
      <w:r w:rsidRPr="00CB402B">
        <w:rPr>
          <w:rFonts w:cs="EB Garamond"/>
          <w:u w:color="000000"/>
          <w:lang w:eastAsia="nl-NL"/>
        </w:rPr>
        <w:t>De niet-toereikende overheidsfinanciering dwong tot nadenken over efficiencyvoordelen en dat leidde weer tot schaalvergroting en centralisatie én verdergaande bureaucratisering.</w:t>
      </w:r>
      <w:r w:rsidRPr="00CB402B">
        <w:rPr>
          <w:rFonts w:cs="EB Garamond"/>
          <w:u w:color="000000"/>
          <w:bdr w:val="nil"/>
          <w:vertAlign w:val="superscript"/>
          <w:lang w:eastAsia="nl-NL"/>
        </w:rPr>
        <w:footnoteReference w:id="29"/>
      </w:r>
      <w:r w:rsidRPr="00CB402B">
        <w:rPr>
          <w:rFonts w:cs="EB Garamond"/>
          <w:u w:color="000000"/>
          <w:lang w:eastAsia="nl-NL"/>
        </w:rPr>
        <w:t xml:space="preserve"> En dat leidde ook weer tot vragen over welke ruimte er nog was voor de </w:t>
      </w:r>
      <w:r w:rsidRPr="00CB402B">
        <w:rPr>
          <w:rFonts w:cs="EB Garamond"/>
          <w:u w:color="000000"/>
          <w:lang w:eastAsia="nl-NL"/>
        </w:rPr>
        <w:lastRenderedPageBreak/>
        <w:t xml:space="preserve">academische onafhankelijkheid en vrijheid en de professionele autonomie van de afzonderlijke medewerkers. </w:t>
      </w:r>
    </w:p>
    <w:p w14:paraId="338593F5" w14:textId="77777777" w:rsidR="00F40501" w:rsidRPr="00CB402B" w:rsidRDefault="00F40501" w:rsidP="00F40501">
      <w:pPr>
        <w:rPr>
          <w:rFonts w:cs="EB Garamond"/>
          <w:bdr w:val="nil"/>
          <w:lang w:eastAsia="nl-NL"/>
        </w:rPr>
      </w:pPr>
      <w:r w:rsidRPr="00CB402B">
        <w:rPr>
          <w:rFonts w:cs="EB Garamond"/>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CB402B">
        <w:rPr>
          <w:rFonts w:cs="EB Garamond"/>
          <w:bdr w:val="nil"/>
          <w:vertAlign w:val="superscript"/>
          <w:lang w:eastAsia="nl-NL"/>
        </w:rPr>
        <w:footnoteReference w:id="30"/>
      </w:r>
      <w:r w:rsidRPr="00CB402B">
        <w:rPr>
          <w:rFonts w:cs="EB Garamond"/>
          <w:lang w:eastAsia="nl-NL"/>
        </w:rPr>
        <w:t xml:space="preserve"> Gegeven de context van de zwaar bezuinigende kabinetten-Lubbers was dat natuurlijk niet zo verwonderlijk. Terwijl aandacht voor meer maatschappelijke relevantie in beginsel helemaal niet verkeerd is, waarover later meer, kleurde de context van de financieringsvraag van meet af de speurtocht naar externe financiering als bedreiging voor de academische waarden van de universiteit in negatieve zin.</w:t>
      </w:r>
    </w:p>
    <w:p w14:paraId="2689DD35" w14:textId="77777777" w:rsidR="00F40501" w:rsidRPr="00CB402B" w:rsidRDefault="00F40501" w:rsidP="00F40501">
      <w:pPr>
        <w:rPr>
          <w:rFonts w:cs="EB Garamond"/>
          <w:u w:color="000000"/>
          <w:bdr w:val="nil"/>
          <w:lang w:eastAsia="nl-NL"/>
        </w:rPr>
      </w:pPr>
      <w:r w:rsidRPr="00CB402B">
        <w:rPr>
          <w:rFonts w:cs="EB Garamond"/>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in de vorm van de beurzen van NWO en European Research Council (ERC), die voor het individuele carrièreperspectief heel dominant zijn geworden - en als prestigieus worden ervaren. De toekenning van dergelijke financiering is vaak thematisch bepaald, met als gevolg dat bepaalde onderzoekers, thema’s en disciplines minder kans op financiering hebben. Dat heeft tot een scheefgroei in de financiering van de wetenschapsgebieden geleid, waarbij </w:t>
      </w:r>
      <w:r w:rsidRPr="00CB402B">
        <w:rPr>
          <w:rFonts w:cs="EB Garamond"/>
          <w:u w:color="000000"/>
          <w:lang w:eastAsia="nl-NL"/>
        </w:rPr>
        <w:lastRenderedPageBreak/>
        <w:t>wereldwijd, maar ook in Nederland, de medische, technische en natuurwetenschappen verreweg het grootste deel van de middelen binnenhalen, met bijvoorbeeld als gevolg dat in Nederland 70% van de wetenschappelijke staf werkzaam is in deze domeinen.</w:t>
      </w:r>
      <w:r w:rsidRPr="00CB402B">
        <w:rPr>
          <w:rFonts w:cs="EB Garamond"/>
          <w:u w:color="000000"/>
          <w:bdr w:val="nil"/>
          <w:vertAlign w:val="superscript"/>
          <w:lang w:eastAsia="nl-NL"/>
        </w:rPr>
        <w:footnoteReference w:id="31"/>
      </w:r>
      <w:r w:rsidRPr="00CB402B">
        <w:rPr>
          <w:rFonts w:cs="EB Garamond"/>
          <w:u w:color="000000"/>
          <w:bdr w:val="nil"/>
          <w:vertAlign w:val="superscript"/>
          <w:lang w:eastAsia="nl-NL"/>
        </w:rPr>
        <w:t>,</w:t>
      </w:r>
      <w:r w:rsidRPr="00CB402B">
        <w:rPr>
          <w:rFonts w:cs="EB Garamond"/>
          <w:u w:color="000000"/>
          <w:bdr w:val="nil"/>
          <w:vertAlign w:val="superscript"/>
          <w:lang w:eastAsia="nl-NL"/>
        </w:rPr>
        <w:footnoteReference w:id="32"/>
      </w:r>
    </w:p>
    <w:p w14:paraId="11F8091E" w14:textId="77777777" w:rsidR="00F40501" w:rsidRPr="00CB402B" w:rsidRDefault="00F40501" w:rsidP="00F40501">
      <w:pPr>
        <w:rPr>
          <w:rFonts w:cs="EB Garamond"/>
          <w:bdr w:val="nil"/>
          <w:lang w:eastAsia="nl-NL"/>
        </w:rPr>
      </w:pPr>
      <w:r w:rsidRPr="00CB402B">
        <w:rPr>
          <w:rFonts w:cs="EB Garamond"/>
          <w:lang w:eastAsia="nl-NL"/>
        </w:rPr>
        <w:t>De speurtocht naar externe, waaronder private, financiering heeft de universiteit wereldwijd tot een uiterst competitieve omgeving gemaakt. Mede onder invloed van het in de jaren tachtig opgekomen neoliberalisme en het gedachtengoed van New Public Management, waarin getracht werd kwaliteit te sturen door ze vooral in meetbare eenheden te vervatten, werden bepaalde ‘</w:t>
      </w:r>
      <w:proofErr w:type="spellStart"/>
      <w:r w:rsidRPr="00CB402B">
        <w:rPr>
          <w:rFonts w:cs="EB Garamond"/>
          <w:lang w:eastAsia="nl-NL"/>
        </w:rPr>
        <w:t>metrics</w:t>
      </w:r>
      <w:proofErr w:type="spellEnd"/>
      <w:r w:rsidRPr="00CB402B">
        <w:rPr>
          <w:rFonts w:cs="EB Garamond"/>
          <w:lang w:eastAsia="nl-NL"/>
        </w:rPr>
        <w:t>’, zoals de Hirsch-index</w:t>
      </w:r>
      <w:r w:rsidRPr="00CB402B">
        <w:rPr>
          <w:rStyle w:val="FootnoteReference"/>
          <w:rFonts w:eastAsia="Times New Roman" w:cs="EB Garamond"/>
          <w:color w:val="000000"/>
          <w:szCs w:val="24"/>
          <w:lang w:eastAsia="nl-NL"/>
        </w:rPr>
        <w:footnoteReference w:id="33"/>
      </w:r>
      <w:r w:rsidRPr="00CB402B">
        <w:rPr>
          <w:rFonts w:cs="EB Garamond"/>
          <w:lang w:eastAsia="nl-NL"/>
        </w:rPr>
        <w:t>, dominante maatstaven voor de toekenning van onderzoeksmiddelen.</w:t>
      </w:r>
      <w:r w:rsidRPr="00CB402B">
        <w:rPr>
          <w:rFonts w:cs="EB Garamond"/>
          <w:bdr w:val="nil"/>
          <w:vertAlign w:val="superscript"/>
          <w:lang w:eastAsia="nl-NL"/>
        </w:rPr>
        <w:footnoteReference w:id="34"/>
      </w:r>
      <w:r w:rsidRPr="00CB402B">
        <w:rPr>
          <w:rFonts w:cs="EB Garamond"/>
          <w:vertAlign w:val="superscript"/>
          <w:lang w:eastAsia="nl-NL"/>
        </w:rPr>
        <w:t>,</w:t>
      </w:r>
      <w:r w:rsidRPr="00CB402B">
        <w:rPr>
          <w:rFonts w:cs="EB Garamond"/>
          <w:bdr w:val="nil"/>
          <w:vertAlign w:val="superscript"/>
          <w:lang w:eastAsia="nl-NL"/>
        </w:rPr>
        <w:footnoteReference w:id="35"/>
      </w:r>
      <w:r w:rsidRPr="00CB402B">
        <w:rPr>
          <w:rFonts w:cs="EB Garamond"/>
          <w:lang w:eastAsia="nl-NL"/>
        </w:rPr>
        <w:t xml:space="preserve"> Dit alles heeft geleid tot een bepaalde publicatie- en beoordelingscultuur, die niet alleen de ruimte voor het zetten van eigen </w:t>
      </w:r>
      <w:proofErr w:type="spellStart"/>
      <w:r w:rsidRPr="00CB402B">
        <w:rPr>
          <w:rFonts w:cs="EB Garamond"/>
          <w:lang w:eastAsia="nl-NL"/>
        </w:rPr>
        <w:t>onderzoeksagenda’s</w:t>
      </w:r>
      <w:proofErr w:type="spellEnd"/>
      <w:r w:rsidRPr="00CB402B">
        <w:rPr>
          <w:rFonts w:cs="EB Garamond"/>
          <w:lang w:eastAsia="nl-NL"/>
        </w:rPr>
        <w:t xml:space="preserve"> beperkte, maar die ook een academische apenrots creëerde; degenen met de meeste en de hoogste prijzen zaten bovenaan en werden ook gezien als de leiders wier voorbeeld moest worden gevolgd. Dat alles heeft ook binnen het onderzoekdomein bijgedragen aan gevoel van verlies van autonomie, verhoging van de werkdruk, maar soms ook aan gevoelens van onveiligheid. Als oorzaak wordt </w:t>
      </w:r>
      <w:r w:rsidRPr="00CB402B">
        <w:rPr>
          <w:rFonts w:cs="EB Garamond"/>
          <w:lang w:eastAsia="nl-NL"/>
        </w:rPr>
        <w:lastRenderedPageBreak/>
        <w:t>nadrukkelijk ook de leiderschapscultuur aangewezen.</w:t>
      </w:r>
      <w:r w:rsidRPr="00CB402B">
        <w:rPr>
          <w:rFonts w:cs="EB Garamond"/>
          <w:bdr w:val="nil"/>
          <w:vertAlign w:val="superscript"/>
          <w:lang w:eastAsia="nl-NL"/>
        </w:rPr>
        <w:footnoteReference w:id="36"/>
      </w:r>
      <w:r w:rsidRPr="00CB402B">
        <w:rPr>
          <w:rFonts w:cs="EB Garamond"/>
          <w:lang w:eastAsia="nl-NL"/>
        </w:rPr>
        <w:t xml:space="preserve"> In veel wetenschapsgebieden, maar in het bijzonder weer in het medische, technische en natuurwetenschappelijke domein, werd de voornaamste drijfveer voor wetenschappers om zo snel mogelijk een eigen onderzoekgroep te kunnen starten en 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CB402B">
        <w:rPr>
          <w:rFonts w:cs="EB Garamond"/>
          <w:bdr w:val="nil"/>
          <w:vertAlign w:val="superscript"/>
          <w:lang w:eastAsia="nl-NL"/>
        </w:rPr>
        <w:footnoteReference w:id="37"/>
      </w:r>
      <w:r w:rsidRPr="00CB402B">
        <w:rPr>
          <w:rFonts w:cs="EB Garamond"/>
          <w:lang w:eastAsia="nl-NL"/>
        </w:rPr>
        <w:t xml:space="preserve"> </w:t>
      </w:r>
    </w:p>
    <w:p w14:paraId="73829156" w14:textId="77777777" w:rsidR="00F40501" w:rsidRPr="00CB402B" w:rsidRDefault="00F40501" w:rsidP="00F40501">
      <w:pPr>
        <w:rPr>
          <w:rFonts w:cs="EB Garamond"/>
          <w:color w:val="000000"/>
          <w:bdr w:val="nil"/>
          <w:lang w:eastAsia="nl-NL"/>
        </w:rPr>
      </w:pPr>
      <w:r w:rsidRPr="00CB402B">
        <w:rPr>
          <w:rFonts w:cs="EB Garamond"/>
          <w:lang w:eastAsia="nl-NL"/>
        </w:rPr>
        <w:t xml:space="preserve">Het verschil in externe financiële prikkels en verantwoordingsregimes heeft er mede toe geleid dat het logisch leek om onderwijs en onderzoek ook organisatorisch volstrekt te separeren binnen de universiteit, waarmee een van de idealen van Von </w:t>
      </w:r>
      <w:proofErr w:type="spellStart"/>
      <w:r w:rsidRPr="00CB402B">
        <w:rPr>
          <w:rFonts w:cs="EB Garamond"/>
          <w:lang w:eastAsia="nl-NL"/>
        </w:rPr>
        <w:t>Humboldt</w:t>
      </w:r>
      <w:proofErr w:type="spellEnd"/>
      <w:r w:rsidRPr="00CB402B">
        <w:rPr>
          <w:rFonts w:cs="EB Garamond"/>
          <w:lang w:eastAsia="nl-NL"/>
        </w:rPr>
        <w:t xml:space="preserve"> werd ondergraven, de koppeling van onderzoek en onderwijs vanuit de gedachte dat vorming vooral plaatsvindt door het verwerven van nieuwe kennis. Deze organisatorische scheiding heeft grote gevolgen gehad, op zijn minst in het universitaire </w:t>
      </w:r>
      <w:r w:rsidRPr="00CB402B">
        <w:rPr>
          <w:rFonts w:cs="EB Garamond"/>
          <w:lang w:eastAsia="nl-NL"/>
        </w:rPr>
        <w:lastRenderedPageBreak/>
        <w:t xml:space="preserve">personeelsbeleid en de onderlinge verhoudingen tussen de medewerkers. Omdat carrières vooral werden gemaakt langs de lijn van de </w:t>
      </w:r>
      <w:proofErr w:type="spellStart"/>
      <w:r w:rsidRPr="00CB402B">
        <w:rPr>
          <w:rFonts w:cs="EB Garamond"/>
          <w:lang w:eastAsia="nl-NL"/>
        </w:rPr>
        <w:t>onderzoeksprestaties</w:t>
      </w:r>
      <w:proofErr w:type="spellEnd"/>
      <w:r w:rsidRPr="00CB402B">
        <w:rPr>
          <w:rFonts w:cs="EB Garamond"/>
          <w:lang w:eastAsia="nl-NL"/>
        </w:rPr>
        <w:t xml:space="preserve">, werd onderwijs voor velen een ‘last’ waarvoor je je als het maar enigszins kon moest ‘uitkopen’. Chargerend werd het onderwijs lange tijd het werk voor de ‘jongste bedienden’, die op basis van tijdelijke contracten, zonder </w:t>
      </w:r>
      <w:proofErr w:type="spellStart"/>
      <w:r w:rsidRPr="00CB402B">
        <w:rPr>
          <w:rFonts w:cs="EB Garamond"/>
          <w:lang w:eastAsia="nl-NL"/>
        </w:rPr>
        <w:t>onderzoekstijd</w:t>
      </w:r>
      <w:proofErr w:type="spellEnd"/>
      <w:r w:rsidRPr="00CB402B">
        <w:rPr>
          <w:rFonts w:cs="EB Garamond"/>
          <w:lang w:eastAsia="nl-NL"/>
        </w:rPr>
        <w:t>, de bulk van het werk voor hun rekening namen. Dat dit tot grote ontevredenheid onder docenten zou leiden was te voorspellen, als ook dat dit gevolgen zou hebben voor de kwaliteit van het wetenschappelijke onderwijs.</w:t>
      </w:r>
    </w:p>
    <w:p w14:paraId="730E72BC" w14:textId="77777777" w:rsidR="00F40501" w:rsidRPr="00CB402B" w:rsidRDefault="00F40501" w:rsidP="00F40501">
      <w:pPr>
        <w:rPr>
          <w:rFonts w:cs="EB Garamond"/>
          <w:u w:color="000000"/>
          <w:bdr w:val="nil"/>
          <w:lang w:eastAsia="nl-NL"/>
        </w:rPr>
      </w:pPr>
      <w:r w:rsidRPr="00CB402B">
        <w:rPr>
          <w:rFonts w:cs="EB Garamond"/>
          <w:u w:color="000000"/>
          <w:lang w:eastAsia="nl-NL"/>
        </w:rPr>
        <w:t>Een ontwikkeling die onmiskenbaar ook grote gevolgen heeft gehad voor universiteit is die van de internationalisering. In zekere zin keert de universiteit daarmee terug naar haar wortels, want bij 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CB402B">
        <w:rPr>
          <w:rFonts w:cs="EB Garamond"/>
          <w:u w:color="000000"/>
          <w:bdr w:val="nil"/>
          <w:vertAlign w:val="superscript"/>
          <w:lang w:eastAsia="nl-NL"/>
        </w:rPr>
        <w:footnoteReference w:id="38"/>
      </w:r>
      <w:r w:rsidRPr="00CB402B">
        <w:rPr>
          <w:rFonts w:cs="EB Garamond"/>
          <w:u w:color="000000"/>
          <w:lang w:eastAsia="nl-NL"/>
        </w:rPr>
        <w:t xml:space="preserve"> Daar is pas de laatste decennia verandering in gekomen, onder andere omdat de Europese Unie ter bevordering van de Europese eenheid de uitwisseling van studenten enorm ging stimuleren, onder andere via de zogeheten ERASMUS-programma’s.</w:t>
      </w:r>
      <w:r w:rsidRPr="00CB402B">
        <w:rPr>
          <w:rFonts w:cs="EB Garamond"/>
          <w:u w:color="000000"/>
          <w:bdr w:val="nil"/>
          <w:vertAlign w:val="superscript"/>
          <w:lang w:eastAsia="nl-NL"/>
        </w:rPr>
        <w:footnoteReference w:id="39"/>
      </w:r>
      <w:r w:rsidRPr="00CB402B">
        <w:rPr>
          <w:rFonts w:cs="EB Garamond"/>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w:t>
      </w:r>
      <w:r w:rsidRPr="00CB402B">
        <w:rPr>
          <w:rFonts w:cs="EB Garamond"/>
          <w:u w:color="000000"/>
          <w:lang w:eastAsia="nl-NL"/>
        </w:rPr>
        <w:lastRenderedPageBreak/>
        <w:t>rechtswetenschap of taalwetenschappen. Ook daar bedriegt de schijn. Veel van het onderzoek dat daarin plaatsvindt heeft een internationale context en een internationale betekenis.</w:t>
      </w:r>
    </w:p>
    <w:p w14:paraId="0C547A7B" w14:textId="77777777" w:rsidR="00F40501" w:rsidRPr="00CB402B" w:rsidRDefault="00F40501" w:rsidP="00F40501">
      <w:pPr>
        <w:rPr>
          <w:rFonts w:cs="EB Garamond"/>
          <w:bdr w:val="nil"/>
          <w:lang w:eastAsia="nl-NL"/>
        </w:rPr>
      </w:pPr>
      <w:r w:rsidRPr="00CB402B">
        <w:rPr>
          <w:rFonts w:cs="EB Garamond"/>
          <w:lang w:eastAsia="nl-NL"/>
        </w:rPr>
        <w:t>Deze ‘internationalisering’ heeft positieve gevolgen gehad voor de kwaliteit van het onderwijs en onderzoek. In veel vakgebieden draagt een ‘</w:t>
      </w:r>
      <w:proofErr w:type="spellStart"/>
      <w:r w:rsidRPr="00CB402B">
        <w:rPr>
          <w:rFonts w:cs="EB Garamond"/>
          <w:lang w:eastAsia="nl-NL"/>
        </w:rPr>
        <w:t>international</w:t>
      </w:r>
      <w:proofErr w:type="spellEnd"/>
      <w:r w:rsidRPr="00CB402B">
        <w:rPr>
          <w:rFonts w:cs="EB Garamond"/>
          <w:lang w:eastAsia="nl-NL"/>
        </w:rPr>
        <w:t xml:space="preserve"> classroom’ enorm bij aan begrip en vorming van studenten.</w:t>
      </w:r>
      <w:r w:rsidRPr="00CB402B">
        <w:rPr>
          <w:rFonts w:cs="EB Garamond"/>
          <w:bdr w:val="nil"/>
          <w:vertAlign w:val="superscript"/>
          <w:lang w:eastAsia="nl-NL"/>
        </w:rPr>
        <w:footnoteReference w:id="40"/>
      </w:r>
      <w:r w:rsidRPr="00CB402B">
        <w:rPr>
          <w:rFonts w:cs="EB Garamond"/>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CB402B">
        <w:rPr>
          <w:rFonts w:cs="EB Garamond"/>
          <w:bdr w:val="nil"/>
          <w:vertAlign w:val="superscript"/>
          <w:lang w:eastAsia="nl-NL"/>
        </w:rPr>
        <w:footnoteReference w:id="41"/>
      </w:r>
    </w:p>
    <w:p w14:paraId="1FEB6E9E" w14:textId="77777777" w:rsidR="00F40501" w:rsidRPr="00CB402B" w:rsidRDefault="00F40501" w:rsidP="00F40501">
      <w:pPr>
        <w:rPr>
          <w:rFonts w:cs="EB Garamond"/>
          <w:bdr w:val="nil"/>
          <w:lang w:eastAsia="nl-NL"/>
        </w:rPr>
      </w:pPr>
      <w:r w:rsidRPr="00CB402B">
        <w:rPr>
          <w:rFonts w:cs="EB Garamond"/>
          <w:lang w:eastAsia="nl-NL"/>
        </w:rPr>
        <w:t>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in rekening worden gebracht.</w:t>
      </w:r>
      <w:r w:rsidRPr="00CB402B">
        <w:rPr>
          <w:rFonts w:cs="EB Garamond"/>
          <w:bdr w:val="nil"/>
          <w:vertAlign w:val="superscript"/>
          <w:lang w:eastAsia="nl-NL"/>
        </w:rPr>
        <w:footnoteReference w:id="42"/>
      </w:r>
      <w:r w:rsidRPr="00CB402B">
        <w:rPr>
          <w:rFonts w:cs="EB Garamond"/>
          <w:lang w:eastAsia="nl-NL"/>
        </w:rPr>
        <w:t xml:space="preserve"> In onderzoek heeft de internationalisering de onderlinge competitie nog verder versterkt. Internationale samenwerkingen tussen universiteiten </w:t>
      </w:r>
      <w:r w:rsidRPr="00CB402B">
        <w:rPr>
          <w:rFonts w:cs="EB Garamond"/>
          <w:lang w:eastAsia="nl-NL"/>
        </w:rPr>
        <w:lastRenderedPageBreak/>
        <w:t xml:space="preserve">werden vooral ingegeven door succes in die competitie, gemeten aan de hand al eerder besproken </w:t>
      </w:r>
      <w:proofErr w:type="spellStart"/>
      <w:r w:rsidRPr="00CB402B">
        <w:rPr>
          <w:rFonts w:cs="EB Garamond"/>
          <w:lang w:eastAsia="nl-NL"/>
        </w:rPr>
        <w:t>metrics</w:t>
      </w:r>
      <w:proofErr w:type="spellEnd"/>
      <w:r w:rsidRPr="00CB402B">
        <w:rPr>
          <w:rFonts w:cs="EB Garamond"/>
          <w:lang w:eastAsia="nl-NL"/>
        </w:rPr>
        <w:t>. Als gevolg daarvan zien we vooral veel officiële samenwerkingen tussen ‘high-</w:t>
      </w:r>
      <w:proofErr w:type="spellStart"/>
      <w:r w:rsidRPr="00CB402B">
        <w:rPr>
          <w:rFonts w:cs="EB Garamond"/>
          <w:lang w:eastAsia="nl-NL"/>
        </w:rPr>
        <w:t>ranked</w:t>
      </w:r>
      <w:proofErr w:type="spellEnd"/>
      <w:r w:rsidRPr="00CB402B">
        <w:rPr>
          <w:rFonts w:cs="EB Garamond"/>
          <w:lang w:eastAsia="nl-NL"/>
        </w:rPr>
        <w:t xml:space="preserve">’ universiteiten van westerse snit. Diepgaande samenwerkingen met universiteiten uit zich ontwikkelende landen zijn zeldzaam, en dat is des te merkwaardiger omdat universiteiten in hun doelstelling vaak hebben staan dat ze willen bijdragen aan het vinden van oplossingen voor de ‘grand </w:t>
      </w:r>
      <w:proofErr w:type="spellStart"/>
      <w:r w:rsidRPr="00CB402B">
        <w:rPr>
          <w:rFonts w:cs="EB Garamond"/>
          <w:lang w:eastAsia="nl-NL"/>
        </w:rPr>
        <w:t>challenges</w:t>
      </w:r>
      <w:proofErr w:type="spellEnd"/>
      <w:r w:rsidRPr="00CB402B">
        <w:rPr>
          <w:rFonts w:cs="EB Garamond"/>
          <w:lang w:eastAsia="nl-NL"/>
        </w:rPr>
        <w:t>’, de grote maatschappelijke nationale, maar ook wereldwijde problemen.</w:t>
      </w:r>
      <w:r w:rsidRPr="00CB402B">
        <w:rPr>
          <w:rFonts w:cs="EB Garamond"/>
          <w:bdr w:val="nil"/>
          <w:vertAlign w:val="superscript"/>
          <w:lang w:eastAsia="nl-NL"/>
        </w:rPr>
        <w:footnoteReference w:id="43"/>
      </w:r>
    </w:p>
    <w:p w14:paraId="25FF6423" w14:textId="77777777" w:rsidR="00F40501" w:rsidRPr="00CB402B" w:rsidRDefault="00F40501" w:rsidP="00F40501">
      <w:pPr>
        <w:rPr>
          <w:rFonts w:cs="EB Garamond"/>
          <w:u w:color="000000"/>
          <w:bdr w:val="nil"/>
          <w:lang w:eastAsia="nl-NL"/>
        </w:rPr>
      </w:pPr>
      <w:r w:rsidRPr="00CB402B">
        <w:rPr>
          <w:rFonts w:cs="EB Garamond"/>
          <w:u w:color="000000"/>
          <w:lang w:eastAsia="nl-NL"/>
        </w:rPr>
        <w:t xml:space="preserve">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w:t>
      </w:r>
      <w:proofErr w:type="spellStart"/>
      <w:r w:rsidRPr="00CB402B">
        <w:rPr>
          <w:rFonts w:cs="EB Garamond"/>
          <w:u w:color="000000"/>
          <w:lang w:eastAsia="nl-NL"/>
        </w:rPr>
        <w:t>metrics</w:t>
      </w:r>
      <w:proofErr w:type="spellEnd"/>
      <w:r w:rsidRPr="00CB402B">
        <w:rPr>
          <w:rFonts w:cs="EB Garamond"/>
          <w:u w:color="000000"/>
          <w:lang w:eastAsia="nl-NL"/>
        </w:rPr>
        <w:t xml:space="preserve">, de wens en noodzaak tot het scoren in ‘high </w:t>
      </w:r>
      <w:proofErr w:type="spellStart"/>
      <w:r w:rsidRPr="00CB402B">
        <w:rPr>
          <w:rFonts w:cs="EB Garamond"/>
          <w:u w:color="000000"/>
          <w:lang w:eastAsia="nl-NL"/>
        </w:rPr>
        <w:t>ranked</w:t>
      </w:r>
      <w:proofErr w:type="spellEnd"/>
      <w:r w:rsidRPr="00CB402B">
        <w:rPr>
          <w:rFonts w:cs="EB Garamond"/>
          <w:u w:color="000000"/>
          <w:lang w:eastAsia="nl-NL"/>
        </w:rPr>
        <w:t xml:space="preserve"> </w:t>
      </w:r>
      <w:proofErr w:type="spellStart"/>
      <w:r w:rsidRPr="00CB402B">
        <w:rPr>
          <w:rFonts w:cs="EB Garamond"/>
          <w:u w:color="000000"/>
          <w:lang w:eastAsia="nl-NL"/>
        </w:rPr>
        <w:t>journals</w:t>
      </w:r>
      <w:proofErr w:type="spellEnd"/>
      <w:r w:rsidRPr="00CB402B">
        <w:rPr>
          <w:rFonts w:cs="EB Garamond"/>
          <w:u w:color="000000"/>
          <w:lang w:eastAsia="nl-NL"/>
        </w:rPr>
        <w:t>’, zijn wetenschappers veel meer gericht geraakt op zichzelf in plaats op de noden van de samenleving. Plastisch gezegd: het is ‘</w:t>
      </w:r>
      <w:proofErr w:type="spellStart"/>
      <w:r w:rsidRPr="00CB402B">
        <w:rPr>
          <w:rFonts w:cs="EB Garamond"/>
          <w:u w:color="000000"/>
          <w:lang w:eastAsia="nl-NL"/>
        </w:rPr>
        <w:t>Science</w:t>
      </w:r>
      <w:proofErr w:type="spellEnd"/>
      <w:r w:rsidRPr="00CB402B">
        <w:rPr>
          <w:rFonts w:cs="EB Garamond"/>
          <w:u w:color="000000"/>
          <w:lang w:eastAsia="nl-NL"/>
        </w:rPr>
        <w:t xml:space="preserve"> </w:t>
      </w:r>
      <w:proofErr w:type="spellStart"/>
      <w:r w:rsidRPr="00CB402B">
        <w:rPr>
          <w:rFonts w:cs="EB Garamond"/>
          <w:u w:color="000000"/>
          <w:lang w:eastAsia="nl-NL"/>
        </w:rPr>
        <w:t>for</w:t>
      </w:r>
      <w:proofErr w:type="spellEnd"/>
      <w:r w:rsidRPr="00CB402B">
        <w:rPr>
          <w:rFonts w:cs="EB Garamond"/>
          <w:u w:color="000000"/>
          <w:lang w:eastAsia="nl-NL"/>
        </w:rPr>
        <w:t xml:space="preserve"> </w:t>
      </w:r>
      <w:proofErr w:type="spellStart"/>
      <w:r w:rsidRPr="00CB402B">
        <w:rPr>
          <w:rFonts w:cs="EB Garamond"/>
          <w:u w:color="000000"/>
          <w:lang w:eastAsia="nl-NL"/>
        </w:rPr>
        <w:t>Scientists</w:t>
      </w:r>
      <w:proofErr w:type="spellEnd"/>
      <w:r w:rsidRPr="00CB402B">
        <w:rPr>
          <w:rFonts w:cs="EB Garamond"/>
          <w:u w:color="000000"/>
          <w:lang w:eastAsia="nl-NL"/>
        </w:rPr>
        <w:t>’, in plaats van ‘</w:t>
      </w:r>
      <w:proofErr w:type="spellStart"/>
      <w:r w:rsidRPr="00CB402B">
        <w:rPr>
          <w:rFonts w:cs="EB Garamond"/>
          <w:u w:color="000000"/>
          <w:lang w:eastAsia="nl-NL"/>
        </w:rPr>
        <w:t>Science</w:t>
      </w:r>
      <w:proofErr w:type="spellEnd"/>
      <w:r w:rsidRPr="00CB402B">
        <w:rPr>
          <w:rFonts w:cs="EB Garamond"/>
          <w:u w:color="000000"/>
          <w:lang w:eastAsia="nl-NL"/>
        </w:rPr>
        <w:t xml:space="preserve"> </w:t>
      </w:r>
      <w:proofErr w:type="spellStart"/>
      <w:r w:rsidRPr="00CB402B">
        <w:rPr>
          <w:rFonts w:cs="EB Garamond"/>
          <w:u w:color="000000"/>
          <w:lang w:eastAsia="nl-NL"/>
        </w:rPr>
        <w:t>for</w:t>
      </w:r>
      <w:proofErr w:type="spellEnd"/>
      <w:r w:rsidRPr="00CB402B">
        <w:rPr>
          <w:rFonts w:cs="EB Garamond"/>
          <w:u w:color="000000"/>
          <w:lang w:eastAsia="nl-NL"/>
        </w:rPr>
        <w:t xml:space="preserve"> Society’ geworden.</w:t>
      </w:r>
      <w:r w:rsidRPr="00CB402B">
        <w:rPr>
          <w:rFonts w:cs="EB Garamond"/>
          <w:u w:color="000000"/>
          <w:bdr w:val="nil"/>
          <w:vertAlign w:val="superscript"/>
          <w:lang w:eastAsia="nl-NL"/>
        </w:rPr>
        <w:footnoteReference w:id="44"/>
      </w:r>
      <w:r w:rsidRPr="00CB402B">
        <w:rPr>
          <w:rFonts w:cs="EB Garamond"/>
          <w:u w:color="000000"/>
          <w:lang w:eastAsia="nl-NL"/>
        </w:rPr>
        <w:t xml:space="preserve"> Maar het voert te ver om de universiteiten daar alleen de schuld van de te geven. Overheden en andere externe financiers hebben ook een belangrijke bijdrage geleverd aan de ontstane problematiek. Door de sterke fixatie op (spectaculaire) </w:t>
      </w:r>
      <w:r w:rsidRPr="00CB402B">
        <w:rPr>
          <w:rFonts w:cs="EB Garamond"/>
          <w:u w:color="000000"/>
          <w:lang w:eastAsia="nl-NL"/>
        </w:rPr>
        <w:lastRenderedPageBreak/>
        <w:t>‘ontdekkingen’ en economische effecten</w:t>
      </w:r>
      <w:r w:rsidRPr="00CB402B">
        <w:rPr>
          <w:rFonts w:cs="EB Garamond"/>
          <w:u w:color="000000"/>
          <w:bdr w:val="nil"/>
          <w:vertAlign w:val="superscript"/>
          <w:lang w:eastAsia="nl-NL"/>
        </w:rPr>
        <w:footnoteReference w:id="45"/>
      </w:r>
      <w:r w:rsidRPr="00CB402B">
        <w:rPr>
          <w:rFonts w:cs="EB Garamond"/>
          <w:u w:color="000000"/>
          <w:lang w:eastAsia="nl-NL"/>
        </w:rPr>
        <w:t>, is er een universiteit ontstaan waarin de medische, technische en natuurwetenschappen dominant zijn geworden, en dat terwijl er voor de analyse en oplossing van grote maatschappelijke vraagstukken, zoals armoede, ongelijkheid, voeding en gezondheid, coherentie, functioneren van de democratie, opgroeien van de jeugd, duurzaamheid, klimaatverandering etc., vooral ook andere wetenschapsgebieden noodzakelijk zijn, met name die uit de sociale en geesteswetenschappen.</w:t>
      </w:r>
    </w:p>
    <w:p w14:paraId="51B16A28" w14:textId="77777777" w:rsidR="00F40501" w:rsidRPr="00CB402B" w:rsidRDefault="00F40501" w:rsidP="00F40501">
      <w:pPr>
        <w:rPr>
          <w:rFonts w:cs="EB Garamond"/>
          <w:u w:color="000000"/>
          <w:lang w:eastAsia="nl-NL"/>
        </w:rPr>
      </w:pPr>
      <w:r w:rsidRPr="00CB402B">
        <w:rPr>
          <w:rFonts w:cs="EB Garamond"/>
          <w:u w:color="000000"/>
          <w:lang w:eastAsia="nl-NL"/>
        </w:rPr>
        <w:t>De hiervoor gepresenteerde cocktail van vraagstukken heeft ertoe geleid dat universiteit in een crisissfeer is beland, zeker aan het begin van de 21</w:t>
      </w:r>
      <w:r w:rsidRPr="00CB402B">
        <w:rPr>
          <w:rFonts w:cs="EB Garamond"/>
          <w:u w:color="000000"/>
          <w:vertAlign w:val="superscript"/>
          <w:lang w:eastAsia="nl-NL"/>
        </w:rPr>
        <w:t>e</w:t>
      </w:r>
      <w:r w:rsidRPr="00CB402B">
        <w:rPr>
          <w:rFonts w:cs="EB Garamond"/>
          <w:u w:color="000000"/>
          <w:lang w:eastAsia="nl-NL"/>
        </w:rPr>
        <w:t xml:space="preserve"> eeuw. Er dienden zich existentiële vraagstukken aan. Zijn we niet te zeer gericht geraakt op onderzoek, ten koste van onze opdracht in onderwijs? Heeft de hang naar efficiency, met de daarmee gepaard gaande regels, procedures en verantwoordingplichten, niet de noodzakelijke autonomie aangetast? Is er niet te 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p>
    <w:p w14:paraId="1E425966" w14:textId="77777777" w:rsidR="00F40501" w:rsidRPr="00CB402B" w:rsidRDefault="00F40501" w:rsidP="00F40501">
      <w:pPr>
        <w:pStyle w:val="Heading2"/>
        <w:rPr>
          <w:lang w:val="nl-NL"/>
        </w:rPr>
      </w:pPr>
      <w:bookmarkStart w:id="9" w:name="_Toc134718881"/>
      <w:r w:rsidRPr="00CB402B">
        <w:rPr>
          <w:lang w:val="nl-NL"/>
        </w:rPr>
        <w:lastRenderedPageBreak/>
        <w:t>Slotbeschouwing</w:t>
      </w:r>
      <w:bookmarkEnd w:id="9"/>
      <w:r w:rsidRPr="00CB402B">
        <w:rPr>
          <w:lang w:val="nl-NL"/>
        </w:rPr>
        <w:t xml:space="preserve"> </w:t>
      </w:r>
    </w:p>
    <w:p w14:paraId="726C61DD" w14:textId="77777777" w:rsidR="00F40501" w:rsidRPr="00CB402B" w:rsidRDefault="00F40501" w:rsidP="009A7E41">
      <w:pPr>
        <w:pStyle w:val="AfterSection"/>
        <w:rPr>
          <w:bdr w:val="nil"/>
          <w:lang w:val="nl-NL" w:eastAsia="nl-NL"/>
        </w:rPr>
      </w:pPr>
      <w:r w:rsidRPr="00CB402B">
        <w:rPr>
          <w:lang w:val="nl-NL"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CB402B">
        <w:rPr>
          <w:bdr w:val="nil"/>
          <w:vertAlign w:val="superscript"/>
          <w:lang w:val="nl-NL" w:eastAsia="nl-NL"/>
        </w:rPr>
        <w:footnoteReference w:id="46"/>
      </w:r>
      <w:r w:rsidRPr="00CB402B">
        <w:rPr>
          <w:lang w:val="nl-NL" w:eastAsia="nl-NL"/>
        </w:rPr>
        <w:t xml:space="preserve"> Het heeft een beweging in gang gezet, die, als de tekenen niet bedriegen, leidt tot een majeure culturele verandering in de universiteit, en die nu wereldwijd bekend staat als de beweging naar Open </w:t>
      </w:r>
      <w:proofErr w:type="spellStart"/>
      <w:r w:rsidRPr="00CB402B">
        <w:rPr>
          <w:lang w:val="nl-NL" w:eastAsia="nl-NL"/>
        </w:rPr>
        <w:t>Science</w:t>
      </w:r>
      <w:proofErr w:type="spellEnd"/>
      <w:r w:rsidRPr="00CB402B">
        <w:rPr>
          <w:lang w:val="nl-NL" w:eastAsia="nl-NL"/>
        </w:rPr>
        <w:t>.</w:t>
      </w:r>
    </w:p>
    <w:p w14:paraId="42F343E3" w14:textId="77777777" w:rsidR="00F40501" w:rsidRPr="00CB402B" w:rsidRDefault="00F40501" w:rsidP="00F40501">
      <w:pPr>
        <w:rPr>
          <w:rFonts w:cs="EB Garamond"/>
          <w:bdr w:val="nil"/>
          <w:lang w:eastAsia="nl-NL"/>
        </w:rPr>
      </w:pPr>
      <w:r w:rsidRPr="00CB402B">
        <w:rPr>
          <w:rFonts w:cs="EB Garamond"/>
          <w:lang w:eastAsia="nl-NL"/>
        </w:rPr>
        <w:t xml:space="preserve">In de kern gaat het bij Open </w:t>
      </w:r>
      <w:proofErr w:type="spellStart"/>
      <w:r w:rsidRPr="00CB402B">
        <w:rPr>
          <w:rFonts w:cs="EB Garamond"/>
          <w:lang w:eastAsia="nl-NL"/>
        </w:rPr>
        <w:t>Science</w:t>
      </w:r>
      <w:proofErr w:type="spellEnd"/>
      <w:r w:rsidRPr="00CB402B">
        <w:rPr>
          <w:rFonts w:cs="EB Garamond"/>
          <w:lang w:eastAsia="nl-NL"/>
        </w:rPr>
        <w:t xml:space="preserve"> om het versterken, of misschien wel herstellen, van de verbinding tussen wetenschap, en in het bijzonder die in universiteiten, en de samenleving. Enerzijds is het de bedoeling dat universiteiten veel meer de grote maatschappelijke noden, zowel op lokaal, regionale en globaal niveau centraal stellen bij hun onderwijs en onderzoek. Dus de bedoeling is om de samenleving meer naar binnen te halen. Ook is het de bedoeling om meer terug te geven aan de samenleving door de resultaten van het werk, in de vorm van publicaties en data vrijelijk ter beschikking te stellen. Commerciële uitgevers, die financieel enorm hebben geprofiteerd van het systeem waarin </w:t>
      </w:r>
      <w:proofErr w:type="spellStart"/>
      <w:r w:rsidRPr="00CB402B">
        <w:rPr>
          <w:rFonts w:cs="EB Garamond"/>
          <w:lang w:eastAsia="nl-NL"/>
        </w:rPr>
        <w:t>onderzoeksprestige</w:t>
      </w:r>
      <w:proofErr w:type="spellEnd"/>
      <w:r w:rsidRPr="00CB402B">
        <w:rPr>
          <w:rFonts w:cs="EB Garamond"/>
          <w:lang w:eastAsia="nl-NL"/>
        </w:rPr>
        <w:t xml:space="preserve"> vooral werd gebaseerd op het publiceren in bepaalde, hooggewaardeerde, tijdschriften worden daarmee gepasseerd. De kwaliteit van deze tijdschriften werd mede bepaald door de reputatie van de wetenschappers in hun redacties en die van de peer </w:t>
      </w:r>
      <w:proofErr w:type="spellStart"/>
      <w:r w:rsidRPr="00CB402B">
        <w:rPr>
          <w:rFonts w:cs="EB Garamond"/>
          <w:lang w:eastAsia="nl-NL"/>
        </w:rPr>
        <w:lastRenderedPageBreak/>
        <w:t>reviewers</w:t>
      </w:r>
      <w:proofErr w:type="spellEnd"/>
      <w:r w:rsidRPr="00CB402B">
        <w:rPr>
          <w:rFonts w:cs="EB Garamond"/>
          <w:lang w:eastAsia="nl-NL"/>
        </w:rPr>
        <w:t>, maar die kunnen hun werk natuurlijk ook buiten een commerciële context voortzetten. Dat alles vanuit de gedachte dat de resultaten van publieke gefinancierd onderzoek ook gratis toegankelijk moet zijn voor het publiek.</w:t>
      </w:r>
    </w:p>
    <w:p w14:paraId="098024D3" w14:textId="77777777" w:rsidR="00F40501" w:rsidRPr="00CB402B" w:rsidRDefault="00F40501" w:rsidP="00F40501">
      <w:pPr>
        <w:rPr>
          <w:rFonts w:cs="EB Garamond"/>
          <w:u w:color="000000"/>
          <w:bdr w:val="nil"/>
          <w:lang w:eastAsia="nl-NL"/>
        </w:rPr>
      </w:pPr>
      <w:r w:rsidRPr="00CB402B">
        <w:rPr>
          <w:rFonts w:cs="EB Garamond"/>
          <w:u w:color="000000"/>
          <w:lang w:eastAsia="nl-NL"/>
        </w:rPr>
        <w:t xml:space="preserve">Open </w:t>
      </w:r>
      <w:proofErr w:type="spellStart"/>
      <w:r w:rsidRPr="00CB402B">
        <w:rPr>
          <w:rFonts w:cs="EB Garamond"/>
          <w:u w:color="000000"/>
          <w:lang w:eastAsia="nl-NL"/>
        </w:rPr>
        <w:t>Science</w:t>
      </w:r>
      <w:proofErr w:type="spellEnd"/>
      <w:r w:rsidRPr="00CB402B">
        <w:rPr>
          <w:rFonts w:cs="EB Garamond"/>
          <w:u w:color="000000"/>
          <w:lang w:eastAsia="nl-NL"/>
        </w:rPr>
        <w:t xml:space="preserve"> treft ook het onderwijs. Daarbij gaat niet alleen om het publiekelijk beschikbaar stellen van aan universiteiten ontwikkelde leermiddelen. Open </w:t>
      </w:r>
      <w:proofErr w:type="spellStart"/>
      <w:r w:rsidRPr="00CB402B">
        <w:rPr>
          <w:rFonts w:cs="EB Garamond"/>
          <w:u w:color="000000"/>
          <w:lang w:eastAsia="nl-NL"/>
        </w:rPr>
        <w:t>Education</w:t>
      </w:r>
      <w:proofErr w:type="spellEnd"/>
      <w:r w:rsidRPr="00CB402B">
        <w:rPr>
          <w:rFonts w:cs="EB Garamond"/>
          <w:u w:color="000000"/>
          <w:lang w:eastAsia="nl-NL"/>
        </w:rPr>
        <w:t xml:space="preserve">, ziet ook op het opleiden van studenten in de Open </w:t>
      </w:r>
      <w:proofErr w:type="spellStart"/>
      <w:r w:rsidRPr="00CB402B">
        <w:rPr>
          <w:rFonts w:cs="EB Garamond"/>
          <w:u w:color="000000"/>
          <w:lang w:eastAsia="nl-NL"/>
        </w:rPr>
        <w:t>Science</w:t>
      </w:r>
      <w:proofErr w:type="spellEnd"/>
      <w:r w:rsidRPr="00CB402B">
        <w:rPr>
          <w:rFonts w:cs="EB Garamond"/>
          <w:u w:color="000000"/>
          <w:lang w:eastAsia="nl-NL"/>
        </w:rPr>
        <w:t>-visie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professionals) en zeker ook over het waarderen van het belang van onderwijs in deze contexten.</w:t>
      </w:r>
      <w:r w:rsidRPr="00CB402B">
        <w:rPr>
          <w:rFonts w:cs="EB Garamond"/>
          <w:u w:color="000000"/>
          <w:bdr w:val="nil"/>
          <w:vertAlign w:val="superscript"/>
          <w:lang w:eastAsia="nl-NL"/>
        </w:rPr>
        <w:footnoteReference w:id="47"/>
      </w:r>
    </w:p>
    <w:p w14:paraId="14115F76" w14:textId="77777777" w:rsidR="00F40501" w:rsidRPr="00CB402B" w:rsidRDefault="00F40501" w:rsidP="00F40501">
      <w:pPr>
        <w:rPr>
          <w:rFonts w:cs="EB Garamond"/>
          <w:u w:color="000000"/>
          <w:bdr w:val="nil"/>
          <w:lang w:eastAsia="nl-NL"/>
        </w:rPr>
      </w:pPr>
      <w:r w:rsidRPr="00CB402B">
        <w:rPr>
          <w:rFonts w:cs="EB Garamond"/>
          <w:u w:color="000000"/>
          <w:lang w:eastAsia="nl-NL"/>
        </w:rPr>
        <w:t xml:space="preserve">Het anders erkennen en waarderen van de prestaties van universitaire medewerkers is cruciaal in het licht van Open </w:t>
      </w:r>
      <w:proofErr w:type="spellStart"/>
      <w:r w:rsidRPr="00CB402B">
        <w:rPr>
          <w:rFonts w:cs="EB Garamond"/>
          <w:u w:color="000000"/>
          <w:lang w:eastAsia="nl-NL"/>
        </w:rPr>
        <w:t>Science</w:t>
      </w:r>
      <w:proofErr w:type="spellEnd"/>
      <w:r w:rsidRPr="00CB402B">
        <w:rPr>
          <w:rFonts w:cs="EB Garamond"/>
          <w:u w:color="000000"/>
          <w:lang w:eastAsia="nl-NL"/>
        </w:rPr>
        <w:t>. Het aantal publicaties en de plaats van onderzoekers in de ‘</w:t>
      </w:r>
      <w:proofErr w:type="spellStart"/>
      <w:r w:rsidRPr="00CB402B">
        <w:rPr>
          <w:rFonts w:cs="EB Garamond"/>
          <w:u w:color="000000"/>
          <w:lang w:eastAsia="nl-NL"/>
        </w:rPr>
        <w:t>rankings</w:t>
      </w:r>
      <w:proofErr w:type="spellEnd"/>
      <w:r w:rsidRPr="00CB402B">
        <w:rPr>
          <w:rFonts w:cs="EB Garamond"/>
          <w:u w:color="000000"/>
          <w:lang w:eastAsia="nl-NL"/>
        </w:rPr>
        <w:t xml:space="preserve">’ zouden niet meer de belangrijkste bepalende factoren moeten zijn voor een academische carrière. Prestaties in het onderwijs en public engagement zouden een veel groter gewicht moeten krijgen. Daarnaast wordt er veel meer aandacht gevraagd voor ‘team </w:t>
      </w:r>
      <w:proofErr w:type="spellStart"/>
      <w:r w:rsidRPr="00CB402B">
        <w:rPr>
          <w:rFonts w:cs="EB Garamond"/>
          <w:u w:color="000000"/>
          <w:lang w:eastAsia="nl-NL"/>
        </w:rPr>
        <w:t>science</w:t>
      </w:r>
      <w:proofErr w:type="spellEnd"/>
      <w:r w:rsidRPr="00CB402B">
        <w:rPr>
          <w:rFonts w:cs="EB Garamond"/>
          <w:u w:color="000000"/>
          <w:lang w:eastAsia="nl-NL"/>
        </w:rPr>
        <w:t>’; 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7987FD2B" w14:textId="77777777" w:rsidR="00F40501" w:rsidRPr="00CB402B" w:rsidRDefault="00F40501" w:rsidP="00F40501">
      <w:pPr>
        <w:rPr>
          <w:rFonts w:cs="EB Garamond"/>
          <w:u w:color="000000"/>
          <w:bdr w:val="nil"/>
          <w:lang w:eastAsia="nl-NL"/>
        </w:rPr>
      </w:pPr>
    </w:p>
    <w:p w14:paraId="71084983" w14:textId="77777777" w:rsidR="00F40501" w:rsidRPr="00CB402B" w:rsidRDefault="00F40501" w:rsidP="00F40501">
      <w:pPr>
        <w:rPr>
          <w:rFonts w:cs="EB Garamond"/>
          <w:bdr w:val="nil"/>
          <w:lang w:eastAsia="nl-NL"/>
        </w:rPr>
      </w:pPr>
      <w:r w:rsidRPr="00CB402B">
        <w:rPr>
          <w:rFonts w:cs="EB Garamond"/>
          <w:lang w:eastAsia="nl-NL"/>
        </w:rPr>
        <w:t xml:space="preserve">Wij zien de ontwikkeling naar Open </w:t>
      </w:r>
      <w:proofErr w:type="spellStart"/>
      <w:r w:rsidRPr="00CB402B">
        <w:rPr>
          <w:rFonts w:cs="EB Garamond"/>
          <w:lang w:eastAsia="nl-NL"/>
        </w:rPr>
        <w:t>Science</w:t>
      </w:r>
      <w:proofErr w:type="spellEnd"/>
      <w:r w:rsidRPr="00CB402B">
        <w:rPr>
          <w:rFonts w:cs="EB Garamond"/>
          <w:lang w:eastAsia="nl-NL"/>
        </w:rPr>
        <w:t xml:space="preserve"> als fundamenteel en inmiddels ook als onomkeerbaar.</w:t>
      </w:r>
      <w:r w:rsidRPr="00CB402B">
        <w:rPr>
          <w:rFonts w:cs="EB Garamond"/>
          <w:bdr w:val="nil"/>
          <w:vertAlign w:val="superscript"/>
          <w:lang w:eastAsia="nl-NL"/>
        </w:rPr>
        <w:footnoteReference w:id="48"/>
      </w:r>
      <w:r w:rsidRPr="00CB402B">
        <w:rPr>
          <w:rFonts w:cs="EB Garamond"/>
          <w:lang w:eastAsia="nl-NL"/>
        </w:rPr>
        <w:t xml:space="preserve"> Mede vanuit gedachtengoed willen wij in de komende hoofdstukken verkennen hoe de toekomst van de universiteit er uit zou kunnen zien.</w:t>
      </w:r>
    </w:p>
    <w:p w14:paraId="65F92032" w14:textId="77777777" w:rsidR="00F40501" w:rsidRPr="00CB402B" w:rsidRDefault="00F40501" w:rsidP="00F40501">
      <w:pPr>
        <w:rPr>
          <w:rFonts w:cs="EB Garamond"/>
          <w:bdr w:val="nil"/>
          <w:lang w:eastAsia="nl-NL"/>
        </w:rPr>
      </w:pPr>
      <w:r w:rsidRPr="00CB402B">
        <w:rPr>
          <w:rFonts w:cs="EB Garamond"/>
          <w:bdr w:val="nil"/>
          <w:lang w:eastAsia="nl-NL"/>
        </w:rPr>
        <w:br w:type="page"/>
      </w:r>
    </w:p>
    <w:p w14:paraId="215516E0" w14:textId="0A54E535" w:rsidR="00F40501" w:rsidRPr="00CB402B" w:rsidRDefault="00F40501" w:rsidP="00F06496">
      <w:pPr>
        <w:pStyle w:val="Heading1"/>
        <w:ind w:right="720"/>
        <w:rPr>
          <w:lang w:val="nl-NL"/>
        </w:rPr>
      </w:pPr>
      <w:bookmarkStart w:id="10" w:name="_Toc134718882"/>
      <w:r w:rsidRPr="00CB402B">
        <w:rPr>
          <w:lang w:val="nl-NL"/>
        </w:rPr>
        <w:lastRenderedPageBreak/>
        <w:t xml:space="preserve">De Transitie naar </w:t>
      </w:r>
      <w:r w:rsidRPr="00CB402B">
        <w:rPr>
          <w:i/>
          <w:lang w:val="nl-NL"/>
        </w:rPr>
        <w:t xml:space="preserve">Open </w:t>
      </w:r>
      <w:proofErr w:type="spellStart"/>
      <w:r w:rsidRPr="00CB402B">
        <w:rPr>
          <w:i/>
          <w:lang w:val="nl-NL"/>
        </w:rPr>
        <w:t>Science</w:t>
      </w:r>
      <w:bookmarkEnd w:id="10"/>
      <w:proofErr w:type="spellEnd"/>
      <w:r w:rsidRPr="00CB402B">
        <w:rPr>
          <w:lang w:val="nl-NL"/>
        </w:rPr>
        <w:t xml:space="preserve"> </w:t>
      </w:r>
    </w:p>
    <w:p w14:paraId="73D76CA6" w14:textId="77777777" w:rsidR="009A7E41" w:rsidRPr="00CB402B" w:rsidRDefault="009A7E41" w:rsidP="00F06496">
      <w:bookmarkStart w:id="11" w:name="_Toc134718883"/>
    </w:p>
    <w:p w14:paraId="28BAC7B8" w14:textId="77777777" w:rsidR="009A7E41" w:rsidRPr="00CB402B" w:rsidRDefault="009A7E41" w:rsidP="00F06496"/>
    <w:p w14:paraId="4E140CEA" w14:textId="77777777" w:rsidR="009A7E41" w:rsidRPr="00CB402B" w:rsidRDefault="009A7E41" w:rsidP="00F06496"/>
    <w:p w14:paraId="2788DD65" w14:textId="77777777" w:rsidR="009A7E41" w:rsidRPr="00CB402B" w:rsidRDefault="009A7E41" w:rsidP="00F06496"/>
    <w:p w14:paraId="585B5AC0" w14:textId="72404AF7" w:rsidR="00F40501" w:rsidRPr="00CB402B" w:rsidRDefault="00F40501" w:rsidP="00F40501">
      <w:pPr>
        <w:pStyle w:val="Heading2"/>
        <w:rPr>
          <w:lang w:val="nl-NL"/>
        </w:rPr>
      </w:pPr>
      <w:r w:rsidRPr="00CB402B">
        <w:rPr>
          <w:lang w:val="nl-NL"/>
        </w:rPr>
        <w:t>Inleiding</w:t>
      </w:r>
      <w:bookmarkEnd w:id="11"/>
      <w:r w:rsidRPr="00CB402B">
        <w:rPr>
          <w:lang w:val="nl-NL"/>
        </w:rPr>
        <w:t xml:space="preserve"> </w:t>
      </w:r>
    </w:p>
    <w:p w14:paraId="43B56D9D" w14:textId="77777777" w:rsidR="00F40501" w:rsidRPr="00CB402B" w:rsidRDefault="00F40501" w:rsidP="009A7E41">
      <w:pPr>
        <w:pStyle w:val="AfterSection"/>
        <w:rPr>
          <w:lang w:val="nl-NL" w:eastAsia="nl-NL"/>
        </w:rPr>
      </w:pPr>
      <w:r w:rsidRPr="00CB402B">
        <w:rPr>
          <w:lang w:val="nl-NL"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w:t>
      </w:r>
      <w:proofErr w:type="spellStart"/>
      <w:r w:rsidRPr="00CB402B">
        <w:rPr>
          <w:lang w:val="nl-NL" w:eastAsia="nl-NL"/>
        </w:rPr>
        <w:t>publieken</w:t>
      </w:r>
      <w:proofErr w:type="spellEnd"/>
      <w:r w:rsidRPr="00CB402B">
        <w:rPr>
          <w:lang w:val="nl-NL" w:eastAsia="nl-NL"/>
        </w:rPr>
        <w:t>’, de ‘stakeholders’ in diverse actuele maatschappelijke problemen en onderwerpen. De universiteit is nu nog te veel naar binnen gekeerd, laat nog te veel zaken in de academie bepalen door de klassieke ideeën over wetenschap die nog zeer dominant zijn, en nog veelal de interne criteria ten aanzien van kwaliteit en onderwerpkeuzes bepalen. Dit is een probleem als het erom gaat haar research- en onderwijsagenda optimaal te kunnen richten op de grote problemen in de samenleving.</w:t>
      </w:r>
    </w:p>
    <w:p w14:paraId="223AEF29" w14:textId="77777777" w:rsidR="00F40501" w:rsidRPr="00CB402B" w:rsidRDefault="00F40501" w:rsidP="00F40501">
      <w:pPr>
        <w:rPr>
          <w:rFonts w:cs="EB Garamond"/>
          <w:lang w:eastAsia="nl-NL"/>
        </w:rPr>
      </w:pPr>
      <w:r w:rsidRPr="00CB402B">
        <w:rPr>
          <w:rFonts w:cs="EB Garamond"/>
          <w:lang w:eastAsia="nl-NL"/>
        </w:rPr>
        <w:t xml:space="preserve">In dit hoofdstuk wordt de huidige transitie naar Open </w:t>
      </w:r>
      <w:proofErr w:type="spellStart"/>
      <w:r w:rsidRPr="00CB402B">
        <w:rPr>
          <w:rFonts w:cs="EB Garamond"/>
          <w:lang w:eastAsia="nl-NL"/>
        </w:rPr>
        <w:t>Science</w:t>
      </w:r>
      <w:proofErr w:type="spellEnd"/>
      <w:r w:rsidRPr="00CB402B">
        <w:rPr>
          <w:rFonts w:cs="EB Garamond"/>
          <w:vertAlign w:val="superscript"/>
          <w:lang w:eastAsia="nl-NL"/>
        </w:rPr>
        <w:footnoteReference w:id="49"/>
      </w:r>
      <w:r w:rsidRPr="00CB402B">
        <w:rPr>
          <w:rFonts w:cs="EB Garamond"/>
          <w:lang w:eastAsia="nl-NL"/>
        </w:rPr>
        <w:t xml:space="preserve"> besproken, die steeds internationaler gedragen wordt </w:t>
      </w:r>
      <w:r w:rsidRPr="00CB402B">
        <w:rPr>
          <w:rFonts w:cs="EB Garamond"/>
          <w:lang w:eastAsia="nl-NL"/>
        </w:rPr>
        <w:lastRenderedPageBreak/>
        <w:t xml:space="preserve">omdat men verwacht dat de manieren van werken volgens de principes van Open </w:t>
      </w:r>
      <w:proofErr w:type="spellStart"/>
      <w:r w:rsidRPr="00CB402B">
        <w:rPr>
          <w:rFonts w:cs="EB Garamond"/>
          <w:lang w:eastAsia="nl-NL"/>
        </w:rPr>
        <w:t>Science</w:t>
      </w:r>
      <w:proofErr w:type="spellEnd"/>
      <w:r w:rsidRPr="00CB402B">
        <w:rPr>
          <w:rFonts w:cs="EB Garamond"/>
          <w:lang w:eastAsia="nl-NL"/>
        </w:rPr>
        <w:t xml:space="preserve"> deze veranderingen in de academie zullen bevorderen. In de gedachtenvorming over wat de universiteit in 2030 en daarna zou moeten willen zijn, staat daarom de transitie naar Open </w:t>
      </w:r>
      <w:proofErr w:type="spellStart"/>
      <w:r w:rsidRPr="00CB402B">
        <w:rPr>
          <w:rFonts w:cs="EB Garamond"/>
          <w:lang w:eastAsia="nl-NL"/>
        </w:rPr>
        <w:t>Science</w:t>
      </w:r>
      <w:proofErr w:type="spellEnd"/>
      <w:r w:rsidRPr="00CB402B">
        <w:rPr>
          <w:rFonts w:cs="EB Garamond"/>
          <w:lang w:eastAsia="nl-NL"/>
        </w:rPr>
        <w:t xml:space="preserve"> centraal. Hierbij moeten we dan wel denken aan de integrale interpretatie en implementatie van Open </w:t>
      </w:r>
      <w:proofErr w:type="spellStart"/>
      <w:r w:rsidRPr="00CB402B">
        <w:rPr>
          <w:rFonts w:cs="EB Garamond"/>
          <w:lang w:eastAsia="nl-NL"/>
        </w:rPr>
        <w:t>Science</w:t>
      </w:r>
      <w:proofErr w:type="spellEnd"/>
      <w:r w:rsidRPr="00CB402B">
        <w:rPr>
          <w:rFonts w:cs="EB Garamond"/>
          <w:lang w:eastAsia="nl-NL"/>
        </w:rPr>
        <w:t>.</w:t>
      </w:r>
      <w:r w:rsidRPr="00CB402B">
        <w:rPr>
          <w:rFonts w:cs="EB Garamond"/>
          <w:vertAlign w:val="superscript"/>
          <w:lang w:eastAsia="nl-NL"/>
        </w:rPr>
        <w:footnoteReference w:id="50"/>
      </w:r>
      <w:r w:rsidRPr="00CB402B">
        <w:rPr>
          <w:rFonts w:cs="EB Garamond"/>
          <w:lang w:eastAsia="nl-NL"/>
        </w:rPr>
        <w:t xml:space="preserve"> Dit betreft de open co-creatieve interactie met de samenleving, Public Engagement, maar ook het zo veel en snel mogelijk op een verantwoorde manier delen van publicaties en onderzoekdata en andere producten die de academie met publiek geld produceert.</w:t>
      </w:r>
      <w:r w:rsidRPr="00CB402B">
        <w:rPr>
          <w:rFonts w:cs="EB Garamond"/>
          <w:vertAlign w:val="superscript"/>
          <w:lang w:eastAsia="nl-NL"/>
        </w:rPr>
        <w:footnoteReference w:id="51"/>
      </w:r>
      <w:r w:rsidRPr="00CB402B">
        <w:rPr>
          <w:rFonts w:cs="EB Garamond"/>
          <w:lang w:eastAsia="nl-NL"/>
        </w:rPr>
        <w:t xml:space="preserve"> Op die manier kunnen resultaten waar ook ter wereld gemaakt, overal en door iedereen snel worden gebruikt en toegepast. Hierbij is het uitgangspunt dat de universiteit zich verantwoordelijk voelt en werkt met en voor de samenleving. </w:t>
      </w:r>
    </w:p>
    <w:p w14:paraId="49F5CA8A" w14:textId="77777777" w:rsidR="00F40501" w:rsidRPr="00CB402B" w:rsidRDefault="00F40501" w:rsidP="00F40501">
      <w:pPr>
        <w:rPr>
          <w:rFonts w:cs="EB Garamond"/>
          <w:lang w:eastAsia="nl-NL"/>
        </w:rPr>
      </w:pPr>
      <w:r w:rsidRPr="00CB402B">
        <w:rPr>
          <w:rFonts w:cs="EB Garamond"/>
          <w:lang w:eastAsia="nl-NL"/>
        </w:rPr>
        <w:t xml:space="preserve">Door een meer open en transparante manier van werken in de universiteit reageren we op de signalen uit de maatschappij, veel gehoord in het publieke debat, dat de wetenschap een ‘black box’ is dat het geheel ondoorzichtig is hoe ze aan haar claims en vaak wel stellige uitspraken komt over actuele zaken. </w:t>
      </w:r>
    </w:p>
    <w:p w14:paraId="7567F762" w14:textId="77777777" w:rsidR="00F40501" w:rsidRPr="00CB402B" w:rsidRDefault="00F40501" w:rsidP="00F40501">
      <w:pPr>
        <w:pStyle w:val="Quote"/>
        <w:rPr>
          <w:lang w:eastAsia="nl-NL"/>
        </w:rPr>
      </w:pPr>
      <w:r w:rsidRPr="00CB402B">
        <w:rPr>
          <w:lang w:eastAsia="nl-NL"/>
        </w:rPr>
        <w:t>‘Is dat niet ook maar gewoon een mening van een individuele onderzoeker? Heeft die ook niet gewoon een gekleurd beeld en belangen?’</w:t>
      </w:r>
    </w:p>
    <w:p w14:paraId="308A4FFB" w14:textId="77777777" w:rsidR="00F40501" w:rsidRPr="00CB402B" w:rsidRDefault="00F40501" w:rsidP="009A7E41">
      <w:pPr>
        <w:pStyle w:val="AfterSection"/>
        <w:rPr>
          <w:lang w:val="nl-NL" w:eastAsia="nl-NL"/>
        </w:rPr>
      </w:pPr>
      <w:r w:rsidRPr="00CB402B">
        <w:rPr>
          <w:lang w:val="nl-NL" w:eastAsia="nl-NL"/>
        </w:rPr>
        <w:t xml:space="preserve">Door het proces van kennisproductie in de universiteit open te maken daar waar het kan, krijgen de mensen buiten de academie meer zicht op het proces waarmee claims tot stand komen. Dat </w:t>
      </w:r>
      <w:r w:rsidRPr="00CB402B">
        <w:rPr>
          <w:lang w:val="nl-NL" w:eastAsia="nl-NL"/>
        </w:rPr>
        <w:lastRenderedPageBreak/>
        <w:t>het geen zaak is van een geniaal individu, maar dat wetenschappelijke kennis tot stand komt in stevige discussies tussen internationale experts over experimenten, studies, data en interpretaties daarvan.</w:t>
      </w:r>
    </w:p>
    <w:p w14:paraId="452B20E2" w14:textId="77777777" w:rsidR="00F40501" w:rsidRPr="00CB402B" w:rsidRDefault="00F40501" w:rsidP="00F40501">
      <w:pPr>
        <w:rPr>
          <w:rFonts w:cs="EB Garamond"/>
          <w:lang w:eastAsia="nl-NL"/>
        </w:rPr>
      </w:pPr>
      <w:r w:rsidRPr="00CB402B">
        <w:rPr>
          <w:rFonts w:cs="EB Garamond"/>
          <w:lang w:eastAsia="nl-NL"/>
        </w:rPr>
        <w:t xml:space="preserve">Sinds 2010 is er een toenemende mate van kritisch bewustzijn in de academie dat onze manier van werken totaal niet overeenkomt met dat beeld van open wetenschap. Velen hebben het wel als een ‘klassiek’, bijna mythisch ideaal in gedachten, maar regelmatig delen we onze producten niet, zijn 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een open houding en open relatie met de samenleving optimaal vorm te geven. </w:t>
      </w:r>
    </w:p>
    <w:p w14:paraId="229949A2" w14:textId="77777777" w:rsidR="00F40501" w:rsidRPr="00CB402B" w:rsidRDefault="00F40501" w:rsidP="00F40501">
      <w:pPr>
        <w:rPr>
          <w:rFonts w:cs="EB Garamond"/>
          <w:lang w:eastAsia="nl-NL"/>
        </w:rPr>
      </w:pPr>
      <w:r w:rsidRPr="00CB402B">
        <w:rPr>
          <w:rFonts w:cs="EB Garamond"/>
          <w:lang w:eastAsia="nl-NL"/>
        </w:rPr>
        <w:t xml:space="preserve">Hieronder zullen deze belemmeringen worden besproken in de context van de thema’s van Open </w:t>
      </w:r>
      <w:proofErr w:type="spellStart"/>
      <w:r w:rsidRPr="00CB402B">
        <w:rPr>
          <w:rFonts w:cs="EB Garamond"/>
          <w:lang w:eastAsia="nl-NL"/>
        </w:rPr>
        <w:t>Science</w:t>
      </w:r>
      <w:proofErr w:type="spellEnd"/>
      <w:r w:rsidRPr="00CB402B">
        <w:rPr>
          <w:rFonts w:cs="EB Garamond"/>
          <w:lang w:eastAsia="nl-NL"/>
        </w:rPr>
        <w:t xml:space="preserve">, die gericht zijn op acties om de belemmeringen aan te pakken. Het gaat in Open </w:t>
      </w:r>
      <w:proofErr w:type="spellStart"/>
      <w:r w:rsidRPr="00CB402B">
        <w:rPr>
          <w:rFonts w:cs="EB Garamond"/>
          <w:lang w:eastAsia="nl-NL"/>
        </w:rPr>
        <w:t>Science</w:t>
      </w:r>
      <w:proofErr w:type="spellEnd"/>
      <w:r w:rsidRPr="00CB402B">
        <w:rPr>
          <w:rFonts w:cs="EB Garamond"/>
          <w:lang w:eastAsia="nl-NL"/>
        </w:rPr>
        <w:t xml:space="preserve"> en Public Engagement om een werkelijke relatie van wetenschap met de samenleving die voor beide partijen gunstig en essentieel is. In deze 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produceren van data en resultaten en het samen testen van nieuwe inzichten in de relevante maatschappelijke context. Ten slotte, maar volgens insiders nu wel het meest kritisch voor het slagen van de transitie naar Open </w:t>
      </w:r>
      <w:proofErr w:type="spellStart"/>
      <w:r w:rsidRPr="00CB402B">
        <w:rPr>
          <w:rFonts w:cs="EB Garamond"/>
          <w:lang w:eastAsia="nl-NL"/>
        </w:rPr>
        <w:t>Science</w:t>
      </w:r>
      <w:proofErr w:type="spellEnd"/>
      <w:r w:rsidRPr="00CB402B">
        <w:rPr>
          <w:rFonts w:cs="EB Garamond"/>
          <w:lang w:eastAsia="nl-NL"/>
        </w:rPr>
        <w:t xml:space="preserve"> is het moderniseren van onze manier van beoordelen en evalueren. Het gaat dan om beoordeling van onderzoek en onderwijs, </w:t>
      </w:r>
      <w:r w:rsidRPr="00CB402B">
        <w:rPr>
          <w:rFonts w:cs="EB Garamond"/>
          <w:lang w:eastAsia="nl-NL"/>
        </w:rPr>
        <w:lastRenderedPageBreak/>
        <w:t xml:space="preserve">maar ook van de academici en de vele andere medewerkers die zich daarmee bezighouden in de universiteit. We schrijven heel bewust ‘moderniseren’, want het is een aanpassing aan de eisen van de moderne tijd en dat geldt voor de gehele transitie naar Open </w:t>
      </w:r>
      <w:proofErr w:type="spellStart"/>
      <w:r w:rsidRPr="00CB402B">
        <w:rPr>
          <w:rFonts w:cs="EB Garamond"/>
          <w:lang w:eastAsia="nl-NL"/>
        </w:rPr>
        <w:t>Science</w:t>
      </w:r>
      <w:proofErr w:type="spellEnd"/>
      <w:r w:rsidRPr="00CB402B">
        <w:rPr>
          <w:rFonts w:cs="EB Garamond"/>
          <w:lang w:eastAsia="nl-NL"/>
        </w:rPr>
        <w:t xml:space="preserve"> en de effecten die dat heeft op de universiteit. De nieuwe manieren van werken en de diversiteit aan resultaten daarvan, vergen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Open </w:t>
      </w:r>
      <w:proofErr w:type="spellStart"/>
      <w:r w:rsidRPr="00CB402B">
        <w:rPr>
          <w:rFonts w:cs="EB Garamond"/>
          <w:lang w:eastAsia="nl-NL"/>
        </w:rPr>
        <w:t>Science</w:t>
      </w:r>
      <w:proofErr w:type="spellEnd"/>
      <w:r w:rsidRPr="00CB402B">
        <w:rPr>
          <w:rFonts w:cs="EB Garamond"/>
          <w:lang w:eastAsia="nl-NL"/>
        </w:rPr>
        <w:t>.</w:t>
      </w:r>
      <w:r w:rsidRPr="00CB402B">
        <w:rPr>
          <w:rFonts w:cs="EB Garamond"/>
          <w:vertAlign w:val="superscript"/>
          <w:lang w:eastAsia="nl-NL"/>
        </w:rPr>
        <w:footnoteReference w:id="52"/>
      </w:r>
    </w:p>
    <w:p w14:paraId="6DAA82EC" w14:textId="77777777" w:rsidR="00F40501" w:rsidRPr="00CB402B" w:rsidRDefault="00F40501" w:rsidP="00F40501">
      <w:pPr>
        <w:rPr>
          <w:rFonts w:cs="EB Garamond"/>
          <w:lang w:eastAsia="nl-NL"/>
        </w:rPr>
      </w:pPr>
      <w:r w:rsidRPr="00CB402B">
        <w:rPr>
          <w:rFonts w:cs="EB Garamond"/>
          <w:lang w:eastAsia="nl-NL"/>
        </w:rPr>
        <w:t xml:space="preserve">Door de manier van werken (‘de praktijken’) van Open </w:t>
      </w:r>
      <w:proofErr w:type="spellStart"/>
      <w:r w:rsidRPr="00CB402B">
        <w:rPr>
          <w:rFonts w:cs="EB Garamond"/>
          <w:lang w:eastAsia="nl-NL"/>
        </w:rPr>
        <w:t>Science</w:t>
      </w:r>
      <w:proofErr w:type="spellEnd"/>
      <w:r w:rsidRPr="00CB402B">
        <w:rPr>
          <w:rFonts w:cs="EB Garamond"/>
          <w:lang w:eastAsia="nl-NL"/>
        </w:rPr>
        <w:t xml:space="preserve"> zal kwaliteit en impact van onderzoek en onderwijs toenemen en een essentieel doorslaggevend effect kunnen hebben in het vormgeven van de moderne samenleving. Daarbij dringt de complexiteit van de globale samenleving en de urgentie van problemen, waar we dagelijks mee worden geconfronteerd, 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team </w:t>
      </w:r>
      <w:proofErr w:type="spellStart"/>
      <w:r w:rsidRPr="00CB402B">
        <w:rPr>
          <w:rFonts w:cs="EB Garamond"/>
          <w:lang w:eastAsia="nl-NL"/>
        </w:rPr>
        <w:t>science</w:t>
      </w:r>
      <w:proofErr w:type="spellEnd"/>
      <w:r w:rsidRPr="00CB402B">
        <w:rPr>
          <w:rFonts w:cs="EB Garamond"/>
          <w:lang w:eastAsia="nl-NL"/>
        </w:rPr>
        <w:t xml:space="preserve"> essentieel, waarbij onderzoekers uit de meer exacte disciplines en de humaniora en sociale wetenschappen werkelijk in teams samenwerken. Dat zal in de geest van Open </w:t>
      </w:r>
      <w:proofErr w:type="spellStart"/>
      <w:r w:rsidRPr="00CB402B">
        <w:rPr>
          <w:rFonts w:cs="EB Garamond"/>
          <w:lang w:eastAsia="nl-NL"/>
        </w:rPr>
        <w:t>Science</w:t>
      </w:r>
      <w:proofErr w:type="spellEnd"/>
      <w:r w:rsidRPr="00CB402B">
        <w:rPr>
          <w:rFonts w:cs="EB Garamond"/>
          <w:lang w:eastAsia="nl-NL"/>
        </w:rPr>
        <w:t xml:space="preserve"> steeds meer zijn met stakeholders uit de samenleving, om voor de samenleving optimale resultaten en beleidsopties te genereren. Dit is in het kort </w:t>
      </w:r>
      <w:r w:rsidRPr="00CB402B">
        <w:rPr>
          <w:rFonts w:cs="EB Garamond"/>
          <w:lang w:eastAsia="nl-NL"/>
        </w:rPr>
        <w:lastRenderedPageBreak/>
        <w:t xml:space="preserve">‘The </w:t>
      </w:r>
      <w:proofErr w:type="spellStart"/>
      <w:r w:rsidRPr="00CB402B">
        <w:rPr>
          <w:rFonts w:cs="EB Garamond"/>
          <w:lang w:eastAsia="nl-NL"/>
        </w:rPr>
        <w:t>Promise</w:t>
      </w:r>
      <w:proofErr w:type="spellEnd"/>
      <w:r w:rsidRPr="00CB402B">
        <w:rPr>
          <w:rFonts w:cs="EB Garamond"/>
          <w:lang w:eastAsia="nl-NL"/>
        </w:rPr>
        <w:t xml:space="preserve"> of Open </w:t>
      </w:r>
      <w:proofErr w:type="spellStart"/>
      <w:r w:rsidRPr="00CB402B">
        <w:rPr>
          <w:rFonts w:cs="EB Garamond"/>
          <w:lang w:eastAsia="nl-NL"/>
        </w:rPr>
        <w:t>Science</w:t>
      </w:r>
      <w:proofErr w:type="spellEnd"/>
      <w:r w:rsidRPr="00CB402B">
        <w:rPr>
          <w:rFonts w:cs="EB Garamond"/>
          <w:lang w:eastAsia="nl-NL"/>
        </w:rPr>
        <w:t>’ zoals de EU, maar recent ook heel mooi de UNESCO dat heeft verwoord.</w:t>
      </w:r>
      <w:r w:rsidRPr="00CB402B">
        <w:rPr>
          <w:rFonts w:cs="EB Garamond"/>
          <w:vertAlign w:val="superscript"/>
          <w:lang w:eastAsia="nl-NL"/>
        </w:rPr>
        <w:footnoteReference w:id="53"/>
      </w:r>
    </w:p>
    <w:p w14:paraId="416D84FB" w14:textId="77777777" w:rsidR="00F40501" w:rsidRPr="00CB402B" w:rsidRDefault="00F40501" w:rsidP="00F40501">
      <w:pPr>
        <w:rPr>
          <w:rFonts w:cs="EB Garamond"/>
          <w:lang w:eastAsia="nl-NL"/>
        </w:rPr>
      </w:pPr>
      <w:r w:rsidRPr="00CB402B">
        <w:rPr>
          <w:rFonts w:cs="EB Garamond"/>
          <w:lang w:eastAsia="nl-NL"/>
        </w:rPr>
        <w:t xml:space="preserve">Open </w:t>
      </w:r>
      <w:proofErr w:type="spellStart"/>
      <w:r w:rsidRPr="00CB402B">
        <w:rPr>
          <w:rFonts w:cs="EB Garamond"/>
          <w:lang w:eastAsia="nl-NL"/>
        </w:rPr>
        <w:t>Science</w:t>
      </w:r>
      <w:proofErr w:type="spellEnd"/>
      <w:r w:rsidRPr="00CB402B">
        <w:rPr>
          <w:rFonts w:cs="EB Garamond"/>
          <w:lang w:eastAsia="nl-NL"/>
        </w:rPr>
        <w:t xml:space="preserve"> is, als een grote internationale beweging om de wetenschap en de academie te moderniseren, nog maar heel jong. Pas in 2015 is in de Europese Unie, eerst in een speech van Carlos </w:t>
      </w:r>
      <w:proofErr w:type="spellStart"/>
      <w:r w:rsidRPr="00CB402B">
        <w:rPr>
          <w:rFonts w:cs="EB Garamond"/>
          <w:lang w:eastAsia="nl-NL"/>
        </w:rPr>
        <w:t>Moedas</w:t>
      </w:r>
      <w:proofErr w:type="spellEnd"/>
      <w:r w:rsidRPr="00CB402B">
        <w:rPr>
          <w:rFonts w:cs="EB Garamond"/>
          <w:lang w:eastAsia="nl-NL"/>
        </w:rPr>
        <w:t xml:space="preserve"> en later in een boek in mei 2016, een aantal projecten onder de paraplu van Open </w:t>
      </w:r>
      <w:proofErr w:type="spellStart"/>
      <w:r w:rsidRPr="00CB402B">
        <w:rPr>
          <w:rFonts w:cs="EB Garamond"/>
          <w:lang w:eastAsia="nl-NL"/>
        </w:rPr>
        <w:t>Science</w:t>
      </w:r>
      <w:proofErr w:type="spellEnd"/>
      <w:r w:rsidRPr="00CB402B">
        <w:rPr>
          <w:rFonts w:cs="EB Garamond"/>
          <w:lang w:eastAsia="nl-NL"/>
        </w:rPr>
        <w:t xml:space="preserve"> gebracht onder de titel ‘Open </w:t>
      </w:r>
      <w:proofErr w:type="spellStart"/>
      <w:r w:rsidRPr="00CB402B">
        <w:rPr>
          <w:rFonts w:cs="EB Garamond"/>
          <w:lang w:eastAsia="nl-NL"/>
        </w:rPr>
        <w:t>Innovation</w:t>
      </w:r>
      <w:proofErr w:type="spellEnd"/>
      <w:r w:rsidRPr="00CB402B">
        <w:rPr>
          <w:rFonts w:cs="EB Garamond"/>
          <w:lang w:eastAsia="nl-NL"/>
        </w:rPr>
        <w:t xml:space="preserve">, Open </w:t>
      </w:r>
      <w:proofErr w:type="spellStart"/>
      <w:r w:rsidRPr="00CB402B">
        <w:rPr>
          <w:rFonts w:cs="EB Garamond"/>
          <w:lang w:eastAsia="nl-NL"/>
        </w:rPr>
        <w:t>Science</w:t>
      </w:r>
      <w:proofErr w:type="spellEnd"/>
      <w:r w:rsidRPr="00CB402B">
        <w:rPr>
          <w:rFonts w:cs="EB Garamond"/>
          <w:lang w:eastAsia="nl-NL"/>
        </w:rPr>
        <w:t xml:space="preserve">, Open </w:t>
      </w:r>
      <w:proofErr w:type="spellStart"/>
      <w:r w:rsidRPr="00CB402B">
        <w:rPr>
          <w:rFonts w:cs="EB Garamond"/>
          <w:lang w:eastAsia="nl-NL"/>
        </w:rPr>
        <w:t>to</w:t>
      </w:r>
      <w:proofErr w:type="spellEnd"/>
      <w:r w:rsidRPr="00CB402B">
        <w:rPr>
          <w:rFonts w:cs="EB Garamond"/>
          <w:lang w:eastAsia="nl-NL"/>
        </w:rPr>
        <w:t xml:space="preserve"> </w:t>
      </w:r>
      <w:proofErr w:type="spellStart"/>
      <w:r w:rsidRPr="00CB402B">
        <w:rPr>
          <w:rFonts w:cs="EB Garamond"/>
          <w:lang w:eastAsia="nl-NL"/>
        </w:rPr>
        <w:t>the</w:t>
      </w:r>
      <w:proofErr w:type="spellEnd"/>
      <w:r w:rsidRPr="00CB402B">
        <w:rPr>
          <w:rFonts w:cs="EB Garamond"/>
          <w:lang w:eastAsia="nl-NL"/>
        </w:rPr>
        <w:t xml:space="preserve"> World’.</w:t>
      </w:r>
      <w:r w:rsidRPr="00CB402B">
        <w:rPr>
          <w:rFonts w:cs="EB Garamond"/>
          <w:vertAlign w:val="superscript"/>
          <w:lang w:eastAsia="nl-NL"/>
        </w:rPr>
        <w:footnoteReference w:id="54"/>
      </w:r>
      <w:r w:rsidRPr="00CB402B">
        <w:rPr>
          <w:rFonts w:cs="EB Garamond"/>
          <w:lang w:eastAsia="nl-NL"/>
        </w:rPr>
        <w:t xml:space="preserve"> Dat was zoals hieronder wordt besproken bevorderlijk voor de thema’s Open Access, FAIR/Open data en </w:t>
      </w:r>
      <w:proofErr w:type="spellStart"/>
      <w:r w:rsidRPr="00CB402B">
        <w:rPr>
          <w:rFonts w:cs="EB Garamond"/>
          <w:lang w:eastAsia="nl-NL"/>
        </w:rPr>
        <w:t>Citizen</w:t>
      </w:r>
      <w:proofErr w:type="spellEnd"/>
      <w:r w:rsidRPr="00CB402B">
        <w:rPr>
          <w:rFonts w:cs="EB Garamond"/>
          <w:lang w:eastAsia="nl-NL"/>
        </w:rPr>
        <w:t xml:space="preserve"> </w:t>
      </w:r>
      <w:proofErr w:type="spellStart"/>
      <w:r w:rsidRPr="00CB402B">
        <w:rPr>
          <w:rFonts w:cs="EB Garamond"/>
          <w:lang w:eastAsia="nl-NL"/>
        </w:rPr>
        <w:t>Science</w:t>
      </w:r>
      <w:proofErr w:type="spellEnd"/>
      <w:r w:rsidRPr="00CB402B">
        <w:rPr>
          <w:rFonts w:cs="EB Garamond"/>
          <w:lang w:eastAsia="nl-NL"/>
        </w:rPr>
        <w:t xml:space="preserve">/Public Engagement. Deze initiatieven liepen al en hadden tot doel kennis en resultaten van onderzoek te delen met de samenleving. Mede door de ‘Amsterdam Call </w:t>
      </w:r>
      <w:proofErr w:type="spellStart"/>
      <w:r w:rsidRPr="00CB402B">
        <w:rPr>
          <w:rFonts w:cs="EB Garamond"/>
          <w:lang w:eastAsia="nl-NL"/>
        </w:rPr>
        <w:t>for</w:t>
      </w:r>
      <w:proofErr w:type="spellEnd"/>
      <w:r w:rsidRPr="00CB402B">
        <w:rPr>
          <w:rFonts w:cs="EB Garamond"/>
          <w:lang w:eastAsia="nl-NL"/>
        </w:rPr>
        <w:t xml:space="preserve"> Action on Open </w:t>
      </w:r>
      <w:proofErr w:type="spellStart"/>
      <w:r w:rsidRPr="00CB402B">
        <w:rPr>
          <w:rFonts w:cs="EB Garamond"/>
          <w:lang w:eastAsia="nl-NL"/>
        </w:rPr>
        <w:t>Science</w:t>
      </w:r>
      <w:proofErr w:type="spellEnd"/>
      <w:r w:rsidRPr="00CB402B">
        <w:rPr>
          <w:rFonts w:cs="EB Garamond"/>
          <w:lang w:eastAsia="nl-NL"/>
        </w:rPr>
        <w:t>’ in het kader van het Nederlandse voorzitterschap werd in voorjaar van 2016 het thema Erkennen en Waarderen daaraan met hoge prioriteit toegevoegd.</w:t>
      </w:r>
      <w:r w:rsidRPr="00CB402B">
        <w:rPr>
          <w:rFonts w:cs="EB Garamond"/>
          <w:vertAlign w:val="superscript"/>
          <w:lang w:eastAsia="nl-NL"/>
        </w:rPr>
        <w:footnoteReference w:id="55"/>
      </w:r>
      <w:r w:rsidRPr="00CB402B">
        <w:rPr>
          <w:rFonts w:cs="EB Garamond"/>
          <w:lang w:eastAsia="nl-NL"/>
        </w:rPr>
        <w:t xml:space="preserve"> </w:t>
      </w:r>
    </w:p>
    <w:p w14:paraId="219364BB" w14:textId="77777777" w:rsidR="00F40501" w:rsidRPr="00CB402B" w:rsidRDefault="00F40501" w:rsidP="00F40501">
      <w:pPr>
        <w:rPr>
          <w:rFonts w:cs="EB Garamond"/>
          <w:lang w:eastAsia="nl-NL"/>
        </w:rPr>
      </w:pPr>
      <w:r w:rsidRPr="00CB402B">
        <w:rPr>
          <w:rFonts w:cs="EB Garamond"/>
          <w:lang w:eastAsia="nl-NL"/>
        </w:rPr>
        <w:t xml:space="preserve">Er liepen in 2016 al separate initiatieven op het gebied van Open Access, FAIR/Open data en </w:t>
      </w:r>
      <w:proofErr w:type="spellStart"/>
      <w:r w:rsidRPr="00CB402B">
        <w:rPr>
          <w:rFonts w:cs="EB Garamond"/>
          <w:lang w:eastAsia="nl-NL"/>
        </w:rPr>
        <w:t>Citizen</w:t>
      </w:r>
      <w:proofErr w:type="spellEnd"/>
      <w:r w:rsidRPr="00CB402B">
        <w:rPr>
          <w:rFonts w:cs="EB Garamond"/>
          <w:lang w:eastAsia="nl-NL"/>
        </w:rPr>
        <w:t xml:space="preserve"> </w:t>
      </w:r>
      <w:proofErr w:type="spellStart"/>
      <w:r w:rsidRPr="00CB402B">
        <w:rPr>
          <w:rFonts w:cs="EB Garamond"/>
          <w:lang w:eastAsia="nl-NL"/>
        </w:rPr>
        <w:t>Science</w:t>
      </w:r>
      <w:proofErr w:type="spellEnd"/>
      <w:r w:rsidRPr="00CB402B">
        <w:rPr>
          <w:rFonts w:cs="EB Garamond"/>
          <w:lang w:eastAsia="nl-NL"/>
        </w:rPr>
        <w:t xml:space="preserve">/Public Engagement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de vraag hoe het beoordelen van universitaire medewerkers zou moeten worden aangepast. </w:t>
      </w:r>
    </w:p>
    <w:p w14:paraId="2E8C21B7" w14:textId="77777777" w:rsidR="00F40501" w:rsidRPr="00CB402B" w:rsidRDefault="00F40501" w:rsidP="00F40501">
      <w:pPr>
        <w:rPr>
          <w:rFonts w:cs="EB Garamond"/>
          <w:lang w:eastAsia="nl-NL"/>
        </w:rPr>
      </w:pPr>
      <w:r w:rsidRPr="00CB402B">
        <w:rPr>
          <w:rFonts w:cs="EB Garamond"/>
          <w:lang w:eastAsia="nl-NL"/>
        </w:rPr>
        <w:lastRenderedPageBreak/>
        <w:t xml:space="preserve">In het EU Open </w:t>
      </w:r>
      <w:proofErr w:type="spellStart"/>
      <w:r w:rsidRPr="00CB402B">
        <w:rPr>
          <w:rFonts w:cs="EB Garamond"/>
          <w:lang w:eastAsia="nl-NL"/>
        </w:rPr>
        <w:t>Science</w:t>
      </w:r>
      <w:proofErr w:type="spellEnd"/>
      <w:r w:rsidRPr="00CB402B">
        <w:rPr>
          <w:rFonts w:cs="EB Garamond"/>
          <w:lang w:eastAsia="nl-NL"/>
        </w:rPr>
        <w:t xml:space="preserve"> Policy Platform (EUOSPP) werden de diverse activiteiten bijeengebracht en aangestuurd. In 2017 werd er een project gestart om de implementatie van Open </w:t>
      </w:r>
      <w:proofErr w:type="spellStart"/>
      <w:r w:rsidRPr="00CB402B">
        <w:rPr>
          <w:rFonts w:cs="EB Garamond"/>
          <w:lang w:eastAsia="nl-NL"/>
        </w:rPr>
        <w:t>Science</w:t>
      </w:r>
      <w:proofErr w:type="spellEnd"/>
      <w:r w:rsidRPr="00CB402B">
        <w:rPr>
          <w:rFonts w:cs="EB Garamond"/>
          <w:lang w:eastAsia="nl-NL"/>
        </w:rPr>
        <w:t xml:space="preserve"> in de verschillende lidstaten te verkennen. Hier werd het de deelnemers meteen duidelijk dat dit voor de lidstaten zeer verschillende trajecten zouden moeten kunnen zijn aansluitend op de lokale sociaal-culturele, juridische en politieke situaties.</w:t>
      </w:r>
      <w:r w:rsidRPr="00CB402B">
        <w:rPr>
          <w:rFonts w:cs="EB Garamond"/>
          <w:vertAlign w:val="superscript"/>
          <w:lang w:eastAsia="nl-NL"/>
        </w:rPr>
        <w:footnoteReference w:id="56"/>
      </w:r>
    </w:p>
    <w:p w14:paraId="50F643C5" w14:textId="77777777" w:rsidR="00F40501" w:rsidRPr="00CB402B" w:rsidRDefault="00F40501" w:rsidP="00F40501">
      <w:pPr>
        <w:pStyle w:val="Heading2"/>
        <w:rPr>
          <w:lang w:val="nl-NL"/>
        </w:rPr>
      </w:pPr>
      <w:bookmarkStart w:id="12" w:name="_Toc134718884"/>
      <w:r w:rsidRPr="00CB402B">
        <w:rPr>
          <w:lang w:val="nl-NL"/>
        </w:rPr>
        <w:t xml:space="preserve">De thema’s van Open </w:t>
      </w:r>
      <w:proofErr w:type="spellStart"/>
      <w:r w:rsidRPr="00CB402B">
        <w:rPr>
          <w:lang w:val="nl-NL"/>
        </w:rPr>
        <w:t>Science</w:t>
      </w:r>
      <w:bookmarkEnd w:id="12"/>
      <w:proofErr w:type="spellEnd"/>
    </w:p>
    <w:p w14:paraId="1292B1B0" w14:textId="77777777" w:rsidR="00F40501" w:rsidRPr="00CB402B" w:rsidRDefault="00F40501" w:rsidP="009A7E41">
      <w:pPr>
        <w:pStyle w:val="AfterSection"/>
        <w:rPr>
          <w:lang w:val="nl-NL" w:eastAsia="nl-NL"/>
        </w:rPr>
      </w:pPr>
      <w:r w:rsidRPr="00CB402B">
        <w:rPr>
          <w:lang w:val="nl-NL" w:eastAsia="nl-NL"/>
        </w:rPr>
        <w:t xml:space="preserve">Hieronder wordt Open </w:t>
      </w:r>
      <w:proofErr w:type="spellStart"/>
      <w:r w:rsidRPr="00CB402B">
        <w:rPr>
          <w:lang w:val="nl-NL" w:eastAsia="nl-NL"/>
        </w:rPr>
        <w:t>Science</w:t>
      </w:r>
      <w:proofErr w:type="spellEnd"/>
      <w:r w:rsidRPr="00CB402B">
        <w:rPr>
          <w:lang w:val="nl-NL" w:eastAsia="nl-NL"/>
        </w:rPr>
        <w:t xml:space="preserve"> aan de hand van de vier grote thema’s kort geschetst. Hoewel onderwijs pas sinds kort expliciet aandacht krijgt in Open </w:t>
      </w:r>
      <w:proofErr w:type="spellStart"/>
      <w:r w:rsidRPr="00CB402B">
        <w:rPr>
          <w:lang w:val="nl-NL" w:eastAsia="nl-NL"/>
        </w:rPr>
        <w:t>Science</w:t>
      </w:r>
      <w:proofErr w:type="spellEnd"/>
      <w:r w:rsidRPr="00CB402B">
        <w:rPr>
          <w:vertAlign w:val="superscript"/>
          <w:lang w:val="nl-NL" w:eastAsia="nl-NL"/>
        </w:rPr>
        <w:footnoteReference w:id="57"/>
      </w:r>
      <w:r w:rsidRPr="00CB402B">
        <w:rPr>
          <w:lang w:val="nl-NL" w:eastAsia="nl-NL"/>
        </w:rPr>
        <w:t xml:space="preserve">, is onderwijs in deze context er integraal onderdeel van en is elders in dit boek onderwijs uiteraard een majeur onderwerp voor de universiteit van 2030 en daarna. Open </w:t>
      </w:r>
      <w:proofErr w:type="spellStart"/>
      <w:r w:rsidRPr="00CB402B">
        <w:rPr>
          <w:lang w:val="nl-NL" w:eastAsia="nl-NL"/>
        </w:rPr>
        <w:t>Education</w:t>
      </w:r>
      <w:proofErr w:type="spellEnd"/>
      <w:r w:rsidRPr="00CB402B">
        <w:rPr>
          <w:lang w:val="nl-NL" w:eastAsia="nl-NL"/>
        </w:rPr>
        <w:t xml:space="preserve"> is al een thema in het Open </w:t>
      </w:r>
      <w:proofErr w:type="spellStart"/>
      <w:r w:rsidRPr="00CB402B">
        <w:rPr>
          <w:lang w:val="nl-NL" w:eastAsia="nl-NL"/>
        </w:rPr>
        <w:t>Science</w:t>
      </w:r>
      <w:proofErr w:type="spellEnd"/>
      <w:r w:rsidRPr="00CB402B">
        <w:rPr>
          <w:lang w:val="nl-NL" w:eastAsia="nl-NL"/>
        </w:rPr>
        <w:t xml:space="preserve"> Programma van de UU en ook in het Nederlandse Nationale Open </w:t>
      </w:r>
      <w:proofErr w:type="spellStart"/>
      <w:r w:rsidRPr="00CB402B">
        <w:rPr>
          <w:lang w:val="nl-NL" w:eastAsia="nl-NL"/>
        </w:rPr>
        <w:t>Science</w:t>
      </w:r>
      <w:proofErr w:type="spellEnd"/>
      <w:r w:rsidRPr="00CB402B">
        <w:rPr>
          <w:lang w:val="nl-NL" w:eastAsia="nl-NL"/>
        </w:rPr>
        <w:t xml:space="preserve"> Programma.</w:t>
      </w:r>
      <w:r w:rsidRPr="00CB402B">
        <w:rPr>
          <w:vertAlign w:val="superscript"/>
          <w:lang w:val="nl-NL" w:eastAsia="nl-NL"/>
        </w:rPr>
        <w:footnoteReference w:id="58"/>
      </w:r>
    </w:p>
    <w:p w14:paraId="20B76D9A" w14:textId="77777777" w:rsidR="00F40501" w:rsidRPr="00CB402B" w:rsidRDefault="00F40501" w:rsidP="00F40501">
      <w:pPr>
        <w:ind w:left="-851" w:firstLine="0"/>
        <w:rPr>
          <w:rFonts w:cs="EB Garamond"/>
          <w:lang w:eastAsia="nl-NL"/>
        </w:rPr>
      </w:pPr>
      <w:r w:rsidRPr="00CB402B">
        <w:rPr>
          <w:rFonts w:cs="EB Garamond"/>
          <w:lang w:eastAsia="nl-NL"/>
        </w:rPr>
        <w:lastRenderedPageBreak/>
        <w:drawing>
          <wp:inline distT="0" distB="0" distL="0" distR="0" wp14:anchorId="0CF93A62" wp14:editId="7A46F6E1">
            <wp:extent cx="3742564" cy="2861035"/>
            <wp:effectExtent l="0" t="0" r="4445"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3"/>
                    <a:stretch>
                      <a:fillRect/>
                    </a:stretch>
                  </pic:blipFill>
                  <pic:spPr>
                    <a:xfrm>
                      <a:off x="0" y="0"/>
                      <a:ext cx="3758646" cy="2873329"/>
                    </a:xfrm>
                    <a:prstGeom prst="rect">
                      <a:avLst/>
                    </a:prstGeom>
                  </pic:spPr>
                </pic:pic>
              </a:graphicData>
            </a:graphic>
          </wp:inline>
        </w:drawing>
      </w:r>
    </w:p>
    <w:p w14:paraId="37F47D6B" w14:textId="77777777" w:rsidR="00F40501" w:rsidRPr="00CB402B" w:rsidRDefault="00F40501" w:rsidP="00F40501">
      <w:pPr>
        <w:pStyle w:val="Heading3"/>
        <w:rPr>
          <w:rStyle w:val="Heading2Char"/>
          <w:rFonts w:eastAsiaTheme="minorHAnsi" w:cstheme="minorHAnsi"/>
          <w:i w:val="0"/>
          <w:iCs/>
          <w:sz w:val="20"/>
          <w:szCs w:val="20"/>
          <w:lang w:val="nl-NL"/>
        </w:rPr>
      </w:pPr>
      <w:bookmarkStart w:id="13" w:name="_Toc134718885"/>
      <w:r w:rsidRPr="00CB402B">
        <w:rPr>
          <w:lang w:val="nl-NL"/>
        </w:rPr>
        <w:t>Open Acces en FAIR Open Data</w:t>
      </w:r>
      <w:bookmarkEnd w:id="13"/>
    </w:p>
    <w:p w14:paraId="397C4EDC" w14:textId="77777777" w:rsidR="00F40501" w:rsidRPr="00CB402B" w:rsidRDefault="00F40501" w:rsidP="009A7E41">
      <w:pPr>
        <w:pStyle w:val="AfterSection"/>
        <w:rPr>
          <w:lang w:val="nl-NL" w:eastAsia="nl-NL"/>
        </w:rPr>
      </w:pPr>
      <w:r w:rsidRPr="00CB402B">
        <w:rPr>
          <w:lang w:val="nl-NL" w:eastAsia="nl-NL"/>
        </w:rPr>
        <w:t xml:space="preserve">Open Access en FAIR Open Data en Software zijn internationale bewegingen die zijn voortgekomen en mogelijk gemaakt door de digitale revolutie die sinds 2000 nog steeds doorwerkt in de maatschappij, maar zeker ook in de universiteiten in de praktijk van onderzoek en onderwijs. Het hogere doel van deze twee bewegingen, is om de geproduceerde kennis, zowel artikelen als allerlei andere vormen van data en producten van onderzoek en onderwijs, beschikbaar te maken voor een hele brede groep stakeholders, zoals collega’s, maar ook andere disciplines en instituties en bedrijven, waar ook ter wereld. Het idee is dat kennis geproduceerd met publieke middelen ‘a common </w:t>
      </w:r>
      <w:proofErr w:type="spellStart"/>
      <w:r w:rsidRPr="00CB402B">
        <w:rPr>
          <w:lang w:val="nl-NL" w:eastAsia="nl-NL"/>
        </w:rPr>
        <w:t>good</w:t>
      </w:r>
      <w:proofErr w:type="spellEnd"/>
      <w:r w:rsidRPr="00CB402B">
        <w:rPr>
          <w:lang w:val="nl-NL" w:eastAsia="nl-NL"/>
        </w:rPr>
        <w:t>’ is, die zo snel mogelijk beschikbaar moet komen in en voor de samenleving.</w:t>
      </w:r>
      <w:r w:rsidRPr="00CB402B">
        <w:rPr>
          <w:vertAlign w:val="superscript"/>
          <w:lang w:val="nl-NL" w:eastAsia="nl-NL"/>
        </w:rPr>
        <w:footnoteReference w:id="59"/>
      </w:r>
      <w:r w:rsidRPr="00CB402B">
        <w:rPr>
          <w:lang w:val="nl-NL" w:eastAsia="nl-NL"/>
        </w:rPr>
        <w:t xml:space="preserve"> Dit leidt tot </w:t>
      </w:r>
      <w:r w:rsidRPr="00CB402B">
        <w:rPr>
          <w:lang w:val="nl-NL" w:eastAsia="nl-NL"/>
        </w:rPr>
        <w:lastRenderedPageBreak/>
        <w:t xml:space="preserve">complexe vraagstukken die te maken hebben met de rol van commerciële uitgevers die academische tijdschriften en boeken uitgegeven. Die artikelen zijn alleen toegankelijk voor lezers met abonnementen, (vaak via universiteitsbibliotheken). </w:t>
      </w:r>
    </w:p>
    <w:p w14:paraId="70EA115B" w14:textId="77777777" w:rsidR="00F40501" w:rsidRPr="00CB402B" w:rsidRDefault="00F40501" w:rsidP="00F40501">
      <w:pPr>
        <w:rPr>
          <w:rFonts w:cs="EB Garamond"/>
          <w:lang w:eastAsia="nl-NL"/>
        </w:rPr>
      </w:pPr>
      <w:r w:rsidRPr="00CB402B">
        <w:rPr>
          <w:rFonts w:cs="EB Garamond"/>
          <w:lang w:eastAsia="nl-NL"/>
        </w:rPr>
        <w:t>De transitie naar Open Access is sinds een paar jaar in een stroomversnelling gekomen. Waren het sinds 2002, ‘</w:t>
      </w:r>
      <w:proofErr w:type="spellStart"/>
      <w:r w:rsidRPr="00CB402B">
        <w:rPr>
          <w:rFonts w:cs="EB Garamond"/>
          <w:lang w:eastAsia="nl-NL"/>
        </w:rPr>
        <w:t>position</w:t>
      </w:r>
      <w:proofErr w:type="spellEnd"/>
      <w:r w:rsidRPr="00CB402B">
        <w:rPr>
          <w:rFonts w:cs="EB Garamond"/>
          <w:lang w:eastAsia="nl-NL"/>
        </w:rPr>
        <w:t xml:space="preserve"> papers’ en ‘</w:t>
      </w:r>
      <w:proofErr w:type="spellStart"/>
      <w:r w:rsidRPr="00CB402B">
        <w:rPr>
          <w:rFonts w:cs="EB Garamond"/>
          <w:lang w:eastAsia="nl-NL"/>
        </w:rPr>
        <w:t>declarations</w:t>
      </w:r>
      <w:proofErr w:type="spellEnd"/>
      <w:r w:rsidRPr="00CB402B">
        <w:rPr>
          <w:rFonts w:cs="EB Garamond"/>
          <w:lang w:eastAsia="nl-NL"/>
        </w:rPr>
        <w:t xml:space="preserve">’ en vooral lokale acties verspreid over Europa, Noord en Zuid-Amerika, Australië en Afrika, sinds 2015 is er een aantal brede institutionele initiatieven. Het prominentste voorbeeld hiervan is </w:t>
      </w:r>
      <w:proofErr w:type="spellStart"/>
      <w:r w:rsidRPr="00CB402B">
        <w:rPr>
          <w:rFonts w:cs="EB Garamond"/>
          <w:lang w:eastAsia="nl-NL"/>
        </w:rPr>
        <w:t>PlanS</w:t>
      </w:r>
      <w:proofErr w:type="spellEnd"/>
      <w:r w:rsidRPr="00CB402B">
        <w:rPr>
          <w:rFonts w:cs="EB Garamond"/>
          <w:lang w:eastAsia="nl-NL"/>
        </w:rPr>
        <w:t xml:space="preserve"> van </w:t>
      </w:r>
      <w:proofErr w:type="spellStart"/>
      <w:r w:rsidRPr="00CB402B">
        <w:rPr>
          <w:rFonts w:cs="EB Garamond"/>
          <w:lang w:eastAsia="nl-NL"/>
        </w:rPr>
        <w:t>CoalitionS</w:t>
      </w:r>
      <w:proofErr w:type="spellEnd"/>
      <w:r w:rsidRPr="00CB402B">
        <w:rPr>
          <w:rFonts w:cs="EB Garamond"/>
          <w:lang w:eastAsia="nl-NL"/>
        </w:rPr>
        <w:t>, een internationale coalitie van publieke en non-profit organisaties die onderzoek subsidiëren en de eis stellen dat resultaten meteen Open Access moeten worden gepubliceerd.</w:t>
      </w:r>
      <w:r w:rsidRPr="00CB402B">
        <w:rPr>
          <w:rFonts w:cs="EB Garamond"/>
          <w:vertAlign w:val="superscript"/>
          <w:lang w:eastAsia="nl-NL"/>
        </w:rPr>
        <w:footnoteReference w:id="60"/>
      </w:r>
      <w:r w:rsidRPr="00CB402B">
        <w:rPr>
          <w:rFonts w:cs="EB Garamond"/>
          <w:lang w:eastAsia="nl-NL"/>
        </w:rPr>
        <w:t xml:space="preserve"> </w:t>
      </w:r>
      <w:proofErr w:type="spellStart"/>
      <w:r w:rsidRPr="00CB402B">
        <w:rPr>
          <w:rFonts w:cs="EB Garamond"/>
          <w:lang w:eastAsia="nl-NL"/>
        </w:rPr>
        <w:t>CoalitionS</w:t>
      </w:r>
      <w:proofErr w:type="spellEnd"/>
      <w:r w:rsidRPr="00CB402B">
        <w:rPr>
          <w:rFonts w:cs="EB Garamond"/>
          <w:lang w:eastAsia="nl-NL"/>
        </w:rPr>
        <w:t xml:space="preserve"> is in 2018 gestart vanuit Europa door </w:t>
      </w:r>
      <w:proofErr w:type="spellStart"/>
      <w:r w:rsidRPr="00CB402B">
        <w:rPr>
          <w:rFonts w:cs="EB Garamond"/>
          <w:lang w:eastAsia="nl-NL"/>
        </w:rPr>
        <w:t>Science</w:t>
      </w:r>
      <w:proofErr w:type="spellEnd"/>
      <w:r w:rsidRPr="00CB402B">
        <w:rPr>
          <w:rFonts w:cs="EB Garamond"/>
          <w:lang w:eastAsia="nl-NL"/>
        </w:rPr>
        <w:t xml:space="preserve"> Europe, de EU en de </w:t>
      </w:r>
      <w:proofErr w:type="spellStart"/>
      <w:r w:rsidRPr="00CB402B">
        <w:rPr>
          <w:rFonts w:cs="EB Garamond"/>
          <w:lang w:eastAsia="nl-NL"/>
        </w:rPr>
        <w:t>Wellcome</w:t>
      </w:r>
      <w:proofErr w:type="spellEnd"/>
      <w:r w:rsidRPr="00CB402B">
        <w:rPr>
          <w:rFonts w:cs="EB Garamond"/>
          <w:lang w:eastAsia="nl-NL"/>
        </w:rPr>
        <w:t xml:space="preserve"> Trust, maar heeft intussen ook leden uit andere continenten, zoals de Bill </w:t>
      </w:r>
      <w:proofErr w:type="spellStart"/>
      <w:r w:rsidRPr="00CB402B">
        <w:rPr>
          <w:rFonts w:cs="EB Garamond"/>
          <w:lang w:eastAsia="nl-NL"/>
        </w:rPr>
        <w:t>and</w:t>
      </w:r>
      <w:proofErr w:type="spellEnd"/>
      <w:r w:rsidRPr="00CB402B">
        <w:rPr>
          <w:rFonts w:cs="EB Garamond"/>
          <w:lang w:eastAsia="nl-NL"/>
        </w:rPr>
        <w:t xml:space="preserve"> Melissa Gates Foundation en </w:t>
      </w:r>
      <w:proofErr w:type="spellStart"/>
      <w:r w:rsidRPr="00CB402B">
        <w:rPr>
          <w:rFonts w:cs="EB Garamond"/>
          <w:lang w:eastAsia="nl-NL"/>
        </w:rPr>
        <w:t>Howard</w:t>
      </w:r>
      <w:proofErr w:type="spellEnd"/>
      <w:r w:rsidRPr="00CB402B">
        <w:rPr>
          <w:rFonts w:cs="EB Garamond"/>
          <w:lang w:eastAsia="nl-NL"/>
        </w:rPr>
        <w:t xml:space="preserve"> </w:t>
      </w:r>
      <w:proofErr w:type="spellStart"/>
      <w:r w:rsidRPr="00CB402B">
        <w:rPr>
          <w:rFonts w:cs="EB Garamond"/>
          <w:lang w:eastAsia="nl-NL"/>
        </w:rPr>
        <w:t>Hughes</w:t>
      </w:r>
      <w:proofErr w:type="spellEnd"/>
      <w:r w:rsidRPr="00CB402B">
        <w:rPr>
          <w:rFonts w:cs="EB Garamond"/>
          <w:lang w:eastAsia="nl-NL"/>
        </w:rPr>
        <w:t xml:space="preserve"> </w:t>
      </w:r>
      <w:proofErr w:type="spellStart"/>
      <w:r w:rsidRPr="00CB402B">
        <w:rPr>
          <w:rFonts w:cs="EB Garamond"/>
          <w:lang w:eastAsia="nl-NL"/>
        </w:rPr>
        <w:t>Medical</w:t>
      </w:r>
      <w:proofErr w:type="spellEnd"/>
      <w:r w:rsidRPr="00CB402B">
        <w:rPr>
          <w:rFonts w:cs="EB Garamond"/>
          <w:lang w:eastAsia="nl-NL"/>
        </w:rPr>
        <w:t xml:space="preserve"> </w:t>
      </w:r>
      <w:proofErr w:type="spellStart"/>
      <w:r w:rsidRPr="00CB402B">
        <w:rPr>
          <w:rFonts w:cs="EB Garamond"/>
          <w:lang w:eastAsia="nl-NL"/>
        </w:rPr>
        <w:t>Institute</w:t>
      </w:r>
      <w:proofErr w:type="spellEnd"/>
      <w:r w:rsidRPr="00CB402B">
        <w:rPr>
          <w:rFonts w:cs="EB Garamond"/>
          <w:lang w:eastAsia="nl-NL"/>
        </w:rPr>
        <w:t>. Zeer recent heeft ook de Amerikaanse overheid de eis geïntroduceerd dat artikelen die voortkomen uit door de overheid betaald onderzoek meteen Open Access beschikbaar moet komen.</w:t>
      </w:r>
      <w:r w:rsidRPr="00CB402B">
        <w:rPr>
          <w:rFonts w:cs="EB Garamond"/>
          <w:vertAlign w:val="superscript"/>
          <w:lang w:eastAsia="nl-NL"/>
        </w:rPr>
        <w:footnoteReference w:id="61"/>
      </w:r>
    </w:p>
    <w:p w14:paraId="5EA8BC2E" w14:textId="77777777" w:rsidR="00F40501" w:rsidRPr="00CB402B" w:rsidRDefault="00F40501" w:rsidP="00F40501">
      <w:pPr>
        <w:rPr>
          <w:rFonts w:cs="EB Garamond"/>
          <w:lang w:eastAsia="nl-NL"/>
        </w:rPr>
      </w:pPr>
      <w:r w:rsidRPr="00CB402B">
        <w:rPr>
          <w:rFonts w:cs="EB Garamond"/>
          <w:lang w:eastAsia="nl-NL"/>
        </w:rPr>
        <w:t xml:space="preserve">Deze acties zijn ingegeven door het feit dat via commerciële uitgevers kennis, in artikelen en boeken, niet vrijelijk beschikbaar is. Maar ook door de exorbitante prijsstijgingen van abonnementen op elektronische tijdschriften en de daaraan gekoppelde commerciële belangen. Artikelen en onderzoekdata zijn hierdoor voor onderzoekers en publiek(en) die over minder financiële middelen kunnen beschikken nog slechter bereikbaar geworden. Zij kunnen de abonnementen niet betalen. </w:t>
      </w:r>
    </w:p>
    <w:p w14:paraId="0A480EC0" w14:textId="77777777" w:rsidR="00F40501" w:rsidRPr="00CB402B" w:rsidRDefault="00F40501" w:rsidP="00F40501">
      <w:pPr>
        <w:rPr>
          <w:rFonts w:cs="EB Garamond"/>
          <w:lang w:eastAsia="nl-NL"/>
        </w:rPr>
      </w:pPr>
      <w:r w:rsidRPr="00CB402B">
        <w:rPr>
          <w:rFonts w:cs="EB Garamond"/>
          <w:lang w:eastAsia="nl-NL"/>
        </w:rPr>
        <w:t xml:space="preserve">Bij </w:t>
      </w:r>
      <w:proofErr w:type="spellStart"/>
      <w:r w:rsidRPr="00CB402B">
        <w:rPr>
          <w:rFonts w:cs="EB Garamond"/>
          <w:lang w:eastAsia="nl-NL"/>
        </w:rPr>
        <w:t>PlanS</w:t>
      </w:r>
      <w:proofErr w:type="spellEnd"/>
      <w:r w:rsidRPr="00CB402B">
        <w:rPr>
          <w:rFonts w:cs="EB Garamond"/>
          <w:lang w:eastAsia="nl-NL"/>
        </w:rPr>
        <w:t xml:space="preserve"> is eerst vooral ingezet op publicatie in Open Access tijdschriften met betaling van de ‘</w:t>
      </w:r>
      <w:proofErr w:type="spellStart"/>
      <w:r w:rsidRPr="00CB402B">
        <w:rPr>
          <w:rFonts w:cs="EB Garamond"/>
          <w:lang w:eastAsia="nl-NL"/>
        </w:rPr>
        <w:t>Article</w:t>
      </w:r>
      <w:proofErr w:type="spellEnd"/>
      <w:r w:rsidRPr="00CB402B">
        <w:rPr>
          <w:rFonts w:cs="EB Garamond"/>
          <w:lang w:eastAsia="nl-NL"/>
        </w:rPr>
        <w:t xml:space="preserve"> Processing Charge’ </w:t>
      </w:r>
      <w:r w:rsidRPr="00CB402B">
        <w:rPr>
          <w:rFonts w:cs="EB Garamond"/>
          <w:lang w:eastAsia="nl-NL"/>
        </w:rPr>
        <w:lastRenderedPageBreak/>
        <w:t>(APC). Hierbij betalen auteurs en hun instituten voor het door de uitgever Open Access maken van hun artikelen. Artikelen zijn hierdoor voor de lezers gratis toegankelijk. Ook is publicatie op zogeheten ‘</w:t>
      </w:r>
      <w:proofErr w:type="spellStart"/>
      <w:r w:rsidRPr="00CB402B">
        <w:rPr>
          <w:rFonts w:cs="EB Garamond"/>
          <w:lang w:eastAsia="nl-NL"/>
        </w:rPr>
        <w:t>repositories</w:t>
      </w:r>
      <w:proofErr w:type="spellEnd"/>
      <w:r w:rsidRPr="00CB402B">
        <w:rPr>
          <w:rFonts w:cs="EB Garamond"/>
          <w:lang w:eastAsia="nl-NL"/>
        </w:rPr>
        <w:t>’, aangemoedigd. Dit heeft een sterk effect gehad in het bevorderen van het debat over Open Access en Open Data. Het is echter geen oplossing voor de langere termijn. APC-betaling, net als abonnementskosten voor lezers, zijn immers net zo goed een barrière maar nu voor de auteurs en hun instituten. De bedragen die betaald moeten worden voor APC zijn de laatste jaren fors gestegen, en voor de ‘high impact’ tijdschriften zelfs exorbitant gestegen. Dat gaat bijvoorbeeld op voor tijdschriften met een goede reputatie omdat ze een hogere ‘Journal Impact Factor’ (JIF)</w:t>
      </w:r>
      <w:r w:rsidRPr="00CB402B">
        <w:rPr>
          <w:rStyle w:val="FootnoteReference"/>
          <w:rFonts w:eastAsia="Times New Roman" w:cs="EB Garamond"/>
          <w:color w:val="000000"/>
          <w:szCs w:val="24"/>
          <w:lang w:eastAsia="nl-NL"/>
        </w:rPr>
        <w:footnoteReference w:id="62"/>
      </w:r>
      <w:r w:rsidRPr="00CB402B">
        <w:rPr>
          <w:rFonts w:cs="EB Garamond"/>
          <w:lang w:eastAsia="nl-NL"/>
        </w:rPr>
        <w:t xml:space="preserve"> hebben. Denk aan Nature, </w:t>
      </w:r>
      <w:proofErr w:type="spellStart"/>
      <w:r w:rsidRPr="00CB402B">
        <w:rPr>
          <w:rFonts w:cs="EB Garamond"/>
          <w:lang w:eastAsia="nl-NL"/>
        </w:rPr>
        <w:t>Science</w:t>
      </w:r>
      <w:proofErr w:type="spellEnd"/>
      <w:r w:rsidRPr="00CB402B">
        <w:rPr>
          <w:rFonts w:cs="EB Garamond"/>
          <w:lang w:eastAsia="nl-NL"/>
        </w:rPr>
        <w:t xml:space="preserve">, Lancet en </w:t>
      </w:r>
      <w:proofErr w:type="spellStart"/>
      <w:r w:rsidRPr="00CB402B">
        <w:rPr>
          <w:rFonts w:cs="EB Garamond"/>
          <w:lang w:eastAsia="nl-NL"/>
        </w:rPr>
        <w:t>Cell</w:t>
      </w:r>
      <w:proofErr w:type="spellEnd"/>
      <w:r w:rsidRPr="00CB402B">
        <w:rPr>
          <w:rFonts w:cs="EB Garamond"/>
          <w:lang w:eastAsia="nl-NL"/>
        </w:rPr>
        <w:t>. Dit zijn voorbeelden van tijdschriften die hoge abonnementskosten hebben en tegen betaling auteurs in staat stellen hun artikel toch Open Access te publiceren. Daarvoor betalen de auteurs dan APC, dat is ‘</w:t>
      </w:r>
      <w:proofErr w:type="spellStart"/>
      <w:r w:rsidRPr="00CB402B">
        <w:rPr>
          <w:rFonts w:cs="EB Garamond"/>
          <w:lang w:eastAsia="nl-NL"/>
        </w:rPr>
        <w:t>hybrid</w:t>
      </w:r>
      <w:proofErr w:type="spellEnd"/>
      <w:r w:rsidRPr="00CB402B">
        <w:rPr>
          <w:rFonts w:cs="EB Garamond"/>
          <w:lang w:eastAsia="nl-NL"/>
        </w:rPr>
        <w:t xml:space="preserve"> Open Access’ en wat ook wel ‘double </w:t>
      </w:r>
      <w:proofErr w:type="spellStart"/>
      <w:r w:rsidRPr="00CB402B">
        <w:rPr>
          <w:rFonts w:cs="EB Garamond"/>
          <w:lang w:eastAsia="nl-NL"/>
        </w:rPr>
        <w:t>dipping</w:t>
      </w:r>
      <w:proofErr w:type="spellEnd"/>
      <w:r w:rsidRPr="00CB402B">
        <w:rPr>
          <w:rFonts w:cs="EB Garamond"/>
          <w:lang w:eastAsia="nl-NL"/>
        </w:rPr>
        <w:t xml:space="preserve">’ wordt genoemd. Kortom, dubbele inkomsten, abonnementsgelden én APC. Het is lucratief voor uitgevers die speculeren op de ‘verslaving’ aan hoge </w:t>
      </w:r>
      <w:proofErr w:type="spellStart"/>
      <w:r w:rsidRPr="00CB402B">
        <w:rPr>
          <w:rFonts w:cs="EB Garamond"/>
          <w:lang w:eastAsia="nl-NL"/>
        </w:rPr>
        <w:t>JIF’s</w:t>
      </w:r>
      <w:proofErr w:type="spellEnd"/>
      <w:r w:rsidRPr="00CB402B">
        <w:rPr>
          <w:rFonts w:cs="EB Garamond"/>
          <w:lang w:eastAsia="nl-NL"/>
        </w:rPr>
        <w:t xml:space="preserve"> bij vooral onderzoekers en leden van beoordelingscommissies uit de exacte en biomedische disciplines. Hieronder zal daar in het kader van Erkennen en Waarderen nader op worden ingegaan. </w:t>
      </w:r>
    </w:p>
    <w:p w14:paraId="096A8DA8" w14:textId="77777777" w:rsidR="00F40501" w:rsidRPr="00CB402B" w:rsidRDefault="00F40501" w:rsidP="00F40501">
      <w:pPr>
        <w:rPr>
          <w:rFonts w:cs="EB Garamond"/>
          <w:lang w:eastAsia="nl-NL"/>
        </w:rPr>
      </w:pPr>
      <w:r w:rsidRPr="00CB402B">
        <w:rPr>
          <w:rFonts w:cs="EB Garamond"/>
          <w:lang w:eastAsia="nl-NL"/>
        </w:rPr>
        <w:t xml:space="preserve">Doordat we te maken hebben met een kloof tussen rijke landen in het Noordwesten en arme landen in ‘The Global South’, maar ook in Oost-Europa, worden de laatsten ook in de wetenschap en de transitie naar Open </w:t>
      </w:r>
      <w:proofErr w:type="spellStart"/>
      <w:r w:rsidRPr="00CB402B">
        <w:rPr>
          <w:rFonts w:cs="EB Garamond"/>
          <w:lang w:eastAsia="nl-NL"/>
        </w:rPr>
        <w:t>Science</w:t>
      </w:r>
      <w:proofErr w:type="spellEnd"/>
      <w:r w:rsidRPr="00CB402B">
        <w:rPr>
          <w:rFonts w:cs="EB Garamond"/>
          <w:lang w:eastAsia="nl-NL"/>
        </w:rPr>
        <w:t xml:space="preserve"> op achterstand worden gezet. De rijkere onderzoekers die per se in ‘hun favoriete tijdschrift’ willen publiceren, kunnen zich zelfs een extreem hoge </w:t>
      </w:r>
      <w:r w:rsidRPr="00CB402B">
        <w:rPr>
          <w:rFonts w:cs="EB Garamond"/>
          <w:lang w:eastAsia="nl-NL"/>
        </w:rPr>
        <w:lastRenderedPageBreak/>
        <w:t xml:space="preserve">APC veroorloven. Onderzoekers uit bijvoorbeeld Zuid-Amerika of Afrika die in die tijdschriften willen publiceren kunnen dat maar zelden betalen. Het is daarnaast ook goed om te beseffen dat in het algemeen ook in het rijke Westen financiële mogelijkheden tussen academische disciplines historisch zeer ongelijk zijn, bijvoorbeeld tussen de biomedische en natuurwetenschappen in vergelijking met de geesteswetenschappen. </w:t>
      </w:r>
    </w:p>
    <w:p w14:paraId="57C91875" w14:textId="77777777" w:rsidR="00F40501" w:rsidRPr="00CB402B" w:rsidRDefault="00F40501" w:rsidP="00F40501">
      <w:pPr>
        <w:rPr>
          <w:rFonts w:cs="EB Garamond"/>
          <w:lang w:eastAsia="nl-NL"/>
        </w:rPr>
      </w:pPr>
      <w:r w:rsidRPr="00CB402B">
        <w:rPr>
          <w:rFonts w:cs="EB Garamond"/>
          <w:lang w:eastAsia="nl-NL"/>
        </w:rPr>
        <w:t xml:space="preserve">In 2022 is daarom de roep van </w:t>
      </w:r>
      <w:proofErr w:type="spellStart"/>
      <w:r w:rsidRPr="00CB402B">
        <w:rPr>
          <w:rFonts w:cs="EB Garamond"/>
          <w:lang w:eastAsia="nl-NL"/>
        </w:rPr>
        <w:t>CoalitionS</w:t>
      </w:r>
      <w:proofErr w:type="spellEnd"/>
      <w:r w:rsidRPr="00CB402B">
        <w:rPr>
          <w:rFonts w:cs="EB Garamond"/>
          <w:lang w:eastAsia="nl-NL"/>
        </w:rPr>
        <w:t xml:space="preserve"> om in de transitie naar Open Access voorbij het model van </w:t>
      </w:r>
      <w:proofErr w:type="spellStart"/>
      <w:r w:rsidRPr="00CB402B">
        <w:rPr>
          <w:rFonts w:cs="EB Garamond"/>
          <w:lang w:eastAsia="nl-NL"/>
        </w:rPr>
        <w:t>APC’s</w:t>
      </w:r>
      <w:proofErr w:type="spellEnd"/>
      <w:r w:rsidRPr="00CB402B">
        <w:rPr>
          <w:rFonts w:cs="EB Garamond"/>
          <w:lang w:eastAsia="nl-NL"/>
        </w:rPr>
        <w:t xml:space="preserve"> te gaan en nu echt naar niet-commerciële publieke Open Access publicatieplatformen te gaan</w:t>
      </w:r>
      <w:r w:rsidRPr="00CB402B">
        <w:rPr>
          <w:rFonts w:cs="EB Garamond"/>
          <w:vertAlign w:val="superscript"/>
          <w:lang w:eastAsia="nl-NL"/>
        </w:rPr>
        <w:footnoteReference w:id="63"/>
      </w:r>
      <w:r w:rsidRPr="00CB402B">
        <w:rPr>
          <w:rFonts w:cs="EB Garamond"/>
          <w:vertAlign w:val="superscript"/>
          <w:lang w:eastAsia="nl-NL"/>
        </w:rPr>
        <w:t>,</w:t>
      </w:r>
      <w:r w:rsidRPr="00CB402B">
        <w:rPr>
          <w:rFonts w:cs="EB Garamond"/>
          <w:vertAlign w:val="superscript"/>
          <w:lang w:eastAsia="nl-NL"/>
        </w:rPr>
        <w:footnoteReference w:id="64"/>
      </w:r>
      <w:r w:rsidRPr="00CB402B">
        <w:rPr>
          <w:rFonts w:cs="EB Garamond"/>
          <w:lang w:eastAsia="nl-NL"/>
        </w:rPr>
        <w:t>. Die publicatiekanalen moeten dan gefinancierd worden uit centrale publieke middelen, waarbij Open Access standaard is en er via peer review</w:t>
      </w:r>
      <w:r w:rsidRPr="00CB402B">
        <w:rPr>
          <w:rStyle w:val="FootnoteReference"/>
          <w:rFonts w:eastAsia="Times New Roman" w:cs="EB Garamond"/>
          <w:color w:val="000000"/>
          <w:szCs w:val="24"/>
          <w:lang w:eastAsia="nl-NL"/>
        </w:rPr>
        <w:footnoteReference w:id="65"/>
      </w:r>
      <w:r w:rsidRPr="00CB402B">
        <w:rPr>
          <w:rFonts w:cs="EB Garamond"/>
          <w:lang w:eastAsia="nl-NL"/>
        </w:rPr>
        <w:t xml:space="preserve">, toetsing is van kwaliteit. Onze collega’s uit Zuid-Amerika herinneren ons er voortdurend aan dat dit bij hen als sinds jaar en dag het dominante model is, wat door </w:t>
      </w:r>
      <w:proofErr w:type="spellStart"/>
      <w:r w:rsidRPr="00CB402B">
        <w:rPr>
          <w:rFonts w:cs="EB Garamond"/>
          <w:lang w:eastAsia="nl-NL"/>
        </w:rPr>
        <w:t>PlanS</w:t>
      </w:r>
      <w:proofErr w:type="spellEnd"/>
      <w:r w:rsidRPr="00CB402B">
        <w:rPr>
          <w:rFonts w:cs="EB Garamond"/>
          <w:lang w:eastAsia="nl-NL"/>
        </w:rPr>
        <w:t xml:space="preserve"> met de </w:t>
      </w:r>
      <w:proofErr w:type="spellStart"/>
      <w:r w:rsidRPr="00CB402B">
        <w:rPr>
          <w:rFonts w:cs="EB Garamond"/>
          <w:lang w:eastAsia="nl-NL"/>
        </w:rPr>
        <w:t>APC’s</w:t>
      </w:r>
      <w:proofErr w:type="spellEnd"/>
      <w:r w:rsidRPr="00CB402B">
        <w:rPr>
          <w:rFonts w:cs="EB Garamond"/>
          <w:lang w:eastAsia="nl-NL"/>
        </w:rPr>
        <w:t xml:space="preserve"> wordt bedreigd.</w:t>
      </w:r>
      <w:r w:rsidRPr="00CB402B">
        <w:rPr>
          <w:rFonts w:cs="EB Garamond"/>
          <w:vertAlign w:val="superscript"/>
          <w:lang w:eastAsia="nl-NL"/>
        </w:rPr>
        <w:footnoteReference w:id="66"/>
      </w:r>
    </w:p>
    <w:p w14:paraId="58BC23B5" w14:textId="77777777" w:rsidR="00F40501" w:rsidRPr="00CB402B" w:rsidRDefault="00F40501" w:rsidP="00F40501">
      <w:pPr>
        <w:rPr>
          <w:rFonts w:cs="EB Garamond"/>
          <w:lang w:eastAsia="nl-NL"/>
        </w:rPr>
      </w:pPr>
      <w:r w:rsidRPr="00CB402B">
        <w:rPr>
          <w:rFonts w:cs="EB Garamond"/>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 de werkelijke impact en kwaliteit, maar met de intrinsieke kwaliteit en werkelijke impact van onderzoeksresultaten, data en claims en andere producten van onderzoek die vanuit het instituut worden gepubliceerd, op een ‘</w:t>
      </w:r>
      <w:proofErr w:type="spellStart"/>
      <w:r w:rsidRPr="00CB402B">
        <w:rPr>
          <w:rFonts w:cs="EB Garamond"/>
          <w:lang w:eastAsia="nl-NL"/>
        </w:rPr>
        <w:t>Diamond</w:t>
      </w:r>
      <w:proofErr w:type="spellEnd"/>
      <w:r w:rsidRPr="00CB402B">
        <w:rPr>
          <w:rFonts w:cs="EB Garamond"/>
          <w:lang w:eastAsia="nl-NL"/>
        </w:rPr>
        <w:t xml:space="preserve">’ platform of </w:t>
      </w:r>
      <w:r w:rsidRPr="00CB402B">
        <w:rPr>
          <w:rFonts w:cs="EB Garamond"/>
          <w:lang w:eastAsia="nl-NL"/>
        </w:rPr>
        <w:lastRenderedPageBreak/>
        <w:t>een ‘</w:t>
      </w:r>
      <w:proofErr w:type="spellStart"/>
      <w:r w:rsidRPr="00CB402B">
        <w:rPr>
          <w:rFonts w:cs="EB Garamond"/>
          <w:lang w:eastAsia="nl-NL"/>
        </w:rPr>
        <w:t>prepublication</w:t>
      </w:r>
      <w:proofErr w:type="spellEnd"/>
      <w:r w:rsidRPr="00CB402B">
        <w:rPr>
          <w:rFonts w:cs="EB Garamond"/>
          <w:lang w:eastAsia="nl-NL"/>
        </w:rPr>
        <w:t xml:space="preserve"> </w:t>
      </w:r>
      <w:proofErr w:type="spellStart"/>
      <w:r w:rsidRPr="00CB402B">
        <w:rPr>
          <w:rFonts w:cs="EB Garamond"/>
          <w:lang w:eastAsia="nl-NL"/>
        </w:rPr>
        <w:t>repository</w:t>
      </w:r>
      <w:proofErr w:type="spellEnd"/>
      <w:r w:rsidRPr="00CB402B">
        <w:rPr>
          <w:rFonts w:cs="EB Garamond"/>
          <w:lang w:eastAsia="nl-NL"/>
        </w:rPr>
        <w:t>’</w:t>
      </w:r>
      <w:r w:rsidRPr="00CB402B">
        <w:rPr>
          <w:rStyle w:val="FootnoteReference"/>
          <w:rFonts w:eastAsia="Times New Roman" w:cs="EB Garamond"/>
          <w:color w:val="000000"/>
          <w:szCs w:val="24"/>
          <w:lang w:eastAsia="nl-NL"/>
        </w:rPr>
        <w:footnoteReference w:id="67"/>
      </w:r>
      <w:r w:rsidRPr="00CB402B">
        <w:rPr>
          <w:rFonts w:cs="EB Garamond"/>
          <w:lang w:eastAsia="nl-NL"/>
        </w:rPr>
        <w:t xml:space="preserve">, en in boeken en tijdschriften. Het alleen passeren van peer review, zo is algemeen aangetoond, is niet een betrouwbaar kwaliteitskeurmerk per se. </w:t>
      </w:r>
    </w:p>
    <w:p w14:paraId="44B2C37A" w14:textId="77777777" w:rsidR="00F40501" w:rsidRPr="00CB402B" w:rsidRDefault="00F40501" w:rsidP="00F40501">
      <w:pPr>
        <w:pStyle w:val="Caption"/>
        <w:rPr>
          <w:lang w:val="nl-NL"/>
        </w:rPr>
      </w:pPr>
      <w:proofErr w:type="spellStart"/>
      <w:r w:rsidRPr="00CB402B">
        <w:rPr>
          <w:lang w:val="nl-NL"/>
        </w:rPr>
        <w:t>Tekstbox</w:t>
      </w:r>
      <w:proofErr w:type="spellEnd"/>
      <w:r w:rsidRPr="00CB402B">
        <w:rPr>
          <w:lang w:val="nl-NL"/>
        </w:rPr>
        <w:t xml:space="preserve"> 2 - </w:t>
      </w:r>
      <w:r w:rsidRPr="00CB402B">
        <w:rPr>
          <w:lang w:val="nl-NL"/>
        </w:rPr>
        <w:fldChar w:fldCharType="begin"/>
      </w:r>
      <w:r w:rsidRPr="00CB402B">
        <w:rPr>
          <w:lang w:val="nl-NL"/>
        </w:rPr>
        <w:instrText xml:space="preserve"> SEQ Tekstbox_2_- \* ARABIC </w:instrText>
      </w:r>
      <w:r w:rsidRPr="00CB402B">
        <w:rPr>
          <w:lang w:val="nl-NL"/>
        </w:rPr>
        <w:fldChar w:fldCharType="separate"/>
      </w:r>
      <w:r w:rsidRPr="00CB402B">
        <w:rPr>
          <w:lang w:val="nl-NL"/>
        </w:rPr>
        <w:t>1</w:t>
      </w:r>
      <w:r w:rsidRPr="00CB402B">
        <w:rPr>
          <w:lang w:val="nl-NL"/>
        </w:rPr>
        <w:fldChar w:fldCharType="end"/>
      </w:r>
      <w:r w:rsidRPr="00CB402B">
        <w:rPr>
          <w:lang w:val="nl-NL"/>
        </w:rPr>
        <w:t xml:space="preserve">. De verschillende vormen van Open Access </w:t>
      </w:r>
      <w:proofErr w:type="spellStart"/>
      <w:r w:rsidRPr="00CB402B">
        <w:rPr>
          <w:lang w:val="nl-NL"/>
        </w:rPr>
        <w:t>publishing</w:t>
      </w:r>
      <w:proofErr w:type="spellEnd"/>
    </w:p>
    <w:p w14:paraId="1901E84E" w14:textId="77777777" w:rsidR="00F40501" w:rsidRPr="00CB402B" w:rsidRDefault="00F40501" w:rsidP="005E4E1D">
      <w:pPr>
        <w:pStyle w:val="Textbox"/>
      </w:pPr>
      <w:r w:rsidRPr="00CB402B">
        <w:t xml:space="preserve">Er zijn verschillende vormen van </w:t>
      </w:r>
      <w:r w:rsidRPr="00CB402B">
        <w:rPr>
          <w:i/>
        </w:rPr>
        <w:t>Open Access</w:t>
      </w:r>
      <w:r w:rsidRPr="00CB402B">
        <w:t xml:space="preserve">: </w:t>
      </w:r>
    </w:p>
    <w:p w14:paraId="7939A8A9" w14:textId="77777777" w:rsidR="00F40501" w:rsidRPr="00CB402B" w:rsidRDefault="00F40501" w:rsidP="005E4E1D">
      <w:pPr>
        <w:pStyle w:val="Textbox"/>
      </w:pPr>
      <w:r w:rsidRPr="00CB402B">
        <w:rPr>
          <w:i/>
          <w:iCs/>
        </w:rPr>
        <w:t>Gold Open Access</w:t>
      </w:r>
      <w:r w:rsidRPr="00CB402B">
        <w:t xml:space="preserve">: publicatie in een volledig </w:t>
      </w:r>
      <w:r w:rsidRPr="00CB402B">
        <w:rPr>
          <w:i/>
        </w:rPr>
        <w:t>Open Access</w:t>
      </w:r>
      <w:r w:rsidRPr="00CB402B">
        <w:t xml:space="preserve">-tijdschrift dat geen abonnementskosten in rekening brengt. Meestal rekenen gold </w:t>
      </w:r>
      <w:r w:rsidRPr="00CB402B">
        <w:rPr>
          <w:i/>
        </w:rPr>
        <w:t>Open Access</w:t>
      </w:r>
      <w:r w:rsidRPr="00CB402B">
        <w:t>-tijdschriften publicatiekosten, ook wel bekend als Artikel Processing Charges (</w:t>
      </w:r>
      <w:proofErr w:type="spellStart"/>
      <w:r w:rsidRPr="00CB402B">
        <w:t>APC’s</w:t>
      </w:r>
      <w:proofErr w:type="spellEnd"/>
      <w:r w:rsidRPr="00CB402B">
        <w:t>).</w:t>
      </w:r>
    </w:p>
    <w:p w14:paraId="340861AB" w14:textId="77777777" w:rsidR="00F40501" w:rsidRPr="00CB402B" w:rsidRDefault="00F40501" w:rsidP="005E4E1D">
      <w:pPr>
        <w:pStyle w:val="Textbox"/>
      </w:pPr>
      <w:proofErr w:type="spellStart"/>
      <w:r w:rsidRPr="00CB402B">
        <w:rPr>
          <w:i/>
          <w:iCs/>
        </w:rPr>
        <w:t>Hybrid</w:t>
      </w:r>
      <w:proofErr w:type="spellEnd"/>
      <w:r w:rsidRPr="00CB402B">
        <w:rPr>
          <w:i/>
          <w:iCs/>
        </w:rPr>
        <w:t xml:space="preserve"> Open Access</w:t>
      </w:r>
      <w:r w:rsidRPr="00CB402B">
        <w:t xml:space="preserve">: publicatie in een ‘traditioneel’ abonnementsblad dat </w:t>
      </w:r>
      <w:r w:rsidRPr="00CB402B">
        <w:rPr>
          <w:i/>
        </w:rPr>
        <w:t>Open Access</w:t>
      </w:r>
      <w:r w:rsidRPr="00CB402B">
        <w:t xml:space="preserve"> publicatie voor individuele artikelen aanbiedt tegen betaling van een Artikel Processing Charge (APC).</w:t>
      </w:r>
    </w:p>
    <w:p w14:paraId="4097A3C7" w14:textId="77777777" w:rsidR="00F40501" w:rsidRPr="00CB402B" w:rsidRDefault="00F40501" w:rsidP="005E4E1D">
      <w:pPr>
        <w:pStyle w:val="Textbox"/>
      </w:pPr>
      <w:r w:rsidRPr="00CB402B">
        <w:rPr>
          <w:i/>
          <w:iCs/>
        </w:rPr>
        <w:t>Green Open Access</w:t>
      </w:r>
      <w:r w:rsidRPr="00CB402B">
        <w:t xml:space="preserve">: publicatie in een gesloten tijdschrift en vervolgens archivering van een versie van de publicatie in een vertrouwde </w:t>
      </w:r>
      <w:r w:rsidRPr="00CB402B">
        <w:rPr>
          <w:i/>
        </w:rPr>
        <w:t>Open Access</w:t>
      </w:r>
      <w:r w:rsidRPr="00CB402B">
        <w:t xml:space="preserve"> </w:t>
      </w:r>
      <w:proofErr w:type="spellStart"/>
      <w:r w:rsidRPr="00CB402B">
        <w:rPr>
          <w:i/>
          <w:iCs/>
        </w:rPr>
        <w:t>repository</w:t>
      </w:r>
      <w:proofErr w:type="spellEnd"/>
      <w:r w:rsidRPr="00CB402B">
        <w:t>. Publicaties kunnen worden gearchiveerd bij publicatie of daarna, afhankelijk van het beleid van het tijdschrift. Vaak is het zelf archiveren van de</w:t>
      </w:r>
      <w:r w:rsidRPr="00CB402B">
        <w:rPr>
          <w:i/>
          <w:iCs/>
        </w:rPr>
        <w:t xml:space="preserve"> </w:t>
      </w:r>
      <w:proofErr w:type="spellStart"/>
      <w:r w:rsidRPr="00CB402B">
        <w:rPr>
          <w:i/>
          <w:iCs/>
        </w:rPr>
        <w:t>final</w:t>
      </w:r>
      <w:proofErr w:type="spellEnd"/>
      <w:r w:rsidRPr="00CB402B">
        <w:rPr>
          <w:i/>
          <w:iCs/>
        </w:rPr>
        <w:t xml:space="preserve"> </w:t>
      </w:r>
      <w:proofErr w:type="spellStart"/>
      <w:r w:rsidRPr="00CB402B">
        <w:rPr>
          <w:i/>
          <w:iCs/>
        </w:rPr>
        <w:t>author’s</w:t>
      </w:r>
      <w:proofErr w:type="spellEnd"/>
      <w:r w:rsidRPr="00CB402B">
        <w:rPr>
          <w:i/>
          <w:iCs/>
        </w:rPr>
        <w:t xml:space="preserve"> </w:t>
      </w:r>
      <w:proofErr w:type="spellStart"/>
      <w:r w:rsidRPr="00CB402B">
        <w:rPr>
          <w:i/>
          <w:iCs/>
        </w:rPr>
        <w:t>version</w:t>
      </w:r>
      <w:proofErr w:type="spellEnd"/>
      <w:r w:rsidRPr="00CB402B">
        <w:rPr>
          <w:i/>
          <w:iCs/>
        </w:rPr>
        <w:t xml:space="preserve"> (post-print)</w:t>
      </w:r>
      <w:r w:rsidRPr="00CB402B">
        <w:t xml:space="preserve"> na een embargoperiode toegestaan.</w:t>
      </w:r>
    </w:p>
    <w:p w14:paraId="1472EE26" w14:textId="77777777" w:rsidR="00F40501" w:rsidRPr="00CB402B" w:rsidRDefault="00F40501" w:rsidP="005E4E1D">
      <w:pPr>
        <w:pStyle w:val="Textbox"/>
      </w:pPr>
      <w:proofErr w:type="spellStart"/>
      <w:r w:rsidRPr="00CB402B">
        <w:rPr>
          <w:i/>
          <w:iCs/>
        </w:rPr>
        <w:t>Diamond</w:t>
      </w:r>
      <w:proofErr w:type="spellEnd"/>
      <w:r w:rsidRPr="00CB402B">
        <w:rPr>
          <w:i/>
          <w:iCs/>
        </w:rPr>
        <w:t xml:space="preserve"> Open Access</w:t>
      </w:r>
      <w:r w:rsidRPr="00CB402B">
        <w:t xml:space="preserve">: publicatie in een volledig </w:t>
      </w:r>
      <w:r w:rsidRPr="00CB402B">
        <w:rPr>
          <w:i/>
        </w:rPr>
        <w:t>Open Access</w:t>
      </w:r>
      <w:r w:rsidRPr="00CB402B">
        <w:t>-tijdschrift of platform dat geen publicatiekosten (</w:t>
      </w:r>
      <w:proofErr w:type="spellStart"/>
      <w:r w:rsidRPr="00CB402B">
        <w:t>APC's</w:t>
      </w:r>
      <w:proofErr w:type="spellEnd"/>
      <w:r w:rsidRPr="00CB402B">
        <w:t>) in rekening brengt. De kosten voor publicatie en hosting worden gedragen door één of meer organisaties, verenigingen of netwerken.</w:t>
      </w:r>
    </w:p>
    <w:p w14:paraId="1826EE04" w14:textId="77777777" w:rsidR="00F40501" w:rsidRPr="00CB402B" w:rsidRDefault="00F40501" w:rsidP="009A7E41">
      <w:pPr>
        <w:pStyle w:val="AfterSection"/>
        <w:rPr>
          <w:lang w:val="nl-NL" w:eastAsia="nl-NL"/>
        </w:rPr>
      </w:pPr>
      <w:r w:rsidRPr="00CB402B">
        <w:rPr>
          <w:lang w:val="nl-NL" w:eastAsia="nl-NL"/>
        </w:rPr>
        <w:t xml:space="preserve">FAIR Open Data en Software is het publiceren en dus bruikbaar en betrouwbaar (FAIR) beschikbaar maken van onderzoekdata en software en code. Dit is terecht al veel aandacht en is een belangrijk onderdeel van wat een universiteit moet doen in het bevorderen van Open </w:t>
      </w:r>
      <w:proofErr w:type="spellStart"/>
      <w:r w:rsidRPr="00CB402B">
        <w:rPr>
          <w:lang w:val="nl-NL" w:eastAsia="nl-NL"/>
        </w:rPr>
        <w:t>Science</w:t>
      </w:r>
      <w:proofErr w:type="spellEnd"/>
      <w:r w:rsidRPr="00CB402B">
        <w:rPr>
          <w:lang w:val="nl-NL" w:eastAsia="nl-NL"/>
        </w:rPr>
        <w:t xml:space="preserve">. Het stimuleert de interdisciplinaire samenwerking tussen collega’s op onderzoek en onderwijs, en de interacties met de verschillende partijen in de wereldwijde samenleving. Afgezien van de enorme financiële, technische en facilitaire aspecten en voorwaarden die geadresseerd moeten worden </w:t>
      </w:r>
      <w:r w:rsidRPr="00CB402B">
        <w:rPr>
          <w:lang w:val="nl-NL" w:eastAsia="nl-NL"/>
        </w:rPr>
        <w:lastRenderedPageBreak/>
        <w:t xml:space="preserve">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doelen. Daarom is het adagium: ‘Open wanneer het kan, gesloten wanneer het moet’. </w:t>
      </w:r>
    </w:p>
    <w:p w14:paraId="2885CA80" w14:textId="77777777" w:rsidR="00F40501" w:rsidRPr="00CB402B" w:rsidRDefault="00F40501" w:rsidP="00F40501">
      <w:pPr>
        <w:rPr>
          <w:rFonts w:cs="EB Garamond"/>
          <w:lang w:eastAsia="nl-NL"/>
        </w:rPr>
      </w:pPr>
      <w:r w:rsidRPr="00CB402B">
        <w:rPr>
          <w:rFonts w:cs="EB Garamond"/>
          <w:lang w:eastAsia="nl-NL"/>
        </w:rPr>
        <w:t>Net als bij Open Access zijn er terecht ook zorgen over de ongelijke machtsverhoudingen op nationaal niveau en in de wereld.</w:t>
      </w:r>
      <w:r w:rsidRPr="00CB402B">
        <w:rPr>
          <w:rFonts w:cs="EB Garamond"/>
          <w:vertAlign w:val="superscript"/>
          <w:lang w:eastAsia="nl-NL"/>
        </w:rPr>
        <w:footnoteReference w:id="68"/>
      </w:r>
      <w:r w:rsidRPr="00CB402B">
        <w:rPr>
          <w:rFonts w:cs="EB Garamond"/>
          <w:lang w:eastAsia="nl-NL"/>
        </w:rPr>
        <w:t xml:space="preserve"> We hebben tijdens de COVID-19 pandemie de enorme impact gezien die het delen van data op internationaal niveau kan hebben, toen het meteen delen van genetische informatie over het virus en het publiceren van ruwe data waarop publicaties waren gebaseerd even normale praktijk waren. Ook op het gebied van onderwijs, de computer </w:t>
      </w:r>
      <w:proofErr w:type="spellStart"/>
      <w:r w:rsidRPr="00CB402B">
        <w:rPr>
          <w:rFonts w:cs="EB Garamond"/>
          <w:lang w:eastAsia="nl-NL"/>
        </w:rPr>
        <w:t>sciences</w:t>
      </w:r>
      <w:proofErr w:type="spellEnd"/>
      <w:r w:rsidRPr="00CB402B">
        <w:rPr>
          <w:rFonts w:cs="EB Garamond"/>
          <w:lang w:eastAsia="nl-NL"/>
        </w:rPr>
        <w:t xml:space="preserve">, cybersecurity en onderzoek van energie en klimaat zijn er mooie voorbeelden. Er zijn tegelijkertijd zorgen. Het delen van data en code zal de onderzoekers en het publiek uit rijke landen bevoordelen ten opzichte van inwoners van armere landen, want ze hebben meer gelegenheid die informatie te benutten, omdat er in rijke landen meer financiële middelen zijn voor hergebruik en commerciële en andere profijtelijke toepassingen. Dit zijn geen nieuwe problemen die zich in de universiteit openbaren, maar problemen waarmee de academie ook in andere tijden heeft geworsteld. Denk bijvoorbeeld aan de jaren 1939 tot 1945 rond de ontwikkeling van de 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 ook tijdens de koude oorlog werden bewust resultaten van bepaald </w:t>
      </w:r>
      <w:r w:rsidRPr="00CB402B">
        <w:rPr>
          <w:rFonts w:cs="EB Garamond"/>
          <w:lang w:eastAsia="nl-NL"/>
        </w:rPr>
        <w:lastRenderedPageBreak/>
        <w:t xml:space="preserve">wetenschappelijk onderzoek niet verder verspreid. Deze structurele politiek sociaaleconomische ongelijkheid is van algemene aard die we moeten anticiperen en zoveel mogelijk moeten mitigeren in de context van Open Data en Code in Open </w:t>
      </w:r>
      <w:proofErr w:type="spellStart"/>
      <w:r w:rsidRPr="00CB402B">
        <w:rPr>
          <w:rFonts w:cs="EB Garamond"/>
          <w:lang w:eastAsia="nl-NL"/>
        </w:rPr>
        <w:t>Science</w:t>
      </w:r>
      <w:proofErr w:type="spellEnd"/>
      <w:r w:rsidRPr="00CB402B">
        <w:rPr>
          <w:rFonts w:cs="EB Garamond"/>
          <w:lang w:eastAsia="nl-NL"/>
        </w:rPr>
        <w:t xml:space="preserve">. </w:t>
      </w:r>
    </w:p>
    <w:p w14:paraId="2FB64912" w14:textId="77777777" w:rsidR="00F40501" w:rsidRPr="00CB402B" w:rsidRDefault="00F40501" w:rsidP="00F40501">
      <w:pPr>
        <w:rPr>
          <w:rFonts w:cs="EB Garamond"/>
          <w:lang w:eastAsia="nl-NL"/>
        </w:rPr>
      </w:pPr>
      <w:r w:rsidRPr="00CB402B">
        <w:rPr>
          <w:rFonts w:cs="EB Garamond"/>
          <w:lang w:eastAsia="nl-NL"/>
        </w:rPr>
        <w:t xml:space="preserve">Een ander risico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 De discussies over het delen van data en code met partijen in landen met autoritaire regeringen die de data en code voor militaire of onderdrukkende doelen. Geopolitiek speelt hier ook weer een rol. Dus is ook hier het adagium: ‘Open wanneer het kan, gesloten wanneer het moet’. We moeten constateren dat er in de wereld anno 2022 niet maar één wetenschap, met één set van normen en waarden bestaat en dat Open </w:t>
      </w:r>
      <w:proofErr w:type="spellStart"/>
      <w:r w:rsidRPr="00CB402B">
        <w:rPr>
          <w:rFonts w:cs="EB Garamond"/>
          <w:lang w:eastAsia="nl-NL"/>
        </w:rPr>
        <w:t>Science</w:t>
      </w:r>
      <w:proofErr w:type="spellEnd"/>
      <w:r w:rsidRPr="00CB402B">
        <w:rPr>
          <w:rFonts w:cs="EB Garamond"/>
          <w:lang w:eastAsia="nl-NL"/>
        </w:rPr>
        <w:t xml:space="preserve"> afhankelijk is van een Open Society met een open democratie en niet of veel minder goed functioneert in landen waar daar niet aan voldaan wordt.</w:t>
      </w:r>
    </w:p>
    <w:p w14:paraId="7F1E16B2" w14:textId="77777777" w:rsidR="00F40501" w:rsidRPr="00CB402B" w:rsidRDefault="00F40501" w:rsidP="00F40501">
      <w:pPr>
        <w:pStyle w:val="Heading4"/>
        <w:rPr>
          <w:noProof w:val="0"/>
        </w:rPr>
      </w:pPr>
      <w:bookmarkStart w:id="14" w:name="_Toc134718886"/>
      <w:r w:rsidRPr="00CB402B">
        <w:rPr>
          <w:noProof w:val="0"/>
        </w:rPr>
        <w:t xml:space="preserve">Open </w:t>
      </w:r>
      <w:proofErr w:type="spellStart"/>
      <w:r w:rsidRPr="00CB402B">
        <w:rPr>
          <w:noProof w:val="0"/>
        </w:rPr>
        <w:t>Innovation</w:t>
      </w:r>
      <w:bookmarkEnd w:id="14"/>
      <w:proofErr w:type="spellEnd"/>
    </w:p>
    <w:p w14:paraId="40599EBA" w14:textId="77777777" w:rsidR="00F40501" w:rsidRPr="00CB402B" w:rsidRDefault="00F40501" w:rsidP="009A7E41">
      <w:pPr>
        <w:pStyle w:val="AfterSection"/>
        <w:rPr>
          <w:lang w:val="nl-NL" w:eastAsia="nl-NL"/>
        </w:rPr>
      </w:pPr>
      <w:r w:rsidRPr="00CB402B">
        <w:rPr>
          <w:lang w:val="nl-NL" w:eastAsia="nl-NL"/>
        </w:rPr>
        <w:t>Bij het delen van data in een ‘</w:t>
      </w:r>
      <w:proofErr w:type="spellStart"/>
      <w:r w:rsidRPr="00CB402B">
        <w:rPr>
          <w:lang w:val="nl-NL" w:eastAsia="nl-NL"/>
        </w:rPr>
        <w:t>international</w:t>
      </w:r>
      <w:proofErr w:type="spellEnd"/>
      <w:r w:rsidRPr="00CB402B">
        <w:rPr>
          <w:lang w:val="nl-NL" w:eastAsia="nl-NL"/>
        </w:rPr>
        <w:t xml:space="preserve"> community of </w:t>
      </w:r>
      <w:proofErr w:type="spellStart"/>
      <w:r w:rsidRPr="00CB402B">
        <w:rPr>
          <w:lang w:val="nl-NL" w:eastAsia="nl-NL"/>
        </w:rPr>
        <w:t>inquirers</w:t>
      </w:r>
      <w:proofErr w:type="spellEnd"/>
      <w:r w:rsidRPr="00CB402B">
        <w:rPr>
          <w:lang w:val="nl-NL" w:eastAsia="nl-NL"/>
        </w:rPr>
        <w:t xml:space="preserve">’ moeten afspraken gemaakt worden over hoe de betrokken partijen hiervan kunnen profiteren. Er zijn voorbeelden van geneesmiddelenontwikkeling waarbij universiteiten, die kennis en patenten hebben ontwikkeld, en farmaceutische bedrijven die het geneesmiddel naar de markt willen brengen, tijdig afspraken maakten over hoe, waar en tegen welke prijs die geneesmiddelen beschikbaar zouden komen. Hierbij kunnen dan lage prijzen worden bedongen voor Low </w:t>
      </w:r>
      <w:proofErr w:type="spellStart"/>
      <w:r w:rsidRPr="00CB402B">
        <w:rPr>
          <w:lang w:val="nl-NL" w:eastAsia="nl-NL"/>
        </w:rPr>
        <w:t>and</w:t>
      </w:r>
      <w:proofErr w:type="spellEnd"/>
      <w:r w:rsidRPr="00CB402B">
        <w:rPr>
          <w:lang w:val="nl-NL" w:eastAsia="nl-NL"/>
        </w:rPr>
        <w:t xml:space="preserve"> </w:t>
      </w:r>
      <w:proofErr w:type="spellStart"/>
      <w:r w:rsidRPr="00CB402B">
        <w:rPr>
          <w:lang w:val="nl-NL" w:eastAsia="nl-NL"/>
        </w:rPr>
        <w:t>Middle-Income-Countries</w:t>
      </w:r>
      <w:proofErr w:type="spellEnd"/>
      <w:r w:rsidRPr="00CB402B">
        <w:rPr>
          <w:lang w:val="nl-NL" w:eastAsia="nl-NL"/>
        </w:rPr>
        <w:t xml:space="preserve">. Dat wijkt af van de neoliberale vrijemarkteconomie waar we in de westerse wereld zijn terecht gekomen en is dus een moeizame maar </w:t>
      </w:r>
      <w:r w:rsidRPr="00CB402B">
        <w:rPr>
          <w:lang w:val="nl-NL" w:eastAsia="nl-NL"/>
        </w:rPr>
        <w:lastRenderedPageBreak/>
        <w:t>belangrijke nieuwe weg die we op moeten gaan.</w:t>
      </w:r>
      <w:r w:rsidRPr="00CB402B">
        <w:rPr>
          <w:vertAlign w:val="superscript"/>
          <w:lang w:val="nl-NL" w:eastAsia="nl-NL"/>
        </w:rPr>
        <w:footnoteReference w:id="69"/>
      </w:r>
      <w:r w:rsidRPr="00CB402B">
        <w:rPr>
          <w:lang w:val="nl-NL" w:eastAsia="nl-NL"/>
        </w:rPr>
        <w:t xml:space="preserve"> Er zijn daarnaast veel initiatieven wereldwijd die Open </w:t>
      </w:r>
      <w:proofErr w:type="spellStart"/>
      <w:r w:rsidRPr="00CB402B">
        <w:rPr>
          <w:lang w:val="nl-NL" w:eastAsia="nl-NL"/>
        </w:rPr>
        <w:t>Innovation</w:t>
      </w:r>
      <w:proofErr w:type="spellEnd"/>
      <w:r w:rsidRPr="00CB402B">
        <w:rPr>
          <w:lang w:val="nl-NL" w:eastAsia="nl-NL"/>
        </w:rPr>
        <w:t xml:space="preserve"> stimuleren tussen bedrijven en academische partners, Novo </w:t>
      </w:r>
      <w:proofErr w:type="spellStart"/>
      <w:r w:rsidRPr="00CB402B">
        <w:rPr>
          <w:lang w:val="nl-NL" w:eastAsia="nl-NL"/>
        </w:rPr>
        <w:t>Nordisk</w:t>
      </w:r>
      <w:proofErr w:type="spellEnd"/>
      <w:r w:rsidRPr="00CB402B">
        <w:rPr>
          <w:lang w:val="nl-NL" w:eastAsia="nl-NL"/>
        </w:rPr>
        <w:t xml:space="preserve"> Foundation is een voorbeeld.</w:t>
      </w:r>
      <w:r w:rsidRPr="00CB402B">
        <w:rPr>
          <w:vertAlign w:val="superscript"/>
          <w:lang w:val="nl-NL" w:eastAsia="nl-NL"/>
        </w:rPr>
        <w:footnoteReference w:id="70"/>
      </w:r>
      <w:r w:rsidRPr="00CB402B">
        <w:rPr>
          <w:lang w:val="nl-NL" w:eastAsia="nl-NL"/>
        </w:rPr>
        <w:t xml:space="preserve"> </w:t>
      </w:r>
    </w:p>
    <w:p w14:paraId="492B2D59" w14:textId="77777777" w:rsidR="00F40501" w:rsidRPr="00CB402B" w:rsidRDefault="00F40501" w:rsidP="00F40501">
      <w:pPr>
        <w:rPr>
          <w:rFonts w:cs="EB Garamond"/>
          <w:lang w:eastAsia="nl-NL"/>
        </w:rPr>
      </w:pPr>
      <w:r w:rsidRPr="00CB402B">
        <w:rPr>
          <w:rFonts w:cs="EB Garamond"/>
          <w:lang w:eastAsia="nl-NL"/>
        </w:rPr>
        <w:t xml:space="preserve">De onderliggende structurele maatschappelijke ongelijkheid hangt samen met geopolitieke, nationale en maatschappelijke structuren die veel van deze zaken bemoeilijken of onmogelijk maken en niet bepaald worden door de academie, maar die de universiteit wel steeds kritisch moet beschouwen en internationaal hoog op de agenda zal moeten houden. </w:t>
      </w:r>
    </w:p>
    <w:p w14:paraId="187778C4" w14:textId="77777777" w:rsidR="00F40501" w:rsidRPr="00CB402B" w:rsidRDefault="00F40501" w:rsidP="00F40501">
      <w:pPr>
        <w:pStyle w:val="Heading3"/>
        <w:rPr>
          <w:lang w:val="nl-NL"/>
        </w:rPr>
      </w:pPr>
      <w:bookmarkStart w:id="15" w:name="_Toc134718887"/>
      <w:bookmarkStart w:id="16" w:name="_Hlk134042031"/>
      <w:r w:rsidRPr="00CB402B">
        <w:rPr>
          <w:lang w:val="nl-NL"/>
        </w:rPr>
        <w:t xml:space="preserve">Public Engagement: </w:t>
      </w:r>
      <w:proofErr w:type="spellStart"/>
      <w:r w:rsidRPr="00CB402B">
        <w:rPr>
          <w:lang w:val="nl-NL"/>
        </w:rPr>
        <w:t>Science</w:t>
      </w:r>
      <w:proofErr w:type="spellEnd"/>
      <w:r w:rsidRPr="00CB402B">
        <w:rPr>
          <w:lang w:val="nl-NL"/>
        </w:rPr>
        <w:t xml:space="preserve"> </w:t>
      </w:r>
      <w:proofErr w:type="spellStart"/>
      <w:r w:rsidRPr="00CB402B">
        <w:rPr>
          <w:lang w:val="nl-NL"/>
        </w:rPr>
        <w:t>with</w:t>
      </w:r>
      <w:proofErr w:type="spellEnd"/>
      <w:r w:rsidRPr="00CB402B">
        <w:rPr>
          <w:lang w:val="nl-NL"/>
        </w:rPr>
        <w:t xml:space="preserve"> </w:t>
      </w:r>
      <w:proofErr w:type="spellStart"/>
      <w:r w:rsidRPr="00CB402B">
        <w:rPr>
          <w:lang w:val="nl-NL"/>
        </w:rPr>
        <w:t>and</w:t>
      </w:r>
      <w:proofErr w:type="spellEnd"/>
      <w:r w:rsidRPr="00CB402B">
        <w:rPr>
          <w:lang w:val="nl-NL"/>
        </w:rPr>
        <w:t xml:space="preserve"> </w:t>
      </w:r>
      <w:proofErr w:type="spellStart"/>
      <w:r w:rsidRPr="00CB402B">
        <w:rPr>
          <w:lang w:val="nl-NL"/>
        </w:rPr>
        <w:t>for</w:t>
      </w:r>
      <w:proofErr w:type="spellEnd"/>
      <w:r w:rsidRPr="00CB402B">
        <w:rPr>
          <w:lang w:val="nl-NL"/>
        </w:rPr>
        <w:t xml:space="preserve"> Society</w:t>
      </w:r>
      <w:bookmarkEnd w:id="15"/>
      <w:r w:rsidRPr="00CB402B">
        <w:rPr>
          <w:lang w:val="nl-NL"/>
        </w:rPr>
        <w:t xml:space="preserve"> </w:t>
      </w:r>
    </w:p>
    <w:p w14:paraId="3A60AAFB" w14:textId="77777777" w:rsidR="00F40501" w:rsidRPr="00CB402B" w:rsidRDefault="00F40501" w:rsidP="009A7E41">
      <w:pPr>
        <w:pStyle w:val="AfterSection"/>
        <w:rPr>
          <w:lang w:val="nl-NL" w:eastAsia="nl-NL"/>
        </w:rPr>
      </w:pPr>
      <w:r w:rsidRPr="00CB402B">
        <w:rPr>
          <w:lang w:val="nl-NL" w:eastAsia="nl-NL"/>
        </w:rPr>
        <w:t>Public Engagement heeft veel vormen en kent een enorme variatie aan resultaten. Het klassieke voorbeeld is zogeheten ‘</w:t>
      </w:r>
      <w:proofErr w:type="spellStart"/>
      <w:r w:rsidRPr="00CB402B">
        <w:rPr>
          <w:lang w:val="nl-NL" w:eastAsia="nl-NL"/>
        </w:rPr>
        <w:t>Citizen</w:t>
      </w:r>
      <w:proofErr w:type="spellEnd"/>
      <w:r w:rsidRPr="00CB402B">
        <w:rPr>
          <w:lang w:val="nl-NL" w:eastAsia="nl-NL"/>
        </w:rPr>
        <w:t xml:space="preserve"> </w:t>
      </w:r>
      <w:proofErr w:type="spellStart"/>
      <w:r w:rsidRPr="00CB402B">
        <w:rPr>
          <w:lang w:val="nl-NL" w:eastAsia="nl-NL"/>
        </w:rPr>
        <w:t>Science</w:t>
      </w:r>
      <w:proofErr w:type="spellEnd"/>
      <w:r w:rsidRPr="00CB402B">
        <w:rPr>
          <w:lang w:val="nl-NL" w:eastAsia="nl-NL"/>
        </w:rPr>
        <w:t xml:space="preserve">’ en betreft burgers, niet-academische onderzoekers die meedoen in wetenschappelijk onderzoek, door bijvoorbeeld observaties te doen en data te verzamelen. Public engagement gaat echter veel verder. Het 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 van de burgers vandaan komt.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w:t>
      </w:r>
      <w:r w:rsidRPr="00CB402B">
        <w:rPr>
          <w:lang w:val="nl-NL" w:eastAsia="nl-NL"/>
        </w:rPr>
        <w:lastRenderedPageBreak/>
        <w:t>problemen ten aanzien van door menselijk handelen veroorzaakte de schade aan milieu, leefomgeving en welzijn, gelijke behandeling (inclusiviteit) in allerlei maatschappelijke situaties zoals het onderwijs.</w:t>
      </w:r>
    </w:p>
    <w:p w14:paraId="298C265E" w14:textId="77777777" w:rsidR="00F40501" w:rsidRPr="00CB402B" w:rsidRDefault="00F40501" w:rsidP="00F40501">
      <w:pPr>
        <w:rPr>
          <w:rFonts w:cs="EB Garamond"/>
          <w:lang w:eastAsia="nl-NL"/>
        </w:rPr>
      </w:pPr>
      <w:r w:rsidRPr="00CB402B">
        <w:rPr>
          <w:rFonts w:cs="EB Garamond"/>
          <w:lang w:eastAsia="nl-NL"/>
        </w:rPr>
        <w:t xml:space="preserve">Hierbij staat voorop dat de betrokken onderzoekers ervan overtuigd zijn dat die co-creatie tot bruikbare resultaten kan leiden, die daadwerkelijk de potentiële gebruikers zal bereiken. Dit wordt ondersteund door veel empirisch onderzoek. Als een onderzoeker niet alleen eventuele resultaten wil toepassen in de maatschappij, maar ook al vanaf het zeer vroege begin bij de vraag articulatie samen optrekt, verkleint dat de afstand tussen de onderzoeker en de potentiële gebruiker, met maximale kans op het maken van impact. Afstand kan hier de betekenis van fysieke afstand hebben, van fysiek met elkaar samenwerken, maar ook die van geestelijke afstand, elkaar begrijpen. </w:t>
      </w:r>
      <w:bookmarkEnd w:id="16"/>
    </w:p>
    <w:p w14:paraId="00A8AD0F" w14:textId="77777777" w:rsidR="00F40501" w:rsidRPr="00CB402B" w:rsidRDefault="00F40501" w:rsidP="005E4E1D">
      <w:pPr>
        <w:pStyle w:val="Textbox"/>
      </w:pPr>
      <w:commentRangeStart w:id="17"/>
      <w:r w:rsidRPr="00CB402B">
        <w:t>Een voorbeeld van public engagement waarbij maatschap</w:t>
      </w:r>
      <w:commentRangeEnd w:id="17"/>
      <w:r w:rsidRPr="00CB402B">
        <w:rPr>
          <w:rStyle w:val="CommentReference"/>
          <w:rFonts w:eastAsiaTheme="minorHAnsi"/>
          <w:color w:val="auto"/>
        </w:rPr>
        <w:commentReference w:id="17"/>
      </w:r>
      <w:r w:rsidRPr="00CB402B">
        <w:t>pelijke actoren een onderzoeksvraag formuleren waar onderzoekers, maatschappelijke actoren en studenten gezamenlijk mee aan de slag gaan, vindt plaats binnen het CHARM-EU masterprogramma ‘</w:t>
      </w:r>
      <w:hyperlink r:id="rId14" w:history="1">
        <w:r w:rsidRPr="00CB402B">
          <w:rPr>
            <w:i/>
            <w:iCs/>
          </w:rPr>
          <w:t xml:space="preserve">Global </w:t>
        </w:r>
        <w:proofErr w:type="spellStart"/>
        <w:r w:rsidRPr="00CB402B">
          <w:rPr>
            <w:i/>
            <w:iCs/>
          </w:rPr>
          <w:t>Challenges</w:t>
        </w:r>
        <w:proofErr w:type="spellEnd"/>
        <w:r w:rsidRPr="00CB402B">
          <w:rPr>
            <w:i/>
            <w:iCs/>
          </w:rPr>
          <w:t xml:space="preserve"> </w:t>
        </w:r>
        <w:proofErr w:type="spellStart"/>
        <w:r w:rsidRPr="00CB402B">
          <w:rPr>
            <w:i/>
            <w:iCs/>
          </w:rPr>
          <w:t>for</w:t>
        </w:r>
        <w:proofErr w:type="spellEnd"/>
        <w:r w:rsidRPr="00CB402B">
          <w:rPr>
            <w:i/>
            <w:iCs/>
          </w:rPr>
          <w:t xml:space="preserve"> </w:t>
        </w:r>
        <w:proofErr w:type="spellStart"/>
        <w:r w:rsidRPr="00CB402B">
          <w:rPr>
            <w:i/>
            <w:iCs/>
          </w:rPr>
          <w:t>Sustainability</w:t>
        </w:r>
        <w:proofErr w:type="spellEnd"/>
      </w:hyperlink>
      <w:r w:rsidRPr="00CB402B">
        <w:t xml:space="preserve">’. In dit allereerste Europese </w:t>
      </w:r>
      <w:r w:rsidRPr="00CB402B">
        <w:rPr>
          <w:i/>
          <w:iCs/>
        </w:rPr>
        <w:t xml:space="preserve">joint </w:t>
      </w:r>
      <w:proofErr w:type="spellStart"/>
      <w:r w:rsidRPr="00CB402B">
        <w:rPr>
          <w:i/>
          <w:iCs/>
        </w:rPr>
        <w:t>degree</w:t>
      </w:r>
      <w:proofErr w:type="spellEnd"/>
      <w:r w:rsidRPr="00CB402B">
        <w:t xml:space="preserve"> masterprogramma volgen studenten tegelijkertijd in vijf universiteiten hybride onderwijs dat gelinkt is aan uitdagingsgericht </w:t>
      </w:r>
      <w:proofErr w:type="spellStart"/>
      <w:r w:rsidRPr="00CB402B">
        <w:t>transdisciplinair</w:t>
      </w:r>
      <w:proofErr w:type="spellEnd"/>
      <w:r w:rsidRPr="00CB402B">
        <w:t xml:space="preserve"> onderzoek. Tijdens de </w:t>
      </w:r>
      <w:hyperlink r:id="rId15" w:history="1">
        <w:proofErr w:type="spellStart"/>
        <w:r w:rsidRPr="00CB402B">
          <w:rPr>
            <w:i/>
            <w:iCs/>
          </w:rPr>
          <w:t>Capstone</w:t>
        </w:r>
        <w:proofErr w:type="spellEnd"/>
      </w:hyperlink>
      <w:r w:rsidRPr="00CB402B">
        <w:t xml:space="preserve">, de laatste fase van het masterprogramma die de Universiteit Utrecht coördineert, formuleren maatschappelijke actoren (bedrijven, </w:t>
      </w:r>
      <w:proofErr w:type="spellStart"/>
      <w:r w:rsidRPr="00CB402B">
        <w:t>NGO’s</w:t>
      </w:r>
      <w:proofErr w:type="spellEnd"/>
      <w:r w:rsidRPr="00CB402B">
        <w:t xml:space="preserve">, overheidsinstanties, etc.) een duurzaamheidsuitdaging waarvoor zij een oplossing zoeken. Studententeams van de vijf CHARM-EU partneruniversiteiten werken onder begeleiding van onderzoekers en maatschappelijke actoren aan het analyseren van het probleem en het formuleren van oplossingen, aanbevelingen en/of prototypes. De duurzaamheidsuitdagingen verschillen per jaar en lopen uiteen in disciplines en geografische focus binnen en buiten Europa. Sommige uitdagingen hebben betrekking op mondiale kwesties, zoals de manier waarop de Verenigde Naties bedrijven kan adviseren en stimuleren de duurzame ontwikkelingsdoelstellingen te implementeren en monitoren. Andere uitdagingen zijn gericht op lokale kwesties, waarbij een van de </w:t>
      </w:r>
      <w:proofErr w:type="spellStart"/>
      <w:r w:rsidRPr="00CB402B">
        <w:rPr>
          <w:i/>
          <w:iCs/>
        </w:rPr>
        <w:t>Capstone</w:t>
      </w:r>
      <w:proofErr w:type="spellEnd"/>
      <w:r w:rsidRPr="00CB402B">
        <w:t xml:space="preserve"> teams een smartphone app heeft </w:t>
      </w:r>
      <w:r w:rsidRPr="00CB402B">
        <w:lastRenderedPageBreak/>
        <w:t xml:space="preserve">ontworpen om burgers in Utrecht te enthousiasmeren om stadsboerderijen en stadstuinen op een speelse en leerzame manier te ontdekken. In Zuid-Afrika werken </w:t>
      </w:r>
      <w:proofErr w:type="spellStart"/>
      <w:r w:rsidRPr="00CB402B">
        <w:rPr>
          <w:i/>
          <w:iCs/>
        </w:rPr>
        <w:t>Capstone</w:t>
      </w:r>
      <w:proofErr w:type="spellEnd"/>
      <w:r w:rsidRPr="00CB402B">
        <w:t xml:space="preserve"> teams aan het analyseren en aanpakken van conflicten tussen mensen, vee en wilde dieren rond het Kruger National Park.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en inheemse kennis wordt vervolgens geïntegreerd en gedeeld door een lokaal </w:t>
      </w:r>
      <w:proofErr w:type="spellStart"/>
      <w:r w:rsidRPr="00CB402B">
        <w:t>transdisciplinair</w:t>
      </w:r>
      <w:proofErr w:type="spellEnd"/>
      <w:r w:rsidRPr="00CB402B">
        <w:t xml:space="preserve"> onderzoekscentrum, een satellietcampus van de Universiteit van Pretoria. Dit onderzoekscentrum voert onderzoek en trainingen uit rond het tegengaan van ziektes in de veestapel, natuurbehoud en duurzame manieren van leven in het park. Op die manier wordt er niet alleen internationaal erkend onderzoek gedaan, maar vindt er ook lokale capaciteitsopbouw plaats en worden er innovatieve oplossingen ontworpen voor lokale problemen die ook grensoverschrijdend zijn. De onderwijsmethoden in de </w:t>
      </w:r>
      <w:proofErr w:type="spellStart"/>
      <w:r w:rsidRPr="00CB402B">
        <w:rPr>
          <w:i/>
          <w:iCs/>
        </w:rPr>
        <w:t>Capstone</w:t>
      </w:r>
      <w:proofErr w:type="spellEnd"/>
      <w:r w:rsidRPr="00CB402B">
        <w:t xml:space="preserve"> zijn ontwikkeld onder leiding van de Universiteit Utrecht door een </w:t>
      </w:r>
      <w:proofErr w:type="spellStart"/>
      <w:r w:rsidRPr="00CB402B">
        <w:t>transdisciplinair</w:t>
      </w:r>
      <w:proofErr w:type="spellEnd"/>
      <w:r w:rsidRPr="00CB402B">
        <w:t xml:space="preserve"> team van onderzoekers en docenten van de vijf partneruniversiteiten in samenwerking met maatschappelijke actoren. Dit zorgt voor een directe aansluiting van het onderwijs en onderzoek op maatschappelijke vraagstukken, en resulteert in gezamenlijke leerprocessen van alle betrokkenen. CHARM-EU is een Europese universiteitsalliantie die fungeert als een </w:t>
      </w:r>
      <w:proofErr w:type="spellStart"/>
      <w:r w:rsidRPr="00CB402B">
        <w:t>testbed</w:t>
      </w:r>
      <w:proofErr w:type="spellEnd"/>
      <w:r w:rsidRPr="00CB402B">
        <w:t xml:space="preserve"> voor </w:t>
      </w:r>
      <w:hyperlink r:id="rId16" w:history="1">
        <w:r w:rsidRPr="00CB402B">
          <w:t>innovaties en institutionele veranderingen</w:t>
        </w:r>
      </w:hyperlink>
      <w:r w:rsidRPr="00CB402B">
        <w:t xml:space="preserve"> ten behoeve van </w:t>
      </w:r>
      <w:r w:rsidRPr="00CB402B">
        <w:rPr>
          <w:i/>
        </w:rPr>
        <w:t xml:space="preserve">Open </w:t>
      </w:r>
      <w:proofErr w:type="spellStart"/>
      <w:r w:rsidRPr="00CB402B">
        <w:rPr>
          <w:i/>
        </w:rPr>
        <w:t>Science</w:t>
      </w:r>
      <w:proofErr w:type="spellEnd"/>
      <w:r w:rsidRPr="00CB402B">
        <w:t xml:space="preserve"> en Public Engagement in het onderwijs en onderzoek van de inmiddels negen CHARM-EU partnerinstellingen.</w:t>
      </w:r>
    </w:p>
    <w:p w14:paraId="6203C1CF" w14:textId="77777777" w:rsidR="00F40501" w:rsidRPr="00CB402B" w:rsidRDefault="00F40501" w:rsidP="00F40501">
      <w:pPr>
        <w:rPr>
          <w:rFonts w:cs="EB Garamond"/>
          <w:lang w:eastAsia="nl-NL"/>
        </w:rPr>
      </w:pPr>
      <w:r w:rsidRPr="00CB402B">
        <w:rPr>
          <w:rFonts w:cs="EB Garamond"/>
          <w:lang w:eastAsia="nl-NL"/>
        </w:rPr>
        <w:t xml:space="preserve">Er is nu een keur aan Open </w:t>
      </w:r>
      <w:proofErr w:type="spellStart"/>
      <w:r w:rsidRPr="00CB402B">
        <w:rPr>
          <w:rFonts w:cs="EB Garamond"/>
          <w:lang w:eastAsia="nl-NL"/>
        </w:rPr>
        <w:t>Science</w:t>
      </w:r>
      <w:proofErr w:type="spellEnd"/>
      <w:r w:rsidRPr="00CB402B">
        <w:rPr>
          <w:rFonts w:cs="EB Garamond"/>
          <w:lang w:eastAsia="nl-NL"/>
        </w:rPr>
        <w:t xml:space="preserve"> </w:t>
      </w:r>
      <w:proofErr w:type="spellStart"/>
      <w:r w:rsidRPr="00CB402B">
        <w:rPr>
          <w:rFonts w:cs="EB Garamond"/>
          <w:lang w:eastAsia="nl-NL"/>
        </w:rPr>
        <w:t>Declarations</w:t>
      </w:r>
      <w:proofErr w:type="spellEnd"/>
      <w:r w:rsidRPr="00CB402B">
        <w:rPr>
          <w:rFonts w:cs="EB Garamond"/>
          <w:lang w:eastAsia="nl-NL"/>
        </w:rPr>
        <w:t xml:space="preserve">, aanbevelingen, implementatieplannen en strategieën van de EU, de UN en UNESCO, overheden, en velerlei instituties overal ter wereld. De meeste onderzoekers, en de meeste universiteiten in 2022 zijn, in de geest van Open </w:t>
      </w:r>
      <w:proofErr w:type="spellStart"/>
      <w:r w:rsidRPr="00CB402B">
        <w:rPr>
          <w:rFonts w:cs="EB Garamond"/>
          <w:lang w:eastAsia="nl-NL"/>
        </w:rPr>
        <w:t>Science</w:t>
      </w:r>
      <w:proofErr w:type="spellEnd"/>
      <w:r w:rsidRPr="00CB402B">
        <w:rPr>
          <w:rFonts w:cs="EB Garamond"/>
          <w:lang w:eastAsia="nl-NL"/>
        </w:rPr>
        <w:t xml:space="preserve">, van mening dat een fors deel van het onderzoek een bijdrage zou moeten leveren aan het helpen </w:t>
      </w:r>
      <w:r w:rsidRPr="00CB402B">
        <w:rPr>
          <w:rFonts w:cs="EB Garamond"/>
          <w:lang w:eastAsia="nl-NL"/>
        </w:rPr>
        <w:lastRenderedPageBreak/>
        <w:t>oplossen van problemen in de samenleving.</w:t>
      </w:r>
      <w:r w:rsidRPr="00CB402B">
        <w:rPr>
          <w:rStyle w:val="FootnoteReference"/>
          <w:rFonts w:eastAsia="Times New Roman" w:cs="EB Garamond"/>
          <w:color w:val="000000"/>
          <w:szCs w:val="24"/>
          <w:lang w:eastAsia="nl-NL"/>
        </w:rPr>
        <w:footnoteReference w:id="71"/>
      </w:r>
      <w:r w:rsidRPr="00CB402B">
        <w:rPr>
          <w:rFonts w:cs="EB Garamond"/>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 gaan. </w:t>
      </w:r>
    </w:p>
    <w:p w14:paraId="452F063B" w14:textId="77777777" w:rsidR="00F40501" w:rsidRPr="00CB402B" w:rsidRDefault="00F40501" w:rsidP="00F40501">
      <w:pPr>
        <w:pStyle w:val="Heading3"/>
        <w:rPr>
          <w:lang w:val="nl-NL"/>
        </w:rPr>
      </w:pPr>
      <w:bookmarkStart w:id="18" w:name="_Toc134718888"/>
      <w:r w:rsidRPr="00CB402B">
        <w:rPr>
          <w:lang w:val="nl-NL"/>
        </w:rPr>
        <w:t>Profilering</w:t>
      </w:r>
      <w:bookmarkEnd w:id="18"/>
    </w:p>
    <w:p w14:paraId="380ED72E" w14:textId="77777777" w:rsidR="00F40501" w:rsidRPr="00CB402B" w:rsidRDefault="00F40501" w:rsidP="009A7E41">
      <w:pPr>
        <w:pStyle w:val="AfterSection"/>
        <w:rPr>
          <w:lang w:val="nl-NL" w:eastAsia="nl-NL"/>
        </w:rPr>
      </w:pPr>
      <w:r w:rsidRPr="00CB402B">
        <w:rPr>
          <w:lang w:val="nl-NL" w:eastAsia="nl-NL"/>
        </w:rPr>
        <w:t xml:space="preserve">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w:t>
      </w:r>
      <w:proofErr w:type="spellStart"/>
      <w:r w:rsidRPr="00CB402B">
        <w:rPr>
          <w:lang w:val="nl-NL" w:eastAsia="nl-NL"/>
        </w:rPr>
        <w:t>Science</w:t>
      </w:r>
      <w:proofErr w:type="spellEnd"/>
      <w:r w:rsidRPr="00CB402B">
        <w:rPr>
          <w:lang w:val="nl-NL" w:eastAsia="nl-NL"/>
        </w:rPr>
        <w:t xml:space="preserve"> en Nature, maar juist op de werkelijke academische en maatschappelijke waarde en impact. Dat brengt universiteiten en 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2C61E012" w14:textId="77777777" w:rsidR="00F40501" w:rsidRPr="00CB402B" w:rsidRDefault="00F40501" w:rsidP="00F40501">
      <w:pPr>
        <w:rPr>
          <w:rFonts w:cs="EB Garamond"/>
          <w:lang w:eastAsia="nl-NL"/>
        </w:rPr>
      </w:pPr>
      <w:r w:rsidRPr="00CB402B">
        <w:rPr>
          <w:rFonts w:cs="EB Garamond"/>
          <w:lang w:eastAsia="nl-NL"/>
        </w:rPr>
        <w:t xml:space="preserve">De onderzoeker komt mensen tegen met uiteenlopende opvattingen, angsten, ervaringen, wensen, politieke overtuigingen en een onderliggend patroon van normen en waarden. Dat </w:t>
      </w:r>
      <w:r w:rsidRPr="00CB402B">
        <w:rPr>
          <w:rFonts w:cs="EB Garamond"/>
          <w:lang w:eastAsia="nl-NL"/>
        </w:rPr>
        <w:lastRenderedPageBreak/>
        <w:t xml:space="preserve">beïnvloedt deze burgers sterk in de interpretatie van en de discussies over het wetenschappelijk werk. Denk maar aan de aanpak van de covidpandemie, of de stikstofcrisis. Een deel van de burgers zal zich niet gesteund voelen door de informatie die wetenschappers ter tafel brengen. Veelal zal gewezen worden op onderzoekers die andere claims en feiten presenteren dan de consensus., en op de verschillen in context, waarin het onderzoek is gedaan. Verschillen ten aanzien van de </w:t>
      </w:r>
      <w:proofErr w:type="spellStart"/>
      <w:r w:rsidRPr="00CB402B">
        <w:rPr>
          <w:rFonts w:cs="EB Garamond"/>
          <w:lang w:eastAsia="nl-NL"/>
        </w:rPr>
        <w:t>onderzoekscontext</w:t>
      </w:r>
      <w:proofErr w:type="spellEnd"/>
      <w:r w:rsidRPr="00CB402B">
        <w:rPr>
          <w:rFonts w:cs="EB Garamond"/>
          <w:lang w:eastAsia="nl-NL"/>
        </w:rPr>
        <w:t>, en de werkelijke omgeving waar de resultaten van onderzoek gedacht worden van toepassing te zijn, zijn van belang. 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Dat zijn dus wezenlijk andere discussies dan discussies 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sidRPr="00CB402B">
        <w:rPr>
          <w:rFonts w:cs="EB Garamond"/>
          <w:vertAlign w:val="superscript"/>
          <w:lang w:eastAsia="nl-NL"/>
        </w:rPr>
        <w:footnoteReference w:id="72"/>
      </w:r>
      <w:r w:rsidRPr="00CB402B">
        <w:rPr>
          <w:rFonts w:cs="EB Garamond"/>
          <w:vertAlign w:val="superscript"/>
          <w:lang w:eastAsia="nl-NL"/>
        </w:rPr>
        <w:t>,</w:t>
      </w:r>
      <w:r w:rsidRPr="00CB402B">
        <w:rPr>
          <w:rFonts w:cs="EB Garamond"/>
          <w:vertAlign w:val="superscript"/>
          <w:lang w:eastAsia="nl-NL"/>
        </w:rPr>
        <w:footnoteReference w:id="73"/>
      </w:r>
      <w:r w:rsidRPr="00CB402B">
        <w:rPr>
          <w:rFonts w:cs="EB Garamond"/>
          <w:lang w:eastAsia="nl-NL"/>
        </w:rPr>
        <w:t xml:space="preserve"> Netjes gescheiden in de zin dat in academische discussies beide partijen trachten het cognitieve te scheiden van niet-cognitieve normen en waarden, waarbij de laatste categorie vaak buiten beeld kan blijven. </w:t>
      </w:r>
    </w:p>
    <w:p w14:paraId="41DDDCA5" w14:textId="77777777" w:rsidR="00F40501" w:rsidRPr="00CB402B" w:rsidRDefault="00F40501" w:rsidP="00F40501">
      <w:pPr>
        <w:rPr>
          <w:rFonts w:cs="EB Garamond"/>
          <w:lang w:eastAsia="nl-NL"/>
        </w:rPr>
      </w:pPr>
      <w:r w:rsidRPr="00CB402B">
        <w:rPr>
          <w:rFonts w:cs="EB Garamond"/>
          <w:lang w:eastAsia="nl-NL"/>
        </w:rPr>
        <w:t xml:space="preserve">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tijden ontwikkelden de wetenschap en de </w:t>
      </w:r>
      <w:r w:rsidRPr="00CB402B">
        <w:rPr>
          <w:rFonts w:cs="EB Garamond"/>
          <w:lang w:eastAsia="nl-NL"/>
        </w:rPr>
        <w:lastRenderedPageBreak/>
        <w:t>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CB402B">
        <w:rPr>
          <w:rFonts w:cs="EB Garamond"/>
          <w:vertAlign w:val="superscript"/>
          <w:lang w:eastAsia="nl-NL"/>
        </w:rPr>
        <w:footnoteReference w:id="74"/>
      </w:r>
      <w:r w:rsidRPr="00CB402B">
        <w:rPr>
          <w:rFonts w:cs="EB Garamond"/>
          <w:lang w:eastAsia="nl-NL"/>
        </w:rPr>
        <w:t xml:space="preserve"> </w:t>
      </w:r>
    </w:p>
    <w:p w14:paraId="77667211" w14:textId="77777777" w:rsidR="00F40501" w:rsidRPr="00CB402B" w:rsidRDefault="00F40501" w:rsidP="00F40501">
      <w:pPr>
        <w:pStyle w:val="Heading3"/>
        <w:rPr>
          <w:lang w:val="nl-NL"/>
        </w:rPr>
      </w:pPr>
      <w:bookmarkStart w:id="19" w:name="_Toc134718889"/>
      <w:r w:rsidRPr="00CB402B">
        <w:rPr>
          <w:lang w:val="nl-NL"/>
        </w:rPr>
        <w:t>Reflexiviteit</w:t>
      </w:r>
      <w:bookmarkEnd w:id="19"/>
    </w:p>
    <w:p w14:paraId="3032E4FF" w14:textId="77777777" w:rsidR="00F40501" w:rsidRPr="00CB402B" w:rsidRDefault="00F40501" w:rsidP="009A7E41">
      <w:pPr>
        <w:pStyle w:val="AfterSection"/>
        <w:rPr>
          <w:lang w:val="nl-NL" w:eastAsia="nl-NL"/>
        </w:rPr>
      </w:pPr>
      <w:r w:rsidRPr="00CB402B">
        <w:rPr>
          <w:lang w:val="nl-NL" w:eastAsia="nl-NL"/>
        </w:rPr>
        <w:t>Het werkelijk begrijpen en invoelen van het probleem dat een burger, patiënt, kind met een immigratie achtergrond, onderwijzer, CEO of ambtenaar heeft, en wat dat voor de positie, attitude en betrokkenheid van de onderzoeker betekent, is van het grootste belang voor de kwaliteit van participatief onderzoek en Public Engagement.</w:t>
      </w:r>
    </w:p>
    <w:p w14:paraId="2B87D6FD" w14:textId="77777777" w:rsidR="00F40501" w:rsidRPr="00CB402B" w:rsidRDefault="00F40501" w:rsidP="00F40501">
      <w:pPr>
        <w:rPr>
          <w:rFonts w:cs="EB Garamond"/>
          <w:lang w:eastAsia="nl-NL"/>
        </w:rPr>
      </w:pPr>
      <w:r w:rsidRPr="00CB402B">
        <w:rPr>
          <w:rFonts w:cs="EB Garamond"/>
          <w:lang w:eastAsia="nl-NL"/>
        </w:rPr>
        <w:t xml:space="preserve">Het gaat dus in hoge mate ook over de reflectie van de universiteit en de onderzoeker op hun eigen positie in de betreffende maatschappelijke context van onderzoek en de eigen ervaringen, verwachtingen, normen en waarden. </w:t>
      </w:r>
    </w:p>
    <w:p w14:paraId="154F8546" w14:textId="77777777" w:rsidR="00F40501" w:rsidRPr="00CB402B" w:rsidRDefault="00F40501" w:rsidP="00F40501">
      <w:pPr>
        <w:rPr>
          <w:rFonts w:cs="EB Garamond"/>
          <w:lang w:eastAsia="nl-NL"/>
        </w:rPr>
      </w:pPr>
      <w:r w:rsidRPr="00CB402B">
        <w:rPr>
          <w:rFonts w:cs="EB Garamond"/>
          <w:lang w:eastAsia="nl-NL"/>
        </w:rPr>
        <w:t xml:space="preserve">Onderzoekers worden geconfronteerd met tegenspraak, ‘society </w:t>
      </w:r>
      <w:proofErr w:type="spellStart"/>
      <w:r w:rsidRPr="00CB402B">
        <w:rPr>
          <w:rFonts w:cs="EB Garamond"/>
          <w:lang w:eastAsia="nl-NL"/>
        </w:rPr>
        <w:t>speaks</w:t>
      </w:r>
      <w:proofErr w:type="spellEnd"/>
      <w:r w:rsidRPr="00CB402B">
        <w:rPr>
          <w:rFonts w:cs="EB Garamond"/>
          <w:lang w:eastAsia="nl-NL"/>
        </w:rPr>
        <w:t xml:space="preserve"> back’ en er is een grote mate van onzekerheid over de status van onze wetenschappelijke kennisclaims. De klassieke autoriteit is verdwenen. Die autoriteit was, zoals elders uitgebreid is bediscussieerd, gebaseerd op een geïdealiseerd beeld van de wetenschap (‘The Legend’) dat nu vervangen is door een realistisch </w:t>
      </w:r>
      <w:r w:rsidRPr="00CB402B">
        <w:rPr>
          <w:rFonts w:cs="EB Garamond"/>
          <w:lang w:eastAsia="nl-NL"/>
        </w:rPr>
        <w:lastRenderedPageBreak/>
        <w:t>narratief over hoe we in de wetenschap tot kennisclaims komen en hoe die door constante discussie en onderzoek steeds getest, verworpen of verbeterd worden.</w:t>
      </w:r>
      <w:r w:rsidRPr="00CB402B">
        <w:rPr>
          <w:rFonts w:cs="EB Garamond"/>
          <w:vertAlign w:val="superscript"/>
          <w:lang w:eastAsia="nl-NL"/>
        </w:rPr>
        <w:footnoteReference w:id="75"/>
      </w:r>
      <w:r w:rsidRPr="00CB402B">
        <w:rPr>
          <w:rFonts w:cs="EB Garamond"/>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 Ten aanzien van dat laatste is het van groot belang dat de onderzoeker zich bewust is dat kennis en kennisclaims altijd in een bepaalde omgeving, ‘setting’, maatschappelijke en culturele context zijn geproduceerd en gevalideerd. In de geneeskunde is hier veel en teleurstellende ervaring mee ten aanzien van werkzaamheid van geneesmiddelen. Deze zijn vaak getest en gevalideerd in experimenten en trials waarin veelal patiënten deelnamen die streng geselecteerd zijn op leeftijd, geslacht, etniciteit en bepaalde ziektekenmerken. Hierdoor zijn ze niet altijd representatief, voor vrouwen of mensen die uit andere continenten komen.</w:t>
      </w:r>
      <w:r w:rsidRPr="00CB402B">
        <w:rPr>
          <w:rFonts w:cs="EB Garamond"/>
          <w:vertAlign w:val="superscript"/>
          <w:lang w:eastAsia="nl-NL"/>
        </w:rPr>
        <w:footnoteReference w:id="76"/>
      </w:r>
      <w:r w:rsidRPr="00CB402B">
        <w:rPr>
          <w:rFonts w:cs="EB Garamond"/>
          <w:lang w:eastAsia="nl-NL"/>
        </w:rPr>
        <w:t xml:space="preserve"> Voor antidepressiva,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w:t>
      </w:r>
      <w:r w:rsidRPr="00CB402B">
        <w:rPr>
          <w:rFonts w:cs="EB Garamond"/>
          <w:lang w:eastAsia="nl-NL"/>
        </w:rPr>
        <w:lastRenderedPageBreak/>
        <w:t xml:space="preserve">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w:t>
      </w:r>
      <w:proofErr w:type="spellStart"/>
      <w:r w:rsidRPr="00CB402B">
        <w:rPr>
          <w:rFonts w:cs="EB Garamond"/>
          <w:lang w:eastAsia="nl-NL"/>
        </w:rPr>
        <w:t>èn</w:t>
      </w:r>
      <w:proofErr w:type="spellEnd"/>
      <w:r w:rsidRPr="00CB402B">
        <w:rPr>
          <w:rFonts w:cs="EB Garamond"/>
          <w:lang w:eastAsia="nl-NL"/>
        </w:rPr>
        <w:t xml:space="preserve"> vrouwen via heteroseksuele contacten verklaren. Dit verklaarde ook de veel grotere verspreiding van HIV onder jonge en pasgeboren kinderen.</w:t>
      </w:r>
      <w:r w:rsidRPr="00CB402B">
        <w:rPr>
          <w:rFonts w:cs="EB Garamond"/>
          <w:vertAlign w:val="superscript"/>
          <w:lang w:eastAsia="nl-NL"/>
        </w:rPr>
        <w:footnoteReference w:id="77"/>
      </w:r>
      <w:r w:rsidRPr="00CB402B">
        <w:rPr>
          <w:rFonts w:cs="EB Garamond"/>
          <w:lang w:eastAsia="nl-NL"/>
        </w:rPr>
        <w:t xml:space="preserve"> </w:t>
      </w:r>
    </w:p>
    <w:p w14:paraId="26B88E58" w14:textId="77777777" w:rsidR="00F40501" w:rsidRPr="00CB402B" w:rsidRDefault="00F40501" w:rsidP="00F40501">
      <w:pPr>
        <w:pStyle w:val="Heading3"/>
        <w:rPr>
          <w:lang w:val="nl-NL"/>
        </w:rPr>
      </w:pPr>
      <w:bookmarkStart w:id="20" w:name="_Toc134718890"/>
      <w:r w:rsidRPr="00CB402B">
        <w:rPr>
          <w:lang w:val="nl-NL"/>
        </w:rPr>
        <w:t>Erkennen en Waarderen</w:t>
      </w:r>
      <w:bookmarkEnd w:id="20"/>
    </w:p>
    <w:p w14:paraId="11399D7D" w14:textId="77777777" w:rsidR="00F40501" w:rsidRPr="00CB402B" w:rsidRDefault="00F40501" w:rsidP="009A7E41">
      <w:pPr>
        <w:pStyle w:val="AfterSection"/>
        <w:rPr>
          <w:lang w:val="nl-NL" w:eastAsia="nl-NL"/>
        </w:rPr>
      </w:pPr>
      <w:r w:rsidRPr="00CB402B">
        <w:rPr>
          <w:lang w:val="nl-NL" w:eastAsia="nl-NL"/>
        </w:rPr>
        <w:t xml:space="preserve">Door de institutionele transitie naar Open </w:t>
      </w:r>
      <w:proofErr w:type="spellStart"/>
      <w:r w:rsidRPr="00CB402B">
        <w:rPr>
          <w:lang w:val="nl-NL" w:eastAsia="nl-NL"/>
        </w:rPr>
        <w:t>Science</w:t>
      </w:r>
      <w:proofErr w:type="spellEnd"/>
      <w:r w:rsidRPr="00CB402B">
        <w:rPr>
          <w:lang w:val="nl-NL"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w:t>
      </w:r>
      <w:proofErr w:type="spellStart"/>
      <w:r w:rsidRPr="00CB402B">
        <w:rPr>
          <w:lang w:val="nl-NL" w:eastAsia="nl-NL"/>
        </w:rPr>
        <w:t>Merton</w:t>
      </w:r>
      <w:proofErr w:type="spellEnd"/>
      <w:r w:rsidRPr="00CB402B">
        <w:rPr>
          <w:lang w:val="nl-NL" w:eastAsia="nl-NL"/>
        </w:rPr>
        <w:t xml:space="preserve"> in het midden van de vorige eeuw al met ‘</w:t>
      </w:r>
      <w:proofErr w:type="spellStart"/>
      <w:r w:rsidRPr="00CB402B">
        <w:rPr>
          <w:lang w:val="nl-NL" w:eastAsia="nl-NL"/>
        </w:rPr>
        <w:t>reward</w:t>
      </w:r>
      <w:proofErr w:type="spellEnd"/>
      <w:r w:rsidRPr="00CB402B">
        <w:rPr>
          <w:lang w:val="nl-NL" w:eastAsia="nl-NL"/>
        </w:rPr>
        <w:t xml:space="preserve"> system’ aangeduid, moet worden gemoderniseerd.</w:t>
      </w:r>
      <w:r w:rsidRPr="00CB402B">
        <w:rPr>
          <w:vertAlign w:val="superscript"/>
          <w:lang w:val="nl-NL" w:eastAsia="nl-NL"/>
        </w:rPr>
        <w:footnoteReference w:id="78"/>
      </w:r>
      <w:r w:rsidRPr="00CB402B">
        <w:rPr>
          <w:lang w:val="nl-NL" w:eastAsia="nl-NL"/>
        </w:rPr>
        <w:t xml:space="preserve"> Als we zoals hieronder ‘</w:t>
      </w:r>
      <w:proofErr w:type="spellStart"/>
      <w:r w:rsidRPr="00CB402B">
        <w:rPr>
          <w:lang w:val="nl-NL" w:eastAsia="nl-NL"/>
        </w:rPr>
        <w:t>the</w:t>
      </w:r>
      <w:proofErr w:type="spellEnd"/>
      <w:r w:rsidRPr="00CB402B">
        <w:rPr>
          <w:lang w:val="nl-NL" w:eastAsia="nl-NL"/>
        </w:rPr>
        <w:t xml:space="preserve"> </w:t>
      </w:r>
      <w:proofErr w:type="spellStart"/>
      <w:r w:rsidRPr="00CB402B">
        <w:rPr>
          <w:lang w:val="nl-NL" w:eastAsia="nl-NL"/>
        </w:rPr>
        <w:t>credibility</w:t>
      </w:r>
      <w:proofErr w:type="spellEnd"/>
      <w:r w:rsidRPr="00CB402B">
        <w:rPr>
          <w:lang w:val="nl-NL" w:eastAsia="nl-NL"/>
        </w:rPr>
        <w:t xml:space="preserve"> </w:t>
      </w:r>
      <w:proofErr w:type="spellStart"/>
      <w:r w:rsidRPr="00CB402B">
        <w:rPr>
          <w:lang w:val="nl-NL" w:eastAsia="nl-NL"/>
        </w:rPr>
        <w:t>cycle</w:t>
      </w:r>
      <w:proofErr w:type="spellEnd"/>
      <w:r w:rsidRPr="00CB402B">
        <w:rPr>
          <w:lang w:val="nl-NL"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sidRPr="00CB402B">
        <w:rPr>
          <w:vertAlign w:val="superscript"/>
          <w:lang w:val="nl-NL" w:eastAsia="nl-NL"/>
        </w:rPr>
        <w:footnoteReference w:id="79"/>
      </w:r>
      <w:r w:rsidRPr="00CB402B">
        <w:rPr>
          <w:lang w:val="nl-NL" w:eastAsia="nl-NL"/>
        </w:rPr>
        <w:t xml:space="preserve"> Deze indicatoren spelen een grote rol in het werven van wetenschappers, besluiten ten aanzien van academische benoemingen, </w:t>
      </w:r>
      <w:r w:rsidRPr="00CB402B">
        <w:rPr>
          <w:lang w:val="nl-NL" w:eastAsia="nl-NL"/>
        </w:rPr>
        <w:lastRenderedPageBreak/>
        <w:t>vaste contracten en promotie naar bijvoorbeeld UD, UHD of Hoogleraar.</w:t>
      </w:r>
      <w:r w:rsidRPr="00CB402B">
        <w:rPr>
          <w:vertAlign w:val="superscript"/>
          <w:lang w:val="nl-NL" w:eastAsia="nl-NL"/>
        </w:rPr>
        <w:footnoteReference w:id="80"/>
      </w:r>
      <w:r w:rsidRPr="00CB402B">
        <w:rPr>
          <w:lang w:val="nl-NL"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en voor subsidies en de daarmee gepaard gaande aanvraagdruk en natuurlijk de werkdruk en belasting bij de aanvragers.</w:t>
      </w:r>
    </w:p>
    <w:p w14:paraId="6A5B7DE1" w14:textId="77777777" w:rsidR="00F40501" w:rsidRPr="00CB402B" w:rsidRDefault="00F40501" w:rsidP="00F40501">
      <w:pPr>
        <w:rPr>
          <w:rFonts w:cs="EB Garamond"/>
          <w:lang w:eastAsia="nl-NL"/>
        </w:rPr>
      </w:pPr>
      <w:r w:rsidRPr="00CB402B">
        <w:rPr>
          <w:rFonts w:cs="EB Garamond"/>
          <w:lang w:eastAsia="nl-NL"/>
        </w:rPr>
        <w:t>Vele auteurs hebben sinds 2000 laten zien hoe het systeem van Erkennen en Waarderen zich heel snel sinds de negentiger jaren heeft ontwikkeld.</w:t>
      </w:r>
      <w:r w:rsidRPr="00CB402B">
        <w:rPr>
          <w:rFonts w:cs="EB Garamond"/>
          <w:vertAlign w:val="superscript"/>
          <w:lang w:eastAsia="nl-NL"/>
        </w:rPr>
        <w:footnoteReference w:id="81"/>
      </w:r>
      <w:r w:rsidRPr="00CB402B">
        <w:rPr>
          <w:rFonts w:cs="EB Garamond"/>
          <w:lang w:eastAsia="nl-NL"/>
        </w:rPr>
        <w:t xml:space="preserve"> Elders zijn recent in detail de klassieke visies op wetenschap besproken, die </w:t>
      </w:r>
      <w:proofErr w:type="spellStart"/>
      <w:r w:rsidRPr="00CB402B">
        <w:rPr>
          <w:rFonts w:cs="EB Garamond"/>
          <w:lang w:eastAsia="nl-NL"/>
        </w:rPr>
        <w:t>Ziman</w:t>
      </w:r>
      <w:proofErr w:type="spellEnd"/>
      <w:r w:rsidRPr="00CB402B">
        <w:rPr>
          <w:rFonts w:cs="EB Garamond"/>
          <w:lang w:eastAsia="nl-NL"/>
        </w:rPr>
        <w:t xml:space="preserve"> en </w:t>
      </w:r>
      <w:proofErr w:type="spellStart"/>
      <w:r w:rsidRPr="00CB402B">
        <w:rPr>
          <w:rFonts w:cs="EB Garamond"/>
          <w:lang w:eastAsia="nl-NL"/>
        </w:rPr>
        <w:t>Kitcher</w:t>
      </w:r>
      <w:proofErr w:type="spellEnd"/>
      <w:r w:rsidRPr="00CB402B">
        <w:rPr>
          <w:rFonts w:cs="EB Garamond"/>
          <w:lang w:eastAsia="nl-NL"/>
        </w:rPr>
        <w:t xml:space="preserve"> ‘The Legend’ hebben genoemd, die ten grondslag liggen aan dat evaluatiesysteem. De box hieronder maakt duidelijk waarom het dominante evaluatiesysteem de transitie naar Open </w:t>
      </w:r>
      <w:proofErr w:type="spellStart"/>
      <w:r w:rsidRPr="00CB402B">
        <w:rPr>
          <w:rFonts w:cs="EB Garamond"/>
          <w:lang w:eastAsia="nl-NL"/>
        </w:rPr>
        <w:t>Science</w:t>
      </w:r>
      <w:proofErr w:type="spellEnd"/>
      <w:r w:rsidRPr="00CB402B">
        <w:rPr>
          <w:rFonts w:cs="EB Garamond"/>
          <w:lang w:eastAsia="nl-NL"/>
        </w:rPr>
        <w:t xml:space="preserve"> niet zal faciliteren, laat staan bevorderen. </w:t>
      </w:r>
    </w:p>
    <w:p w14:paraId="52F906CA" w14:textId="77777777" w:rsidR="00F40501" w:rsidRPr="00CB402B" w:rsidRDefault="00F40501" w:rsidP="009A7E41">
      <w:pPr>
        <w:rPr>
          <w:rFonts w:cs="EB Garamond"/>
          <w:lang w:eastAsia="nl-NL"/>
        </w:rPr>
      </w:pPr>
      <w:r w:rsidRPr="00CB402B">
        <w:rPr>
          <w:rFonts w:cs="EB Garamond"/>
          <w:lang w:eastAsia="nl-NL"/>
        </w:rPr>
        <w:lastRenderedPageBreak/>
        <w:drawing>
          <wp:inline distT="0" distB="0" distL="0" distR="0" wp14:anchorId="7C68B896" wp14:editId="587E5025">
            <wp:extent cx="3512468" cy="2787092"/>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 name="Afbeelding 1">
                      <a:extLst>
                        <a:ext uri="{FF2B5EF4-FFF2-40B4-BE49-F238E27FC236}">
                          <a16:creationId xmlns:a16="http://schemas.microsoft.com/office/drawing/2014/main" id="{6DAD89AE-91C9-4175-BA92-9C954972F65B}"/>
                        </a:ext>
                      </a:extLst>
                    </pic:cNvPr>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2192" cy="2810678"/>
                    </a:xfrm>
                    <a:prstGeom prst="rect">
                      <a:avLst/>
                    </a:prstGeom>
                    <a:noFill/>
                    <a:ln>
                      <a:noFill/>
                    </a:ln>
                  </pic:spPr>
                </pic:pic>
              </a:graphicData>
            </a:graphic>
          </wp:inline>
        </w:drawing>
      </w:r>
    </w:p>
    <w:p w14:paraId="36865C5C" w14:textId="77777777" w:rsidR="00F40501" w:rsidRPr="00CB402B" w:rsidRDefault="00F40501" w:rsidP="00F40501">
      <w:pPr>
        <w:rPr>
          <w:rFonts w:cs="EB Garamond"/>
          <w:lang w:eastAsia="nl-NL"/>
        </w:rPr>
      </w:pPr>
      <w:r w:rsidRPr="00CB402B">
        <w:rPr>
          <w:rFonts w:cs="EB Garamond"/>
          <w:lang w:eastAsia="nl-NL"/>
        </w:rPr>
        <w:t>Nu is het, ondanks dit gegeven, sinds 1995 de gewoonte geworden om de Journal Impact Factor ook te gebruiken voor het bepalen van de kwaliteit van het werk van individuele artikelen en de kwaliteit van hun auteurs. De editors en hun ‘</w:t>
      </w:r>
      <w:proofErr w:type="spellStart"/>
      <w:r w:rsidRPr="00CB402B">
        <w:rPr>
          <w:rFonts w:cs="EB Garamond"/>
          <w:lang w:eastAsia="nl-NL"/>
        </w:rPr>
        <w:t>associate</w:t>
      </w:r>
      <w:proofErr w:type="spellEnd"/>
      <w:r w:rsidRPr="00CB402B">
        <w:rPr>
          <w:rFonts w:cs="EB Garamond"/>
          <w:lang w:eastAsia="nl-NL"/>
        </w:rPr>
        <w:t xml:space="preserve"> editors’ sturen op het verwerven van artikelen die geheid grote aandacht kunnen trekken door dat het onderzoek bijvoorbeeld heel fundamenteel is of heel actueel en nieuw en baanbrekend. Dat trekt immers de algemene aandacht binnen en buiten de wetenschap. Hier spelen de klassieke visies en ideologieën van wetenschap een hoofdrol. Door de aandacht en citaties hopen de editors een nog hogere JIF voor hun tijdschrift te verkrijgen. Hieraan is de reputatie van het tijdschrift gekoppeld, maar ook de ‘</w:t>
      </w:r>
      <w:proofErr w:type="spellStart"/>
      <w:r w:rsidRPr="00CB402B">
        <w:rPr>
          <w:rFonts w:cs="EB Garamond"/>
          <w:lang w:eastAsia="nl-NL"/>
        </w:rPr>
        <w:t>subscription</w:t>
      </w:r>
      <w:proofErr w:type="spellEnd"/>
      <w:r w:rsidRPr="00CB402B">
        <w:rPr>
          <w:rFonts w:cs="EB Garamond"/>
          <w:lang w:eastAsia="nl-NL"/>
        </w:rPr>
        <w:t xml:space="preserve"> </w:t>
      </w:r>
      <w:proofErr w:type="spellStart"/>
      <w:r w:rsidRPr="00CB402B">
        <w:rPr>
          <w:rFonts w:cs="EB Garamond"/>
          <w:lang w:eastAsia="nl-NL"/>
        </w:rPr>
        <w:t>and</w:t>
      </w:r>
      <w:proofErr w:type="spellEnd"/>
      <w:r w:rsidRPr="00CB402B">
        <w:rPr>
          <w:rFonts w:cs="EB Garamond"/>
          <w:lang w:eastAsia="nl-NL"/>
        </w:rPr>
        <w:t xml:space="preserve"> APC fee’ Voor Nature is het laatste al opgelopen tot boven de 10.000 euro. Zie hier het verdienmodel van de commerciële uitgevers. </w:t>
      </w:r>
    </w:p>
    <w:p w14:paraId="5B91FB41" w14:textId="77777777" w:rsidR="00F40501" w:rsidRPr="00CB402B" w:rsidRDefault="00F40501" w:rsidP="00F40501">
      <w:pPr>
        <w:rPr>
          <w:rFonts w:cs="EB Garamond"/>
          <w:lang w:eastAsia="nl-NL"/>
        </w:rPr>
      </w:pPr>
      <w:r w:rsidRPr="00CB402B">
        <w:rPr>
          <w:rFonts w:cs="EB Garamond"/>
          <w:lang w:eastAsia="nl-NL"/>
        </w:rPr>
        <w:t xml:space="preserve">De JIF en de reputatie van een tijdschrift spelen, ondanks de evidente foute basis, een enorm bepalende rol in vooral de exacte disciplines en het grote gebied van de biomedische </w:t>
      </w:r>
      <w:r w:rsidRPr="00CB402B">
        <w:rPr>
          <w:rFonts w:cs="EB Garamond"/>
          <w:lang w:eastAsia="nl-NL"/>
        </w:rPr>
        <w:lastRenderedPageBreak/>
        <w:t>wetenschappen, maar dat heeft intussen ook navolging gekregen in de economie en zelfs de sociale wetenschappen.</w:t>
      </w:r>
    </w:p>
    <w:p w14:paraId="0A60D18C" w14:textId="77777777" w:rsidR="00F40501" w:rsidRPr="00CB402B" w:rsidRDefault="00F40501" w:rsidP="00F40501">
      <w:pPr>
        <w:rPr>
          <w:rFonts w:cs="EB Garamond"/>
          <w:lang w:eastAsia="nl-NL"/>
        </w:rPr>
      </w:pPr>
      <w:r w:rsidRPr="00CB402B">
        <w:rPr>
          <w:rFonts w:cs="EB Garamond"/>
          <w:lang w:eastAsia="nl-NL"/>
        </w:rPr>
        <w:t xml:space="preserve">De LEGEND laat zich het best zo karakteriseren: </w:t>
      </w:r>
    </w:p>
    <w:p w14:paraId="3F538EAC" w14:textId="77777777" w:rsidR="00F40501" w:rsidRPr="00CB402B" w:rsidRDefault="00F40501" w:rsidP="00F40501">
      <w:pPr>
        <w:pStyle w:val="Quote"/>
        <w:rPr>
          <w:lang w:eastAsia="nl-NL"/>
        </w:rPr>
      </w:pPr>
      <w:r w:rsidRPr="00CB402B">
        <w:rPr>
          <w:lang w:eastAsia="nl-NL"/>
        </w:rPr>
        <w:t>‘</w:t>
      </w:r>
      <w:proofErr w:type="spellStart"/>
      <w:r w:rsidRPr="00CB402B">
        <w:rPr>
          <w:lang w:eastAsia="nl-NL"/>
        </w:rPr>
        <w:t>There</w:t>
      </w:r>
      <w:proofErr w:type="spellEnd"/>
      <w:r w:rsidRPr="00CB402B">
        <w:rPr>
          <w:lang w:eastAsia="nl-NL"/>
        </w:rPr>
        <w:t xml:space="preserve"> is a </w:t>
      </w:r>
      <w:proofErr w:type="spellStart"/>
      <w:r w:rsidRPr="00CB402B">
        <w:rPr>
          <w:lang w:eastAsia="nl-NL"/>
        </w:rPr>
        <w:t>unique</w:t>
      </w:r>
      <w:proofErr w:type="spellEnd"/>
      <w:r w:rsidRPr="00CB402B">
        <w:rPr>
          <w:lang w:eastAsia="nl-NL"/>
        </w:rPr>
        <w:t xml:space="preserve"> “</w:t>
      </w:r>
      <w:proofErr w:type="spellStart"/>
      <w:r w:rsidRPr="00CB402B">
        <w:rPr>
          <w:lang w:eastAsia="nl-NL"/>
        </w:rPr>
        <w:t>scientific</w:t>
      </w:r>
      <w:proofErr w:type="spellEnd"/>
      <w:r w:rsidRPr="00CB402B">
        <w:rPr>
          <w:lang w:eastAsia="nl-NL"/>
        </w:rPr>
        <w:t xml:space="preserve"> </w:t>
      </w:r>
      <w:proofErr w:type="spellStart"/>
      <w:r w:rsidRPr="00CB402B">
        <w:rPr>
          <w:lang w:eastAsia="nl-NL"/>
        </w:rPr>
        <w:t>method</w:t>
      </w:r>
      <w:proofErr w:type="spellEnd"/>
      <w:r w:rsidRPr="00CB402B">
        <w:rPr>
          <w:lang w:eastAsia="nl-NL"/>
        </w:rPr>
        <w:t xml:space="preserve">” </w:t>
      </w:r>
      <w:proofErr w:type="spellStart"/>
      <w:r w:rsidRPr="00CB402B">
        <w:rPr>
          <w:lang w:eastAsia="nl-NL"/>
        </w:rPr>
        <w:t>that</w:t>
      </w:r>
      <w:proofErr w:type="spellEnd"/>
      <w:r w:rsidRPr="00CB402B">
        <w:rPr>
          <w:lang w:eastAsia="nl-NL"/>
        </w:rPr>
        <w:t xml:space="preserve"> </w:t>
      </w:r>
      <w:proofErr w:type="spellStart"/>
      <w:r w:rsidRPr="00CB402B">
        <w:rPr>
          <w:lang w:eastAsia="nl-NL"/>
        </w:rPr>
        <w:t>guarantees</w:t>
      </w:r>
      <w:proofErr w:type="spellEnd"/>
      <w:r w:rsidRPr="00CB402B">
        <w:rPr>
          <w:lang w:eastAsia="nl-NL"/>
        </w:rPr>
        <w:t xml:space="preserve"> </w:t>
      </w:r>
      <w:proofErr w:type="spellStart"/>
      <w:r w:rsidRPr="00CB402B">
        <w:rPr>
          <w:lang w:eastAsia="nl-NL"/>
        </w:rPr>
        <w:t>objective</w:t>
      </w:r>
      <w:proofErr w:type="spellEnd"/>
      <w:r w:rsidRPr="00CB402B">
        <w:rPr>
          <w:lang w:eastAsia="nl-NL"/>
        </w:rPr>
        <w:t xml:space="preserve"> </w:t>
      </w:r>
      <w:proofErr w:type="spellStart"/>
      <w:r w:rsidRPr="00CB402B">
        <w:rPr>
          <w:lang w:eastAsia="nl-NL"/>
        </w:rPr>
        <w:t>truth</w:t>
      </w:r>
      <w:proofErr w:type="spellEnd"/>
      <w:r w:rsidRPr="00CB402B">
        <w:rPr>
          <w:lang w:eastAsia="nl-NL"/>
        </w:rPr>
        <w:t xml:space="preserve"> of </w:t>
      </w:r>
      <w:proofErr w:type="spellStart"/>
      <w:r w:rsidRPr="00CB402B">
        <w:rPr>
          <w:lang w:eastAsia="nl-NL"/>
        </w:rPr>
        <w:t>general</w:t>
      </w:r>
      <w:proofErr w:type="spellEnd"/>
      <w:r w:rsidRPr="00CB402B">
        <w:rPr>
          <w:lang w:eastAsia="nl-NL"/>
        </w:rPr>
        <w:t xml:space="preserve">, </w:t>
      </w:r>
      <w:proofErr w:type="spellStart"/>
      <w:r w:rsidRPr="00CB402B">
        <w:rPr>
          <w:lang w:eastAsia="nl-NL"/>
        </w:rPr>
        <w:t>universal</w:t>
      </w:r>
      <w:proofErr w:type="spellEnd"/>
      <w:r w:rsidRPr="00CB402B">
        <w:rPr>
          <w:lang w:eastAsia="nl-NL"/>
        </w:rPr>
        <w:t xml:space="preserve"> </w:t>
      </w:r>
      <w:proofErr w:type="spellStart"/>
      <w:r w:rsidRPr="00CB402B">
        <w:rPr>
          <w:lang w:eastAsia="nl-NL"/>
        </w:rPr>
        <w:t>and</w:t>
      </w:r>
      <w:proofErr w:type="spellEnd"/>
      <w:r w:rsidRPr="00CB402B">
        <w:rPr>
          <w:lang w:eastAsia="nl-NL"/>
        </w:rPr>
        <w:t xml:space="preserve"> </w:t>
      </w:r>
      <w:proofErr w:type="spellStart"/>
      <w:r w:rsidRPr="00CB402B">
        <w:rPr>
          <w:lang w:eastAsia="nl-NL"/>
        </w:rPr>
        <w:t>timeless</w:t>
      </w:r>
      <w:proofErr w:type="spellEnd"/>
      <w:r w:rsidRPr="00CB402B">
        <w:rPr>
          <w:lang w:eastAsia="nl-NL"/>
        </w:rPr>
        <w:t xml:space="preserve"> </w:t>
      </w:r>
      <w:proofErr w:type="spellStart"/>
      <w:r w:rsidRPr="00CB402B">
        <w:rPr>
          <w:lang w:eastAsia="nl-NL"/>
        </w:rPr>
        <w:t>theories</w:t>
      </w:r>
      <w:proofErr w:type="spellEnd"/>
      <w:r w:rsidRPr="00CB402B">
        <w:rPr>
          <w:lang w:eastAsia="nl-NL"/>
        </w:rPr>
        <w:t xml:space="preserve"> </w:t>
      </w:r>
      <w:proofErr w:type="spellStart"/>
      <w:r w:rsidRPr="00CB402B">
        <w:rPr>
          <w:lang w:eastAsia="nl-NL"/>
        </w:rPr>
        <w:t>and</w:t>
      </w:r>
      <w:proofErr w:type="spellEnd"/>
      <w:r w:rsidRPr="00CB402B">
        <w:rPr>
          <w:lang w:eastAsia="nl-NL"/>
        </w:rPr>
        <w:t xml:space="preserve"> claims. These claims </w:t>
      </w:r>
      <w:proofErr w:type="spellStart"/>
      <w:r w:rsidRPr="00CB402B">
        <w:rPr>
          <w:lang w:eastAsia="nl-NL"/>
        </w:rPr>
        <w:t>allow</w:t>
      </w:r>
      <w:proofErr w:type="spellEnd"/>
      <w:r w:rsidRPr="00CB402B">
        <w:rPr>
          <w:lang w:eastAsia="nl-NL"/>
        </w:rPr>
        <w:t xml:space="preserve"> </w:t>
      </w:r>
      <w:proofErr w:type="spellStart"/>
      <w:r w:rsidRPr="00CB402B">
        <w:rPr>
          <w:lang w:eastAsia="nl-NL"/>
        </w:rPr>
        <w:t>understanding</w:t>
      </w:r>
      <w:proofErr w:type="spellEnd"/>
      <w:r w:rsidRPr="00CB402B">
        <w:rPr>
          <w:lang w:eastAsia="nl-NL"/>
        </w:rPr>
        <w:t xml:space="preserve">, </w:t>
      </w:r>
      <w:proofErr w:type="spellStart"/>
      <w:r w:rsidRPr="00CB402B">
        <w:rPr>
          <w:lang w:eastAsia="nl-NL"/>
        </w:rPr>
        <w:t>prediction</w:t>
      </w:r>
      <w:proofErr w:type="spellEnd"/>
      <w:r w:rsidRPr="00CB402B">
        <w:rPr>
          <w:lang w:eastAsia="nl-NL"/>
        </w:rPr>
        <w:t xml:space="preserve"> </w:t>
      </w:r>
      <w:proofErr w:type="spellStart"/>
      <w:r w:rsidRPr="00CB402B">
        <w:rPr>
          <w:lang w:eastAsia="nl-NL"/>
        </w:rPr>
        <w:t>and</w:t>
      </w:r>
      <w:proofErr w:type="spellEnd"/>
      <w:r w:rsidRPr="00CB402B">
        <w:rPr>
          <w:lang w:eastAsia="nl-NL"/>
        </w:rPr>
        <w:t xml:space="preserve"> control of </w:t>
      </w:r>
      <w:proofErr w:type="spellStart"/>
      <w:r w:rsidRPr="00CB402B">
        <w:rPr>
          <w:lang w:eastAsia="nl-NL"/>
        </w:rPr>
        <w:t>our</w:t>
      </w:r>
      <w:proofErr w:type="spellEnd"/>
      <w:r w:rsidRPr="00CB402B">
        <w:rPr>
          <w:lang w:eastAsia="nl-NL"/>
        </w:rPr>
        <w:t xml:space="preserve"> </w:t>
      </w:r>
      <w:proofErr w:type="spellStart"/>
      <w:r w:rsidRPr="00CB402B">
        <w:rPr>
          <w:lang w:eastAsia="nl-NL"/>
        </w:rPr>
        <w:t>world</w:t>
      </w:r>
      <w:proofErr w:type="spellEnd"/>
      <w:r w:rsidRPr="00CB402B">
        <w:rPr>
          <w:lang w:eastAsia="nl-NL"/>
        </w:rPr>
        <w:t xml:space="preserve"> (nature/men). The </w:t>
      </w:r>
      <w:proofErr w:type="spellStart"/>
      <w:r w:rsidRPr="00CB402B">
        <w:rPr>
          <w:lang w:eastAsia="nl-NL"/>
        </w:rPr>
        <w:t>method</w:t>
      </w:r>
      <w:proofErr w:type="spellEnd"/>
      <w:r w:rsidRPr="00CB402B">
        <w:rPr>
          <w:lang w:eastAsia="nl-NL"/>
        </w:rPr>
        <w:t xml:space="preserve"> is </w:t>
      </w:r>
      <w:proofErr w:type="spellStart"/>
      <w:r w:rsidRPr="00CB402B">
        <w:rPr>
          <w:lang w:eastAsia="nl-NL"/>
        </w:rPr>
        <w:t>logical-empirical</w:t>
      </w:r>
      <w:proofErr w:type="spellEnd"/>
      <w:r w:rsidRPr="00CB402B">
        <w:rPr>
          <w:lang w:eastAsia="nl-NL"/>
        </w:rPr>
        <w:t xml:space="preserve"> </w:t>
      </w:r>
      <w:proofErr w:type="spellStart"/>
      <w:r w:rsidRPr="00CB402B">
        <w:rPr>
          <w:lang w:eastAsia="nl-NL"/>
        </w:rPr>
        <w:t>and</w:t>
      </w:r>
      <w:proofErr w:type="spellEnd"/>
      <w:r w:rsidRPr="00CB402B">
        <w:rPr>
          <w:lang w:eastAsia="nl-NL"/>
        </w:rPr>
        <w:t xml:space="preserve"> has a </w:t>
      </w:r>
      <w:proofErr w:type="spellStart"/>
      <w:r w:rsidRPr="00CB402B">
        <w:rPr>
          <w:lang w:eastAsia="nl-NL"/>
        </w:rPr>
        <w:t>firm</w:t>
      </w:r>
      <w:proofErr w:type="spellEnd"/>
      <w:r w:rsidRPr="00CB402B">
        <w:rPr>
          <w:lang w:eastAsia="nl-NL"/>
        </w:rPr>
        <w:t xml:space="preserve"> foundation. </w:t>
      </w:r>
      <w:proofErr w:type="spellStart"/>
      <w:r w:rsidRPr="00CB402B">
        <w:rPr>
          <w:lang w:eastAsia="nl-NL"/>
        </w:rPr>
        <w:t>Facts</w:t>
      </w:r>
      <w:proofErr w:type="spellEnd"/>
      <w:r w:rsidRPr="00CB402B">
        <w:rPr>
          <w:lang w:eastAsia="nl-NL"/>
        </w:rPr>
        <w:t xml:space="preserve"> </w:t>
      </w:r>
      <w:proofErr w:type="spellStart"/>
      <w:r w:rsidRPr="00CB402B">
        <w:rPr>
          <w:lang w:eastAsia="nl-NL"/>
        </w:rPr>
        <w:t>and</w:t>
      </w:r>
      <w:proofErr w:type="spellEnd"/>
      <w:r w:rsidRPr="00CB402B">
        <w:rPr>
          <w:lang w:eastAsia="nl-NL"/>
        </w:rPr>
        <w:t xml:space="preserve"> </w:t>
      </w:r>
      <w:proofErr w:type="spellStart"/>
      <w:r w:rsidRPr="00CB402B">
        <w:rPr>
          <w:lang w:eastAsia="nl-NL"/>
        </w:rPr>
        <w:t>values</w:t>
      </w:r>
      <w:proofErr w:type="spellEnd"/>
      <w:r w:rsidRPr="00CB402B">
        <w:rPr>
          <w:lang w:eastAsia="nl-NL"/>
        </w:rPr>
        <w:t xml:space="preserve">; </w:t>
      </w:r>
      <w:proofErr w:type="spellStart"/>
      <w:r w:rsidRPr="00CB402B">
        <w:rPr>
          <w:lang w:eastAsia="nl-NL"/>
        </w:rPr>
        <w:t>science</w:t>
      </w:r>
      <w:proofErr w:type="spellEnd"/>
      <w:r w:rsidRPr="00CB402B">
        <w:rPr>
          <w:lang w:eastAsia="nl-NL"/>
        </w:rPr>
        <w:t xml:space="preserve"> </w:t>
      </w:r>
      <w:proofErr w:type="spellStart"/>
      <w:r w:rsidRPr="00CB402B">
        <w:rPr>
          <w:lang w:eastAsia="nl-NL"/>
        </w:rPr>
        <w:t>and</w:t>
      </w:r>
      <w:proofErr w:type="spellEnd"/>
      <w:r w:rsidRPr="00CB402B">
        <w:rPr>
          <w:lang w:eastAsia="nl-NL"/>
        </w:rPr>
        <w:t xml:space="preserve"> non-</w:t>
      </w:r>
      <w:proofErr w:type="spellStart"/>
      <w:r w:rsidRPr="00CB402B">
        <w:rPr>
          <w:lang w:eastAsia="nl-NL"/>
        </w:rPr>
        <w:t>science</w:t>
      </w:r>
      <w:proofErr w:type="spellEnd"/>
      <w:r w:rsidRPr="00CB402B">
        <w:rPr>
          <w:lang w:eastAsia="nl-NL"/>
        </w:rPr>
        <w:t xml:space="preserve"> are </w:t>
      </w:r>
      <w:proofErr w:type="spellStart"/>
      <w:r w:rsidRPr="00CB402B">
        <w:rPr>
          <w:lang w:eastAsia="nl-NL"/>
        </w:rPr>
        <w:t>neatly</w:t>
      </w:r>
      <w:proofErr w:type="spellEnd"/>
      <w:r w:rsidRPr="00CB402B">
        <w:rPr>
          <w:lang w:eastAsia="nl-NL"/>
        </w:rPr>
        <w:t xml:space="preserve"> </w:t>
      </w:r>
      <w:proofErr w:type="spellStart"/>
      <w:r w:rsidRPr="00CB402B">
        <w:rPr>
          <w:lang w:eastAsia="nl-NL"/>
        </w:rPr>
        <w:t>separated</w:t>
      </w:r>
      <w:proofErr w:type="spellEnd"/>
      <w:r w:rsidRPr="00CB402B">
        <w:rPr>
          <w:lang w:eastAsia="nl-NL"/>
        </w:rPr>
        <w:t xml:space="preserve">, </w:t>
      </w:r>
      <w:proofErr w:type="spellStart"/>
      <w:r w:rsidRPr="00CB402B">
        <w:rPr>
          <w:lang w:eastAsia="nl-NL"/>
        </w:rPr>
        <w:t>which</w:t>
      </w:r>
      <w:proofErr w:type="spellEnd"/>
      <w:r w:rsidRPr="00CB402B">
        <w:rPr>
          <w:lang w:eastAsia="nl-NL"/>
        </w:rPr>
        <w:t xml:space="preserve"> </w:t>
      </w:r>
      <w:proofErr w:type="spellStart"/>
      <w:r w:rsidRPr="00CB402B">
        <w:rPr>
          <w:lang w:eastAsia="nl-NL"/>
        </w:rPr>
        <w:t>makes</w:t>
      </w:r>
      <w:proofErr w:type="spellEnd"/>
      <w:r w:rsidRPr="00CB402B">
        <w:rPr>
          <w:lang w:eastAsia="nl-NL"/>
        </w:rPr>
        <w:t xml:space="preserve"> </w:t>
      </w:r>
      <w:proofErr w:type="spellStart"/>
      <w:r w:rsidRPr="00CB402B">
        <w:rPr>
          <w:lang w:eastAsia="nl-NL"/>
        </w:rPr>
        <w:t>science</w:t>
      </w:r>
      <w:proofErr w:type="spellEnd"/>
      <w:r w:rsidRPr="00CB402B">
        <w:rPr>
          <w:lang w:eastAsia="nl-NL"/>
        </w:rPr>
        <w:t xml:space="preserve"> </w:t>
      </w:r>
      <w:proofErr w:type="spellStart"/>
      <w:r w:rsidRPr="00CB402B">
        <w:rPr>
          <w:lang w:eastAsia="nl-NL"/>
        </w:rPr>
        <w:t>objective</w:t>
      </w:r>
      <w:proofErr w:type="spellEnd"/>
      <w:r w:rsidRPr="00CB402B">
        <w:rPr>
          <w:lang w:eastAsia="nl-NL"/>
        </w:rPr>
        <w:t xml:space="preserve"> </w:t>
      </w:r>
      <w:proofErr w:type="spellStart"/>
      <w:r w:rsidRPr="00CB402B">
        <w:rPr>
          <w:lang w:eastAsia="nl-NL"/>
        </w:rPr>
        <w:t>and</w:t>
      </w:r>
      <w:proofErr w:type="spellEnd"/>
      <w:r w:rsidRPr="00CB402B">
        <w:rPr>
          <w:lang w:eastAsia="nl-NL"/>
        </w:rPr>
        <w:t xml:space="preserve"> </w:t>
      </w:r>
      <w:proofErr w:type="spellStart"/>
      <w:r w:rsidRPr="00CB402B">
        <w:rPr>
          <w:lang w:eastAsia="nl-NL"/>
        </w:rPr>
        <w:t>neutral</w:t>
      </w:r>
      <w:proofErr w:type="spellEnd"/>
      <w:r w:rsidRPr="00CB402B">
        <w:rPr>
          <w:lang w:eastAsia="nl-NL"/>
        </w:rPr>
        <w:t xml:space="preserve">. </w:t>
      </w:r>
      <w:proofErr w:type="spellStart"/>
      <w:r w:rsidRPr="00CB402B">
        <w:rPr>
          <w:lang w:eastAsia="nl-NL"/>
        </w:rPr>
        <w:t>This</w:t>
      </w:r>
      <w:proofErr w:type="spellEnd"/>
      <w:r w:rsidRPr="00CB402B">
        <w:rPr>
          <w:lang w:eastAsia="nl-NL"/>
        </w:rPr>
        <w:t xml:space="preserve"> </w:t>
      </w:r>
      <w:proofErr w:type="spellStart"/>
      <w:r w:rsidRPr="00CB402B">
        <w:rPr>
          <w:lang w:eastAsia="nl-NL"/>
        </w:rPr>
        <w:t>method</w:t>
      </w:r>
      <w:proofErr w:type="spellEnd"/>
      <w:r w:rsidRPr="00CB402B">
        <w:rPr>
          <w:lang w:eastAsia="nl-NL"/>
        </w:rPr>
        <w:t xml:space="preserve"> </w:t>
      </w:r>
      <w:proofErr w:type="spellStart"/>
      <w:r w:rsidRPr="00CB402B">
        <w:rPr>
          <w:lang w:eastAsia="nl-NL"/>
        </w:rPr>
        <w:t>explains</w:t>
      </w:r>
      <w:proofErr w:type="spellEnd"/>
      <w:r w:rsidRPr="00CB402B">
        <w:rPr>
          <w:lang w:eastAsia="nl-NL"/>
        </w:rPr>
        <w:t xml:space="preserve"> </w:t>
      </w:r>
      <w:proofErr w:type="spellStart"/>
      <w:r w:rsidRPr="00CB402B">
        <w:rPr>
          <w:lang w:eastAsia="nl-NL"/>
        </w:rPr>
        <w:t>the</w:t>
      </w:r>
      <w:proofErr w:type="spellEnd"/>
      <w:r w:rsidRPr="00CB402B">
        <w:rPr>
          <w:lang w:eastAsia="nl-NL"/>
        </w:rPr>
        <w:t xml:space="preserve"> </w:t>
      </w:r>
      <w:proofErr w:type="spellStart"/>
      <w:r w:rsidRPr="00CB402B">
        <w:rPr>
          <w:lang w:eastAsia="nl-NL"/>
        </w:rPr>
        <w:t>success</w:t>
      </w:r>
      <w:proofErr w:type="spellEnd"/>
      <w:r w:rsidRPr="00CB402B">
        <w:rPr>
          <w:lang w:eastAsia="nl-NL"/>
        </w:rPr>
        <w:t xml:space="preserve"> of </w:t>
      </w:r>
      <w:proofErr w:type="spellStart"/>
      <w:r w:rsidRPr="00CB402B">
        <w:rPr>
          <w:lang w:eastAsia="nl-NL"/>
        </w:rPr>
        <w:t>the</w:t>
      </w:r>
      <w:proofErr w:type="spellEnd"/>
      <w:r w:rsidRPr="00CB402B">
        <w:rPr>
          <w:lang w:eastAsia="nl-NL"/>
        </w:rPr>
        <w:t xml:space="preserve"> “hard” </w:t>
      </w:r>
      <w:proofErr w:type="spellStart"/>
      <w:r w:rsidRPr="00CB402B">
        <w:rPr>
          <w:lang w:eastAsia="nl-NL"/>
        </w:rPr>
        <w:t>sciences</w:t>
      </w:r>
      <w:proofErr w:type="spellEnd"/>
      <w:r w:rsidRPr="00CB402B">
        <w:rPr>
          <w:lang w:eastAsia="nl-NL"/>
        </w:rPr>
        <w:t xml:space="preserve">; </w:t>
      </w:r>
      <w:proofErr w:type="spellStart"/>
      <w:r w:rsidRPr="00CB402B">
        <w:rPr>
          <w:lang w:eastAsia="nl-NL"/>
        </w:rPr>
        <w:t>the</w:t>
      </w:r>
      <w:proofErr w:type="spellEnd"/>
      <w:r w:rsidRPr="00CB402B">
        <w:rPr>
          <w:lang w:eastAsia="nl-NL"/>
        </w:rPr>
        <w:t xml:space="preserve"> “soft” </w:t>
      </w:r>
      <w:proofErr w:type="spellStart"/>
      <w:r w:rsidRPr="00CB402B">
        <w:rPr>
          <w:lang w:eastAsia="nl-NL"/>
        </w:rPr>
        <w:t>social</w:t>
      </w:r>
      <w:proofErr w:type="spellEnd"/>
      <w:r w:rsidRPr="00CB402B">
        <w:rPr>
          <w:lang w:eastAsia="nl-NL"/>
        </w:rPr>
        <w:t xml:space="preserve"> </w:t>
      </w:r>
      <w:proofErr w:type="spellStart"/>
      <w:r w:rsidRPr="00CB402B">
        <w:rPr>
          <w:lang w:eastAsia="nl-NL"/>
        </w:rPr>
        <w:t>sciences</w:t>
      </w:r>
      <w:proofErr w:type="spellEnd"/>
      <w:r w:rsidRPr="00CB402B">
        <w:rPr>
          <w:lang w:eastAsia="nl-NL"/>
        </w:rPr>
        <w:t xml:space="preserve"> </w:t>
      </w:r>
      <w:proofErr w:type="spellStart"/>
      <w:r w:rsidRPr="00CB402B">
        <w:rPr>
          <w:lang w:eastAsia="nl-NL"/>
        </w:rPr>
        <w:t>and</w:t>
      </w:r>
      <w:proofErr w:type="spellEnd"/>
      <w:r w:rsidRPr="00CB402B">
        <w:rPr>
          <w:lang w:eastAsia="nl-NL"/>
        </w:rPr>
        <w:t xml:space="preserve"> </w:t>
      </w:r>
      <w:proofErr w:type="spellStart"/>
      <w:r w:rsidRPr="00CB402B">
        <w:rPr>
          <w:lang w:eastAsia="nl-NL"/>
        </w:rPr>
        <w:t>humanities</w:t>
      </w:r>
      <w:proofErr w:type="spellEnd"/>
      <w:r w:rsidRPr="00CB402B">
        <w:rPr>
          <w:lang w:eastAsia="nl-NL"/>
        </w:rPr>
        <w:t xml:space="preserve"> are </w:t>
      </w:r>
      <w:proofErr w:type="spellStart"/>
      <w:r w:rsidRPr="00CB402B">
        <w:rPr>
          <w:lang w:eastAsia="nl-NL"/>
        </w:rPr>
        <w:t>methodologically</w:t>
      </w:r>
      <w:proofErr w:type="spellEnd"/>
      <w:r w:rsidRPr="00CB402B">
        <w:rPr>
          <w:lang w:eastAsia="nl-NL"/>
        </w:rPr>
        <w:t xml:space="preserve"> </w:t>
      </w:r>
      <w:proofErr w:type="spellStart"/>
      <w:r w:rsidRPr="00CB402B">
        <w:rPr>
          <w:lang w:eastAsia="nl-NL"/>
        </w:rPr>
        <w:t>problematic</w:t>
      </w:r>
      <w:proofErr w:type="spellEnd"/>
      <w:r w:rsidRPr="00CB402B">
        <w:rPr>
          <w:lang w:eastAsia="nl-NL"/>
        </w:rPr>
        <w:t>’.</w:t>
      </w:r>
      <w:r w:rsidRPr="00CB402B">
        <w:rPr>
          <w:vertAlign w:val="superscript"/>
          <w:lang w:eastAsia="nl-NL"/>
        </w:rPr>
        <w:footnoteReference w:id="82"/>
      </w:r>
    </w:p>
    <w:p w14:paraId="039539C6" w14:textId="77777777" w:rsidR="00F40501" w:rsidRPr="00CB402B" w:rsidRDefault="00F40501" w:rsidP="00F40501">
      <w:pPr>
        <w:pStyle w:val="Heading4"/>
        <w:rPr>
          <w:noProof w:val="0"/>
        </w:rPr>
      </w:pPr>
      <w:bookmarkStart w:id="21" w:name="_Toc134718891"/>
      <w:proofErr w:type="spellStart"/>
      <w:r w:rsidRPr="00CB402B">
        <w:rPr>
          <w:rStyle w:val="Heading2Char"/>
          <w:iCs/>
          <w:noProof w:val="0"/>
          <w:lang w:val="nl-NL"/>
        </w:rPr>
        <w:t>Metrics</w:t>
      </w:r>
      <w:proofErr w:type="spellEnd"/>
      <w:r w:rsidRPr="00CB402B">
        <w:rPr>
          <w:rStyle w:val="Heading2Char"/>
          <w:iCs/>
          <w:noProof w:val="0"/>
          <w:lang w:val="nl-NL"/>
        </w:rPr>
        <w:t xml:space="preserve"> </w:t>
      </w:r>
      <w:proofErr w:type="spellStart"/>
      <w:r w:rsidRPr="00CB402B">
        <w:rPr>
          <w:rStyle w:val="Heading2Char"/>
          <w:iCs/>
          <w:noProof w:val="0"/>
          <w:lang w:val="nl-NL"/>
        </w:rPr>
        <w:t>shape</w:t>
      </w:r>
      <w:proofErr w:type="spellEnd"/>
      <w:r w:rsidRPr="00CB402B">
        <w:rPr>
          <w:rStyle w:val="Heading2Char"/>
          <w:iCs/>
          <w:noProof w:val="0"/>
          <w:lang w:val="nl-NL"/>
        </w:rPr>
        <w:t xml:space="preserve"> </w:t>
      </w:r>
      <w:proofErr w:type="spellStart"/>
      <w:r w:rsidRPr="00CB402B">
        <w:rPr>
          <w:rStyle w:val="Heading2Char"/>
          <w:iCs/>
          <w:noProof w:val="0"/>
          <w:lang w:val="nl-NL"/>
        </w:rPr>
        <w:t>Science</w:t>
      </w:r>
      <w:bookmarkEnd w:id="21"/>
      <w:proofErr w:type="spellEnd"/>
    </w:p>
    <w:p w14:paraId="0ED619E1" w14:textId="77777777" w:rsidR="00F40501" w:rsidRPr="00CB402B" w:rsidRDefault="00F40501" w:rsidP="009A7E41">
      <w:pPr>
        <w:pStyle w:val="AfterSection"/>
        <w:rPr>
          <w:lang w:val="nl-NL" w:eastAsia="nl-NL"/>
        </w:rPr>
      </w:pPr>
      <w:r w:rsidRPr="00CB402B">
        <w:rPr>
          <w:lang w:val="nl-NL" w:eastAsia="nl-NL"/>
        </w:rPr>
        <w:t xml:space="preserve">Wat impliceert het dat de </w:t>
      </w:r>
      <w:proofErr w:type="spellStart"/>
      <w:r w:rsidRPr="00CB402B">
        <w:rPr>
          <w:lang w:val="nl-NL" w:eastAsia="nl-NL"/>
        </w:rPr>
        <w:t>metrics</w:t>
      </w:r>
      <w:proofErr w:type="spellEnd"/>
      <w:r w:rsidRPr="00CB402B">
        <w:rPr>
          <w:lang w:val="nl-NL" w:eastAsia="nl-NL"/>
        </w:rPr>
        <w:t xml:space="preserve"> bepalend zijn? Daarmee moet men denken aan alles wat zich in de ‘credit </w:t>
      </w:r>
      <w:proofErr w:type="spellStart"/>
      <w:r w:rsidRPr="00CB402B">
        <w:rPr>
          <w:lang w:val="nl-NL" w:eastAsia="nl-NL"/>
        </w:rPr>
        <w:t>cycle</w:t>
      </w:r>
      <w:proofErr w:type="spellEnd"/>
      <w:r w:rsidRPr="00CB402B">
        <w:rPr>
          <w:lang w:val="nl-NL"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proofErr w:type="spellStart"/>
      <w:r w:rsidRPr="00CB402B">
        <w:rPr>
          <w:lang w:val="nl-NL" w:eastAsia="nl-NL"/>
        </w:rPr>
        <w:t>metrics</w:t>
      </w:r>
      <w:proofErr w:type="spellEnd"/>
      <w:r w:rsidRPr="00CB402B">
        <w:rPr>
          <w:lang w:val="nl-NL" w:eastAsia="nl-NL"/>
        </w:rPr>
        <w:t xml:space="preserve">. Experts hadden dat overigens al veel langer. De </w:t>
      </w:r>
      <w:proofErr w:type="spellStart"/>
      <w:r w:rsidRPr="00CB402B">
        <w:rPr>
          <w:lang w:val="nl-NL" w:eastAsia="nl-NL"/>
        </w:rPr>
        <w:t>Declaration</w:t>
      </w:r>
      <w:proofErr w:type="spellEnd"/>
      <w:r w:rsidRPr="00CB402B">
        <w:rPr>
          <w:lang w:val="nl-NL" w:eastAsia="nl-NL"/>
        </w:rPr>
        <w:t xml:space="preserve"> on Research Assessment (DORA) is een internationale beweging, gestart in 2012, door vele instituten en personen ondertekend, die het gebruik van de JIF op deze manier verbiedt. De implementatie daarvan in de instituten is pas sinds 2015 serieus opgang komen en maakt deel uit van het Erkennen en Waarderen project in vele instituten.</w:t>
      </w:r>
      <w:r w:rsidRPr="00CB402B">
        <w:rPr>
          <w:vertAlign w:val="superscript"/>
          <w:lang w:val="nl-NL" w:eastAsia="nl-NL"/>
        </w:rPr>
        <w:footnoteReference w:id="83"/>
      </w:r>
      <w:r w:rsidRPr="00CB402B">
        <w:rPr>
          <w:lang w:val="nl-NL" w:eastAsia="nl-NL"/>
        </w:rPr>
        <w:t xml:space="preserve"> </w:t>
      </w:r>
    </w:p>
    <w:p w14:paraId="46AB8203" w14:textId="77777777" w:rsidR="00F40501" w:rsidRPr="00CB402B" w:rsidRDefault="00F40501" w:rsidP="00F40501">
      <w:pPr>
        <w:rPr>
          <w:rFonts w:cs="EB Garamond"/>
          <w:lang w:eastAsia="nl-NL"/>
        </w:rPr>
      </w:pPr>
      <w:r w:rsidRPr="00CB402B">
        <w:rPr>
          <w:rFonts w:cs="EB Garamond"/>
          <w:lang w:eastAsia="nl-NL"/>
        </w:rPr>
        <w:lastRenderedPageBreak/>
        <w:t>DORA is gericht op dit apert foute gebruik van ‘</w:t>
      </w:r>
      <w:proofErr w:type="spellStart"/>
      <w:r w:rsidRPr="00CB402B">
        <w:rPr>
          <w:rFonts w:cs="EB Garamond"/>
          <w:lang w:eastAsia="nl-NL"/>
        </w:rPr>
        <w:t>poor</w:t>
      </w:r>
      <w:proofErr w:type="spellEnd"/>
      <w:r w:rsidRPr="00CB402B">
        <w:rPr>
          <w:rFonts w:cs="EB Garamond"/>
          <w:lang w:eastAsia="nl-NL"/>
        </w:rPr>
        <w:t xml:space="preserve"> </w:t>
      </w:r>
      <w:proofErr w:type="spellStart"/>
      <w:r w:rsidRPr="00CB402B">
        <w:rPr>
          <w:rFonts w:cs="EB Garamond"/>
          <w:lang w:eastAsia="nl-NL"/>
        </w:rPr>
        <w:t>proxies</w:t>
      </w:r>
      <w:proofErr w:type="spellEnd"/>
      <w:r w:rsidRPr="00CB402B">
        <w:rPr>
          <w:rFonts w:cs="EB Garamond"/>
          <w:lang w:eastAsia="nl-NL"/>
        </w:rPr>
        <w:t xml:space="preserve"> </w:t>
      </w:r>
      <w:proofErr w:type="spellStart"/>
      <w:r w:rsidRPr="00CB402B">
        <w:rPr>
          <w:rFonts w:cs="EB Garamond"/>
          <w:lang w:eastAsia="nl-NL"/>
        </w:rPr>
        <w:t>for</w:t>
      </w:r>
      <w:proofErr w:type="spellEnd"/>
      <w:r w:rsidRPr="00CB402B">
        <w:rPr>
          <w:rFonts w:cs="EB Garamond"/>
          <w:lang w:eastAsia="nl-NL"/>
        </w:rPr>
        <w:t xml:space="preserve"> </w:t>
      </w:r>
      <w:proofErr w:type="spellStart"/>
      <w:r w:rsidRPr="00CB402B">
        <w:rPr>
          <w:rFonts w:cs="EB Garamond"/>
          <w:lang w:eastAsia="nl-NL"/>
        </w:rPr>
        <w:t>quality</w:t>
      </w:r>
      <w:proofErr w:type="spellEnd"/>
      <w:r w:rsidRPr="00CB402B">
        <w:rPr>
          <w:rFonts w:cs="EB Garamond"/>
          <w:lang w:eastAsia="nl-NL"/>
        </w:rPr>
        <w:t xml:space="preserve"> </w:t>
      </w:r>
      <w:proofErr w:type="spellStart"/>
      <w:r w:rsidRPr="00CB402B">
        <w:rPr>
          <w:rFonts w:cs="EB Garamond"/>
          <w:lang w:eastAsia="nl-NL"/>
        </w:rPr>
        <w:t>and</w:t>
      </w:r>
      <w:proofErr w:type="spellEnd"/>
      <w:r w:rsidRPr="00CB402B">
        <w:rPr>
          <w:rFonts w:cs="EB Garamond"/>
          <w:lang w:eastAsia="nl-NL"/>
        </w:rPr>
        <w:t xml:space="preserve"> excellence’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werkelijke kwaliteit en impact bepaald wordt.</w:t>
      </w:r>
      <w:r w:rsidRPr="00CB402B">
        <w:rPr>
          <w:rFonts w:cs="EB Garamond"/>
          <w:vertAlign w:val="superscript"/>
          <w:lang w:eastAsia="nl-NL"/>
        </w:rPr>
        <w:footnoteReference w:id="84"/>
      </w:r>
      <w:r w:rsidRPr="00CB402B">
        <w:rPr>
          <w:rFonts w:cs="EB Garamond"/>
          <w:vertAlign w:val="superscript"/>
          <w:lang w:eastAsia="nl-NL"/>
        </w:rPr>
        <w:t>,</w:t>
      </w:r>
      <w:r w:rsidRPr="00CB402B">
        <w:rPr>
          <w:rFonts w:cs="EB Garamond"/>
          <w:vertAlign w:val="superscript"/>
          <w:lang w:eastAsia="nl-NL"/>
        </w:rPr>
        <w:footnoteReference w:id="85"/>
      </w:r>
      <w:r w:rsidRPr="00CB402B">
        <w:rPr>
          <w:rFonts w:cs="EB Garamond"/>
          <w:lang w:eastAsia="nl-NL"/>
        </w:rPr>
        <w:t xml:space="preserve"> </w:t>
      </w:r>
    </w:p>
    <w:p w14:paraId="3CA78C8D" w14:textId="77777777" w:rsidR="00F40501" w:rsidRPr="00CB402B" w:rsidRDefault="00F40501" w:rsidP="005E4E1D">
      <w:pPr>
        <w:rPr>
          <w:rFonts w:cs="EB Garamond"/>
          <w:lang w:eastAsia="nl-NL"/>
        </w:rPr>
      </w:pPr>
      <w:r w:rsidRPr="00CB402B">
        <w:rPr>
          <w:rFonts w:cs="EB Garamond"/>
          <w:lang w:eastAsia="nl-NL"/>
        </w:rPr>
        <w:drawing>
          <wp:inline distT="0" distB="0" distL="0" distR="0" wp14:anchorId="00D58CD0" wp14:editId="6D55EBCC">
            <wp:extent cx="3434499" cy="2575874"/>
            <wp:effectExtent l="0" t="0" r="0" b="2540"/>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8">
                      <a:extLst>
                        <a:ext uri="{28A0092B-C50C-407E-A947-70E740481C1C}">
                          <a14:useLocalDpi xmlns:a14="http://schemas.microsoft.com/office/drawing/2010/main" val="0"/>
                        </a:ext>
                      </a:extLst>
                    </a:blip>
                    <a:stretch>
                      <a:fillRect/>
                    </a:stretch>
                  </pic:blipFill>
                  <pic:spPr>
                    <a:xfrm>
                      <a:off x="0" y="0"/>
                      <a:ext cx="3479728" cy="2609795"/>
                    </a:xfrm>
                    <a:prstGeom prst="rect">
                      <a:avLst/>
                    </a:prstGeom>
                  </pic:spPr>
                </pic:pic>
              </a:graphicData>
            </a:graphic>
          </wp:inline>
        </w:drawing>
      </w:r>
    </w:p>
    <w:p w14:paraId="02C7C070" w14:textId="77777777" w:rsidR="00F40501" w:rsidRPr="00CB402B" w:rsidRDefault="00F40501" w:rsidP="00F40501">
      <w:pPr>
        <w:rPr>
          <w:rFonts w:cs="EB Garamond"/>
          <w:lang w:eastAsia="nl-NL"/>
        </w:rPr>
      </w:pPr>
      <w:r w:rsidRPr="00CB402B">
        <w:rPr>
          <w:rFonts w:cs="EB Garamond"/>
          <w:lang w:eastAsia="nl-NL"/>
        </w:rPr>
        <w:t xml:space="preserve">In het domein van het biomedisch en gezondheidsonderzoek heeft de Gezondheidsraad op verzoek van de minister van VWS in 2016 een advies uitgebracht onder de omineuze titel ‘Onderzoek waar je beter van wordt’. Dit ministerieel verzoek was ingegeven door boven genoemde publicaties dat de research agenda te veel werd bepaald op basis van de </w:t>
      </w:r>
      <w:proofErr w:type="spellStart"/>
      <w:r w:rsidRPr="00CB402B">
        <w:rPr>
          <w:rFonts w:cs="EB Garamond"/>
          <w:lang w:eastAsia="nl-NL"/>
        </w:rPr>
        <w:t>metrics</w:t>
      </w:r>
      <w:proofErr w:type="spellEnd"/>
      <w:r w:rsidRPr="00CB402B">
        <w:rPr>
          <w:rFonts w:cs="EB Garamond"/>
          <w:lang w:eastAsia="nl-NL"/>
        </w:rPr>
        <w:t xml:space="preserve"> en niet op basis van </w:t>
      </w:r>
      <w:r w:rsidRPr="00CB402B">
        <w:rPr>
          <w:rFonts w:cs="EB Garamond"/>
          <w:lang w:eastAsia="nl-NL"/>
        </w:rPr>
        <w:lastRenderedPageBreak/>
        <w:t>maatschappelijk en klinische impact. Het advies vroeg dan ook om een aanpassing van de beoordeling van het onderzoek, en onderzoekers op basis van meer inclusieve criteria, zoals ook de maatschappelijke relevantie van onderzoek.</w:t>
      </w:r>
      <w:r w:rsidRPr="00CB402B">
        <w:rPr>
          <w:rFonts w:cs="EB Garamond"/>
          <w:vertAlign w:val="superscript"/>
          <w:lang w:eastAsia="nl-NL"/>
        </w:rPr>
        <w:footnoteReference w:id="86"/>
      </w:r>
      <w:r w:rsidRPr="00CB402B">
        <w:rPr>
          <w:rFonts w:cs="EB Garamond"/>
          <w:lang w:eastAsia="nl-NL"/>
        </w:rPr>
        <w:t xml:space="preserve"> Dit is de reden dat Erkennen en Waarderen in 2016 een integraal onderdeel is geworden van het Open </w:t>
      </w:r>
      <w:proofErr w:type="spellStart"/>
      <w:r w:rsidRPr="00CB402B">
        <w:rPr>
          <w:rFonts w:cs="EB Garamond"/>
          <w:lang w:eastAsia="nl-NL"/>
        </w:rPr>
        <w:t>Science</w:t>
      </w:r>
      <w:proofErr w:type="spellEnd"/>
      <w:r w:rsidRPr="00CB402B">
        <w:rPr>
          <w:rFonts w:cs="EB Garamond"/>
          <w:lang w:eastAsia="nl-NL"/>
        </w:rPr>
        <w:t xml:space="preserve"> programma in de EU en in vele instituties. </w:t>
      </w:r>
    </w:p>
    <w:p w14:paraId="442E398A" w14:textId="77777777" w:rsidR="00F40501" w:rsidRPr="00CB402B" w:rsidRDefault="00F40501" w:rsidP="00F40501">
      <w:pPr>
        <w:rPr>
          <w:rFonts w:cs="EB Garamond"/>
          <w:lang w:eastAsia="nl-NL"/>
        </w:rPr>
      </w:pPr>
      <w:r w:rsidRPr="00CB402B">
        <w:rPr>
          <w:rFonts w:cs="EB Garamond"/>
          <w:lang w:eastAsia="nl-NL"/>
        </w:rPr>
        <w:t>Ondanks dat de vooroordelen van ‘The Legend’ filosofisch en sociologisch al decennia aangetoond zijn, zijn ze in discussies over wetenschap in de academie, bij de overheid, subsidiegevers, academische instituties inclusief de Koninklijke Academies en in de media helaas nog zeer dominant. De maatschappelijke impact en ‘</w:t>
      </w:r>
      <w:proofErr w:type="spellStart"/>
      <w:r w:rsidRPr="00CB402B">
        <w:rPr>
          <w:rFonts w:cs="EB Garamond"/>
          <w:lang w:eastAsia="nl-NL"/>
        </w:rPr>
        <w:t>societal</w:t>
      </w:r>
      <w:proofErr w:type="spellEnd"/>
      <w:r w:rsidRPr="00CB402B">
        <w:rPr>
          <w:rFonts w:cs="EB Garamond"/>
          <w:lang w:eastAsia="nl-NL"/>
        </w:rPr>
        <w:t xml:space="preserve"> </w:t>
      </w:r>
      <w:proofErr w:type="spellStart"/>
      <w:r w:rsidRPr="00CB402B">
        <w:rPr>
          <w:rFonts w:cs="EB Garamond"/>
          <w:lang w:eastAsia="nl-NL"/>
        </w:rPr>
        <w:t>need</w:t>
      </w:r>
      <w:proofErr w:type="spellEnd"/>
      <w:r w:rsidRPr="00CB402B">
        <w:rPr>
          <w:rFonts w:cs="EB Garamond"/>
          <w:lang w:eastAsia="nl-NL"/>
        </w:rPr>
        <w:t xml:space="preserve">’ van toegepaste wetenschap en technologische wetenschappen staat in de klassieke wetenschapsopvatting in lager aanzien dan ‘pure’ wetenschap, de laatste ook wel ‘blue </w:t>
      </w:r>
      <w:proofErr w:type="spellStart"/>
      <w:r w:rsidRPr="00CB402B">
        <w:rPr>
          <w:rFonts w:cs="EB Garamond"/>
          <w:lang w:eastAsia="nl-NL"/>
        </w:rPr>
        <w:t>skies</w:t>
      </w:r>
      <w:proofErr w:type="spellEnd"/>
      <w:r w:rsidRPr="00CB402B">
        <w:rPr>
          <w:rFonts w:cs="EB Garamond"/>
          <w:lang w:eastAsia="nl-NL"/>
        </w:rPr>
        <w:t xml:space="preserve"> </w:t>
      </w:r>
      <w:proofErr w:type="spellStart"/>
      <w:r w:rsidRPr="00CB402B">
        <w:rPr>
          <w:rFonts w:cs="EB Garamond"/>
          <w:lang w:eastAsia="nl-NL"/>
        </w:rPr>
        <w:t>science</w:t>
      </w:r>
      <w:proofErr w:type="spellEnd"/>
      <w:r w:rsidRPr="00CB402B">
        <w:rPr>
          <w:rFonts w:cs="EB Garamond"/>
          <w:lang w:eastAsia="nl-NL"/>
        </w:rPr>
        <w:t>’ of ‘</w:t>
      </w:r>
      <w:proofErr w:type="spellStart"/>
      <w:r w:rsidRPr="00CB402B">
        <w:rPr>
          <w:rFonts w:cs="EB Garamond"/>
          <w:lang w:eastAsia="nl-NL"/>
        </w:rPr>
        <w:t>curiosity</w:t>
      </w:r>
      <w:proofErr w:type="spellEnd"/>
      <w:r w:rsidRPr="00CB402B">
        <w:rPr>
          <w:rFonts w:cs="EB Garamond"/>
          <w:lang w:eastAsia="nl-NL"/>
        </w:rPr>
        <w:t xml:space="preserve"> </w:t>
      </w:r>
      <w:proofErr w:type="spellStart"/>
      <w:r w:rsidRPr="00CB402B">
        <w:rPr>
          <w:rFonts w:cs="EB Garamond"/>
          <w:lang w:eastAsia="nl-NL"/>
        </w:rPr>
        <w:t>driven</w:t>
      </w:r>
      <w:proofErr w:type="spellEnd"/>
      <w:r w:rsidRPr="00CB402B">
        <w:rPr>
          <w:rFonts w:cs="EB Garamond"/>
          <w:lang w:eastAsia="nl-NL"/>
        </w:rPr>
        <w:t xml:space="preserve"> </w:t>
      </w:r>
      <w:proofErr w:type="spellStart"/>
      <w:r w:rsidRPr="00CB402B">
        <w:rPr>
          <w:rFonts w:cs="EB Garamond"/>
          <w:lang w:eastAsia="nl-NL"/>
        </w:rPr>
        <w:t>science</w:t>
      </w:r>
      <w:proofErr w:type="spellEnd"/>
      <w:r w:rsidRPr="00CB402B">
        <w:rPr>
          <w:rFonts w:cs="EB Garamond"/>
          <w:lang w:eastAsia="nl-NL"/>
        </w:rPr>
        <w:t>’ genoemd. De kwalificatie ‘</w:t>
      </w:r>
      <w:proofErr w:type="spellStart"/>
      <w:r w:rsidRPr="00CB402B">
        <w:rPr>
          <w:rFonts w:cs="EB Garamond"/>
          <w:lang w:eastAsia="nl-NL"/>
        </w:rPr>
        <w:t>curiosity</w:t>
      </w:r>
      <w:proofErr w:type="spellEnd"/>
      <w:r w:rsidRPr="00CB402B">
        <w:rPr>
          <w:rFonts w:cs="EB Garamond"/>
          <w:lang w:eastAsia="nl-NL"/>
        </w:rPr>
        <w:t xml:space="preserve"> </w:t>
      </w:r>
      <w:proofErr w:type="spellStart"/>
      <w:r w:rsidRPr="00CB402B">
        <w:rPr>
          <w:rFonts w:cs="EB Garamond"/>
          <w:lang w:eastAsia="nl-NL"/>
        </w:rPr>
        <w:t>driven</w:t>
      </w:r>
      <w:proofErr w:type="spellEnd"/>
      <w:r w:rsidRPr="00CB402B">
        <w:rPr>
          <w:rFonts w:cs="EB Garamond"/>
          <w:lang w:eastAsia="nl-NL"/>
        </w:rPr>
        <w:t xml:space="preserve">’ is suggestief en incorrect want in alle onderzoek is nieuwsgierigheid aan de orde, namelijk voor het oplossen van problemen van welke aard dan ook. In deze klassieke dichotomie is kwantitatieve formele ‘harde’ wetenschap dominant over ‘zachte’ kwalitatieve wetenschap, zoals in de </w:t>
      </w:r>
      <w:proofErr w:type="spellStart"/>
      <w:r w:rsidRPr="00CB402B">
        <w:rPr>
          <w:rFonts w:cs="EB Garamond"/>
          <w:lang w:eastAsia="nl-NL"/>
        </w:rPr>
        <w:t>geestes</w:t>
      </w:r>
      <w:proofErr w:type="spellEnd"/>
      <w:r w:rsidRPr="00CB402B">
        <w:rPr>
          <w:rFonts w:cs="EB Garamond"/>
          <w:lang w:eastAsia="nl-NL"/>
        </w:rPr>
        <w:t xml:space="preserve">- en sociale wetenschappen. Dit ondanks de bewezen waarde van beide voor de aanpak van grote maatschappelijke problemen zoals de klimaatcrisis, de groeiende ongelijkheid en de COVID-19 pandemie. </w:t>
      </w:r>
    </w:p>
    <w:p w14:paraId="3C624D75" w14:textId="77777777" w:rsidR="00F40501" w:rsidRPr="00CB402B" w:rsidRDefault="00F40501" w:rsidP="00F40501">
      <w:pPr>
        <w:rPr>
          <w:rFonts w:cs="EB Garamond"/>
          <w:lang w:eastAsia="nl-NL"/>
        </w:rPr>
      </w:pPr>
      <w:r w:rsidRPr="00CB402B">
        <w:rPr>
          <w:rFonts w:cs="EB Garamond"/>
          <w:lang w:eastAsia="nl-NL"/>
        </w:rPr>
        <w:t>In Nederland is de laatste jaren veel progressie gemaakt door de UNL (voorheen VSNU), NWO, NFU en KNAW in een ‘</w:t>
      </w:r>
      <w:proofErr w:type="spellStart"/>
      <w:r w:rsidRPr="00CB402B">
        <w:rPr>
          <w:rFonts w:cs="EB Garamond"/>
          <w:lang w:eastAsia="nl-NL"/>
        </w:rPr>
        <w:t>position</w:t>
      </w:r>
      <w:proofErr w:type="spellEnd"/>
      <w:r w:rsidRPr="00CB402B">
        <w:rPr>
          <w:rFonts w:cs="EB Garamond"/>
          <w:lang w:eastAsia="nl-NL"/>
        </w:rPr>
        <w:t xml:space="preserve"> paper’, ‘Ruimte voor ieders talent’.</w:t>
      </w:r>
      <w:r w:rsidRPr="00CB402B">
        <w:rPr>
          <w:rFonts w:cs="EB Garamond"/>
          <w:vertAlign w:val="superscript"/>
          <w:lang w:eastAsia="nl-NL"/>
        </w:rPr>
        <w:footnoteReference w:id="87"/>
      </w:r>
      <w:r w:rsidRPr="00CB402B">
        <w:rPr>
          <w:rFonts w:cs="EB Garamond"/>
          <w:lang w:eastAsia="nl-NL"/>
        </w:rPr>
        <w:t xml:space="preserve"> Hier een citaat: </w:t>
      </w:r>
    </w:p>
    <w:p w14:paraId="224268AF" w14:textId="77777777" w:rsidR="00F40501" w:rsidRPr="00CB402B" w:rsidRDefault="00F40501" w:rsidP="00F40501">
      <w:pPr>
        <w:pStyle w:val="Quote"/>
        <w:rPr>
          <w:lang w:eastAsia="nl-NL"/>
        </w:rPr>
      </w:pPr>
      <w:r w:rsidRPr="00CB402B">
        <w:rPr>
          <w:lang w:eastAsia="nl-NL"/>
        </w:rPr>
        <w:lastRenderedPageBreak/>
        <w:t>‘Daarvoor is een systeem van erkennen en waarderen van wetenschappers en onderzoek nodig dat:</w:t>
      </w:r>
    </w:p>
    <w:p w14:paraId="68B6B99E" w14:textId="77777777" w:rsidR="00F40501" w:rsidRPr="00CB402B" w:rsidRDefault="00F40501" w:rsidP="00F40501">
      <w:pPr>
        <w:pStyle w:val="Quote"/>
        <w:numPr>
          <w:ilvl w:val="0"/>
          <w:numId w:val="46"/>
        </w:numPr>
        <w:rPr>
          <w:lang w:eastAsia="nl-NL"/>
        </w:rPr>
      </w:pPr>
      <w:proofErr w:type="gramStart"/>
      <w:r w:rsidRPr="00CB402B">
        <w:rPr>
          <w:lang w:eastAsia="nl-NL"/>
        </w:rPr>
        <w:t>diversificatie</w:t>
      </w:r>
      <w:proofErr w:type="gramEnd"/>
      <w:r w:rsidRPr="00CB402B">
        <w:rPr>
          <w:lang w:eastAsia="nl-NL"/>
        </w:rPr>
        <w:t xml:space="preserve"> en het dynamiseren van loopbaanpaden mogelijk maakt, zodat excellentie in ieder van de kerndomeinen wordt bevorderd;</w:t>
      </w:r>
    </w:p>
    <w:p w14:paraId="44FBDD81" w14:textId="77777777" w:rsidR="00F40501" w:rsidRPr="00CB402B" w:rsidRDefault="00F40501" w:rsidP="00F40501">
      <w:pPr>
        <w:pStyle w:val="Quote"/>
        <w:numPr>
          <w:ilvl w:val="0"/>
          <w:numId w:val="46"/>
        </w:numPr>
        <w:rPr>
          <w:lang w:eastAsia="nl-NL"/>
        </w:rPr>
      </w:pPr>
      <w:proofErr w:type="gramStart"/>
      <w:r w:rsidRPr="00CB402B">
        <w:rPr>
          <w:lang w:eastAsia="nl-NL"/>
        </w:rPr>
        <w:t>recht</w:t>
      </w:r>
      <w:proofErr w:type="gramEnd"/>
      <w:r w:rsidRPr="00CB402B">
        <w:rPr>
          <w:lang w:eastAsia="nl-NL"/>
        </w:rPr>
        <w:t xml:space="preserve"> doet aan zowel de onafhankelijkheid en de individuele kwaliteiten en ambities van wetenschappers, als aan teamprestaties; </w:t>
      </w:r>
    </w:p>
    <w:p w14:paraId="0D6D886A" w14:textId="77777777" w:rsidR="00F40501" w:rsidRPr="00CB402B" w:rsidRDefault="00F40501" w:rsidP="00F40501">
      <w:pPr>
        <w:pStyle w:val="Quote"/>
        <w:numPr>
          <w:ilvl w:val="0"/>
          <w:numId w:val="46"/>
        </w:numPr>
        <w:rPr>
          <w:lang w:eastAsia="nl-NL"/>
        </w:rPr>
      </w:pPr>
      <w:proofErr w:type="gramStart"/>
      <w:r w:rsidRPr="00CB402B">
        <w:rPr>
          <w:lang w:eastAsia="nl-NL"/>
        </w:rPr>
        <w:t>het</w:t>
      </w:r>
      <w:proofErr w:type="gramEnd"/>
      <w:r w:rsidRPr="00CB402B">
        <w:rPr>
          <w:lang w:eastAsia="nl-NL"/>
        </w:rPr>
        <w:t xml:space="preserve"> accent legt op de kwaliteit van het werk en minder nadruk legt op kwantitatieve resultaten (zoals aantal publicaties); </w:t>
      </w:r>
    </w:p>
    <w:p w14:paraId="3E170939" w14:textId="77777777" w:rsidR="00F40501" w:rsidRPr="00CB402B" w:rsidRDefault="00F40501" w:rsidP="00F40501">
      <w:pPr>
        <w:pStyle w:val="Quote"/>
        <w:numPr>
          <w:ilvl w:val="0"/>
          <w:numId w:val="46"/>
        </w:numPr>
        <w:rPr>
          <w:lang w:eastAsia="nl-NL"/>
        </w:rPr>
      </w:pPr>
      <w:proofErr w:type="gramStart"/>
      <w:r w:rsidRPr="00CB402B">
        <w:rPr>
          <w:lang w:eastAsia="nl-NL"/>
        </w:rPr>
        <w:t>alle</w:t>
      </w:r>
      <w:proofErr w:type="gramEnd"/>
      <w:r w:rsidRPr="00CB402B">
        <w:rPr>
          <w:lang w:eastAsia="nl-NL"/>
        </w:rPr>
        <w:t xml:space="preserve"> aspecten van Open </w:t>
      </w:r>
      <w:proofErr w:type="spellStart"/>
      <w:r w:rsidRPr="00CB402B">
        <w:rPr>
          <w:lang w:eastAsia="nl-NL"/>
        </w:rPr>
        <w:t>Science</w:t>
      </w:r>
      <w:proofErr w:type="spellEnd"/>
      <w:r w:rsidRPr="00CB402B">
        <w:rPr>
          <w:lang w:eastAsia="nl-NL"/>
        </w:rPr>
        <w:t xml:space="preserve"> stimuleert; en </w:t>
      </w:r>
    </w:p>
    <w:p w14:paraId="14C9AAD3" w14:textId="77777777" w:rsidR="00F40501" w:rsidRPr="00CB402B" w:rsidRDefault="00F40501" w:rsidP="00F40501">
      <w:pPr>
        <w:pStyle w:val="Quote"/>
        <w:numPr>
          <w:ilvl w:val="0"/>
          <w:numId w:val="46"/>
        </w:numPr>
        <w:rPr>
          <w:lang w:eastAsia="nl-NL"/>
        </w:rPr>
      </w:pPr>
      <w:proofErr w:type="gramStart"/>
      <w:r w:rsidRPr="00CB402B">
        <w:rPr>
          <w:lang w:eastAsia="nl-NL"/>
        </w:rPr>
        <w:t>hoogwaardig</w:t>
      </w:r>
      <w:proofErr w:type="gramEnd"/>
      <w:r w:rsidRPr="00CB402B">
        <w:rPr>
          <w:lang w:eastAsia="nl-NL"/>
        </w:rPr>
        <w:t xml:space="preserve"> academisch leiderschap stimuleert.</w:t>
      </w:r>
    </w:p>
    <w:p w14:paraId="17AB0F56" w14:textId="77777777" w:rsidR="00F40501" w:rsidRPr="00CB402B" w:rsidRDefault="00F40501" w:rsidP="00F40501">
      <w:pPr>
        <w:ind w:firstLine="0"/>
        <w:rPr>
          <w:rFonts w:cs="EB Garamond"/>
          <w:lang w:eastAsia="nl-NL"/>
        </w:rPr>
      </w:pPr>
    </w:p>
    <w:p w14:paraId="18780FF1" w14:textId="77777777" w:rsidR="00F40501" w:rsidRPr="00CB402B" w:rsidRDefault="00F40501" w:rsidP="00F40501">
      <w:pPr>
        <w:pStyle w:val="Quote"/>
      </w:pPr>
      <w:r w:rsidRPr="00CB402B">
        <w:t xml:space="preserve">Open </w:t>
      </w:r>
      <w:proofErr w:type="spellStart"/>
      <w:r w:rsidRPr="00CB402B">
        <w:t>Science</w:t>
      </w:r>
      <w:proofErr w:type="spellEnd"/>
    </w:p>
    <w:p w14:paraId="51083EC8" w14:textId="77777777" w:rsidR="00F40501" w:rsidRPr="00CB402B" w:rsidRDefault="00F40501" w:rsidP="00F40501">
      <w:pPr>
        <w:pStyle w:val="Quote"/>
        <w:rPr>
          <w:lang w:eastAsia="nl-NL"/>
        </w:rPr>
      </w:pPr>
      <w:r w:rsidRPr="00CB402B">
        <w:rPr>
          <w:lang w:eastAsia="nl-NL"/>
        </w:rPr>
        <w:t xml:space="preserve">Meer ruimte voor Open </w:t>
      </w:r>
      <w:proofErr w:type="spellStart"/>
      <w:r w:rsidRPr="00CB402B">
        <w:rPr>
          <w:lang w:eastAsia="nl-NL"/>
        </w:rPr>
        <w:t>Science</w:t>
      </w:r>
      <w:proofErr w:type="spellEnd"/>
      <w:r w:rsidRPr="00CB402B">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breder delen met de samenleving, dat ze onderzoeksresultaten toegankelijk maken en dat ze de samenleving bij het onderzoek kunnen betrekken (bijvoorbeeld </w:t>
      </w:r>
      <w:proofErr w:type="spellStart"/>
      <w:r w:rsidRPr="00CB402B">
        <w:rPr>
          <w:lang w:eastAsia="nl-NL"/>
        </w:rPr>
        <w:t>citizen</w:t>
      </w:r>
      <w:proofErr w:type="spellEnd"/>
      <w:r w:rsidRPr="00CB402B">
        <w:rPr>
          <w:lang w:eastAsia="nl-NL"/>
        </w:rPr>
        <w:t xml:space="preserve"> </w:t>
      </w:r>
      <w:proofErr w:type="spellStart"/>
      <w:r w:rsidRPr="00CB402B">
        <w:rPr>
          <w:lang w:eastAsia="nl-NL"/>
        </w:rPr>
        <w:t>science</w:t>
      </w:r>
      <w:proofErr w:type="spellEnd"/>
      <w:r w:rsidRPr="00CB402B">
        <w:rPr>
          <w:lang w:eastAsia="nl-NL"/>
        </w:rPr>
        <w:t xml:space="preserve">). Open </w:t>
      </w:r>
      <w:proofErr w:type="spellStart"/>
      <w:r w:rsidRPr="00CB402B">
        <w:rPr>
          <w:lang w:eastAsia="nl-NL"/>
        </w:rPr>
        <w:t>Science</w:t>
      </w:r>
      <w:proofErr w:type="spellEnd"/>
      <w:r w:rsidRPr="00CB402B">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445D5B45" w14:textId="77777777" w:rsidR="00F40501" w:rsidRPr="00CB402B" w:rsidRDefault="00F40501" w:rsidP="009A7E41">
      <w:pPr>
        <w:pStyle w:val="AfterSection"/>
        <w:rPr>
          <w:lang w:val="nl-NL" w:eastAsia="nl-NL"/>
        </w:rPr>
      </w:pPr>
      <w:r w:rsidRPr="00CB402B">
        <w:rPr>
          <w:lang w:val="nl-NL" w:eastAsia="nl-NL"/>
        </w:rPr>
        <w:t xml:space="preserve">In de Universiteit van Utrecht hebben we gewerkt aan een integrale inclusieve beoordeling van onze academische medewerkers in het kader van ons Open </w:t>
      </w:r>
      <w:proofErr w:type="spellStart"/>
      <w:r w:rsidRPr="00CB402B">
        <w:rPr>
          <w:lang w:val="nl-NL" w:eastAsia="nl-NL"/>
        </w:rPr>
        <w:t>Science</w:t>
      </w:r>
      <w:proofErr w:type="spellEnd"/>
      <w:r w:rsidRPr="00CB402B">
        <w:rPr>
          <w:lang w:val="nl-NL" w:eastAsia="nl-NL"/>
        </w:rPr>
        <w:t xml:space="preserve"> programma geheel in lijn met </w:t>
      </w:r>
      <w:r w:rsidRPr="00CB402B">
        <w:rPr>
          <w:lang w:val="nl-NL" w:eastAsia="nl-NL"/>
        </w:rPr>
        <w:lastRenderedPageBreak/>
        <w:t xml:space="preserve">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w:t>
      </w:r>
      <w:proofErr w:type="spellStart"/>
      <w:r w:rsidRPr="00CB402B">
        <w:rPr>
          <w:lang w:val="nl-NL" w:eastAsia="nl-NL"/>
        </w:rPr>
        <w:t>narratieven</w:t>
      </w:r>
      <w:proofErr w:type="spellEnd"/>
      <w:r w:rsidRPr="00CB402B">
        <w:rPr>
          <w:lang w:val="nl-NL" w:eastAsia="nl-NL"/>
        </w:rPr>
        <w:t xml:space="preserve"> en criteria?</w:t>
      </w:r>
    </w:p>
    <w:p w14:paraId="4C832D06" w14:textId="77777777" w:rsidR="00F40501" w:rsidRPr="00CB402B" w:rsidRDefault="00F40501" w:rsidP="00F40501">
      <w:pPr>
        <w:rPr>
          <w:rFonts w:cs="EB Garamond"/>
          <w:lang w:eastAsia="nl-NL"/>
        </w:rPr>
      </w:pPr>
    </w:p>
    <w:p w14:paraId="5F63198B" w14:textId="77777777" w:rsidR="00F40501" w:rsidRPr="00CB402B" w:rsidRDefault="00F40501" w:rsidP="00F40501">
      <w:pPr>
        <w:rPr>
          <w:rFonts w:cs="EB Garamond"/>
          <w:lang w:eastAsia="nl-NL"/>
        </w:rPr>
      </w:pPr>
    </w:p>
    <w:p w14:paraId="77D7C594" w14:textId="77777777" w:rsidR="00F40501" w:rsidRPr="00CB402B" w:rsidRDefault="00F40501" w:rsidP="00F40501">
      <w:pPr>
        <w:rPr>
          <w:rFonts w:cs="EB Garamond"/>
          <w:lang w:eastAsia="nl-NL"/>
        </w:rPr>
      </w:pPr>
      <w:r w:rsidRPr="00CB402B">
        <w:rPr>
          <w:rFonts w:cs="EB Garamond"/>
          <w:lang w:eastAsia="nl-NL"/>
        </w:rPr>
        <w:drawing>
          <wp:inline distT="0" distB="0" distL="0" distR="0" wp14:anchorId="4019AC13" wp14:editId="33EB312D">
            <wp:extent cx="5731510" cy="2954655"/>
            <wp:effectExtent l="0" t="0" r="0" b="4445"/>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54655"/>
                    </a:xfrm>
                    <a:prstGeom prst="rect">
                      <a:avLst/>
                    </a:prstGeom>
                  </pic:spPr>
                </pic:pic>
              </a:graphicData>
            </a:graphic>
          </wp:inline>
        </w:drawing>
      </w:r>
    </w:p>
    <w:p w14:paraId="2BC3C809" w14:textId="77777777" w:rsidR="00F40501" w:rsidRPr="00CB402B" w:rsidRDefault="00F40501" w:rsidP="009A7E41">
      <w:pPr>
        <w:pStyle w:val="AfterSection"/>
        <w:rPr>
          <w:lang w:val="nl-NL" w:eastAsia="nl-NL"/>
        </w:rPr>
      </w:pPr>
      <w:r w:rsidRPr="00CB402B">
        <w:rPr>
          <w:lang w:val="nl-NL" w:eastAsia="nl-NL"/>
        </w:rPr>
        <w:t>Naast research in engere zin, is er nu dus ook veel aandacht voor onderwijs, maar ook voor academische activiteiten die te maken hebben met ‘</w:t>
      </w:r>
      <w:proofErr w:type="spellStart"/>
      <w:r w:rsidRPr="00CB402B">
        <w:rPr>
          <w:lang w:val="nl-NL" w:eastAsia="nl-NL"/>
        </w:rPr>
        <w:t>academic</w:t>
      </w:r>
      <w:proofErr w:type="spellEnd"/>
      <w:r w:rsidRPr="00CB402B">
        <w:rPr>
          <w:lang w:val="nl-NL" w:eastAsia="nl-NL"/>
        </w:rPr>
        <w:t xml:space="preserve"> </w:t>
      </w:r>
      <w:proofErr w:type="spellStart"/>
      <w:r w:rsidRPr="00CB402B">
        <w:rPr>
          <w:lang w:val="nl-NL" w:eastAsia="nl-NL"/>
        </w:rPr>
        <w:t>duties</w:t>
      </w:r>
      <w:proofErr w:type="spellEnd"/>
      <w:r w:rsidRPr="00CB402B">
        <w:rPr>
          <w:lang w:val="nl-NL" w:eastAsia="nl-NL"/>
        </w:rPr>
        <w:t xml:space="preserve">’, inspanningen die de kwaliteit van de praktijk van onderzoek en onderwijs bevorderen. Hier denken we aan peer review, commissiewerk bij subsidiegevers, maar ook aan tijdsbesteding aan bevorderen en doen van FAIR/Open Data, Open Access en Public Engagement en het bijpassende academisch leiderschap. Dit zijn activiteiten die, in juist al hun veelzijdigheid en pluriformiteit, in een moderne evaluatie van </w:t>
      </w:r>
      <w:r w:rsidRPr="00CB402B">
        <w:rPr>
          <w:lang w:val="nl-NL" w:eastAsia="nl-NL"/>
        </w:rPr>
        <w:lastRenderedPageBreak/>
        <w:t>onderzoek, onderwijs en onze medewerkers een belangrijke plek moeten hebben. In andere landen zijn in nationale protocollen voor het beoordelen van onderzoek en academici deze bewegingen, soms meer soms nog wat minder, al zichtbaar en zijn er veel transities gaande.</w:t>
      </w:r>
    </w:p>
    <w:p w14:paraId="10DDD21F" w14:textId="77777777" w:rsidR="00F40501" w:rsidRPr="00CB402B" w:rsidRDefault="00F40501" w:rsidP="00F40501">
      <w:pPr>
        <w:pStyle w:val="Caption"/>
        <w:rPr>
          <w:lang w:val="nl-NL"/>
        </w:rPr>
      </w:pPr>
      <w:bookmarkStart w:id="22" w:name="_Ref134781927"/>
      <w:proofErr w:type="spellStart"/>
      <w:r w:rsidRPr="00CB402B">
        <w:rPr>
          <w:lang w:val="nl-NL"/>
        </w:rPr>
        <w:t>Tekstbox</w:t>
      </w:r>
      <w:proofErr w:type="spellEnd"/>
      <w:r w:rsidRPr="00CB402B">
        <w:rPr>
          <w:lang w:val="nl-NL"/>
        </w:rPr>
        <w:t xml:space="preserve"> 2 - </w:t>
      </w:r>
      <w:r w:rsidRPr="00CB402B">
        <w:rPr>
          <w:lang w:val="nl-NL"/>
        </w:rPr>
        <w:fldChar w:fldCharType="begin"/>
      </w:r>
      <w:r w:rsidRPr="00CB402B">
        <w:rPr>
          <w:lang w:val="nl-NL"/>
        </w:rPr>
        <w:instrText xml:space="preserve"> SEQ Tekstbox_2_- \* ARABIC </w:instrText>
      </w:r>
      <w:r w:rsidRPr="00CB402B">
        <w:rPr>
          <w:lang w:val="nl-NL"/>
        </w:rPr>
        <w:fldChar w:fldCharType="separate"/>
      </w:r>
      <w:r w:rsidRPr="00CB402B">
        <w:rPr>
          <w:lang w:val="nl-NL"/>
        </w:rPr>
        <w:t>2</w:t>
      </w:r>
      <w:r w:rsidRPr="00CB402B">
        <w:rPr>
          <w:lang w:val="nl-NL"/>
        </w:rPr>
        <w:fldChar w:fldCharType="end"/>
      </w:r>
      <w:bookmarkEnd w:id="22"/>
      <w:r w:rsidRPr="00CB402B">
        <w:rPr>
          <w:lang w:val="nl-NL"/>
        </w:rPr>
        <w:t>. Het Research Excellence Framework</w:t>
      </w:r>
    </w:p>
    <w:p w14:paraId="28D2A25D" w14:textId="77777777" w:rsidR="00F40501" w:rsidRPr="00CB402B" w:rsidRDefault="00F40501" w:rsidP="005E4E1D">
      <w:pPr>
        <w:pStyle w:val="Textbox"/>
      </w:pPr>
      <w:r w:rsidRPr="00CB402B">
        <w:t xml:space="preserve">In het Verenigd Koninkrijk is het </w:t>
      </w:r>
      <w:r w:rsidRPr="00CB402B">
        <w:rPr>
          <w:i/>
          <w:iCs/>
        </w:rPr>
        <w:t>Research Excellence Framework</w:t>
      </w:r>
      <w:r w:rsidRPr="00CB402B">
        <w:t xml:space="preserve"> (REF) (2014) een reactie geweest op de </w:t>
      </w:r>
      <w:r w:rsidRPr="00CB402B">
        <w:rPr>
          <w:i/>
          <w:iCs/>
        </w:rPr>
        <w:t xml:space="preserve">Research Assessment </w:t>
      </w:r>
      <w:proofErr w:type="spellStart"/>
      <w:r w:rsidRPr="00CB402B">
        <w:rPr>
          <w:i/>
          <w:iCs/>
        </w:rPr>
        <w:t>Exercise</w:t>
      </w:r>
      <w:proofErr w:type="spellEnd"/>
      <w:r w:rsidRPr="00CB402B">
        <w:t xml:space="preserve"> (1986-2008), die erg stuurde op de klassieke academische output van ‘</w:t>
      </w:r>
      <w:proofErr w:type="spellStart"/>
      <w:r w:rsidRPr="00CB402B">
        <w:rPr>
          <w:i/>
          <w:iCs/>
        </w:rPr>
        <w:t>science</w:t>
      </w:r>
      <w:proofErr w:type="spellEnd"/>
      <w:r w:rsidRPr="00CB402B">
        <w:rPr>
          <w:i/>
          <w:iCs/>
        </w:rPr>
        <w:t xml:space="preserve"> </w:t>
      </w:r>
      <w:proofErr w:type="spellStart"/>
      <w:r w:rsidRPr="00CB402B">
        <w:rPr>
          <w:i/>
          <w:iCs/>
        </w:rPr>
        <w:t>for</w:t>
      </w:r>
      <w:proofErr w:type="spellEnd"/>
      <w:r w:rsidRPr="00CB402B">
        <w:rPr>
          <w:i/>
          <w:iCs/>
        </w:rPr>
        <w:t xml:space="preserve"> </w:t>
      </w:r>
      <w:proofErr w:type="spellStart"/>
      <w:r w:rsidRPr="00CB402B">
        <w:rPr>
          <w:i/>
          <w:iCs/>
        </w:rPr>
        <w:t>science</w:t>
      </w:r>
      <w:proofErr w:type="spellEnd"/>
      <w:r w:rsidRPr="00CB402B">
        <w:t>’ en weinig aandacht had voor toegepaste en de zachte wetenschappen. In de REF is nadrukkelijk aandacht en gewicht gegeven aan maatschappelijke impact in de beoordeling van universitair onderzoek. Omdat op basis van de REF-scores de onderzoeksgelden door UKRI worden verdeeld over de instituties, heeft dit direct financiële consequenties. De klassieke ‘</w:t>
      </w:r>
      <w:proofErr w:type="spellStart"/>
      <w:r w:rsidRPr="00CB402B">
        <w:t>OxBridge</w:t>
      </w:r>
      <w:proofErr w:type="spellEnd"/>
      <w:r w:rsidRPr="00CB402B">
        <w:t>’ universiteiten en hun epigonen kregen niet meer zoals daarvoor min of meer automatisch de hoogste scores en grootste bedragen. De meer regionaal gerichte jonge universiteiten kwamen meer in positie in de REF.</w:t>
      </w:r>
      <w:r w:rsidRPr="00CB402B">
        <w:rPr>
          <w:vertAlign w:val="superscript"/>
        </w:rPr>
        <w:footnoteReference w:id="88"/>
      </w:r>
    </w:p>
    <w:p w14:paraId="33AB9EFB" w14:textId="77777777" w:rsidR="00F40501" w:rsidRPr="00CB402B" w:rsidRDefault="00F40501" w:rsidP="00F40501">
      <w:pPr>
        <w:pStyle w:val="Heading4"/>
        <w:rPr>
          <w:noProof w:val="0"/>
          <w:lang w:eastAsia="nl-NL"/>
        </w:rPr>
      </w:pPr>
      <w:bookmarkStart w:id="23" w:name="_Toc134718892"/>
      <w:r w:rsidRPr="00CB402B">
        <w:rPr>
          <w:noProof w:val="0"/>
          <w:lang w:eastAsia="nl-NL"/>
        </w:rPr>
        <w:t>Het Strategisch Evaluatie Protocol (SEP)</w:t>
      </w:r>
      <w:bookmarkEnd w:id="23"/>
    </w:p>
    <w:p w14:paraId="59FECAD0" w14:textId="77777777" w:rsidR="00F40501" w:rsidRPr="00CB402B" w:rsidRDefault="00F40501" w:rsidP="009A7E41">
      <w:pPr>
        <w:pStyle w:val="AfterSection"/>
        <w:rPr>
          <w:lang w:val="nl-NL" w:eastAsia="nl-NL"/>
        </w:rPr>
      </w:pPr>
      <w:r w:rsidRPr="00CB402B">
        <w:rPr>
          <w:lang w:val="nl-NL" w:eastAsia="nl-NL"/>
        </w:rPr>
        <w:t>In Nederland is in 2020 door de UNL, de KNAW en NWO, het SEP 2021-20127 vastgesteld dat sinds 2021 in gebruik is. Het is een nieuw protocol voor de nationale zes-jaarlijkse beoordeling van het onderzoek in de universiteiten. Het is sterk gericht op het narratief, op de inhoudelijke en strategische evaluatie door experts en ‘</w:t>
      </w:r>
      <w:proofErr w:type="spellStart"/>
      <w:r w:rsidRPr="00CB402B">
        <w:rPr>
          <w:lang w:val="nl-NL" w:eastAsia="nl-NL"/>
        </w:rPr>
        <w:t>peers</w:t>
      </w:r>
      <w:proofErr w:type="spellEnd"/>
      <w:r w:rsidRPr="00CB402B">
        <w:rPr>
          <w:lang w:val="nl-NL" w:eastAsia="nl-NL"/>
        </w:rPr>
        <w:t xml:space="preserve">’, met minder nadruk op kwantitatieve indicatoren. Het gebruik van JIF is niet toegestaan, en ook wordt informatie over de H-index, aantallen publicaties, verworven subsidies slechts ter </w:t>
      </w:r>
      <w:r w:rsidRPr="00CB402B">
        <w:rPr>
          <w:lang w:val="nl-NL" w:eastAsia="nl-NL"/>
        </w:rPr>
        <w:lastRenderedPageBreak/>
        <w:t xml:space="preserve">ondersteuning van de </w:t>
      </w:r>
      <w:proofErr w:type="spellStart"/>
      <w:r w:rsidRPr="00CB402B">
        <w:rPr>
          <w:lang w:val="nl-NL" w:eastAsia="nl-NL"/>
        </w:rPr>
        <w:t>narratieven</w:t>
      </w:r>
      <w:proofErr w:type="spellEnd"/>
      <w:r w:rsidRPr="00CB402B">
        <w:rPr>
          <w:lang w:val="nl-NL" w:eastAsia="nl-NL"/>
        </w:rPr>
        <w:t xml:space="preserve"> gebruikt. Er is veel nadruk op leiderschap, de academische cultuur en talent management.</w:t>
      </w:r>
      <w:r w:rsidRPr="00CB402B">
        <w:rPr>
          <w:vertAlign w:val="superscript"/>
          <w:lang w:val="nl-NL" w:eastAsia="nl-NL"/>
        </w:rPr>
        <w:footnoteReference w:id="89"/>
      </w:r>
    </w:p>
    <w:p w14:paraId="1EB78048" w14:textId="77777777" w:rsidR="00F40501" w:rsidRPr="00CB402B" w:rsidRDefault="00F40501" w:rsidP="00F40501">
      <w:pPr>
        <w:rPr>
          <w:rFonts w:cs="EB Garamond"/>
          <w:lang w:eastAsia="nl-NL"/>
        </w:rPr>
      </w:pPr>
      <w:r w:rsidRPr="00CB402B">
        <w:rPr>
          <w:rFonts w:cs="EB Garamond"/>
          <w:lang w:eastAsia="nl-NL"/>
        </w:rPr>
        <w:drawing>
          <wp:inline distT="0" distB="0" distL="0" distR="0" wp14:anchorId="60CA6C74" wp14:editId="50AF8790">
            <wp:extent cx="2702506" cy="2100574"/>
            <wp:effectExtent l="0" t="0" r="0" b="0"/>
            <wp:docPr id="506328406" name="Afbeelding 50632840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8406" name="Afbeelding 506328406" descr="Afbeelding met tekst&#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2506" cy="2100574"/>
                    </a:xfrm>
                    <a:prstGeom prst="rect">
                      <a:avLst/>
                    </a:prstGeom>
                  </pic:spPr>
                </pic:pic>
              </a:graphicData>
            </a:graphic>
          </wp:inline>
        </w:drawing>
      </w:r>
      <w:r w:rsidRPr="00CB402B">
        <w:rPr>
          <w:rFonts w:cs="EB Garamond"/>
          <w:lang w:eastAsia="nl-NL"/>
        </w:rPr>
        <w:drawing>
          <wp:inline distT="0" distB="0" distL="0" distR="0" wp14:anchorId="78F08EF4" wp14:editId="3FA91935">
            <wp:extent cx="2788183" cy="2091138"/>
            <wp:effectExtent l="0" t="0" r="0" b="0"/>
            <wp:docPr id="839399073" name="Afbeelding 83939907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99073" name="Afbeelding 839399073" descr="Afbeelding met tekst&#10;&#10;Automatisch gegenereerde beschrijvi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8183" cy="2091138"/>
                    </a:xfrm>
                    <a:prstGeom prst="rect">
                      <a:avLst/>
                    </a:prstGeom>
                  </pic:spPr>
                </pic:pic>
              </a:graphicData>
            </a:graphic>
          </wp:inline>
        </w:drawing>
      </w:r>
    </w:p>
    <w:p w14:paraId="00C10128" w14:textId="77777777" w:rsidR="00F40501" w:rsidRPr="00CB402B" w:rsidRDefault="00F40501" w:rsidP="009A7E41">
      <w:pPr>
        <w:pStyle w:val="AfterSection"/>
        <w:rPr>
          <w:lang w:val="nl-NL" w:eastAsia="nl-NL"/>
        </w:rPr>
      </w:pPr>
      <w:r w:rsidRPr="00CB402B">
        <w:rPr>
          <w:lang w:val="nl-NL" w:eastAsia="nl-NL"/>
        </w:rPr>
        <w:t xml:space="preserve">In de EU en in meerdere landen buiten de EU is nu veel aandacht voor het moderniseren van de evaluatie van onderzoek, onderwijs en de beoordeling van medewerkers aan de universiteit. In de EU is onder leiding van de European Association of </w:t>
      </w:r>
      <w:proofErr w:type="spellStart"/>
      <w:r w:rsidRPr="00CB402B">
        <w:rPr>
          <w:lang w:val="nl-NL" w:eastAsia="nl-NL"/>
        </w:rPr>
        <w:t>Universities</w:t>
      </w:r>
      <w:proofErr w:type="spellEnd"/>
      <w:r w:rsidRPr="00CB402B">
        <w:rPr>
          <w:lang w:val="nl-NL" w:eastAsia="nl-NL"/>
        </w:rPr>
        <w:t xml:space="preserve"> (EUA), </w:t>
      </w:r>
      <w:proofErr w:type="spellStart"/>
      <w:r w:rsidRPr="00CB402B">
        <w:rPr>
          <w:lang w:val="nl-NL" w:eastAsia="nl-NL"/>
        </w:rPr>
        <w:t>Science</w:t>
      </w:r>
      <w:proofErr w:type="spellEnd"/>
      <w:r w:rsidRPr="00CB402B">
        <w:rPr>
          <w:lang w:val="nl-NL" w:eastAsia="nl-NL"/>
        </w:rPr>
        <w:t xml:space="preserve"> Europe</w:t>
      </w:r>
      <w:r w:rsidRPr="00CB402B">
        <w:rPr>
          <w:rStyle w:val="FootnoteReference"/>
          <w:rFonts w:eastAsia="Times New Roman" w:cs="EB Garamond"/>
          <w:color w:val="000000"/>
          <w:szCs w:val="24"/>
          <w:lang w:val="nl-NL" w:eastAsia="nl-NL"/>
        </w:rPr>
        <w:footnoteReference w:id="90"/>
      </w:r>
      <w:r w:rsidRPr="00CB402B">
        <w:rPr>
          <w:lang w:val="nl-NL" w:eastAsia="nl-NL"/>
        </w:rPr>
        <w:t xml:space="preserve"> en het Directoraat-Generaal Onderzoek </w:t>
      </w:r>
      <w:r w:rsidRPr="00CB402B">
        <w:rPr>
          <w:lang w:val="nl-NL" w:eastAsia="nl-NL"/>
        </w:rPr>
        <w:lastRenderedPageBreak/>
        <w:t xml:space="preserve">en Innovatie van de Europese Commissie in januari 2022 een </w:t>
      </w:r>
      <w:proofErr w:type="spellStart"/>
      <w:r w:rsidRPr="00CB402B">
        <w:rPr>
          <w:lang w:val="nl-NL" w:eastAsia="nl-NL"/>
        </w:rPr>
        <w:t>Coalition</w:t>
      </w:r>
      <w:proofErr w:type="spellEnd"/>
      <w:r w:rsidRPr="00CB402B">
        <w:rPr>
          <w:lang w:val="nl-NL" w:eastAsia="nl-NL"/>
        </w:rPr>
        <w:t xml:space="preserve"> of The </w:t>
      </w:r>
      <w:proofErr w:type="spellStart"/>
      <w:r w:rsidRPr="00CB402B">
        <w:rPr>
          <w:lang w:val="nl-NL" w:eastAsia="nl-NL"/>
        </w:rPr>
        <w:t>Willing</w:t>
      </w:r>
      <w:proofErr w:type="spellEnd"/>
      <w:r w:rsidRPr="00CB402B">
        <w:rPr>
          <w:lang w:val="nl-NL" w:eastAsia="nl-NL"/>
        </w:rPr>
        <w:t xml:space="preserve"> </w:t>
      </w:r>
      <w:proofErr w:type="spellStart"/>
      <w:r w:rsidRPr="00CB402B">
        <w:rPr>
          <w:lang w:val="nl-NL" w:eastAsia="nl-NL"/>
        </w:rPr>
        <w:t>for</w:t>
      </w:r>
      <w:proofErr w:type="spellEnd"/>
      <w:r w:rsidRPr="00CB402B">
        <w:rPr>
          <w:lang w:val="nl-NL" w:eastAsia="nl-NL"/>
        </w:rPr>
        <w:t xml:space="preserve"> </w:t>
      </w:r>
      <w:proofErr w:type="spellStart"/>
      <w:r w:rsidRPr="00CB402B">
        <w:rPr>
          <w:lang w:val="nl-NL" w:eastAsia="nl-NL"/>
        </w:rPr>
        <w:t>Advancement</w:t>
      </w:r>
      <w:proofErr w:type="spellEnd"/>
      <w:r w:rsidRPr="00CB402B">
        <w:rPr>
          <w:lang w:val="nl-NL" w:eastAsia="nl-NL"/>
        </w:rPr>
        <w:t xml:space="preserve"> of Research Assessment (COARA) gevormd die een overeenkomst hebben opgesteld voor implementatie van </w:t>
      </w:r>
      <w:proofErr w:type="spellStart"/>
      <w:r w:rsidRPr="00CB402B">
        <w:rPr>
          <w:lang w:val="nl-NL" w:eastAsia="nl-NL"/>
        </w:rPr>
        <w:t>onderzoeksevaluatie</w:t>
      </w:r>
      <w:proofErr w:type="spellEnd"/>
      <w:r w:rsidRPr="00CB402B">
        <w:rPr>
          <w:lang w:val="nl-NL" w:eastAsia="nl-NL"/>
        </w:rPr>
        <w:t xml:space="preserve"> in de komende jaren.</w:t>
      </w:r>
      <w:r w:rsidRPr="00CB402B">
        <w:rPr>
          <w:vertAlign w:val="superscript"/>
          <w:lang w:val="nl-NL" w:eastAsia="nl-NL"/>
        </w:rPr>
        <w:footnoteReference w:id="91"/>
      </w:r>
      <w:r w:rsidRPr="00CB402B">
        <w:rPr>
          <w:lang w:val="nl-NL" w:eastAsia="nl-NL"/>
        </w:rPr>
        <w:t xml:space="preserve"> De coalitie is in het najaar van 2022 in de volgende fase gekomen waarbij een organisatiestructuur is afgesproken waarin meer dan 350 universiteiten, koepels van universiteiten (UNL, EUA, LERU, COIMBRA), publieke subsidiegevers (</w:t>
      </w:r>
      <w:proofErr w:type="spellStart"/>
      <w:r w:rsidRPr="00CB402B">
        <w:rPr>
          <w:lang w:val="nl-NL" w:eastAsia="nl-NL"/>
        </w:rPr>
        <w:t>Science</w:t>
      </w:r>
      <w:proofErr w:type="spellEnd"/>
      <w:r w:rsidRPr="00CB402B">
        <w:rPr>
          <w:lang w:val="nl-NL" w:eastAsia="nl-NL"/>
        </w:rPr>
        <w:t xml:space="preserve"> Europe) en jonge wetenschappers uit meer dan 40 landen participeren. Alle universiteiten van Nederland en de koepel UNL en NWO hebben getekend.</w:t>
      </w:r>
      <w:r w:rsidRPr="00CB402B">
        <w:rPr>
          <w:vertAlign w:val="superscript"/>
          <w:lang w:val="nl-NL" w:eastAsia="nl-NL"/>
        </w:rPr>
        <w:footnoteReference w:id="92"/>
      </w:r>
    </w:p>
    <w:p w14:paraId="07561B73" w14:textId="77777777" w:rsidR="00F40501" w:rsidRPr="00CB402B" w:rsidRDefault="00F40501" w:rsidP="00F40501">
      <w:pPr>
        <w:pStyle w:val="Heading4"/>
        <w:rPr>
          <w:noProof w:val="0"/>
        </w:rPr>
      </w:pPr>
      <w:bookmarkStart w:id="24" w:name="_Toc134718893"/>
      <w:r w:rsidRPr="00CB402B">
        <w:rPr>
          <w:noProof w:val="0"/>
        </w:rPr>
        <w:t>Fundamenteel onderzoek in maatschappelijke context</w:t>
      </w:r>
      <w:bookmarkEnd w:id="24"/>
    </w:p>
    <w:p w14:paraId="0D67BBEF" w14:textId="77777777" w:rsidR="00F40501" w:rsidRPr="00CB402B" w:rsidRDefault="00F40501" w:rsidP="009A7E41">
      <w:pPr>
        <w:pStyle w:val="AfterSection"/>
        <w:rPr>
          <w:lang w:val="nl-NL" w:eastAsia="nl-NL"/>
        </w:rPr>
      </w:pPr>
      <w:r w:rsidRPr="00CB402B">
        <w:rPr>
          <w:lang w:val="nl-NL"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CB402B">
        <w:rPr>
          <w:vertAlign w:val="superscript"/>
          <w:lang w:val="nl-NL" w:eastAsia="nl-NL"/>
        </w:rPr>
        <w:t>ste</w:t>
      </w:r>
      <w:r w:rsidRPr="00CB402B">
        <w:rPr>
          <w:lang w:val="nl-NL"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w:t>
      </w:r>
      <w:proofErr w:type="gramStart"/>
      <w:r w:rsidRPr="00CB402B">
        <w:rPr>
          <w:lang w:val="nl-NL" w:eastAsia="nl-NL"/>
        </w:rPr>
        <w:t>Tevens</w:t>
      </w:r>
      <w:proofErr w:type="gramEnd"/>
      <w:r w:rsidRPr="00CB402B">
        <w:rPr>
          <w:lang w:val="nl-NL" w:eastAsia="nl-NL"/>
        </w:rPr>
        <w:t xml:space="preserve"> zal het de pluriformiteit en diversiteit van de samenleving in de universiteit zich moeten reflecteren in de medewerkers ten aanzien van </w:t>
      </w:r>
      <w:proofErr w:type="spellStart"/>
      <w:r w:rsidRPr="00CB402B">
        <w:rPr>
          <w:lang w:val="nl-NL" w:eastAsia="nl-NL"/>
        </w:rPr>
        <w:t>equality</w:t>
      </w:r>
      <w:proofErr w:type="spellEnd"/>
      <w:r w:rsidRPr="00CB402B">
        <w:rPr>
          <w:lang w:val="nl-NL" w:eastAsia="nl-NL"/>
        </w:rPr>
        <w:t xml:space="preserve">, </w:t>
      </w:r>
      <w:proofErr w:type="spellStart"/>
      <w:r w:rsidRPr="00CB402B">
        <w:rPr>
          <w:lang w:val="nl-NL" w:eastAsia="nl-NL"/>
        </w:rPr>
        <w:t>diversity</w:t>
      </w:r>
      <w:proofErr w:type="spellEnd"/>
      <w:r w:rsidRPr="00CB402B">
        <w:rPr>
          <w:lang w:val="nl-NL" w:eastAsia="nl-NL"/>
        </w:rPr>
        <w:t xml:space="preserve"> en </w:t>
      </w:r>
      <w:proofErr w:type="spellStart"/>
      <w:r w:rsidRPr="00CB402B">
        <w:rPr>
          <w:lang w:val="nl-NL" w:eastAsia="nl-NL"/>
        </w:rPr>
        <w:t>inclusion</w:t>
      </w:r>
      <w:proofErr w:type="spellEnd"/>
      <w:r w:rsidRPr="00CB402B">
        <w:rPr>
          <w:lang w:val="nl-NL" w:eastAsia="nl-NL"/>
        </w:rPr>
        <w:t xml:space="preserve">. </w:t>
      </w:r>
    </w:p>
    <w:p w14:paraId="5FA184CB" w14:textId="77777777" w:rsidR="00F40501" w:rsidRPr="00CB402B" w:rsidRDefault="00F40501" w:rsidP="00F40501">
      <w:pPr>
        <w:rPr>
          <w:rFonts w:cs="EB Garamond"/>
          <w:lang w:eastAsia="nl-NL"/>
        </w:rPr>
      </w:pPr>
      <w:r w:rsidRPr="00CB402B">
        <w:rPr>
          <w:rFonts w:cs="EB Garamond"/>
          <w:lang w:eastAsia="nl-NL"/>
        </w:rPr>
        <w:lastRenderedPageBreak/>
        <w:t>Voor velen zal dit een logische en goede aanpassing betekenen aan de eisen van de tijd, anderen hebben het gevoel dat dit indruist tegen hun idee over excellentie in de wetenschap en de academie.</w:t>
      </w:r>
      <w:r w:rsidRPr="00CB402B">
        <w:rPr>
          <w:rFonts w:cs="EB Garamond"/>
          <w:vertAlign w:val="superscript"/>
          <w:lang w:eastAsia="nl-NL"/>
        </w:rPr>
        <w:footnoteReference w:id="93"/>
      </w:r>
      <w:r w:rsidRPr="00CB402B">
        <w:rPr>
          <w:rFonts w:cs="EB Garamond"/>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een vrees dat fundamentele wetenschap aan het kortste eind gaat trekken in deze transitie waarin de agenda van de wetenschap zich meer laat leiden door vragen uit de samenleving; v</w:t>
      </w:r>
      <w:r w:rsidRPr="00CB402B">
        <w:rPr>
          <w:rFonts w:cs="EB Garamond"/>
        </w:rPr>
        <w:t>ergelijk de situatie van na 1945</w:t>
      </w:r>
      <w:r w:rsidRPr="00CB402B">
        <w:rPr>
          <w:rFonts w:cs="EB Garamond"/>
          <w:lang w:eastAsia="nl-NL"/>
        </w:rPr>
        <w:t xml:space="preserve">. Die vragen, zo vreest men, zullen vooral sturen op korte termijn problemen met alleen toegepast of technologisch onderzoek waarin geen werkelijk nieuwe kennis wordt geproduceerd, die op de lange termijn impact zou kunnen hebben. Het blijkt echter uit internationale studies en ervaringen dat er bijvoorbeeld in de </w:t>
      </w:r>
      <w:proofErr w:type="spellStart"/>
      <w:r w:rsidRPr="00CB402B">
        <w:rPr>
          <w:rFonts w:cs="EB Garamond"/>
          <w:lang w:eastAsia="nl-NL"/>
        </w:rPr>
        <w:t>patiëntenlobby</w:t>
      </w:r>
      <w:proofErr w:type="spellEnd"/>
      <w:r w:rsidRPr="00CB402B">
        <w:rPr>
          <w:rFonts w:cs="EB Garamond"/>
          <w:lang w:eastAsia="nl-NL"/>
        </w:rPr>
        <w:t xml:space="preserve"> voor onderzoek naar cardiologische ziekten, aids, kanker, longziekten en bijvoorbeeld depressie en autisme, best begrip is voor fundamenteel onderzoek, als men ook aan problemen werkt die op de kortetermijnoplossingen kunnen bieden. </w:t>
      </w:r>
    </w:p>
    <w:p w14:paraId="52705472" w14:textId="77777777" w:rsidR="00F40501" w:rsidRPr="00CB402B" w:rsidRDefault="00F40501" w:rsidP="00F40501">
      <w:pPr>
        <w:rPr>
          <w:rFonts w:cs="EB Garamond"/>
          <w:lang w:eastAsia="nl-NL"/>
        </w:rPr>
      </w:pPr>
      <w:r w:rsidRPr="00CB402B">
        <w:rPr>
          <w:rFonts w:cs="EB Garamond"/>
          <w:lang w:eastAsia="nl-NL"/>
        </w:rPr>
        <w:t xml:space="preserve">Afgezien van het feit dat er altijd genoeg ruimte voor </w:t>
      </w:r>
      <w:proofErr w:type="spellStart"/>
      <w:r w:rsidRPr="00CB402B">
        <w:rPr>
          <w:rFonts w:cs="EB Garamond"/>
          <w:lang w:eastAsia="nl-NL"/>
        </w:rPr>
        <w:t>curiosity-driven</w:t>
      </w:r>
      <w:proofErr w:type="spellEnd"/>
      <w:r w:rsidRPr="00CB402B">
        <w:rPr>
          <w:rFonts w:cs="EB Garamond"/>
          <w:lang w:eastAsia="nl-NL"/>
        </w:rPr>
        <w:t xml:space="preserve"> </w:t>
      </w:r>
      <w:proofErr w:type="spellStart"/>
      <w:r w:rsidRPr="00CB402B">
        <w:rPr>
          <w:rFonts w:cs="EB Garamond"/>
          <w:lang w:eastAsia="nl-NL"/>
        </w:rPr>
        <w:t>science</w:t>
      </w:r>
      <w:proofErr w:type="spellEnd"/>
      <w:r w:rsidRPr="00CB402B">
        <w:rPr>
          <w:rFonts w:cs="EB Garamond"/>
          <w:lang w:eastAsia="nl-NL"/>
        </w:rPr>
        <w:t xml:space="preserve"> moet en zal blijven, leert de geschiedenis van wetenschap en innovatie ons keer op keer dat onderzoek in de context van hele concrete maatschappelijke problemen deels de vorm van heel basaal onderzoek kan en moet hebben. De aanduiding </w:t>
      </w:r>
      <w:proofErr w:type="spellStart"/>
      <w:r w:rsidRPr="00CB402B">
        <w:rPr>
          <w:rFonts w:cs="EB Garamond"/>
          <w:lang w:eastAsia="nl-NL"/>
        </w:rPr>
        <w:t>curiosity-driven</w:t>
      </w:r>
      <w:proofErr w:type="spellEnd"/>
      <w:r w:rsidRPr="00CB402B">
        <w:rPr>
          <w:rFonts w:cs="EB Garamond"/>
          <w:lang w:eastAsia="nl-NL"/>
        </w:rPr>
        <w:t xml:space="preserve"> research voor fundamenteel onderzoek is dus misleidend, want ook toegepast onderzoek is uiteraard zeer gedreven door nieuwsgierigheid van de onderzoekers. Het is juist de </w:t>
      </w:r>
      <w:r w:rsidRPr="00CB402B">
        <w:rPr>
          <w:rFonts w:cs="EB Garamond"/>
          <w:lang w:eastAsia="nl-NL"/>
        </w:rPr>
        <w:lastRenderedPageBreak/>
        <w:t xml:space="preserve">mix van meer basaal en toegepast onderzoek die veel impact kan hebben wanneer als ze dicht bij de praktijk wordt uitgevoerd. Het klassieke voorbeeld is </w:t>
      </w:r>
      <w:proofErr w:type="spellStart"/>
      <w:r w:rsidRPr="00CB402B">
        <w:rPr>
          <w:rFonts w:cs="EB Garamond"/>
          <w:lang w:eastAsia="nl-NL"/>
        </w:rPr>
        <w:t>Pasteur</w:t>
      </w:r>
      <w:proofErr w:type="spellEnd"/>
      <w:r w:rsidRPr="00CB402B">
        <w:rPr>
          <w:rFonts w:cs="EB Garamond"/>
          <w:lang w:eastAsia="nl-NL"/>
        </w:rPr>
        <w:t xml:space="preserve"> die heel fundamenteel werk deed naar aanleiding van prangende vragen uit de praktijk. Vandaar dat dergelijk fundamenteel onderzoek, </w:t>
      </w:r>
      <w:proofErr w:type="spellStart"/>
      <w:r w:rsidRPr="00CB402B">
        <w:rPr>
          <w:rFonts w:cs="EB Garamond"/>
          <w:lang w:eastAsia="nl-NL"/>
        </w:rPr>
        <w:t>use-inspired</w:t>
      </w:r>
      <w:proofErr w:type="spellEnd"/>
      <w:r w:rsidRPr="00CB402B">
        <w:rPr>
          <w:rFonts w:cs="EB Garamond"/>
          <w:lang w:eastAsia="nl-NL"/>
        </w:rPr>
        <w:t xml:space="preserve"> research, ‘</w:t>
      </w:r>
      <w:proofErr w:type="spellStart"/>
      <w:r w:rsidRPr="00CB402B">
        <w:rPr>
          <w:rFonts w:cs="EB Garamond"/>
          <w:lang w:eastAsia="nl-NL"/>
        </w:rPr>
        <w:t>Pasteur’s</w:t>
      </w:r>
      <w:proofErr w:type="spellEnd"/>
      <w:r w:rsidRPr="00CB402B">
        <w:rPr>
          <w:rFonts w:cs="EB Garamond"/>
          <w:lang w:eastAsia="nl-NL"/>
        </w:rPr>
        <w:t xml:space="preserve"> </w:t>
      </w:r>
      <w:proofErr w:type="spellStart"/>
      <w:r w:rsidRPr="00CB402B">
        <w:rPr>
          <w:rFonts w:cs="EB Garamond"/>
          <w:lang w:eastAsia="nl-NL"/>
        </w:rPr>
        <w:t>Quadrant</w:t>
      </w:r>
      <w:proofErr w:type="spellEnd"/>
      <w:r w:rsidRPr="00CB402B">
        <w:rPr>
          <w:rFonts w:cs="EB Garamond"/>
          <w:lang w:eastAsia="nl-NL"/>
        </w:rPr>
        <w:t>’ is genoemd.</w:t>
      </w:r>
      <w:r w:rsidRPr="00CB402B">
        <w:rPr>
          <w:rFonts w:cs="EB Garamond"/>
          <w:vertAlign w:val="superscript"/>
          <w:lang w:eastAsia="nl-NL"/>
        </w:rPr>
        <w:footnoteReference w:id="94"/>
      </w:r>
      <w:r w:rsidRPr="00CB402B">
        <w:rPr>
          <w:rFonts w:cs="EB Garamond"/>
          <w:lang w:eastAsia="nl-NL"/>
        </w:rPr>
        <w:t xml:space="preserve"> </w:t>
      </w:r>
    </w:p>
    <w:p w14:paraId="3A6482C4" w14:textId="77777777" w:rsidR="00F40501" w:rsidRPr="00CB402B" w:rsidRDefault="00F40501" w:rsidP="00F40501">
      <w:pPr>
        <w:rPr>
          <w:rFonts w:cs="EB Garamond"/>
          <w:lang w:eastAsia="nl-NL"/>
        </w:rPr>
      </w:pPr>
      <w:r w:rsidRPr="00CB402B">
        <w:rPr>
          <w:rFonts w:cs="EB Garamond"/>
          <w:lang w:eastAsia="nl-NL"/>
        </w:rPr>
        <w:t xml:space="preserve">Vanuit een heel andere invalshoek komen er ook bezwaren tegen het afschaffen van </w:t>
      </w:r>
      <w:proofErr w:type="spellStart"/>
      <w:r w:rsidRPr="00CB402B">
        <w:rPr>
          <w:rFonts w:cs="EB Garamond"/>
          <w:lang w:eastAsia="nl-NL"/>
        </w:rPr>
        <w:t>bibliometrie</w:t>
      </w:r>
      <w:proofErr w:type="spellEnd"/>
      <w:r w:rsidRPr="00CB402B">
        <w:rPr>
          <w:rFonts w:cs="EB Garamond"/>
          <w:lang w:eastAsia="nl-NL"/>
        </w:rPr>
        <w:t xml:space="preserve"> vanuit instituten en landen waar men cijfermateriaal gebruikt om nepotisme, en bijvoorbeeld politieke benoemingen tegen te gaan en waar de </w:t>
      </w:r>
      <w:proofErr w:type="spellStart"/>
      <w:r w:rsidRPr="00CB402B">
        <w:rPr>
          <w:rFonts w:cs="EB Garamond"/>
          <w:lang w:eastAsia="nl-NL"/>
        </w:rPr>
        <w:t>metrics</w:t>
      </w:r>
      <w:proofErr w:type="spellEnd"/>
      <w:r w:rsidRPr="00CB402B">
        <w:rPr>
          <w:rFonts w:cs="EB Garamond"/>
          <w:lang w:eastAsia="nl-NL"/>
        </w:rPr>
        <w:t xml:space="preserve"> juist als objectieve indicator worden gebruikt. Dit is begrijpelijk, maar gezien de discussie hierboven, is het gebruik van ‘</w:t>
      </w:r>
      <w:proofErr w:type="spellStart"/>
      <w:r w:rsidRPr="00CB402B">
        <w:rPr>
          <w:rFonts w:cs="EB Garamond"/>
          <w:lang w:eastAsia="nl-NL"/>
        </w:rPr>
        <w:t>poor</w:t>
      </w:r>
      <w:proofErr w:type="spellEnd"/>
      <w:r w:rsidRPr="00CB402B">
        <w:rPr>
          <w:rFonts w:cs="EB Garamond"/>
          <w:lang w:eastAsia="nl-NL"/>
        </w:rPr>
        <w:t xml:space="preserve"> </w:t>
      </w:r>
      <w:proofErr w:type="spellStart"/>
      <w:r w:rsidRPr="00CB402B">
        <w:rPr>
          <w:rFonts w:cs="EB Garamond"/>
          <w:lang w:eastAsia="nl-NL"/>
        </w:rPr>
        <w:t>proxies</w:t>
      </w:r>
      <w:proofErr w:type="spellEnd"/>
      <w:r w:rsidRPr="00CB402B">
        <w:rPr>
          <w:rFonts w:cs="EB Garamond"/>
          <w:lang w:eastAsia="nl-NL"/>
        </w:rPr>
        <w:t xml:space="preserve"> </w:t>
      </w:r>
      <w:proofErr w:type="spellStart"/>
      <w:r w:rsidRPr="00CB402B">
        <w:rPr>
          <w:rFonts w:cs="EB Garamond"/>
          <w:lang w:eastAsia="nl-NL"/>
        </w:rPr>
        <w:t>for</w:t>
      </w:r>
      <w:proofErr w:type="spellEnd"/>
      <w:r w:rsidRPr="00CB402B">
        <w:rPr>
          <w:rFonts w:cs="EB Garamond"/>
          <w:lang w:eastAsia="nl-NL"/>
        </w:rPr>
        <w:t xml:space="preserve"> </w:t>
      </w:r>
      <w:proofErr w:type="spellStart"/>
      <w:r w:rsidRPr="00CB402B">
        <w:rPr>
          <w:rFonts w:cs="EB Garamond"/>
          <w:lang w:eastAsia="nl-NL"/>
        </w:rPr>
        <w:t>quality</w:t>
      </w:r>
      <w:proofErr w:type="spellEnd"/>
      <w:r w:rsidRPr="00CB402B">
        <w:rPr>
          <w:rFonts w:cs="EB Garamond"/>
          <w:lang w:eastAsia="nl-NL"/>
        </w:rPr>
        <w:t xml:space="preserve">’ niet de juiste manier om die praktijk van problematische benoemingen tegen te gaan. </w:t>
      </w:r>
    </w:p>
    <w:p w14:paraId="3CF95B84" w14:textId="77777777" w:rsidR="00F40501" w:rsidRPr="00CB402B" w:rsidRDefault="00F40501" w:rsidP="00F40501">
      <w:pPr>
        <w:rPr>
          <w:rFonts w:cs="EB Garamond"/>
          <w:lang w:eastAsia="nl-NL"/>
        </w:rPr>
      </w:pPr>
      <w:r w:rsidRPr="00CB402B">
        <w:rPr>
          <w:rFonts w:cs="EB Garamond"/>
          <w:lang w:eastAsia="nl-NL"/>
        </w:rPr>
        <w:t xml:space="preserve">In de komende jaren moeten we in The </w:t>
      </w:r>
      <w:proofErr w:type="spellStart"/>
      <w:r w:rsidRPr="00CB402B">
        <w:rPr>
          <w:rFonts w:cs="EB Garamond"/>
          <w:lang w:eastAsia="nl-NL"/>
        </w:rPr>
        <w:t>Coalition</w:t>
      </w:r>
      <w:proofErr w:type="spellEnd"/>
      <w:r w:rsidRPr="00CB402B">
        <w:rPr>
          <w:rFonts w:cs="EB Garamond"/>
          <w:lang w:eastAsia="nl-NL"/>
        </w:rPr>
        <w:t xml:space="preserve"> of The </w:t>
      </w:r>
      <w:proofErr w:type="spellStart"/>
      <w:r w:rsidRPr="00CB402B">
        <w:rPr>
          <w:rFonts w:cs="EB Garamond"/>
          <w:lang w:eastAsia="nl-NL"/>
        </w:rPr>
        <w:t>Willing</w:t>
      </w:r>
      <w:proofErr w:type="spellEnd"/>
      <w:r w:rsidRPr="00CB402B">
        <w:rPr>
          <w:rFonts w:cs="EB Garamond"/>
          <w:lang w:eastAsia="nl-NL"/>
        </w:rPr>
        <w:t xml:space="preserve"> (COARA) en andere acties veel aandacht hebben voor nationale en culturele verschillen in de inrichting van Erkennen en Waarderen.</w:t>
      </w:r>
      <w:r w:rsidRPr="00CB402B">
        <w:rPr>
          <w:rFonts w:cs="EB Garamond"/>
          <w:vertAlign w:val="superscript"/>
          <w:lang w:eastAsia="nl-NL"/>
        </w:rPr>
        <w:footnoteReference w:id="95"/>
      </w:r>
      <w:r w:rsidRPr="00CB402B">
        <w:rPr>
          <w:rFonts w:cs="EB Garamond"/>
          <w:lang w:eastAsia="nl-NL"/>
        </w:rPr>
        <w:t xml:space="preserve"> Pluriformiteit en verschillen in tempo zijn essentieel. Het lijkt een logische ontwikkeling, en er is door meerderen bepleit dat een dergelijke </w:t>
      </w:r>
      <w:proofErr w:type="spellStart"/>
      <w:r w:rsidRPr="00CB402B">
        <w:rPr>
          <w:rFonts w:cs="EB Garamond"/>
          <w:lang w:eastAsia="nl-NL"/>
        </w:rPr>
        <w:t>Coalition</w:t>
      </w:r>
      <w:proofErr w:type="spellEnd"/>
      <w:r w:rsidRPr="00CB402B">
        <w:rPr>
          <w:rFonts w:cs="EB Garamond"/>
          <w:lang w:eastAsia="nl-NL"/>
        </w:rPr>
        <w:t xml:space="preserve"> of </w:t>
      </w:r>
      <w:proofErr w:type="spellStart"/>
      <w:r w:rsidRPr="00CB402B">
        <w:rPr>
          <w:rFonts w:cs="EB Garamond"/>
          <w:lang w:eastAsia="nl-NL"/>
        </w:rPr>
        <w:t>the</w:t>
      </w:r>
      <w:proofErr w:type="spellEnd"/>
      <w:r w:rsidRPr="00CB402B">
        <w:rPr>
          <w:rFonts w:cs="EB Garamond"/>
          <w:lang w:eastAsia="nl-NL"/>
        </w:rPr>
        <w:t xml:space="preserve"> </w:t>
      </w:r>
      <w:proofErr w:type="spellStart"/>
      <w:r w:rsidRPr="00CB402B">
        <w:rPr>
          <w:rFonts w:cs="EB Garamond"/>
          <w:lang w:eastAsia="nl-NL"/>
        </w:rPr>
        <w:t>Willing</w:t>
      </w:r>
      <w:proofErr w:type="spellEnd"/>
      <w:r w:rsidRPr="00CB402B">
        <w:rPr>
          <w:rFonts w:cs="EB Garamond"/>
          <w:lang w:eastAsia="nl-NL"/>
        </w:rPr>
        <w:t xml:space="preserve"> ook voor de beoordeling van onderwijs wordt gestart. </w:t>
      </w:r>
    </w:p>
    <w:p w14:paraId="4538A747" w14:textId="77777777" w:rsidR="00F40501" w:rsidRPr="00CB402B" w:rsidRDefault="00F40501" w:rsidP="00F40501">
      <w:pPr>
        <w:pStyle w:val="Heading2"/>
        <w:rPr>
          <w:lang w:val="nl-NL"/>
        </w:rPr>
      </w:pPr>
      <w:bookmarkStart w:id="25" w:name="_Toc134718894"/>
      <w:r w:rsidRPr="00CB402B">
        <w:rPr>
          <w:lang w:val="nl-NL"/>
        </w:rPr>
        <w:t>Andere instrumenten</w:t>
      </w:r>
      <w:bookmarkEnd w:id="25"/>
    </w:p>
    <w:p w14:paraId="29761DD8" w14:textId="77777777" w:rsidR="00F40501" w:rsidRPr="00CB402B" w:rsidRDefault="00F40501" w:rsidP="009A7E41">
      <w:pPr>
        <w:pStyle w:val="AfterSection"/>
        <w:rPr>
          <w:lang w:val="nl-NL" w:eastAsia="nl-NL"/>
        </w:rPr>
      </w:pPr>
      <w:r w:rsidRPr="00CB402B">
        <w:rPr>
          <w:lang w:val="nl-NL" w:eastAsia="nl-NL"/>
        </w:rPr>
        <w:t xml:space="preserve">Open </w:t>
      </w:r>
      <w:proofErr w:type="spellStart"/>
      <w:r w:rsidRPr="00CB402B">
        <w:rPr>
          <w:lang w:val="nl-NL" w:eastAsia="nl-NL"/>
        </w:rPr>
        <w:t>Science</w:t>
      </w:r>
      <w:proofErr w:type="spellEnd"/>
      <w:r w:rsidRPr="00CB402B">
        <w:rPr>
          <w:lang w:val="nl-NL" w:eastAsia="nl-NL"/>
        </w:rPr>
        <w:t xml:space="preserve"> dwingt, dat moge duidelijk zijn, tot het inzetten van andere instrumenten en andere vormen van onderzoek en onderwijs. Ten eerste moeten studenten niet alleen in het bedrijven van wetenschap worden opgeleid, maar juist ook in reflectie op het wetenschapsbedrijf. Zo voorzien we voor de toekomstige </w:t>
      </w:r>
      <w:r w:rsidRPr="00CB402B">
        <w:rPr>
          <w:lang w:val="nl-NL" w:eastAsia="nl-NL"/>
        </w:rPr>
        <w:lastRenderedPageBreak/>
        <w:t xml:space="preserve">universiteit een doorlopende leerlijn ‘reflectie en </w:t>
      </w:r>
      <w:proofErr w:type="spellStart"/>
      <w:r w:rsidRPr="00CB402B">
        <w:rPr>
          <w:lang w:val="nl-NL" w:eastAsia="nl-NL"/>
        </w:rPr>
        <w:t>scientific</w:t>
      </w:r>
      <w:proofErr w:type="spellEnd"/>
      <w:r w:rsidRPr="00CB402B">
        <w:rPr>
          <w:lang w:val="nl-NL" w:eastAsia="nl-NL"/>
        </w:rPr>
        <w:t xml:space="preserve"> </w:t>
      </w:r>
      <w:proofErr w:type="spellStart"/>
      <w:r w:rsidRPr="00CB402B">
        <w:rPr>
          <w:lang w:val="nl-NL" w:eastAsia="nl-NL"/>
        </w:rPr>
        <w:t>literacy</w:t>
      </w:r>
      <w:proofErr w:type="spellEnd"/>
      <w:r w:rsidRPr="00CB402B">
        <w:rPr>
          <w:lang w:val="nl-NL" w:eastAsia="nl-NL"/>
        </w:rPr>
        <w:t>’, gericht op het zelfstandig kunnen reflecteren op de positie van de wetenschap in de samenleving, als onderdeel van een ‘</w:t>
      </w:r>
      <w:proofErr w:type="spellStart"/>
      <w:r w:rsidRPr="00CB402B">
        <w:rPr>
          <w:lang w:val="nl-NL" w:eastAsia="nl-NL"/>
        </w:rPr>
        <w:t>core</w:t>
      </w:r>
      <w:proofErr w:type="spellEnd"/>
      <w:r w:rsidRPr="00CB402B">
        <w:rPr>
          <w:lang w:val="nl-NL" w:eastAsia="nl-NL"/>
        </w:rPr>
        <w:t xml:space="preserve"> curriculum’ in elke Bachelor, Master en in het PhD onderwijs. Deze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is Open </w:t>
      </w:r>
      <w:proofErr w:type="spellStart"/>
      <w:r w:rsidRPr="00CB402B">
        <w:rPr>
          <w:lang w:val="nl-NL" w:eastAsia="nl-NL"/>
        </w:rPr>
        <w:t>Science</w:t>
      </w:r>
      <w:proofErr w:type="spellEnd"/>
      <w:r w:rsidRPr="00CB402B">
        <w:rPr>
          <w:lang w:val="nl-NL" w:eastAsia="nl-NL"/>
        </w:rPr>
        <w:t xml:space="preserve"> zichtbaar en sturend. We verwijzen hiervoor naar het onderwijshoofdstuk waar dat nader wordt uitgewerkt, </w:t>
      </w:r>
    </w:p>
    <w:p w14:paraId="3363B326" w14:textId="77777777" w:rsidR="00F40501" w:rsidRPr="00CB402B" w:rsidRDefault="00F40501" w:rsidP="00F40501">
      <w:pPr>
        <w:rPr>
          <w:rFonts w:cs="EB Garamond"/>
          <w:lang w:eastAsia="nl-NL"/>
        </w:rPr>
      </w:pPr>
      <w:r w:rsidRPr="00CB402B">
        <w:rPr>
          <w:rFonts w:cs="EB Garamond"/>
          <w:lang w:eastAsia="nl-NL"/>
        </w:rPr>
        <w:t>Daarnaast moeten andere instrumenten van kennisdisseminatie dan de klassieke wetenschappelijke output worden ontwikkeld. De output moet een wezenlijke aanvulling zijn op de nu klassieke artikelen, inclusief open acces en open data, die vooral gericht zijn op collega-wetenschappers. Bij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media-optredens, en via het internet geschreven of gesproken blogs, video opnamen vanuit maatschappelijke situaties en wetenschapswinkels. Ook toneel en muziek in diverse vormen zal worden ingezet om een diversiteit aan ‘</w:t>
      </w:r>
      <w:proofErr w:type="spellStart"/>
      <w:r w:rsidRPr="00CB402B">
        <w:rPr>
          <w:rFonts w:cs="EB Garamond"/>
          <w:lang w:eastAsia="nl-NL"/>
        </w:rPr>
        <w:t>publieken</w:t>
      </w:r>
      <w:proofErr w:type="spellEnd"/>
      <w:r w:rsidRPr="00CB402B">
        <w:rPr>
          <w:rFonts w:cs="EB Garamond"/>
          <w:lang w:eastAsia="nl-NL"/>
        </w:rPr>
        <w:t xml:space="preserve">’ te bereiken. Deze – vaak interactieve – vormen van communicatie zijn voor jonge mensen volstrekt vanzelfsprekend, maar voor collega’s die zijn opgegroeid en gevormd in de nog meer klassieke universiteit vanaf 1980 zijn dit op het eerste gezicht mogelijk niet erg ‘academisch aandoende’ producten. Medewerkers zullen worden opgeleid en gestimuleerd om die </w:t>
      </w:r>
      <w:r w:rsidRPr="00CB402B">
        <w:rPr>
          <w:rFonts w:cs="EB Garamond"/>
          <w:lang w:eastAsia="nl-NL"/>
        </w:rPr>
        <w:lastRenderedPageBreak/>
        <w:t xml:space="preserve">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 </w:t>
      </w:r>
    </w:p>
    <w:p w14:paraId="12DC7DD1" w14:textId="77777777" w:rsidR="00F40501" w:rsidRPr="00CB402B" w:rsidRDefault="00F40501" w:rsidP="00F40501">
      <w:pPr>
        <w:pStyle w:val="Heading2"/>
        <w:rPr>
          <w:lang w:val="nl-NL"/>
        </w:rPr>
      </w:pPr>
      <w:bookmarkStart w:id="26" w:name="_Toc134718895"/>
      <w:r w:rsidRPr="00CB402B">
        <w:rPr>
          <w:lang w:val="nl-NL"/>
        </w:rPr>
        <w:t>De blik naar buiten</w:t>
      </w:r>
      <w:bookmarkEnd w:id="26"/>
    </w:p>
    <w:p w14:paraId="2FD37991" w14:textId="77777777" w:rsidR="00F40501" w:rsidRPr="00CB402B" w:rsidRDefault="00F40501" w:rsidP="009A7E41">
      <w:pPr>
        <w:pStyle w:val="AfterSection"/>
        <w:rPr>
          <w:lang w:val="nl-NL" w:eastAsia="nl-NL"/>
        </w:rPr>
      </w:pPr>
      <w:r w:rsidRPr="00CB402B">
        <w:rPr>
          <w:lang w:val="nl-NL"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5EEB83D2" w14:textId="77777777" w:rsidR="00F40501" w:rsidRPr="00CB402B" w:rsidRDefault="00F40501" w:rsidP="00F40501">
      <w:pPr>
        <w:rPr>
          <w:rFonts w:cs="EB Garamond"/>
          <w:lang w:eastAsia="nl-NL"/>
        </w:rPr>
      </w:pPr>
      <w:r w:rsidRPr="00CB402B">
        <w:rPr>
          <w:rFonts w:cs="EB Garamond"/>
          <w:lang w:eastAsia="nl-NL"/>
        </w:rPr>
        <w:t xml:space="preserve">Voor de meeste universiteiten tot 2010 was de blik gericht op het internationale speelveld, in een mondiale competitie en de markt van hoger onderwijs en onderzoek en haar </w:t>
      </w:r>
      <w:proofErr w:type="spellStart"/>
      <w:r w:rsidRPr="00CB402B">
        <w:rPr>
          <w:rFonts w:cs="EB Garamond"/>
          <w:lang w:eastAsia="nl-NL"/>
        </w:rPr>
        <w:t>rankings</w:t>
      </w:r>
      <w:proofErr w:type="spellEnd"/>
      <w:r w:rsidRPr="00CB402B">
        <w:rPr>
          <w:rFonts w:cs="EB Garamond"/>
          <w:lang w:eastAsia="nl-NL"/>
        </w:rPr>
        <w:t xml:space="preserve">. Om meerdere redenen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 </w:t>
      </w:r>
    </w:p>
    <w:p w14:paraId="0C2CE875" w14:textId="77777777" w:rsidR="00F40501" w:rsidRPr="00CB402B" w:rsidRDefault="00F40501" w:rsidP="00F40501">
      <w:pPr>
        <w:pStyle w:val="Heading2"/>
        <w:rPr>
          <w:lang w:val="nl-NL"/>
        </w:rPr>
      </w:pPr>
      <w:bookmarkStart w:id="27" w:name="_Toc134718896"/>
      <w:r w:rsidRPr="00CB402B">
        <w:rPr>
          <w:lang w:val="nl-NL"/>
        </w:rPr>
        <w:lastRenderedPageBreak/>
        <w:t>De EU en verder</w:t>
      </w:r>
      <w:bookmarkEnd w:id="27"/>
      <w:r w:rsidRPr="00CB402B">
        <w:rPr>
          <w:lang w:val="nl-NL"/>
        </w:rPr>
        <w:t xml:space="preserve"> </w:t>
      </w:r>
    </w:p>
    <w:p w14:paraId="31DE89D3" w14:textId="77777777" w:rsidR="00F40501" w:rsidRPr="00CB402B" w:rsidRDefault="00F40501" w:rsidP="009A7E41">
      <w:pPr>
        <w:pStyle w:val="AfterSection"/>
        <w:rPr>
          <w:lang w:val="nl-NL" w:eastAsia="nl-NL"/>
        </w:rPr>
      </w:pPr>
      <w:r w:rsidRPr="00CB402B">
        <w:rPr>
          <w:lang w:val="nl-NL" w:eastAsia="nl-NL"/>
        </w:rPr>
        <w:t>Voor universiteiten en andere instellingen voor hoger onderwijs en onderzoek in de EU is het zonneklaar, de Europese Unie zal snel en fors in belang toenemen voor de strategie en positiebepaling van de universiteiten. Dit zal vanuit een weloverwogen EU-strategie op korte en lange termijn gebeuren en zeker ook gaan om de allocatie van veel van haar financiële middelen naar instituten en lidstaten. De EU beraadt zich al enige tijd op haar positie in het mondiale veld, waar ze meer dan ooit kijkt naar ontwikkelingen in de VS, China en Rusland, de grote spelers, maar ook naar die in de landen in ‘</w:t>
      </w:r>
      <w:proofErr w:type="spellStart"/>
      <w:r w:rsidRPr="00CB402B">
        <w:rPr>
          <w:lang w:val="nl-NL" w:eastAsia="nl-NL"/>
        </w:rPr>
        <w:t>the</w:t>
      </w:r>
      <w:proofErr w:type="spellEnd"/>
      <w:r w:rsidRPr="00CB402B">
        <w:rPr>
          <w:lang w:val="nl-NL" w:eastAsia="nl-NL"/>
        </w:rPr>
        <w:t xml:space="preserve"> </w:t>
      </w:r>
      <w:proofErr w:type="spellStart"/>
      <w:r w:rsidRPr="00CB402B">
        <w:rPr>
          <w:lang w:val="nl-NL" w:eastAsia="nl-NL"/>
        </w:rPr>
        <w:t>global</w:t>
      </w:r>
      <w:proofErr w:type="spellEnd"/>
      <w:r w:rsidRPr="00CB402B">
        <w:rPr>
          <w:lang w:val="nl-NL" w:eastAsia="nl-NL"/>
        </w:rPr>
        <w:t xml:space="preserve"> South’. De bijdrage van R&amp;D en onderwijs aan de maatschappelijke, economische, sociale, culturele en democratische ontwikkeling van de EU zijn in die EU-strategie van eminent en doorslaggevend belang. </w:t>
      </w:r>
    </w:p>
    <w:p w14:paraId="415A3BC5" w14:textId="77777777" w:rsidR="00F40501" w:rsidRPr="00CB402B" w:rsidRDefault="00F40501" w:rsidP="00F40501">
      <w:pPr>
        <w:rPr>
          <w:rFonts w:cs="EB Garamond"/>
          <w:lang w:eastAsia="nl-NL"/>
        </w:rPr>
      </w:pPr>
      <w:r w:rsidRPr="00CB402B">
        <w:rPr>
          <w:rFonts w:cs="EB Garamond"/>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European Research Council (ERC) en meer strategisch thematisch geformuleerde programma’s. HORIZON 2020 en HORIZON EUROPE maken dat zeer duidelijk, waarbij </w:t>
      </w:r>
      <w:proofErr w:type="spellStart"/>
      <w:r w:rsidRPr="00CB402B">
        <w:rPr>
          <w:rFonts w:cs="EB Garamond"/>
          <w:lang w:eastAsia="nl-NL"/>
        </w:rPr>
        <w:t>missiegedreven</w:t>
      </w:r>
      <w:proofErr w:type="spellEnd"/>
      <w:r w:rsidRPr="00CB402B">
        <w:rPr>
          <w:rFonts w:cs="EB Garamond"/>
          <w:lang w:eastAsia="nl-NL"/>
        </w:rPr>
        <w:t xml:space="preserve"> R&amp;D de agenda bepaalt. Ten aanzien van Open </w:t>
      </w:r>
      <w:proofErr w:type="spellStart"/>
      <w:r w:rsidRPr="00CB402B">
        <w:rPr>
          <w:rFonts w:cs="EB Garamond"/>
          <w:lang w:eastAsia="nl-NL"/>
        </w:rPr>
        <w:t>Science</w:t>
      </w:r>
      <w:proofErr w:type="spellEnd"/>
      <w:r w:rsidRPr="00CB402B">
        <w:rPr>
          <w:rFonts w:cs="EB Garamond"/>
          <w:lang w:eastAsia="nl-NL"/>
        </w:rPr>
        <w:t xml:space="preserve"> neemt de EU blijvend een actieve en directieve houding aan. </w:t>
      </w:r>
    </w:p>
    <w:p w14:paraId="3DB3BF6C" w14:textId="77777777" w:rsidR="00F40501" w:rsidRPr="00CB402B" w:rsidRDefault="00F40501" w:rsidP="00F40501">
      <w:pPr>
        <w:rPr>
          <w:rFonts w:cs="EB Garamond"/>
          <w:lang w:eastAsia="nl-NL"/>
        </w:rPr>
      </w:pPr>
      <w:bookmarkStart w:id="28" w:name="_Hlk134252729"/>
      <w:r w:rsidRPr="00CB402B">
        <w:rPr>
          <w:rFonts w:cs="EB Garamond"/>
          <w:lang w:eastAsia="nl-NL"/>
        </w:rPr>
        <w:t xml:space="preserve">In 2017 heeft men besloten een belangrijke en kritische stap vooruit te zetten met het European University </w:t>
      </w:r>
      <w:proofErr w:type="spellStart"/>
      <w:r w:rsidRPr="00CB402B">
        <w:rPr>
          <w:rFonts w:cs="EB Garamond"/>
          <w:lang w:eastAsia="nl-NL"/>
        </w:rPr>
        <w:t>Initiative</w:t>
      </w:r>
      <w:proofErr w:type="spellEnd"/>
      <w:r w:rsidRPr="00CB402B">
        <w:rPr>
          <w:rFonts w:cs="EB Garamond"/>
          <w:lang w:eastAsia="nl-NL"/>
        </w:rPr>
        <w:t>.</w:t>
      </w:r>
      <w:r w:rsidRPr="00CB402B">
        <w:rPr>
          <w:rFonts w:cs="EB Garamond"/>
          <w:vertAlign w:val="superscript"/>
          <w:lang w:eastAsia="nl-NL"/>
        </w:rPr>
        <w:footnoteReference w:id="96"/>
      </w:r>
      <w:r w:rsidRPr="00CB402B">
        <w:rPr>
          <w:rFonts w:cs="EB Garamond"/>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CB402B">
        <w:rPr>
          <w:rFonts w:cs="EB Garamond"/>
          <w:lang w:eastAsia="nl-NL"/>
        </w:rPr>
        <w:lastRenderedPageBreak/>
        <w:t xml:space="preserve">European </w:t>
      </w:r>
      <w:proofErr w:type="spellStart"/>
      <w:r w:rsidRPr="00CB402B">
        <w:rPr>
          <w:rFonts w:cs="EB Garamond"/>
          <w:lang w:eastAsia="nl-NL"/>
        </w:rPr>
        <w:t>Degrees</w:t>
      </w:r>
      <w:proofErr w:type="spellEnd"/>
      <w:r w:rsidRPr="00CB402B">
        <w:rPr>
          <w:rFonts w:cs="EB Garamond"/>
          <w:lang w:eastAsia="nl-NL"/>
        </w:rPr>
        <w:t xml:space="preserve">, verhoogde mobiliteit en aantrekken van toptalenten, tot nieuwe Europese entiteiten van hoger onderwijs, onderzoek en innovatie. Het onderzoek is gericht op innovatie van onderwijs, en onderzoek rond grote thema’s en missies op Europees niveau. Deze allianties, die in de komende jaren tot 500 universiteiten en hogere scholen moeten uitgroeien, committeren zich aan Europees </w:t>
      </w:r>
      <w:proofErr w:type="spellStart"/>
      <w:r w:rsidRPr="00CB402B">
        <w:rPr>
          <w:rFonts w:cs="EB Garamond"/>
          <w:lang w:eastAsia="nl-NL"/>
        </w:rPr>
        <w:t>challenge-based</w:t>
      </w:r>
      <w:proofErr w:type="spellEnd"/>
      <w:r w:rsidRPr="00CB402B">
        <w:rPr>
          <w:rFonts w:cs="EB Garamond"/>
          <w:lang w:eastAsia="nl-NL"/>
        </w:rPr>
        <w:t xml:space="preserve"> onderzoek en onderwijs, waarbij c</w:t>
      </w:r>
      <w:r w:rsidRPr="00CB402B">
        <w:rPr>
          <w:rFonts w:cs="EB Garamond"/>
        </w:rPr>
        <w:t>omplexe vraagstukken en uitdagingen in de samenleving centraal staan</w:t>
      </w:r>
      <w:r w:rsidRPr="00CB402B">
        <w:rPr>
          <w:rFonts w:cs="EB Garamond"/>
          <w:lang w:eastAsia="nl-NL"/>
        </w:rPr>
        <w:t>. De EU is voornemens langs de weg van de allianties financiële middelen voor onderzoek en onderwijs toe te wijzen.</w:t>
      </w:r>
      <w:r w:rsidRPr="00CB402B">
        <w:rPr>
          <w:rFonts w:cs="EB Garamond"/>
          <w:vertAlign w:val="superscript"/>
          <w:lang w:eastAsia="nl-NL"/>
        </w:rPr>
        <w:footnoteReference w:id="97"/>
      </w:r>
      <w:r w:rsidRPr="00CB402B">
        <w:rPr>
          <w:rFonts w:cs="EB Garamond"/>
          <w:lang w:eastAsia="nl-NL"/>
        </w:rPr>
        <w:t xml:space="preserve"> Het is duidelijk dat deze stappen een reactie zijn op geopolitieke ontwikkelingen sinds 2016. </w:t>
      </w:r>
    </w:p>
    <w:bookmarkEnd w:id="28"/>
    <w:p w14:paraId="33C35752" w14:textId="77777777" w:rsidR="00F40501" w:rsidRPr="00CB402B" w:rsidRDefault="00F40501" w:rsidP="00F40501">
      <w:pPr>
        <w:rPr>
          <w:rFonts w:cs="EB Garamond"/>
          <w:lang w:eastAsia="nl-NL"/>
        </w:rPr>
      </w:pPr>
      <w:r w:rsidRPr="00CB402B">
        <w:rPr>
          <w:rFonts w:cs="EB Garamond"/>
          <w:lang w:eastAsia="nl-NL"/>
        </w:rPr>
        <w:t>De blik naar buiten moet om meerdere goede redenen verder reiken dan Europa. De UNESCO ‘</w:t>
      </w:r>
      <w:proofErr w:type="spellStart"/>
      <w:r w:rsidRPr="00CB402B">
        <w:rPr>
          <w:rFonts w:cs="EB Garamond"/>
          <w:lang w:eastAsia="nl-NL"/>
        </w:rPr>
        <w:t>Recommendations</w:t>
      </w:r>
      <w:proofErr w:type="spellEnd"/>
      <w:r w:rsidRPr="00CB402B">
        <w:rPr>
          <w:rFonts w:cs="EB Garamond"/>
          <w:lang w:eastAsia="nl-NL"/>
        </w:rPr>
        <w:t xml:space="preserve"> on Open </w:t>
      </w:r>
      <w:proofErr w:type="spellStart"/>
      <w:r w:rsidRPr="00CB402B">
        <w:rPr>
          <w:rFonts w:cs="EB Garamond"/>
          <w:lang w:eastAsia="nl-NL"/>
        </w:rPr>
        <w:t>Science</w:t>
      </w:r>
      <w:proofErr w:type="spellEnd"/>
      <w:r w:rsidRPr="00CB402B">
        <w:rPr>
          <w:rFonts w:cs="EB Garamond"/>
          <w:lang w:eastAsia="nl-NL"/>
        </w:rPr>
        <w:t>’ maakt dat weer eens zeer duidelijk.</w:t>
      </w:r>
      <w:r w:rsidRPr="00CB402B">
        <w:rPr>
          <w:rFonts w:cs="EB Garamond"/>
          <w:vertAlign w:val="superscript"/>
          <w:lang w:eastAsia="nl-NL"/>
        </w:rPr>
        <w:footnoteReference w:id="98"/>
      </w:r>
      <w:r w:rsidRPr="00CB402B">
        <w:rPr>
          <w:rFonts w:cs="EB Garamond"/>
          <w:lang w:eastAsia="nl-NL"/>
        </w:rPr>
        <w:t xml:space="preserve"> De groeiende ongelijkheid in de wereld verdient onze voortdurende aandacht. Naast de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waarvoor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67F9AA65" w14:textId="77777777" w:rsidR="00F40501" w:rsidRPr="00CB402B" w:rsidRDefault="00F40501" w:rsidP="00F40501">
      <w:pPr>
        <w:rPr>
          <w:rFonts w:cs="EB Garamond"/>
          <w:lang w:eastAsia="nl-NL"/>
        </w:rPr>
      </w:pPr>
      <w:r w:rsidRPr="00CB402B">
        <w:rPr>
          <w:rFonts w:cs="EB Garamond"/>
          <w:lang w:eastAsia="nl-NL"/>
        </w:rPr>
        <w:lastRenderedPageBreak/>
        <w:t xml:space="preserve">Het is aan de universiteiten om hun medewerkers te doordringen van de noodzaak van deze aanpak in de ‘EU </w:t>
      </w:r>
      <w:proofErr w:type="spellStart"/>
      <w:r w:rsidRPr="00CB402B">
        <w:rPr>
          <w:rFonts w:cs="EB Garamond"/>
          <w:lang w:eastAsia="nl-NL"/>
        </w:rPr>
        <w:t>and</w:t>
      </w:r>
      <w:proofErr w:type="spellEnd"/>
      <w:r w:rsidRPr="00CB402B">
        <w:rPr>
          <w:rFonts w:cs="EB Garamond"/>
          <w:lang w:eastAsia="nl-NL"/>
        </w:rPr>
        <w:t xml:space="preserve"> Beyond’.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 Het zich uitspreken voor en bewaken van de EU-normen en waarden, zoals de open samenleving en liberale democratie, geeft richting aan de keuzes voor onderzoek en onderwijs. Dat is normatief, maar gebaseerd op onbetwiste menselijke waarden.</w:t>
      </w:r>
    </w:p>
    <w:p w14:paraId="700ADB13" w14:textId="77777777" w:rsidR="00F40501" w:rsidRPr="00CB402B" w:rsidRDefault="00F40501" w:rsidP="00F40501">
      <w:pPr>
        <w:pStyle w:val="Heading2"/>
        <w:rPr>
          <w:lang w:val="nl-NL"/>
        </w:rPr>
      </w:pPr>
      <w:bookmarkStart w:id="29" w:name="_Toc134718897"/>
      <w:r w:rsidRPr="00CB402B">
        <w:rPr>
          <w:lang w:val="nl-NL"/>
        </w:rPr>
        <w:t>Slotbeschouwing</w:t>
      </w:r>
      <w:bookmarkEnd w:id="29"/>
    </w:p>
    <w:p w14:paraId="6B8367CD" w14:textId="77777777" w:rsidR="00F40501" w:rsidRPr="00CB402B" w:rsidRDefault="00F40501" w:rsidP="009A7E41">
      <w:pPr>
        <w:pStyle w:val="AfterSection"/>
        <w:rPr>
          <w:lang w:val="nl-NL" w:eastAsia="nl-NL"/>
        </w:rPr>
      </w:pPr>
      <w:bookmarkStart w:id="30" w:name="_Hlk133517957"/>
      <w:r w:rsidRPr="00CB402B">
        <w:rPr>
          <w:lang w:val="nl-NL" w:eastAsia="nl-NL"/>
        </w:rPr>
        <w:t xml:space="preserve">In het voorgaande zijn een aantal actuele belangrijke ontwikkelingen besproken die raken aan de relatie tussen academie, universitair onderwijs en onderzoek en de samenleving. De transitie naar Open </w:t>
      </w:r>
      <w:proofErr w:type="spellStart"/>
      <w:r w:rsidRPr="00CB402B">
        <w:rPr>
          <w:lang w:val="nl-NL" w:eastAsia="nl-NL"/>
        </w:rPr>
        <w:t>Science</w:t>
      </w:r>
      <w:proofErr w:type="spellEnd"/>
      <w:r w:rsidRPr="00CB402B">
        <w:rPr>
          <w:lang w:val="nl-NL" w:eastAsia="nl-NL"/>
        </w:rPr>
        <w:t>, waarin de open blik en houding naar de samenleving centraal staat, is geen vrijblijvende studeerkamer exercitie. Het is helder dat de universitaire gemeenschap moet reageren op de verschillende sterke signalen uit de samenleving. Dat heeft met de urgentie van de grote vraagstukken te maken waar we ons nu voor gesteld zien. We hebben gedacht dat we in de moderne tijd de zaken wel onder controle hadden, de economie bijvoorbeeld, de infectieziekten en de oorlogen. Dat de klimaatcrisis wel opgelost zou worden door de technische vernuftige wetenschappers, dat is grotendeels een illusie gebleken. Tegelijk weten we ook dat we wetenschappelijke inzichten wel heel hard nodig hebben en moeten bundelen om de grote uitdagingen waar we voor staan het hoofd te gaan bieden. Er is dus constant intense aandacht van de wetenschap en de gehele internationale universitaire gemeenschap nodig om de ‘</w:t>
      </w:r>
      <w:proofErr w:type="spellStart"/>
      <w:r w:rsidRPr="00CB402B">
        <w:rPr>
          <w:lang w:val="nl-NL" w:eastAsia="nl-NL"/>
        </w:rPr>
        <w:t>Sustainable</w:t>
      </w:r>
      <w:proofErr w:type="spellEnd"/>
      <w:r w:rsidRPr="00CB402B">
        <w:rPr>
          <w:lang w:val="nl-NL" w:eastAsia="nl-NL"/>
        </w:rPr>
        <w:t xml:space="preserve"> Development Goals’ van de Verenigde Naties aan te pakken via de bètawetenschappen, </w:t>
      </w:r>
      <w:r w:rsidRPr="00CB402B">
        <w:rPr>
          <w:lang w:val="nl-NL" w:eastAsia="nl-NL"/>
        </w:rPr>
        <w:lastRenderedPageBreak/>
        <w:t xml:space="preserve">biomedisch vernuft, techniek maar minstens evenzeer ook door inzichten vanuit onderzoek in de alfa- en gammawetenschappen. De maatschappij en haar problemen zijn absoluut niet alleen technisch van aard maar misschien wel in nog belangrijkere mate sociaal-cultureel, en daarmee haar oplossingen ook. </w:t>
      </w:r>
    </w:p>
    <w:p w14:paraId="2B322613" w14:textId="77777777" w:rsidR="00F40501" w:rsidRPr="00CB402B" w:rsidRDefault="00F40501" w:rsidP="00F40501">
      <w:pPr>
        <w:rPr>
          <w:rFonts w:cs="EB Garamond"/>
          <w:lang w:eastAsia="nl-NL"/>
        </w:rPr>
      </w:pPr>
      <w:r w:rsidRPr="00CB402B">
        <w:rPr>
          <w:rFonts w:cs="EB Garamond"/>
          <w:lang w:eastAsia="nl-NL"/>
        </w:rPr>
        <w:t xml:space="preserve">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 Elders in dit boek zal dat nader besproken worden. </w:t>
      </w:r>
    </w:p>
    <w:p w14:paraId="3DEB7175" w14:textId="77777777" w:rsidR="00F40501" w:rsidRPr="00CB402B" w:rsidRDefault="00F40501" w:rsidP="00F40501">
      <w:pPr>
        <w:rPr>
          <w:rFonts w:cs="EB Garamond"/>
          <w:lang w:eastAsia="nl-NL"/>
        </w:rPr>
      </w:pPr>
      <w:r w:rsidRPr="00CB402B">
        <w:rPr>
          <w:rFonts w:cs="EB Garamond"/>
          <w:lang w:eastAsia="nl-NL"/>
        </w:rPr>
        <w:br w:type="page"/>
      </w:r>
    </w:p>
    <w:p w14:paraId="0C6C6515" w14:textId="26922742" w:rsidR="00F40501" w:rsidRPr="00CB402B" w:rsidRDefault="00F40501" w:rsidP="00F40501">
      <w:pPr>
        <w:pStyle w:val="Heading1"/>
        <w:rPr>
          <w:lang w:val="nl-NL"/>
        </w:rPr>
      </w:pPr>
      <w:bookmarkStart w:id="31" w:name="_Toc134718898"/>
      <w:bookmarkEnd w:id="30"/>
      <w:r w:rsidRPr="00CB402B">
        <w:rPr>
          <w:lang w:val="nl-NL"/>
        </w:rPr>
        <w:lastRenderedPageBreak/>
        <w:t>Onderwijs</w:t>
      </w:r>
      <w:bookmarkEnd w:id="31"/>
    </w:p>
    <w:p w14:paraId="2F43477A" w14:textId="77777777" w:rsidR="005E4E1D" w:rsidRPr="00CB402B" w:rsidRDefault="005E4E1D" w:rsidP="00CB402B">
      <w:bookmarkStart w:id="32" w:name="_Toc134718899"/>
    </w:p>
    <w:p w14:paraId="520E64B4" w14:textId="6AFB5569" w:rsidR="005E4E1D" w:rsidRPr="00CB402B" w:rsidRDefault="005E4E1D" w:rsidP="00CB402B"/>
    <w:p w14:paraId="09BDE298" w14:textId="77777777" w:rsidR="005E4E1D" w:rsidRPr="00CB402B" w:rsidRDefault="005E4E1D" w:rsidP="00CB402B"/>
    <w:p w14:paraId="2F34010B" w14:textId="77777777" w:rsidR="005E4E1D" w:rsidRPr="00CB402B" w:rsidRDefault="005E4E1D" w:rsidP="00CB402B"/>
    <w:p w14:paraId="356E865C" w14:textId="54AA9571" w:rsidR="00F40501" w:rsidRPr="00CB402B" w:rsidRDefault="00F40501" w:rsidP="00F40501">
      <w:pPr>
        <w:pStyle w:val="Heading2"/>
        <w:rPr>
          <w:rFonts w:eastAsia="Segoe UI Symbol"/>
          <w:color w:val="000000"/>
          <w:lang w:val="nl-NL"/>
        </w:rPr>
      </w:pPr>
      <w:r w:rsidRPr="00CB402B">
        <w:rPr>
          <w:lang w:val="nl-NL"/>
        </w:rPr>
        <w:t>Opleiden voor de maatschappij</w:t>
      </w:r>
      <w:bookmarkEnd w:id="32"/>
    </w:p>
    <w:p w14:paraId="6C2545F2" w14:textId="77777777" w:rsidR="00F40501" w:rsidRPr="00CB402B" w:rsidRDefault="00F40501" w:rsidP="009A7E41">
      <w:pPr>
        <w:pStyle w:val="AfterSection"/>
        <w:rPr>
          <w:rFonts w:eastAsia="Times New Roman"/>
          <w:lang w:val="nl-NL"/>
        </w:rPr>
      </w:pPr>
      <w:r w:rsidRPr="00CB402B">
        <w:rPr>
          <w:lang w:val="nl-NL"/>
        </w:rPr>
        <w:t xml:space="preserve">De maatschappij verandert en dat vraagt om Open </w:t>
      </w:r>
      <w:proofErr w:type="spellStart"/>
      <w:r w:rsidRPr="00CB402B">
        <w:rPr>
          <w:lang w:val="nl-NL"/>
        </w:rPr>
        <w:t>Science</w:t>
      </w:r>
      <w:proofErr w:type="spellEnd"/>
      <w:r w:rsidRPr="00CB402B">
        <w:rPr>
          <w:lang w:val="nl-NL"/>
        </w:rPr>
        <w:t xml:space="preserve"> en dus om een veranderende universiteit. Van ‘ivoren toren’ naar volop deel u</w:t>
      </w:r>
      <w:r w:rsidRPr="00CB402B">
        <w:rPr>
          <w:rFonts w:eastAsia="Times New Roman"/>
          <w:lang w:val="nl-NL"/>
        </w:rPr>
        <w:t xml:space="preserve">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 Via dit onderwijs heeft de universiteit op meerdere manieren grote invloed op de maatschappij. </w:t>
      </w:r>
    </w:p>
    <w:p w14:paraId="6CF93C8A" w14:textId="77777777" w:rsidR="00F40501" w:rsidRPr="00CB402B" w:rsidRDefault="00F40501" w:rsidP="00F40501">
      <w:pPr>
        <w:rPr>
          <w:rFonts w:cs="EB Garamond"/>
        </w:rPr>
      </w:pPr>
      <w:r w:rsidRPr="00CB402B">
        <w:rPr>
          <w:rFonts w:cs="EB Garamond"/>
        </w:rPr>
        <w:t>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w:t>
      </w:r>
      <w:proofErr w:type="spellStart"/>
      <w:r w:rsidRPr="00CB402B">
        <w:rPr>
          <w:rFonts w:cs="EB Garamond"/>
        </w:rPr>
        <w:t>subjectificatie</w:t>
      </w:r>
      <w:proofErr w:type="spellEnd"/>
      <w:r w:rsidRPr="00CB402B">
        <w:rPr>
          <w:rFonts w:cs="EB Garamond"/>
        </w:rPr>
        <w:t xml:space="preserve">).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 </w:t>
      </w:r>
    </w:p>
    <w:p w14:paraId="30945C11" w14:textId="77777777" w:rsidR="00F40501" w:rsidRPr="00CB402B" w:rsidRDefault="00F40501" w:rsidP="00F40501">
      <w:pPr>
        <w:rPr>
          <w:rFonts w:cs="EB Garamond"/>
        </w:rPr>
      </w:pPr>
      <w:r w:rsidRPr="00CB402B">
        <w:rPr>
          <w:rFonts w:cs="EB Garamond"/>
        </w:rPr>
        <w:t xml:space="preserve">Naast de studenten, heeft het onderwijs ook invloed op docenten en andere betrokkenen in het onderwijs. Door het ontwerpen, </w:t>
      </w:r>
      <w:r w:rsidRPr="00CB402B">
        <w:rPr>
          <w:rFonts w:cs="EB Garamond"/>
        </w:rPr>
        <w:lastRenderedPageBreak/>
        <w:t xml:space="preserve">verzorgen en toetsen van onderwijs verhoudt een docent zich tot de stof. De beste manier om op je vakkennis te reflecteren, is na te denken hoe je studenten hierin opleidt. Dit effect wordt nog verder versterkt door </w:t>
      </w:r>
      <w:r w:rsidRPr="00CB402B">
        <w:rPr>
          <w:rFonts w:eastAsia="Segoe UI" w:cs="EB Garamond"/>
        </w:rPr>
        <w:t xml:space="preserve">vragen en interactie met studenten of het onderwijsteam. </w:t>
      </w:r>
      <w:r w:rsidRPr="00CB402B">
        <w:rPr>
          <w:rFonts w:cs="EB Garamond"/>
        </w:rPr>
        <w:t>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er gedoceerd wordt. Tot slot kan onderwijs ook concrete, directe opbrengsten hebben. Dit geldt niet voor alle onderwijsactiviteiten, maar wel voor onderwijs waar praktijkcomponenten aan zitten en (co-)creatie of productie deel uitmaakt van het leerproces. Denk bijvoorbeeld aan een wetenschappelijke of maatschappelijke stage, een project in een wijk of stad, of een ontwerpopdracht in samenwerking met maatschappelijke belanghebbenden. De leeropbrengst 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469CBB3D" w14:textId="77777777" w:rsidR="00F40501" w:rsidRPr="00CB402B" w:rsidRDefault="00F40501" w:rsidP="00F40501">
      <w:pPr>
        <w:rPr>
          <w:rFonts w:cs="EB Garamond"/>
        </w:rPr>
      </w:pPr>
      <w:r w:rsidRPr="00CB402B">
        <w:rPr>
          <w:rFonts w:cs="EB Garamond"/>
        </w:rPr>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w:t>
      </w:r>
      <w:r w:rsidRPr="00CB402B">
        <w:rPr>
          <w:rFonts w:cs="EB Garamond"/>
        </w:rPr>
        <w:lastRenderedPageBreak/>
        <w:t xml:space="preserve">het onderwijs heeft de universiteit immers een langdurige en fundamentele invloed op de maatschappij van de toekomst. </w:t>
      </w:r>
    </w:p>
    <w:p w14:paraId="05C7DC72" w14:textId="77777777" w:rsidR="00F40501" w:rsidRPr="00CB402B" w:rsidRDefault="00F40501" w:rsidP="00F40501">
      <w:pPr>
        <w:pStyle w:val="Heading2"/>
        <w:rPr>
          <w:color w:val="000000"/>
          <w:lang w:val="nl-NL"/>
        </w:rPr>
      </w:pPr>
      <w:bookmarkStart w:id="33" w:name="_Toc134718900"/>
      <w:r w:rsidRPr="00CB402B">
        <w:rPr>
          <w:lang w:val="nl-NL"/>
        </w:rPr>
        <w:t>Het onderwijs van de toekomst?</w:t>
      </w:r>
      <w:bookmarkEnd w:id="33"/>
    </w:p>
    <w:p w14:paraId="5F60A740" w14:textId="77777777" w:rsidR="00F40501" w:rsidRPr="00CB402B" w:rsidRDefault="00F40501" w:rsidP="009A7E41">
      <w:pPr>
        <w:pStyle w:val="AfterSection"/>
        <w:rPr>
          <w:lang w:val="nl-NL"/>
        </w:rPr>
      </w:pPr>
      <w:r w:rsidRPr="00CB402B">
        <w:rPr>
          <w:lang w:val="nl-NL"/>
        </w:rPr>
        <w:t xml:space="preserve">Waartoe willen we opleiden? Zoals is toegelicht in het hoofdstuk over Open </w:t>
      </w:r>
      <w:proofErr w:type="spellStart"/>
      <w:r w:rsidRPr="00CB402B">
        <w:rPr>
          <w:lang w:val="nl-NL"/>
        </w:rPr>
        <w:t>Science</w:t>
      </w:r>
      <w:proofErr w:type="spellEnd"/>
      <w:r w:rsidRPr="00CB402B">
        <w:rPr>
          <w:lang w:val="nl-NL"/>
        </w:rPr>
        <w:t xml:space="preserve">,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maatschappelijke vraagstukken vraagt om samenwerking: </w:t>
      </w:r>
      <w:proofErr w:type="spellStart"/>
      <w:r w:rsidRPr="00CB402B">
        <w:rPr>
          <w:lang w:val="nl-NL"/>
        </w:rPr>
        <w:t>inter</w:t>
      </w:r>
      <w:proofErr w:type="spellEnd"/>
      <w:r w:rsidRPr="00CB402B">
        <w:rPr>
          <w:lang w:val="nl-NL"/>
        </w:rPr>
        <w:t xml:space="preserve">- en </w:t>
      </w:r>
      <w:proofErr w:type="spellStart"/>
      <w:r w:rsidRPr="00CB402B">
        <w:rPr>
          <w:lang w:val="nl-NL"/>
        </w:rPr>
        <w:t>transdisciplinair</w:t>
      </w:r>
      <w:proofErr w:type="spellEnd"/>
      <w:r w:rsidRPr="00CB402B">
        <w:rPr>
          <w:rStyle w:val="FootnoteReference"/>
          <w:rFonts w:eastAsia="Times New Roman" w:cs="EB Garamond"/>
          <w:szCs w:val="24"/>
          <w:lang w:val="nl-NL"/>
        </w:rPr>
        <w:footnoteReference w:id="99"/>
      </w:r>
      <w:r w:rsidRPr="00CB402B">
        <w:rPr>
          <w:lang w:val="nl-NL"/>
        </w:rPr>
        <w:t xml:space="preserve">, </w:t>
      </w:r>
      <w:proofErr w:type="spellStart"/>
      <w:r w:rsidRPr="00CB402B">
        <w:rPr>
          <w:lang w:val="nl-NL"/>
        </w:rPr>
        <w:t>interinstitutioneel</w:t>
      </w:r>
      <w:proofErr w:type="spellEnd"/>
      <w:r w:rsidRPr="00CB402B">
        <w:rPr>
          <w:lang w:val="nl-NL"/>
        </w:rPr>
        <w:t>, transnationaal, zowel in het onderzoek als in het wetenschappelijke en hoger beroepsonderwijs.</w:t>
      </w:r>
    </w:p>
    <w:p w14:paraId="19FD380A" w14:textId="77777777" w:rsidR="00F40501" w:rsidRPr="00CB402B" w:rsidRDefault="00F40501" w:rsidP="00F40501">
      <w:pPr>
        <w:rPr>
          <w:rFonts w:cs="EB Garamond"/>
        </w:rPr>
      </w:pPr>
      <w:r w:rsidRPr="00CB402B">
        <w:rPr>
          <w:rFonts w:cs="EB Garamond"/>
        </w:rPr>
        <w:t xml:space="preserve">Open </w:t>
      </w:r>
      <w:proofErr w:type="spellStart"/>
      <w:r w:rsidRPr="00CB402B">
        <w:rPr>
          <w:rFonts w:cs="EB Garamond"/>
        </w:rPr>
        <w:t>Science</w:t>
      </w:r>
      <w:proofErr w:type="spellEnd"/>
      <w:r w:rsidRPr="00CB402B">
        <w:rPr>
          <w:rFonts w:cs="EB Garamond"/>
        </w:rPr>
        <w:t xml:space="preserve"> vraagt om denkers met een brede blik en open attitude. Om studenten die zelfstandig en kritisch kunnen denken vanuit een individueel disciplinair of multidisciplinair profiel, daarbij openstaand en toegerust om </w:t>
      </w:r>
      <w:proofErr w:type="spellStart"/>
      <w:r w:rsidRPr="00CB402B">
        <w:rPr>
          <w:rFonts w:cs="EB Garamond"/>
        </w:rPr>
        <w:t>inter</w:t>
      </w:r>
      <w:proofErr w:type="spellEnd"/>
      <w:r w:rsidRPr="00CB402B">
        <w:rPr>
          <w:rFonts w:cs="EB Garamond"/>
        </w:rPr>
        <w:t xml:space="preserve">- en </w:t>
      </w:r>
      <w:proofErr w:type="spellStart"/>
      <w:r w:rsidRPr="00CB402B">
        <w:rPr>
          <w:rFonts w:cs="EB Garamond"/>
        </w:rPr>
        <w:t>transdisciplinair</w:t>
      </w:r>
      <w:proofErr w:type="spellEnd"/>
      <w:r w:rsidRPr="00CB402B">
        <w:rPr>
          <w:rFonts w:cs="EB Garamond"/>
        </w:rPr>
        <w:t xml:space="preserve"> te kunnen samenwerken. Oftewel samenwerken binnen en buiten de eigen discipline, als ook met maatschappelijke partners en andere belanghebbenden. Zo dragen zij bij aan collectieve kennis en vooruitgang, en aan een duurzame en inclusieve maatschappij. Zij zijn zich bewust van het belang van continue ontwikkeling en hebben skills daartoe ontwikkeld. Een bekende quote van Malcolm </w:t>
      </w:r>
      <w:proofErr w:type="spellStart"/>
      <w:r w:rsidRPr="00CB402B">
        <w:rPr>
          <w:rFonts w:cs="EB Garamond"/>
        </w:rPr>
        <w:t>Forbes</w:t>
      </w:r>
      <w:proofErr w:type="spellEnd"/>
      <w:r w:rsidRPr="00CB402B">
        <w:rPr>
          <w:rFonts w:cs="EB Garamond"/>
        </w:rPr>
        <w:t xml:space="preserve"> is hierbij zeer toepasselijk: ‘</w:t>
      </w:r>
      <w:proofErr w:type="spellStart"/>
      <w:r w:rsidRPr="00CB402B">
        <w:rPr>
          <w:rFonts w:cs="EB Garamond"/>
        </w:rPr>
        <w:t>Education’s</w:t>
      </w:r>
      <w:proofErr w:type="spellEnd"/>
      <w:r w:rsidRPr="00CB402B">
        <w:rPr>
          <w:rFonts w:cs="EB Garamond"/>
        </w:rPr>
        <w:t xml:space="preserve"> </w:t>
      </w:r>
      <w:proofErr w:type="spellStart"/>
      <w:r w:rsidRPr="00CB402B">
        <w:rPr>
          <w:rFonts w:cs="EB Garamond"/>
        </w:rPr>
        <w:t>purpose</w:t>
      </w:r>
      <w:proofErr w:type="spellEnd"/>
      <w:r w:rsidRPr="00CB402B">
        <w:rPr>
          <w:rFonts w:cs="EB Garamond"/>
        </w:rPr>
        <w:t xml:space="preserve"> is </w:t>
      </w:r>
      <w:proofErr w:type="spellStart"/>
      <w:r w:rsidRPr="00CB402B">
        <w:rPr>
          <w:rFonts w:cs="EB Garamond"/>
        </w:rPr>
        <w:t>to</w:t>
      </w:r>
      <w:proofErr w:type="spellEnd"/>
      <w:r w:rsidRPr="00CB402B">
        <w:rPr>
          <w:rFonts w:cs="EB Garamond"/>
        </w:rPr>
        <w:t xml:space="preserve"> </w:t>
      </w:r>
      <w:proofErr w:type="spellStart"/>
      <w:r w:rsidRPr="00CB402B">
        <w:rPr>
          <w:rFonts w:cs="EB Garamond"/>
        </w:rPr>
        <w:t>replace</w:t>
      </w:r>
      <w:proofErr w:type="spellEnd"/>
      <w:r w:rsidRPr="00CB402B">
        <w:rPr>
          <w:rFonts w:cs="EB Garamond"/>
        </w:rPr>
        <w:t xml:space="preserve"> </w:t>
      </w:r>
      <w:proofErr w:type="spellStart"/>
      <w:r w:rsidRPr="00CB402B">
        <w:rPr>
          <w:rFonts w:cs="EB Garamond"/>
        </w:rPr>
        <w:t>an</w:t>
      </w:r>
      <w:proofErr w:type="spellEnd"/>
      <w:r w:rsidRPr="00CB402B">
        <w:rPr>
          <w:rFonts w:cs="EB Garamond"/>
        </w:rPr>
        <w:t xml:space="preserve"> empty mind </w:t>
      </w:r>
      <w:proofErr w:type="spellStart"/>
      <w:r w:rsidRPr="00CB402B">
        <w:rPr>
          <w:rFonts w:cs="EB Garamond"/>
        </w:rPr>
        <w:t>with</w:t>
      </w:r>
      <w:proofErr w:type="spellEnd"/>
      <w:r w:rsidRPr="00CB402B">
        <w:rPr>
          <w:rFonts w:cs="EB Garamond"/>
        </w:rPr>
        <w:t xml:space="preserve"> </w:t>
      </w:r>
      <w:proofErr w:type="spellStart"/>
      <w:r w:rsidRPr="00CB402B">
        <w:rPr>
          <w:rFonts w:cs="EB Garamond"/>
        </w:rPr>
        <w:t>an</w:t>
      </w:r>
      <w:proofErr w:type="spellEnd"/>
      <w:r w:rsidRPr="00CB402B">
        <w:rPr>
          <w:rFonts w:cs="EB Garamond"/>
        </w:rPr>
        <w:t xml:space="preserve"> open </w:t>
      </w:r>
      <w:proofErr w:type="spellStart"/>
      <w:r w:rsidRPr="00CB402B">
        <w:rPr>
          <w:rFonts w:cs="EB Garamond"/>
        </w:rPr>
        <w:t>one</w:t>
      </w:r>
      <w:proofErr w:type="spellEnd"/>
      <w:r w:rsidRPr="00CB402B">
        <w:rPr>
          <w:rFonts w:cs="EB Garamond"/>
        </w:rPr>
        <w:t xml:space="preserve">’. Naar de visie die we hier schetsen in dit boek, betreft een dergelijke openheid van geest niet alleen het open staan voor eigen ontwikkeling, maar nadrukkelijk ook voor andere perspectieven en samenwerking, voor Open </w:t>
      </w:r>
      <w:proofErr w:type="spellStart"/>
      <w:r w:rsidRPr="00CB402B">
        <w:rPr>
          <w:rFonts w:cs="EB Garamond"/>
        </w:rPr>
        <w:t>Science</w:t>
      </w:r>
      <w:proofErr w:type="spellEnd"/>
      <w:r w:rsidRPr="00CB402B">
        <w:rPr>
          <w:rFonts w:cs="EB Garamond"/>
        </w:rPr>
        <w:t>.</w:t>
      </w:r>
    </w:p>
    <w:p w14:paraId="225B9FCA" w14:textId="77777777" w:rsidR="00F40501" w:rsidRPr="00CB402B" w:rsidRDefault="00F40501" w:rsidP="00F40501">
      <w:pPr>
        <w:rPr>
          <w:rFonts w:cs="EB Garamond"/>
        </w:rPr>
      </w:pPr>
      <w:r w:rsidRPr="00CB402B">
        <w:rPr>
          <w:rFonts w:cs="EB Garamond"/>
        </w:rPr>
        <w:lastRenderedPageBreak/>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‘levenslang leren’, we bieden daartoe ook aanbod aan. Op die manier staat de universiteit in een continue kennisrelatie met de maatschappij. </w:t>
      </w:r>
    </w:p>
    <w:p w14:paraId="300DDF27" w14:textId="77777777" w:rsidR="00F40501" w:rsidRPr="00CB402B" w:rsidRDefault="00F40501" w:rsidP="00F40501">
      <w:pPr>
        <w:rPr>
          <w:rFonts w:cs="EB Garamond"/>
        </w:rPr>
      </w:pPr>
      <w:r w:rsidRPr="00CB402B">
        <w:rPr>
          <w:rFonts w:cs="EB Garamond"/>
        </w:rPr>
        <w:t xml:space="preserve">Niet alleen de maatschappij waartoe we opleiden, maar ook de 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community. De recente COVID crisis heeft duidelijk uitgelicht hoe we wereldwijd met elkaar verbonden zijn, hoe snel ontwikkelingen gaan. De COVID crisis heeft ook gemaakt dat we opnieuw moeten uitvinden hoe we met elkaar omgaan: een hele generatie heeft in een tweetal cruciale levensjaren sociale afstand moeten houden. De gevolgen gaan zich de komende jaren nog verder openbaren, maar duidelijk is </w:t>
      </w:r>
      <w:proofErr w:type="gramStart"/>
      <w:r w:rsidRPr="00CB402B">
        <w:rPr>
          <w:rFonts w:cs="EB Garamond"/>
        </w:rPr>
        <w:t>reeds</w:t>
      </w:r>
      <w:proofErr w:type="gramEnd"/>
      <w:r w:rsidRPr="00CB402B">
        <w:rPr>
          <w:rFonts w:cs="EB Garamond"/>
        </w:rPr>
        <w:t xml:space="preserve"> dat sprake is van grote veranderingen. COVID moge exceptioneel zijn in de mate waarin veranderingen zich voltrokken, het illustreert een proces van verandering dat continue gaande is en zal blijven. Voor de universiteit is het dus cruciaal om continu aan te blijven sluiten op de maatschappij en haar kennis en opleidingsbehoefte. Dit vereist aanpassingsvermogen en innovatie van ons onderwijs in </w:t>
      </w:r>
      <w:r w:rsidRPr="00CB402B">
        <w:rPr>
          <w:rFonts w:cs="EB Garamond"/>
        </w:rPr>
        <w:lastRenderedPageBreak/>
        <w:t xml:space="preserve">nauwe samenwerking met studenten en stakeholders uit de samenleving ten aanzien van zowel vormgeving als uitvoering. </w:t>
      </w:r>
    </w:p>
    <w:p w14:paraId="1F369BAF" w14:textId="77777777" w:rsidR="00F40501" w:rsidRPr="00CB402B" w:rsidRDefault="00F40501" w:rsidP="00F40501">
      <w:pPr>
        <w:rPr>
          <w:rFonts w:cs="EB Garamond"/>
        </w:rPr>
      </w:pPr>
      <w:r w:rsidRPr="00CB402B">
        <w:rPr>
          <w:rFonts w:cs="EB Garamond"/>
        </w:rPr>
        <w:t xml:space="preserve">Open </w:t>
      </w:r>
      <w:proofErr w:type="spellStart"/>
      <w:r w:rsidRPr="00CB402B">
        <w:rPr>
          <w:rFonts w:cs="EB Garamond"/>
        </w:rPr>
        <w:t>Science</w:t>
      </w:r>
      <w:proofErr w:type="spellEnd"/>
      <w:r w:rsidRPr="00CB402B">
        <w:rPr>
          <w:rFonts w:cs="EB Garamond"/>
        </w:rPr>
        <w:t xml:space="preserv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CFF4B1D" w14:textId="77777777" w:rsidR="00F40501" w:rsidRPr="00CB402B" w:rsidRDefault="00F40501" w:rsidP="00F40501">
      <w:pPr>
        <w:pStyle w:val="Heading2"/>
        <w:rPr>
          <w:lang w:val="nl-NL"/>
        </w:rPr>
      </w:pPr>
      <w:bookmarkStart w:id="34" w:name="_Toc134718901"/>
      <w:r w:rsidRPr="00CB402B">
        <w:rPr>
          <w:lang w:val="nl-NL"/>
        </w:rPr>
        <w:t>Een terugblik in de tijd</w:t>
      </w:r>
      <w:bookmarkEnd w:id="34"/>
    </w:p>
    <w:p w14:paraId="38F15667" w14:textId="77777777" w:rsidR="00F40501" w:rsidRPr="00CB402B" w:rsidRDefault="00F40501" w:rsidP="009A7E41">
      <w:pPr>
        <w:pStyle w:val="AfterSection"/>
        <w:rPr>
          <w:lang w:val="nl-NL"/>
        </w:rPr>
      </w:pPr>
      <w:r w:rsidRPr="00CB402B">
        <w:rPr>
          <w:lang w:val="nl-NL"/>
        </w:rPr>
        <w:t xml:space="preserve">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hoogleraar.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Von </w:t>
      </w:r>
      <w:proofErr w:type="spellStart"/>
      <w:r w:rsidRPr="00CB402B">
        <w:rPr>
          <w:lang w:val="nl-NL"/>
        </w:rPr>
        <w:t>Humboldt</w:t>
      </w:r>
      <w:proofErr w:type="spellEnd"/>
      <w:r w:rsidRPr="00CB402B">
        <w:rPr>
          <w:lang w:val="nl-NL"/>
        </w:rPr>
        <w:t xml:space="preserve">, die in Berlijn de vervlechting van onderzoek en onderwijs tot fundament verklaarde voor academisch onderwijs. Ook was de invloed van de kerk afgenomen, en hoewel </w:t>
      </w:r>
      <w:r w:rsidRPr="00CB402B">
        <w:rPr>
          <w:lang w:val="nl-NL"/>
        </w:rPr>
        <w:lastRenderedPageBreak/>
        <w:t xml:space="preserve">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die plaatsvonden in de negentiende eeuw, de basis hebben gelegd voor het huidige onderwijs aan de universiteiten. </w:t>
      </w:r>
    </w:p>
    <w:p w14:paraId="1D8C701B" w14:textId="77777777" w:rsidR="00F40501" w:rsidRPr="00CB402B" w:rsidRDefault="00F40501" w:rsidP="00F40501">
      <w:pPr>
        <w:rPr>
          <w:rFonts w:cs="EB Garamond"/>
        </w:rPr>
      </w:pPr>
      <w:r w:rsidRPr="00CB402B">
        <w:rPr>
          <w:rFonts w:cs="EB Garamond"/>
        </w:rPr>
        <w:t xml:space="preserve">Academici kregen dus in de 19e en eerste helft van de 20e eeuw steeds meer ruimte voor onderzoek en verdieping. De kennis groeide en daarmee nam specialisatie steeds verder toe. Degene met meeste kennis werd geacht ook de beste docent te zijn, en onderwijs was vooral een kwestie van ‘zenden’. De expert oreerde, meer en neer in grote collegezalen, over de eigen expertise met de student als passief ontvanger. Grote tentamens aan het eind van een leerperiode, bijvoorbeeld een jaar, mondeling dan wel schriftelijk,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w:t>
      </w:r>
      <w:proofErr w:type="spellStart"/>
      <w:r w:rsidRPr="00CB402B">
        <w:rPr>
          <w:rFonts w:cs="EB Garamond"/>
        </w:rPr>
        <w:t>Shulman</w:t>
      </w:r>
      <w:proofErr w:type="spellEnd"/>
      <w:r w:rsidRPr="00CB402B">
        <w:rPr>
          <w:rFonts w:cs="EB Garamond"/>
        </w:rPr>
        <w:t xml:space="preserve"> over de kennisbasis die nodig is voor universitair docentschap.</w:t>
      </w:r>
      <w:r w:rsidRPr="00CB402B">
        <w:rPr>
          <w:rFonts w:cs="EB Garamond"/>
          <w:vertAlign w:val="superscript"/>
        </w:rPr>
        <w:footnoteReference w:id="100"/>
      </w:r>
      <w:r w:rsidRPr="00CB402B">
        <w:rPr>
          <w:rFonts w:cs="EB Garamond"/>
          <w:vertAlign w:val="superscript"/>
        </w:rPr>
        <w:t>,</w:t>
      </w:r>
      <w:r w:rsidRPr="00CB402B">
        <w:rPr>
          <w:rFonts w:cs="EB Garamond"/>
          <w:vertAlign w:val="superscript"/>
        </w:rPr>
        <w:footnoteReference w:id="101"/>
      </w:r>
      <w:r w:rsidRPr="00CB402B">
        <w:rPr>
          <w:rFonts w:cs="EB Garamond"/>
        </w:rPr>
        <w:t xml:space="preserve"> Mede op basis van zijn werk en van </w:t>
      </w:r>
      <w:r w:rsidRPr="00CB402B">
        <w:rPr>
          <w:rFonts w:cs="EB Garamond"/>
        </w:rPr>
        <w:lastRenderedPageBreak/>
        <w:t>anderen kwam steeds meer erkenning van het docentschap als professie. Zijn werk is tot op de dag van vandaag invloedrijk, met name het door hem gelanceerde concept ‘</w:t>
      </w:r>
      <w:proofErr w:type="spellStart"/>
      <w:r w:rsidRPr="00CB402B">
        <w:rPr>
          <w:rFonts w:cs="EB Garamond"/>
        </w:rPr>
        <w:t>pedagogical</w:t>
      </w:r>
      <w:proofErr w:type="spellEnd"/>
      <w:r w:rsidRPr="00CB402B">
        <w:rPr>
          <w:rFonts w:cs="EB Garamond"/>
        </w:rPr>
        <w:t xml:space="preserve"> content </w:t>
      </w:r>
      <w:proofErr w:type="spellStart"/>
      <w:r w:rsidRPr="00CB402B">
        <w:rPr>
          <w:rFonts w:cs="EB Garamond"/>
        </w:rPr>
        <w:t>knowledge</w:t>
      </w:r>
      <w:proofErr w:type="spellEnd"/>
      <w:r w:rsidRPr="00CB402B">
        <w:rPr>
          <w:rFonts w:cs="EB Garamond"/>
        </w:rPr>
        <w:t xml:space="preserve">’, in het Nederlands globaal te vertalen als vakdidactiek: de integratie tussen disciplinaire en pedagogische kennis. Ongeveer in dezelfde tijd kwam ook de discussie op gang over de doorgeslagen dominantie van onderzoek in de academische carrière. In 1990 schreef Ernst </w:t>
      </w:r>
      <w:proofErr w:type="spellStart"/>
      <w:r w:rsidRPr="00CB402B">
        <w:rPr>
          <w:rFonts w:cs="EB Garamond"/>
        </w:rPr>
        <w:t>Boyer</w:t>
      </w:r>
      <w:proofErr w:type="spellEnd"/>
      <w:r w:rsidRPr="00CB402B">
        <w:rPr>
          <w:rFonts w:cs="EB Garamond"/>
        </w:rPr>
        <w:t xml:space="preserve"> als voorzitter van de </w:t>
      </w:r>
      <w:proofErr w:type="spellStart"/>
      <w:r w:rsidRPr="00CB402B">
        <w:rPr>
          <w:rFonts w:cs="EB Garamond"/>
        </w:rPr>
        <w:t>Carnegie</w:t>
      </w:r>
      <w:proofErr w:type="spellEnd"/>
      <w:r w:rsidRPr="00CB402B">
        <w:rPr>
          <w:rFonts w:cs="EB Garamond"/>
        </w:rPr>
        <w:t xml:space="preserve"> Foundation een baanbrekend rapport onder de titel ‘</w:t>
      </w:r>
      <w:proofErr w:type="spellStart"/>
      <w:r w:rsidRPr="00CB402B">
        <w:rPr>
          <w:rFonts w:cs="EB Garamond"/>
        </w:rPr>
        <w:t>Scholarship</w:t>
      </w:r>
      <w:proofErr w:type="spellEnd"/>
      <w:r w:rsidRPr="00CB402B">
        <w:rPr>
          <w:rFonts w:cs="EB Garamond"/>
        </w:rPr>
        <w:t xml:space="preserve"> </w:t>
      </w:r>
      <w:proofErr w:type="spellStart"/>
      <w:r w:rsidRPr="00CB402B">
        <w:rPr>
          <w:rFonts w:cs="EB Garamond"/>
        </w:rPr>
        <w:t>reconsidered</w:t>
      </w:r>
      <w:proofErr w:type="spellEnd"/>
      <w:r w:rsidRPr="00CB402B">
        <w:rPr>
          <w:rFonts w:cs="EB Garamond"/>
        </w:rPr>
        <w:t xml:space="preserve">: </w:t>
      </w:r>
      <w:proofErr w:type="spellStart"/>
      <w:r w:rsidRPr="00CB402B">
        <w:rPr>
          <w:rFonts w:cs="EB Garamond"/>
        </w:rPr>
        <w:t>priorities</w:t>
      </w:r>
      <w:proofErr w:type="spellEnd"/>
      <w:r w:rsidRPr="00CB402B">
        <w:rPr>
          <w:rFonts w:cs="EB Garamond"/>
        </w:rPr>
        <w:t xml:space="preserve"> </w:t>
      </w:r>
      <w:proofErr w:type="spellStart"/>
      <w:r w:rsidRPr="00CB402B">
        <w:rPr>
          <w:rFonts w:cs="EB Garamond"/>
        </w:rPr>
        <w:t>for</w:t>
      </w:r>
      <w:proofErr w:type="spellEnd"/>
      <w:r w:rsidRPr="00CB402B">
        <w:rPr>
          <w:rFonts w:cs="EB Garamond"/>
        </w:rPr>
        <w:t xml:space="preserve">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professoriate</w:t>
      </w:r>
      <w:proofErr w:type="spellEnd"/>
      <w:r w:rsidRPr="00CB402B">
        <w:rPr>
          <w:rFonts w:cs="EB Garamond"/>
        </w:rPr>
        <w:t>’.</w:t>
      </w:r>
      <w:r w:rsidRPr="00CB402B">
        <w:rPr>
          <w:rFonts w:cs="EB Garamond"/>
          <w:vertAlign w:val="superscript"/>
        </w:rPr>
        <w:footnoteReference w:id="102"/>
      </w:r>
      <w:r w:rsidRPr="00CB402B">
        <w:rPr>
          <w:rFonts w:cs="EB Garamond"/>
        </w:rPr>
        <w:t xml:space="preserve"> Hierin stelde hij aan de kaak dat in het dominante denken aan de universiteit, het academicus zijn gelijkgesteld werd met onderzoeker zijn, en dat publicaties de lat waren waarlangs academische productiviteit werd gemeten. Hij stelde dat onderwijs een academische taak op zichzelf was en herdefinieerde de academische taken, of vormen van ‘</w:t>
      </w:r>
      <w:proofErr w:type="spellStart"/>
      <w:r w:rsidRPr="00CB402B">
        <w:rPr>
          <w:rFonts w:cs="EB Garamond"/>
        </w:rPr>
        <w:t>scholarship</w:t>
      </w:r>
      <w:proofErr w:type="spellEnd"/>
      <w:r w:rsidRPr="00CB402B">
        <w:rPr>
          <w:rFonts w:cs="EB Garamond"/>
        </w:rPr>
        <w:t>’ in zijn woorden, langs vier overlappende domeinen: doceren, ontdekken, integreren en toepassen. Dit rapport wordt nog altijd veel aangehaald en heeft onderwijs als onderdeel van de academische taak terug op de kaart gezet. Wel is het goed even toe te lichten dat de taak onderwijs meer dan alleen lesgeven (‘</w:t>
      </w:r>
      <w:proofErr w:type="spellStart"/>
      <w:r w:rsidRPr="00CB402B">
        <w:rPr>
          <w:rFonts w:cs="EB Garamond"/>
        </w:rPr>
        <w:t>scholarship</w:t>
      </w:r>
      <w:proofErr w:type="spellEnd"/>
      <w:r w:rsidRPr="00CB402B">
        <w:rPr>
          <w:rFonts w:cs="EB Garamond"/>
        </w:rPr>
        <w:t xml:space="preserve"> of teaching’) betreft. Ook het in een groter verband plaatsen van onderzoek zoals dat bijvoorbeeld gebeurt bij het maken van onderwijsmateriaal (‘</w:t>
      </w:r>
      <w:proofErr w:type="spellStart"/>
      <w:r w:rsidRPr="00CB402B">
        <w:rPr>
          <w:rFonts w:cs="EB Garamond"/>
        </w:rPr>
        <w:t>scholarship</w:t>
      </w:r>
      <w:proofErr w:type="spellEnd"/>
      <w:r w:rsidRPr="00CB402B">
        <w:rPr>
          <w:rFonts w:cs="EB Garamond"/>
        </w:rPr>
        <w:t xml:space="preserve"> of </w:t>
      </w:r>
      <w:proofErr w:type="spellStart"/>
      <w:r w:rsidRPr="00CB402B">
        <w:rPr>
          <w:rFonts w:cs="EB Garamond"/>
        </w:rPr>
        <w:t>integration</w:t>
      </w:r>
      <w:proofErr w:type="spellEnd"/>
      <w:r w:rsidRPr="00CB402B">
        <w:rPr>
          <w:rFonts w:cs="EB Garamond"/>
        </w:rPr>
        <w:t>’), of onderzoek naar effecten van het eigen onderwijs (‘</w:t>
      </w:r>
      <w:proofErr w:type="spellStart"/>
      <w:r w:rsidRPr="00CB402B">
        <w:rPr>
          <w:rFonts w:cs="EB Garamond"/>
        </w:rPr>
        <w:t>scholarship</w:t>
      </w:r>
      <w:proofErr w:type="spellEnd"/>
      <w:r w:rsidRPr="00CB402B">
        <w:rPr>
          <w:rFonts w:cs="EB Garamond"/>
        </w:rPr>
        <w:t xml:space="preserve"> of </w:t>
      </w:r>
      <w:proofErr w:type="spellStart"/>
      <w:r w:rsidRPr="00CB402B">
        <w:rPr>
          <w:rFonts w:cs="EB Garamond"/>
        </w:rPr>
        <w:t>discovery</w:t>
      </w:r>
      <w:proofErr w:type="spellEnd"/>
      <w:r w:rsidRPr="00CB402B">
        <w:rPr>
          <w:rFonts w:cs="EB Garamond"/>
        </w:rPr>
        <w:t>’), en het toepassen van inzichten (‘</w:t>
      </w:r>
      <w:proofErr w:type="spellStart"/>
      <w:r w:rsidRPr="00CB402B">
        <w:rPr>
          <w:rFonts w:cs="EB Garamond"/>
        </w:rPr>
        <w:t>scholarship</w:t>
      </w:r>
      <w:proofErr w:type="spellEnd"/>
      <w:r w:rsidRPr="00CB402B">
        <w:rPr>
          <w:rFonts w:cs="EB Garamond"/>
        </w:rPr>
        <w:t xml:space="preserve"> of </w:t>
      </w:r>
      <w:proofErr w:type="spellStart"/>
      <w:r w:rsidRPr="00CB402B">
        <w:rPr>
          <w:rFonts w:cs="EB Garamond"/>
        </w:rPr>
        <w:t>application</w:t>
      </w:r>
      <w:proofErr w:type="spellEnd"/>
      <w:r w:rsidRPr="00CB402B">
        <w:rPr>
          <w:rFonts w:cs="EB Garamond"/>
        </w:rPr>
        <w:t xml:space="preserve">’) zijn onderdeel van de taak ‘onderwijs’. </w:t>
      </w:r>
      <w:proofErr w:type="spellStart"/>
      <w:r w:rsidRPr="00CB402B">
        <w:rPr>
          <w:rFonts w:cs="EB Garamond"/>
        </w:rPr>
        <w:t>Boyer</w:t>
      </w:r>
      <w:proofErr w:type="spellEnd"/>
      <w:r w:rsidRPr="00CB402B">
        <w:rPr>
          <w:rFonts w:cs="EB Garamond"/>
        </w:rPr>
        <w:t xml:space="preserve"> stelde niet voor niets dat de vier academische taken overlappend zijn.</w:t>
      </w:r>
    </w:p>
    <w:p w14:paraId="2FB5889D" w14:textId="77777777" w:rsidR="00F40501" w:rsidRPr="00CB402B" w:rsidRDefault="00F40501" w:rsidP="00F40501">
      <w:pPr>
        <w:rPr>
          <w:rFonts w:cs="EB Garamond"/>
        </w:rPr>
      </w:pPr>
      <w:r w:rsidRPr="00CB402B">
        <w:rPr>
          <w:rFonts w:cs="EB Garamond"/>
        </w:rPr>
        <w:t xml:space="preserve">De combinatie van het breed gedeelde besef dat je ook als toponderzoeker doceren moet en kunt leren, in combinatie met de </w:t>
      </w:r>
      <w:r w:rsidRPr="00CB402B">
        <w:rPr>
          <w:rFonts w:cs="EB Garamond"/>
        </w:rPr>
        <w:lastRenderedPageBreak/>
        <w:t xml:space="preserve">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 als voorwaarde voor een vaste academische aanstelling, de seniorkwalificatie als voorwaarde voor bevordering tot universitair hoofddocent en hoogleraar. De basiskwalificatie is in 2006 op grond van onderlinge erkenningsafspraken tussen alle Nederlandse onderzoeks-universiteiten landelijk ingevoerd. Nederland kent hiermee een unieke positie in de wereld. In vrijwel alle landen zijn inmiddels universitaire docentkwalificaties geïntroduceerd, maar nergens is dat zo structureel verankerd in het aanstellings- en carrièrebeleid als in Nederland. Onderwijskwalificaties in andere landen hebben veelal een vrijwillig karakter of een strafkarakter. Hierdoor wordt niet de gehele docentpopulatie bereikt maar ofwel vooral de enthousiaste docenten, ofwel degenen die het opgelegd krijgen wegens slechte prestaties in dit domein. Hoewel de inrichting in Nederland het risico 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6246A97A" w14:textId="77777777" w:rsidR="00F40501" w:rsidRPr="00CB402B" w:rsidRDefault="00F40501" w:rsidP="00F40501">
      <w:pPr>
        <w:rPr>
          <w:rFonts w:cs="EB Garamond"/>
        </w:rPr>
      </w:pPr>
      <w:r w:rsidRPr="00CB402B">
        <w:rPr>
          <w:rFonts w:cs="EB Garamond"/>
        </w:rPr>
        <w:t xml:space="preserve">Hoewel er al geruime tijd meer aandacht is voor ontwikkeling van didactische vaardigheden, bleef het genereren van specifieke kennis over hoger onderwijs, </w:t>
      </w:r>
      <w:proofErr w:type="gramStart"/>
      <w:r w:rsidRPr="00CB402B">
        <w:rPr>
          <w:rFonts w:cs="EB Garamond"/>
        </w:rPr>
        <w:t>alsmede</w:t>
      </w:r>
      <w:proofErr w:type="gramEnd"/>
      <w:r w:rsidRPr="00CB402B">
        <w:rPr>
          <w:rFonts w:cs="EB Garamond"/>
        </w:rPr>
        <w:t xml:space="preserv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w:t>
      </w:r>
      <w:r w:rsidRPr="00CB402B">
        <w:rPr>
          <w:rFonts w:cs="EB Garamond"/>
        </w:rPr>
        <w:lastRenderedPageBreak/>
        <w:t>echt tot een eigen vakgebied</w:t>
      </w:r>
      <w:r w:rsidRPr="00CB402B">
        <w:rPr>
          <w:rFonts w:cs="EB Garamond"/>
          <w:vertAlign w:val="superscript"/>
        </w:rPr>
        <w:footnoteReference w:id="103"/>
      </w:r>
      <w:r w:rsidRPr="00CB402B">
        <w:rPr>
          <w:rFonts w:cs="EB Garamond"/>
        </w:rPr>
        <w:t>, maar in de meeste andere disciplines ontbreekt een dergelijke traditie. De huidige aandacht voor ‘</w:t>
      </w:r>
      <w:proofErr w:type="spellStart"/>
      <w:r w:rsidRPr="00CB402B">
        <w:rPr>
          <w:rFonts w:cs="EB Garamond"/>
        </w:rPr>
        <w:t>educational</w:t>
      </w:r>
      <w:proofErr w:type="spellEnd"/>
      <w:r w:rsidRPr="00CB402B">
        <w:rPr>
          <w:rFonts w:cs="EB Garamond"/>
        </w:rPr>
        <w:t xml:space="preserve"> </w:t>
      </w:r>
      <w:proofErr w:type="spellStart"/>
      <w:r w:rsidRPr="00CB402B">
        <w:rPr>
          <w:rFonts w:cs="EB Garamond"/>
        </w:rPr>
        <w:t>scholarship</w:t>
      </w:r>
      <w:proofErr w:type="spellEnd"/>
      <w:r w:rsidRPr="00CB402B">
        <w:rPr>
          <w:rFonts w:cs="EB Garamond"/>
        </w:rPr>
        <w:t xml:space="preserve">’,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de huidige didactische en onderwijskundige inzichten komen voort uit onderzoek in primair en voortgezet onderwijs en hebben een vertaalslag, en context-specifieke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 constateerde dat vernieuwingen die sinds de jaren 90 waren ingevoerd omstreden waren doordat politiek draagvlak belangrijker werd geacht dan draagvlak in het onderwijs, dat wetenschappelijke onderbouwing veelal onvoldoende was, en dat er te weinig werd geluisterd naar docenten en </w:t>
      </w:r>
      <w:r w:rsidRPr="00CB402B">
        <w:rPr>
          <w:rFonts w:cs="EB Garamond"/>
        </w:rPr>
        <w:lastRenderedPageBreak/>
        <w:t>leerlingen.</w:t>
      </w:r>
      <w:r w:rsidRPr="00CB402B">
        <w:rPr>
          <w:rFonts w:cs="EB Garamond"/>
          <w:vertAlign w:val="superscript"/>
        </w:rPr>
        <w:footnoteReference w:id="104"/>
      </w:r>
      <w:r w:rsidRPr="00CB402B">
        <w:rPr>
          <w:rFonts w:cs="EB Garamond"/>
        </w:rPr>
        <w:t xml:space="preserve"> Op kleinere schaal werd vanaf 1998 ook in het hoger onderwijs geëxperimenteerd. Een centrale component van deze vernieuwingen was het probleemgestuurde onderwijs (PBO), internationaal bekend als </w:t>
      </w:r>
      <w:proofErr w:type="spellStart"/>
      <w:r w:rsidRPr="00CB402B">
        <w:rPr>
          <w:rFonts w:cs="EB Garamond"/>
        </w:rPr>
        <w:t>Problem</w:t>
      </w:r>
      <w:proofErr w:type="spellEnd"/>
      <w:r w:rsidRPr="00CB402B">
        <w:rPr>
          <w:rFonts w:cs="EB Garamond"/>
        </w:rPr>
        <w:t xml:space="preserve"> </w:t>
      </w:r>
      <w:proofErr w:type="spellStart"/>
      <w:r w:rsidRPr="00CB402B">
        <w:rPr>
          <w:rFonts w:cs="EB Garamond"/>
        </w:rPr>
        <w:t>Based</w:t>
      </w:r>
      <w:proofErr w:type="spellEnd"/>
      <w:r w:rsidRPr="00CB402B">
        <w:rPr>
          <w:rFonts w:cs="EB Garamond"/>
        </w:rPr>
        <w:t xml:space="preserve"> Learning (PBL), zoals als in 1975 in Nederland was geïntroduceerd in Maastricht, gebaseerd op in de jaren zestig ontwikkelde filosofie en modellen aan twee medische faculteiten in de Verenigde Staten.</w:t>
      </w:r>
      <w:r w:rsidRPr="00CB402B">
        <w:rPr>
          <w:rFonts w:cs="EB Garamond"/>
          <w:vertAlign w:val="superscript"/>
        </w:rPr>
        <w:footnoteReference w:id="105"/>
      </w:r>
      <w:r w:rsidRPr="00CB402B">
        <w:rPr>
          <w:rFonts w:cs="EB Garamond"/>
        </w:rPr>
        <w:t xml:space="preserve"> Maastricht was een nieuwe universiteit en had dit onderwijsmodel met enkele wijzigingen universiteits-breed ingevoerd. Zij zette zich hiermee internationaal op de kaart. Hoewel ook deze vernieuwing niet zonder kritiek bleef, zien we dat elementen uit PBO in verschillende vormen en nuances in het gehele hoger onderwijs aan HBO en WO zijn doorgedrongen, zowel in Nederland als internationaal. </w:t>
      </w:r>
    </w:p>
    <w:p w14:paraId="4BE0A13C" w14:textId="77777777" w:rsidR="00F40501" w:rsidRPr="00CB402B" w:rsidRDefault="00F40501" w:rsidP="00F40501">
      <w:pPr>
        <w:rPr>
          <w:rFonts w:cs="EB Garamond"/>
        </w:rPr>
      </w:pPr>
      <w:r w:rsidRPr="00CB402B">
        <w:rPr>
          <w:rFonts w:cs="EB Garamond"/>
        </w:rPr>
        <w:t>In 1990 vond een grote stelselwijziging plaats met de ondertekening van het De Bolognaverklaring door 29 ministers van hoger onderwijs is Europa. Het was een beginselverklaring over het creëren van een Europese ruimte voor </w:t>
      </w:r>
      <w:hyperlink r:id="rId22" w:tooltip="Hoger onderwijs" w:history="1">
        <w:r w:rsidRPr="00CB402B">
          <w:rPr>
            <w:rFonts w:cs="EB Garamond"/>
          </w:rPr>
          <w:t>hoger onderwijs</w:t>
        </w:r>
      </w:hyperlink>
      <w:r w:rsidRPr="00CB402B">
        <w:rPr>
          <w:rFonts w:cs="EB Garamond"/>
        </w:rPr>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w:t>
      </w:r>
      <w:r w:rsidRPr="00CB402B">
        <w:rPr>
          <w:rFonts w:cs="EB Garamond"/>
        </w:rPr>
        <w:lastRenderedPageBreak/>
        <w:t xml:space="preserve">om een optimale balans tussen kwaliteitsbevordering en kwaliteitsbewaking te bereiken. Hierbij moet instellingstoetsing de administratieve last voor individuele opleidingen beperken en de kwaliteitscultuur aan de universiteit bevorderen. </w:t>
      </w:r>
    </w:p>
    <w:p w14:paraId="03965491" w14:textId="77777777" w:rsidR="00F40501" w:rsidRPr="00CB402B" w:rsidRDefault="00F40501" w:rsidP="00F40501">
      <w:pPr>
        <w:rPr>
          <w:rFonts w:cs="EB Garamond"/>
        </w:rPr>
      </w:pPr>
      <w:r w:rsidRPr="00CB402B">
        <w:rPr>
          <w:rFonts w:cs="EB Garamond"/>
        </w:rPr>
        <w:t xml:space="preserve">Al met al is er dankzij de aandacht voor onderwijskundige inzichten, toegenomen docentprofessionalisering, en versterking van het kwaliteitsstelsel, een systeem en cultuur aan de Nederlandse universiteiten ontstaan waarin er vanuit het curriculum gedacht wordt. Een universitaire opleiding is meer dan een losse verzameling elementen. Het is een samenhangend, opbouwend geheel dat meer is dan de som der delen. Tegelijkertijd is er wel een spanning tussen curriculum-denken, zeker in een strakke kwaliteitscultuur, en de ontwikkelingen die we zullen schetsen in de volgende paragrafen en die we van belang achten voor de universiteit van de toekomst. Dit vraagt zeker om curriculum-denken, maar dan wel een open curriculum. Een curriculum waarin individuele paden, maatschappelijk betrokkenheid, open leerdoelen en persoonsontwikkeling heel belangrijk zijn. Want de valkuil van te strakke kwaliteitsstructuren en verantwoordingscultuur is dat de universiteit gaat functioneren als eenheidsworst en onderwijsfabriek, in plaats van als rijke en stimulerende leeromgeving voor kritisch denken en individuele groei. Dit zijn de negatieve effecten van het neoliberalisme zoals dat, zoals uitgebreider beschreven in Hoofdstuk 1, sinds de jaren tachtig opkwam. De universiteit verwordt dan tot een plek waar rendementen voorop staan en waar weinig ruimte is voor open verkenning en persoonlijke vorming. De universiteit als echte leergemeenschap, waar men leert van en met elkaar, komt daarmee in het gedrang. </w:t>
      </w:r>
    </w:p>
    <w:p w14:paraId="3936E304" w14:textId="77777777" w:rsidR="00F40501" w:rsidRPr="00CB402B" w:rsidRDefault="00F40501" w:rsidP="00F40501">
      <w:pPr>
        <w:rPr>
          <w:rFonts w:cs="EB Garamond"/>
        </w:rPr>
      </w:pPr>
      <w:r w:rsidRPr="00CB402B">
        <w:rPr>
          <w:rFonts w:cs="EB Garamond"/>
        </w:rPr>
        <w:t xml:space="preserve">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w:t>
      </w:r>
      <w:r w:rsidRPr="00CB402B">
        <w:rPr>
          <w:rFonts w:cs="EB Garamond"/>
        </w:rPr>
        <w:lastRenderedPageBreak/>
        <w:t>specialiseren in het onderwijs van hun discipline, die onderwijskundige kennis toepassen of onderwijskundig onderzoek doen binnen hun discipline, zijn hierin cruciale bruggenbouwers tussen het onderwijs in hun discipline en de onderwijswetenschappen</w:t>
      </w:r>
    </w:p>
    <w:p w14:paraId="09AFEDF8" w14:textId="77777777" w:rsidR="00F40501" w:rsidRPr="00CB402B" w:rsidRDefault="00F40501" w:rsidP="00F40501">
      <w:pPr>
        <w:pStyle w:val="Heading2"/>
        <w:rPr>
          <w:lang w:val="nl-NL"/>
        </w:rPr>
      </w:pPr>
      <w:bookmarkStart w:id="36" w:name="_Toc134718902"/>
      <w:r w:rsidRPr="00CB402B">
        <w:rPr>
          <w:lang w:val="nl-NL"/>
        </w:rPr>
        <w:t>Een pleidooi voor verandering</w:t>
      </w:r>
      <w:bookmarkEnd w:id="36"/>
    </w:p>
    <w:p w14:paraId="3D48EA95" w14:textId="77777777" w:rsidR="00F40501" w:rsidRPr="00CB402B" w:rsidRDefault="00F40501" w:rsidP="009A7E41">
      <w:pPr>
        <w:pStyle w:val="AfterSection"/>
        <w:rPr>
          <w:lang w:val="nl-NL"/>
        </w:rPr>
      </w:pPr>
      <w:r w:rsidRPr="00CB402B">
        <w:rPr>
          <w:lang w:val="nl-NL"/>
        </w:rPr>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community, van leren met en van elkaar. Het onderwijs werd in toenemende mate een kwestie van zenden en ontvangen. De massale hoorcollegezalen werden beeldbepalend voor universitair onderwijs. </w:t>
      </w:r>
    </w:p>
    <w:p w14:paraId="315C2567" w14:textId="77777777" w:rsidR="00F40501" w:rsidRPr="00CB402B" w:rsidRDefault="00F40501" w:rsidP="00F40501">
      <w:pPr>
        <w:rPr>
          <w:rFonts w:cs="EB Garamond"/>
        </w:rPr>
      </w:pPr>
      <w:r w:rsidRPr="00CB402B">
        <w:rPr>
          <w:rFonts w:cs="EB Garamond"/>
        </w:rPr>
        <w:t xml:space="preserve">Ook waren leren en werken sterk gescheiden. Na school ging je naar de universiteit, daarna ging je werken. Zelfs de invoering van de bachelor-master-structuur veranderde dit nauwelijks. Een bachelor graad werd en wordt in Nederland aan onderzoekuniversiteiten zelden als eindkwalificatie beschouwd. Studenten gaan na een wetenschappelijk bachelor meestal direct door in een master. Afhankelijk van het pad volgt daarna een PhD-traject of de maatschappij. Dit ligt overigens anders in het hoger beroepsonderwijs: daar stromen veel meer studenten uit met een bachelor en is de doorstoom naar professionele masters beperkter. Het contact met universitaire alumni was lange tijd vooral gericht op fondsenwerving en relatiebeheer. Onderwijs voor professionals, ten behoeve van ‘levenslang leren’, was tot enkele jaren geleden geen serieus onderdeel van het aanbod van universiteiten. </w:t>
      </w:r>
      <w:r w:rsidRPr="00CB402B">
        <w:rPr>
          <w:rFonts w:cs="EB Garamond"/>
        </w:rPr>
        <w:lastRenderedPageBreak/>
        <w:t xml:space="preserve">Hiermee bleef een belangrijke kans voor interactie over en weer tussen maatschappij en universiteit onbenut. </w:t>
      </w:r>
    </w:p>
    <w:p w14:paraId="3713C100" w14:textId="77777777" w:rsidR="00F40501" w:rsidRPr="00CB402B" w:rsidRDefault="00F40501" w:rsidP="00F40501">
      <w:pPr>
        <w:rPr>
          <w:rFonts w:cs="EB Garamond"/>
        </w:rPr>
      </w:pPr>
      <w:r w:rsidRPr="00CB402B">
        <w:rPr>
          <w:rFonts w:cs="EB Garamond"/>
        </w:rPr>
        <w:t>Hoewel het inzicht dat je doceren moet leren al sinds de jaren achtig alom erkend wordt, leidde dit aan de universiteiten niet tot een 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dat dit zich richt op didactiek als losstaande vaardigheid, terwijl juist de interactie tussen didactiek en vak-inhoud cruciaal is.</w:t>
      </w:r>
      <w:r w:rsidRPr="00CB402B">
        <w:rPr>
          <w:rFonts w:cs="EB Garamond"/>
          <w:vertAlign w:val="superscript"/>
        </w:rPr>
        <w:footnoteReference w:id="106"/>
      </w:r>
    </w:p>
    <w:p w14:paraId="0BDFFC03" w14:textId="77777777" w:rsidR="00F40501" w:rsidRPr="00CB402B" w:rsidRDefault="00F40501" w:rsidP="00F40501">
      <w:pPr>
        <w:rPr>
          <w:rFonts w:cs="EB Garamond"/>
        </w:rPr>
      </w:pPr>
      <w:r w:rsidRPr="00CB402B">
        <w:rPr>
          <w:rFonts w:cs="EB Garamond"/>
        </w:rPr>
        <w:t xml:space="preserve"> Op stelselniveau ontstond er in Nederland bovendien een scherp onderscheid tussen onderzoekuniversiteiten en hoger beroepsonderwijs (HBO).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2AD3BEDB" w14:textId="77777777" w:rsidR="00F40501" w:rsidRPr="00CB402B" w:rsidRDefault="00F40501" w:rsidP="00F40501">
      <w:pPr>
        <w:rPr>
          <w:rFonts w:cs="EB Garamond"/>
        </w:rPr>
      </w:pPr>
      <w:r w:rsidRPr="00CB402B">
        <w:rPr>
          <w:rFonts w:cs="EB Garamond"/>
        </w:rPr>
        <w:t xml:space="preserve">Dat het onderwijs aan universiteiten toch redelijk bleef functioneren is in grote mate te danken aan de intrinsieke motivatie van docenten. Gelukkig beleven de meeste academici veel plezier aan uit uitoefenen van docentschap, aan het overdragen van hun kennis en aan het contact met studenten. Maar intrinsiek enthousiasme alleen is niet genoeg voor academisch toponderwijs als het systeem dat niet stimuleert maar juist negatieve prikkels geeft. </w:t>
      </w:r>
      <w:r w:rsidRPr="00CB402B">
        <w:rPr>
          <w:rFonts w:cs="EB Garamond"/>
        </w:rPr>
        <w:lastRenderedPageBreak/>
        <w:t xml:space="preserve">Onderwijskwaliteit is gebaat bij een structurele waardering, ontwikkeling, 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ontwikkelen waarin onderzoek, onderwijs en maatschappelijk handelen inherent verweven zijn en gelijkwaardig worden gewaardeerd. </w:t>
      </w:r>
    </w:p>
    <w:p w14:paraId="184DA124" w14:textId="77777777" w:rsidR="00F40501" w:rsidRPr="00CB402B" w:rsidRDefault="00F40501" w:rsidP="00F40501">
      <w:pPr>
        <w:rPr>
          <w:rFonts w:cs="EB Garamond"/>
        </w:rPr>
      </w:pPr>
      <w:r w:rsidRPr="00CB402B">
        <w:rPr>
          <w:rFonts w:cs="EB Garamond"/>
        </w:rPr>
        <w:t xml:space="preserve">Gelukkig zijn de eerste stappen naar een dergelijke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w:t>
      </w:r>
      <w:r w:rsidRPr="00CB402B">
        <w:rPr>
          <w:rFonts w:cs="EB Garamond"/>
        </w:rPr>
        <w:lastRenderedPageBreak/>
        <w:t xml:space="preserve">onderwijs tijdens de COVID pandemie. De ontmoeting is cruciaal en is inmiddels gelukkig teruggekeerd in het onderwijs. Ontwikkelde kennisclips en digitale tools kunnen nu worden ingezet worden om de ideale mix te maken tussen interactieve leeractiviteiten op locatie, en synchrone of asynchrone </w:t>
      </w:r>
      <w:proofErr w:type="gramStart"/>
      <w:r w:rsidRPr="00CB402B">
        <w:rPr>
          <w:rFonts w:cs="EB Garamond"/>
        </w:rPr>
        <w:t>online elementen</w:t>
      </w:r>
      <w:proofErr w:type="gramEnd"/>
      <w:r w:rsidRPr="00CB402B">
        <w:rPr>
          <w:rFonts w:cs="EB Garamond"/>
        </w:rPr>
        <w:t xml:space="preserve">. Digitale leermiddelen zijn gebleken effectief voor kennisoverdracht. De ontmoeting op locatie is juist uitermate geschikt voor discussie en verwerking van de stof. En daarmee heel belangrijk voor socialisatie en </w:t>
      </w:r>
      <w:proofErr w:type="spellStart"/>
      <w:r w:rsidRPr="00CB402B">
        <w:rPr>
          <w:rFonts w:cs="EB Garamond"/>
        </w:rPr>
        <w:t>subjectificatie</w:t>
      </w:r>
      <w:proofErr w:type="spellEnd"/>
      <w:r w:rsidRPr="00CB402B">
        <w:rPr>
          <w:rFonts w:cs="EB Garamond"/>
        </w:rPr>
        <w:t xml:space="preserve">. Juist door het gemis aan fysieke ontmoeting tijdens COVID zijn we ons bewuster geworden van het belang van deze twee doelen van hoger onderwijs naast kwalificatie. En voor deze doelen is sociaal contact onmisbaar. Zowel in het wetenschappelijk als beroeps-georiënteerde hoger onderwijs wordt volop geïnnoveerd, en groeit de aandacht dat deze vernieuwing zowel strategierijk als evidentie-gestuurd moeten zijn. Om deze evidentie te genereren is een mix nodig van theoretische en praktische kennis, van didactische en inhoudsexpertise, van aanbieder- en afnemersperspectieven. De diverse ontwikkelingen in onderwijs hangen nauw samen met het Open </w:t>
      </w:r>
      <w:proofErr w:type="spellStart"/>
      <w:r w:rsidRPr="00CB402B">
        <w:rPr>
          <w:rFonts w:cs="EB Garamond"/>
        </w:rPr>
        <w:t>Science</w:t>
      </w:r>
      <w:proofErr w:type="spellEnd"/>
      <w:r w:rsidRPr="00CB402B">
        <w:rPr>
          <w:rFonts w:cs="EB Garamond"/>
        </w:rPr>
        <w:t xml:space="preserve"> gedachtegoed. Ze zijn gericht op versterken van openheid, inclusiviteit, en een nauwere aansluiting bij de maatschappij. Bij hogescholen wordt bovendien via lectoraten de verbinding van onderwijs met (praktijkgericht) onderzoek versterkt. Universiteit en HBO zijn zich daarnaast toenemend bewust dat ze meer moeten samenwerken, met elkaar, nationaal en internationaal. Want al mogen de accenten tussen instituten anders liggen, zeker tussen WO en HBO, kennis generen kan niet zonder toepassing en omgekeerd. En voor interprofessioneel en interdisciplinair opleiden, zeker vanuit maatschappelijke probleemoriëntatie, is het wenselijk studenten uit beide type hoger onderwijs met elkaar te verbinden. </w:t>
      </w:r>
    </w:p>
    <w:p w14:paraId="752BA3CA" w14:textId="77777777" w:rsidR="00F40501" w:rsidRPr="00CB402B" w:rsidRDefault="00F40501" w:rsidP="00F40501">
      <w:pPr>
        <w:pStyle w:val="Heading2"/>
        <w:rPr>
          <w:lang w:val="nl-NL"/>
        </w:rPr>
      </w:pPr>
      <w:bookmarkStart w:id="37" w:name="_Toc134718903"/>
      <w:r w:rsidRPr="00CB402B">
        <w:rPr>
          <w:lang w:val="nl-NL"/>
        </w:rPr>
        <w:lastRenderedPageBreak/>
        <w:t>Hoe we opleiden</w:t>
      </w:r>
      <w:bookmarkEnd w:id="37"/>
    </w:p>
    <w:p w14:paraId="263761B0" w14:textId="77777777" w:rsidR="00F40501" w:rsidRPr="00CB402B" w:rsidRDefault="00F40501" w:rsidP="009A7E41">
      <w:pPr>
        <w:pStyle w:val="AfterSection"/>
        <w:rPr>
          <w:lang w:val="nl-NL"/>
        </w:rPr>
      </w:pPr>
      <w:r w:rsidRPr="00CB402B">
        <w:rPr>
          <w:lang w:val="nl-NL"/>
        </w:rPr>
        <w:t>Idealiter zien we de universiteit als een lerende community,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35AB6698" w14:textId="77777777" w:rsidR="00F40501" w:rsidRPr="00CB402B" w:rsidRDefault="00F40501" w:rsidP="00F40501">
      <w:pPr>
        <w:rPr>
          <w:rFonts w:cs="EB Garamond"/>
        </w:rPr>
      </w:pPr>
      <w:r w:rsidRPr="00CB402B">
        <w:rPr>
          <w:rFonts w:cs="EB Garamond"/>
        </w:rPr>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uitdaging waar de wereld voor staat. Uitdagingen zoals klimaat, gezondheid, maatschappij en economie. </w:t>
      </w:r>
    </w:p>
    <w:p w14:paraId="0B8B9DE7" w14:textId="77777777" w:rsidR="00F40501" w:rsidRPr="00CB402B" w:rsidRDefault="00F40501" w:rsidP="00F40501">
      <w:pPr>
        <w:rPr>
          <w:rFonts w:cs="EB Garamond"/>
        </w:rPr>
      </w:pPr>
      <w:r w:rsidRPr="00CB402B">
        <w:rPr>
          <w:rFonts w:cs="EB Garamond"/>
        </w:rPr>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063561BE" w14:textId="77777777" w:rsidR="00F40501" w:rsidRPr="00CB402B" w:rsidRDefault="00F40501" w:rsidP="00F40501">
      <w:pPr>
        <w:pStyle w:val="Heading3"/>
        <w:rPr>
          <w:lang w:val="nl-NL"/>
        </w:rPr>
      </w:pPr>
      <w:bookmarkStart w:id="38" w:name="_Toc134718904"/>
      <w:r w:rsidRPr="00CB402B">
        <w:rPr>
          <w:lang w:val="nl-NL"/>
        </w:rPr>
        <w:t>OPEN</w:t>
      </w:r>
      <w:bookmarkEnd w:id="38"/>
    </w:p>
    <w:p w14:paraId="48F359B0" w14:textId="77777777" w:rsidR="00F40501" w:rsidRPr="00CB402B" w:rsidRDefault="00F40501" w:rsidP="009A7E41">
      <w:pPr>
        <w:pStyle w:val="AfterSection"/>
        <w:rPr>
          <w:lang w:val="nl-NL"/>
        </w:rPr>
      </w:pPr>
      <w:r w:rsidRPr="00CB402B">
        <w:rPr>
          <w:lang w:val="nl-NL"/>
        </w:rPr>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Open </w:t>
      </w:r>
      <w:proofErr w:type="spellStart"/>
      <w:r w:rsidRPr="00CB402B">
        <w:rPr>
          <w:lang w:val="nl-NL"/>
        </w:rPr>
        <w:t>Science</w:t>
      </w:r>
      <w:proofErr w:type="spellEnd"/>
      <w:r w:rsidRPr="00CB402B">
        <w:rPr>
          <w:lang w:val="nl-NL"/>
        </w:rPr>
        <w:t xml:space="preserve"> beweging, waar het in eerste instantie om onderzoek ging met als doel openheid, kwaliteit en impact te </w:t>
      </w:r>
      <w:r w:rsidRPr="00CB402B">
        <w:rPr>
          <w:lang w:val="nl-NL"/>
        </w:rPr>
        <w:lastRenderedPageBreak/>
        <w:t>vergroten.</w:t>
      </w:r>
      <w:r w:rsidRPr="00CB402B">
        <w:rPr>
          <w:vertAlign w:val="superscript"/>
          <w:lang w:val="nl-NL"/>
        </w:rPr>
        <w:footnoteReference w:id="107"/>
      </w:r>
      <w:r w:rsidRPr="00CB402B">
        <w:rPr>
          <w:lang w:val="nl-NL"/>
        </w:rPr>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Open </w:t>
      </w:r>
      <w:proofErr w:type="spellStart"/>
      <w:r w:rsidRPr="00CB402B">
        <w:rPr>
          <w:lang w:val="nl-NL"/>
        </w:rPr>
        <w:t>Science</w:t>
      </w:r>
      <w:proofErr w:type="spellEnd"/>
      <w:r w:rsidRPr="00CB402B">
        <w:rPr>
          <w:lang w:val="nl-NL"/>
        </w:rPr>
        <w:t xml:space="preserve"> en onderwijs samenhangen kan gevonden worden in de Nieuwe Utrechtse School, zie </w:t>
      </w:r>
      <w:r w:rsidRPr="00CB402B">
        <w:rPr>
          <w:lang w:val="nl-NL"/>
        </w:rPr>
        <w:fldChar w:fldCharType="begin"/>
      </w:r>
      <w:r w:rsidRPr="00CB402B">
        <w:rPr>
          <w:lang w:val="nl-NL"/>
        </w:rPr>
        <w:instrText xml:space="preserve"> REF _Ref134713496 \h </w:instrText>
      </w:r>
      <w:r w:rsidRPr="00CB402B">
        <w:rPr>
          <w:lang w:val="nl-NL"/>
        </w:rPr>
      </w:r>
      <w:r w:rsidRPr="00CB402B">
        <w:rPr>
          <w:lang w:val="nl-NL"/>
        </w:rPr>
        <w:fldChar w:fldCharType="separate"/>
      </w:r>
      <w:proofErr w:type="spellStart"/>
      <w:r w:rsidRPr="00CB402B">
        <w:rPr>
          <w:lang w:val="nl-NL"/>
        </w:rPr>
        <w:t>Tekstbox</w:t>
      </w:r>
      <w:proofErr w:type="spellEnd"/>
      <w:r w:rsidRPr="00CB402B">
        <w:rPr>
          <w:lang w:val="nl-NL"/>
        </w:rPr>
        <w:t xml:space="preserve"> 3 - 1</w:t>
      </w:r>
      <w:r w:rsidRPr="00CB402B">
        <w:rPr>
          <w:lang w:val="nl-NL"/>
        </w:rPr>
        <w:fldChar w:fldCharType="end"/>
      </w:r>
      <w:r w:rsidRPr="00CB402B">
        <w:rPr>
          <w:lang w:val="nl-NL"/>
        </w:rPr>
        <w:t>.</w:t>
      </w:r>
      <w:r w:rsidRPr="00CB402B">
        <w:rPr>
          <w:rStyle w:val="FootnoteReference"/>
          <w:rFonts w:eastAsia="Times New Roman" w:cs="EB Garamond"/>
          <w:szCs w:val="24"/>
          <w:lang w:val="nl-NL"/>
        </w:rPr>
        <w:footnoteReference w:id="108"/>
      </w:r>
      <w:r w:rsidRPr="00CB402B">
        <w:rPr>
          <w:lang w:val="nl-NL"/>
        </w:rPr>
        <w:t xml:space="preserve"> De Nieuwe Utrechtse School is een interdisciplinair platform voor samenwerken rondom gezondheid in brede zin, en heeft als doel (toekomstige) professionals in het gezondheidsdomein voor te bereiden op de veranderingen in de 21e eeuw.</w:t>
      </w:r>
    </w:p>
    <w:p w14:paraId="3AC4A076" w14:textId="77777777" w:rsidR="00F40501" w:rsidRPr="00CB402B" w:rsidRDefault="00F40501" w:rsidP="00F40501">
      <w:pPr>
        <w:pStyle w:val="Caption"/>
        <w:rPr>
          <w:shd w:val="clear" w:color="auto" w:fill="FFFFFF"/>
          <w:lang w:val="nl-NL"/>
        </w:rPr>
      </w:pPr>
      <w:bookmarkStart w:id="39" w:name="_Ref134713496"/>
      <w:proofErr w:type="spellStart"/>
      <w:r w:rsidRPr="00CB402B">
        <w:rPr>
          <w:lang w:val="nl-NL"/>
        </w:rPr>
        <w:t>Tekstbox</w:t>
      </w:r>
      <w:proofErr w:type="spellEnd"/>
      <w:r w:rsidRPr="00CB402B">
        <w:rPr>
          <w:lang w:val="nl-NL"/>
        </w:rPr>
        <w:t xml:space="preserve">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1</w:t>
      </w:r>
      <w:r w:rsidRPr="00CB402B">
        <w:rPr>
          <w:lang w:val="nl-NL"/>
        </w:rPr>
        <w:fldChar w:fldCharType="end"/>
      </w:r>
      <w:bookmarkEnd w:id="39"/>
      <w:r w:rsidRPr="00CB402B">
        <w:rPr>
          <w:lang w:val="nl-NL"/>
        </w:rPr>
        <w:t xml:space="preserve">. </w:t>
      </w:r>
      <w:r w:rsidRPr="00CB402B">
        <w:rPr>
          <w:shd w:val="clear" w:color="auto" w:fill="FFFFFF"/>
          <w:lang w:val="nl-NL"/>
        </w:rPr>
        <w:t>De Nieuwe Utrechtse School</w:t>
      </w:r>
    </w:p>
    <w:p w14:paraId="244C9B72" w14:textId="77777777" w:rsidR="00F40501" w:rsidRPr="00CB402B" w:rsidRDefault="00F40501" w:rsidP="005E4E1D">
      <w:pPr>
        <w:pStyle w:val="Textbox"/>
        <w:rPr>
          <w:shd w:val="clear" w:color="auto" w:fill="FFFFFF"/>
        </w:rPr>
      </w:pPr>
      <w:r w:rsidRPr="00CB402B">
        <w:rPr>
          <w:shd w:val="clear" w:color="auto" w:fill="FFFFFF"/>
        </w:rPr>
        <w:t xml:space="preserve">In 2020 heeft het UMC Utrecht De Nieuwe Utrechtse School opgenomen in de ‘UMC Utrecht strategie 2020-2025 </w:t>
      </w:r>
      <w:proofErr w:type="spellStart"/>
      <w:r w:rsidRPr="00CB402B">
        <w:rPr>
          <w:i/>
          <w:iCs/>
          <w:shd w:val="clear" w:color="auto" w:fill="FFFFFF"/>
        </w:rPr>
        <w:t>Connecting</w:t>
      </w:r>
      <w:proofErr w:type="spellEnd"/>
      <w:r w:rsidRPr="00CB402B">
        <w:rPr>
          <w:i/>
          <w:iCs/>
          <w:shd w:val="clear" w:color="auto" w:fill="FFFFFF"/>
        </w:rPr>
        <w:t xml:space="preserve"> </w:t>
      </w:r>
      <w:proofErr w:type="spellStart"/>
      <w:r w:rsidRPr="00CB402B">
        <w:rPr>
          <w:i/>
          <w:iCs/>
          <w:shd w:val="clear" w:color="auto" w:fill="FFFFFF"/>
        </w:rPr>
        <w:t>Worlds</w:t>
      </w:r>
      <w:proofErr w:type="spellEnd"/>
      <w:r w:rsidRPr="00CB402B">
        <w:rPr>
          <w:shd w:val="clear" w:color="auto" w:fill="FFFFFF"/>
        </w:rPr>
        <w:t xml:space="preserve">’, in lijn met het strategisch plan van de UU ‘Open blik, open houding, open wetenschap’ (www.uu.nl/organisatie/strategisch-plan-2025). De Nieuwe Utrechtse School heeft als slogan ‘Verbinding vanuit openheid’. Zij is in 2017 opgericht als </w:t>
      </w:r>
      <w:proofErr w:type="spellStart"/>
      <w:r w:rsidRPr="00CB402B">
        <w:rPr>
          <w:shd w:val="clear" w:color="auto" w:fill="FFFFFF"/>
        </w:rPr>
        <w:t>interinstitutioneel</w:t>
      </w:r>
      <w:proofErr w:type="spellEnd"/>
      <w:r w:rsidRPr="00CB402B">
        <w:rPr>
          <w:shd w:val="clear" w:color="auto" w:fill="FFFFFF"/>
        </w:rPr>
        <w:t xml:space="preserve"> platform voor interdisciplinaire samenwerking in het gezondheidsdomein. Zoals de website (www.uu.nl/onderzoek/de-nieuwe-utrechtse-school) formuleert ‘In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w:t>
      </w:r>
      <w:r w:rsidRPr="00CB402B">
        <w:rPr>
          <w:shd w:val="clear" w:color="auto" w:fill="FFFFFF"/>
        </w:rPr>
        <w:lastRenderedPageBreak/>
        <w:t xml:space="preserve">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  </w:t>
      </w:r>
    </w:p>
    <w:p w14:paraId="29F43051" w14:textId="77777777" w:rsidR="00F40501" w:rsidRPr="00CB402B" w:rsidRDefault="00F40501" w:rsidP="005E4E1D">
      <w:pPr>
        <w:pStyle w:val="Textbox"/>
        <w:rPr>
          <w:shd w:val="clear" w:color="auto" w:fill="FFFFFF"/>
        </w:rPr>
      </w:pPr>
      <w:r w:rsidRPr="00CB402B">
        <w:rPr>
          <w:shd w:val="clear" w:color="auto" w:fill="FFFFFF"/>
        </w:rPr>
        <w:t xml:space="preserve">Hierbij kan De Nieuwe Utrechtse School zich niet alleen beroepen op een directe connectie met de Utrechtse School, zoals die aan de Rijksuniversiteit Utrecht bestond in de periode tussen ongeveer 1945 en 1960, maar ook op een aantal centrale uitgangspunten, die met deze historische school gedeeld worden (S. van Geelen &amp; M. </w:t>
      </w:r>
      <w:proofErr w:type="spellStart"/>
      <w:r w:rsidRPr="00CB402B">
        <w:rPr>
          <w:shd w:val="clear" w:color="auto" w:fill="FFFFFF"/>
        </w:rPr>
        <w:t>Milota</w:t>
      </w:r>
      <w:proofErr w:type="spellEnd"/>
      <w:r w:rsidRPr="00CB402B">
        <w:rPr>
          <w:shd w:val="clear" w:color="auto" w:fill="FFFFFF"/>
        </w:rPr>
        <w:t xml:space="preserve"> (red.), De Nieuwe Utrechtse School, Historische traditie en hedendaagse aanpak, Utrecht 2022) De uitgangspunten van zowel de historische Utrechtse School als De Nieuwe Utrechtse School zijn: </w:t>
      </w:r>
    </w:p>
    <w:p w14:paraId="17EE6D58" w14:textId="77777777" w:rsidR="00F40501" w:rsidRPr="00CB402B" w:rsidRDefault="00F40501" w:rsidP="005E4E1D">
      <w:pPr>
        <w:pStyle w:val="Textbox"/>
        <w:numPr>
          <w:ilvl w:val="0"/>
          <w:numId w:val="47"/>
        </w:numPr>
        <w:rPr>
          <w:shd w:val="clear" w:color="auto" w:fill="FFFFFF"/>
        </w:rPr>
      </w:pPr>
      <w:proofErr w:type="gramStart"/>
      <w:r w:rsidRPr="00CB402B">
        <w:rPr>
          <w:shd w:val="clear" w:color="auto" w:fill="FFFFFF"/>
        </w:rPr>
        <w:t>structurele</w:t>
      </w:r>
      <w:proofErr w:type="gramEnd"/>
      <w:r w:rsidRPr="00CB402B">
        <w:rPr>
          <w:shd w:val="clear" w:color="auto" w:fill="FFFFFF"/>
        </w:rPr>
        <w:t xml:space="preserve"> aandacht voor het unieke individu of te bestuderen fenomeen, begrepen vanuit de complexiteit van de omringende wereld; </w:t>
      </w:r>
    </w:p>
    <w:p w14:paraId="30E57B3F" w14:textId="77777777" w:rsidR="00F40501" w:rsidRPr="00CB402B" w:rsidRDefault="00F40501" w:rsidP="005E4E1D">
      <w:pPr>
        <w:pStyle w:val="Textbox"/>
        <w:numPr>
          <w:ilvl w:val="0"/>
          <w:numId w:val="47"/>
        </w:numPr>
        <w:rPr>
          <w:shd w:val="clear" w:color="auto" w:fill="FFFFFF"/>
        </w:rPr>
      </w:pPr>
      <w:proofErr w:type="gramStart"/>
      <w:r w:rsidRPr="00CB402B">
        <w:rPr>
          <w:shd w:val="clear" w:color="auto" w:fill="FFFFFF"/>
        </w:rPr>
        <w:t>een</w:t>
      </w:r>
      <w:proofErr w:type="gramEnd"/>
      <w:r w:rsidRPr="00CB402B">
        <w:rPr>
          <w:shd w:val="clear" w:color="auto" w:fill="FFFFFF"/>
        </w:rPr>
        <w:t xml:space="preserve"> interdisciplinaire benadering van begrijpen, verklaren en interveniëren; en </w:t>
      </w:r>
    </w:p>
    <w:p w14:paraId="6EB5F527" w14:textId="77777777" w:rsidR="00F40501" w:rsidRPr="00CB402B" w:rsidRDefault="00F40501" w:rsidP="005E4E1D">
      <w:pPr>
        <w:pStyle w:val="Textbox"/>
        <w:numPr>
          <w:ilvl w:val="0"/>
          <w:numId w:val="47"/>
        </w:numPr>
        <w:rPr>
          <w:shd w:val="clear" w:color="auto" w:fill="FFFFFF"/>
        </w:rPr>
      </w:pPr>
      <w:proofErr w:type="gramStart"/>
      <w:r w:rsidRPr="00CB402B">
        <w:rPr>
          <w:shd w:val="clear" w:color="auto" w:fill="FFFFFF"/>
        </w:rPr>
        <w:t>bijdragen</w:t>
      </w:r>
      <w:proofErr w:type="gramEnd"/>
      <w:r w:rsidRPr="00CB402B">
        <w:rPr>
          <w:shd w:val="clear" w:color="auto" w:fill="FFFFFF"/>
        </w:rPr>
        <w:t xml:space="preserve"> aan het oplossen van grote maatschappelijke uitdagingen. </w:t>
      </w:r>
    </w:p>
    <w:p w14:paraId="558ACE21" w14:textId="77777777" w:rsidR="00F40501" w:rsidRPr="00CB402B" w:rsidRDefault="00F40501" w:rsidP="005E4E1D">
      <w:pPr>
        <w:pStyle w:val="Textbox"/>
        <w:rPr>
          <w:shd w:val="clear" w:color="auto" w:fill="FFFFFF"/>
        </w:rPr>
      </w:pPr>
      <w:r w:rsidRPr="00CB402B">
        <w:rPr>
          <w:shd w:val="clear" w:color="auto" w:fill="FFFFFF"/>
        </w:rPr>
        <w:t>Naast deze gedeelde uitgangspunten verschilt De Nieuwe Utrechtse School op tenminste op drie punten van de historische Utrechtse School:</w:t>
      </w:r>
    </w:p>
    <w:p w14:paraId="4912B6A8" w14:textId="77777777" w:rsidR="00F40501" w:rsidRPr="00CB402B" w:rsidRDefault="00F40501" w:rsidP="005E4E1D">
      <w:pPr>
        <w:pStyle w:val="Textbox"/>
        <w:rPr>
          <w:shd w:val="clear" w:color="auto" w:fill="FFFFFF"/>
        </w:rPr>
      </w:pPr>
      <w:r w:rsidRPr="00CB402B">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6DF62FBB" w14:textId="77777777" w:rsidR="00F40501" w:rsidRPr="00CB402B" w:rsidRDefault="00F40501" w:rsidP="005E4E1D">
      <w:pPr>
        <w:pStyle w:val="Textbox"/>
        <w:rPr>
          <w:shd w:val="clear" w:color="auto" w:fill="FFFFFF"/>
        </w:rPr>
      </w:pPr>
      <w:r w:rsidRPr="00CB402B">
        <w:rPr>
          <w:shd w:val="clear" w:color="auto" w:fill="FFFFFF"/>
        </w:rPr>
        <w:t xml:space="preserve">2) De methode: De historische Utrechtse School was voornamelijk een fenomenologische beweging. Voor De Nieuwe Utrechtse School is dit geenszins voldoende. Zeker moeten we zoveel mogelijk uitgaan van een onvooringenomen begrip van de te bestuderen fenomenen zelf, en </w:t>
      </w:r>
      <w:r w:rsidRPr="00CB402B">
        <w:rPr>
          <w:shd w:val="clear" w:color="auto" w:fill="FFFFFF"/>
        </w:rPr>
        <w:lastRenderedPageBreak/>
        <w:t xml:space="preserve">moeten we daar innovatieve kunst, onderwijs- en </w:t>
      </w:r>
      <w:proofErr w:type="spellStart"/>
      <w:r w:rsidRPr="00CB402B">
        <w:rPr>
          <w:shd w:val="clear" w:color="auto" w:fill="FFFFFF"/>
        </w:rPr>
        <w:t>onderzoekssystematieken</w:t>
      </w:r>
      <w:proofErr w:type="spellEnd"/>
      <w:r w:rsidRPr="00CB402B">
        <w:rPr>
          <w:shd w:val="clear" w:color="auto" w:fill="FFFFFF"/>
        </w:rPr>
        <w:t xml:space="preserve"> voor ontwikkelen. Vervolgens echter moet het zo </w:t>
      </w:r>
      <w:proofErr w:type="spellStart"/>
      <w:r w:rsidRPr="00CB402B">
        <w:rPr>
          <w:shd w:val="clear" w:color="auto" w:fill="FFFFFF"/>
        </w:rPr>
        <w:t>begrepene</w:t>
      </w:r>
      <w:proofErr w:type="spellEnd"/>
      <w:r w:rsidRPr="00CB402B">
        <w:rPr>
          <w:shd w:val="clear" w:color="auto" w:fill="FFFFFF"/>
        </w:rPr>
        <w:t xml:space="preserve"> zo goed mogelijk verklaard worden aan de hand van de meest recente ‘</w:t>
      </w:r>
      <w:proofErr w:type="spellStart"/>
      <w:r w:rsidRPr="00CB402B">
        <w:rPr>
          <w:i/>
          <w:iCs/>
          <w:shd w:val="clear" w:color="auto" w:fill="FFFFFF"/>
        </w:rPr>
        <w:t>evidence-based</w:t>
      </w:r>
      <w:proofErr w:type="spellEnd"/>
      <w:r w:rsidRPr="00CB402B">
        <w:rPr>
          <w:shd w:val="clear" w:color="auto" w:fill="FFFFFF"/>
        </w:rPr>
        <w:t xml:space="preserve">’ inzichten en methoden. </w:t>
      </w:r>
    </w:p>
    <w:p w14:paraId="18921DEF" w14:textId="77777777" w:rsidR="00F40501" w:rsidRPr="00CB402B" w:rsidRDefault="00F40501" w:rsidP="005E4E1D">
      <w:pPr>
        <w:pStyle w:val="Textbox"/>
        <w:rPr>
          <w:shd w:val="clear" w:color="auto" w:fill="FFFFFF"/>
        </w:rPr>
      </w:pPr>
      <w:r w:rsidRPr="00CB402B">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38931D2F" w14:textId="77777777" w:rsidR="00F40501" w:rsidRPr="00CB402B" w:rsidRDefault="00F40501" w:rsidP="009A7E41">
      <w:pPr>
        <w:pStyle w:val="AfterSection"/>
        <w:rPr>
          <w:lang w:val="nl-NL"/>
        </w:rPr>
      </w:pPr>
      <w:r w:rsidRPr="00CB402B">
        <w:rPr>
          <w:lang w:val="nl-NL"/>
        </w:rPr>
        <w:t>Het onderwijs is idealiter open op een veelheid aan manieren.</w:t>
      </w:r>
      <w:r w:rsidRPr="00CB402B">
        <w:rPr>
          <w:vertAlign w:val="superscript"/>
          <w:lang w:val="nl-NL"/>
        </w:rPr>
        <w:footnoteReference w:id="109"/>
      </w:r>
      <w:r w:rsidRPr="00CB402B">
        <w:rPr>
          <w:lang w:val="nl-NL"/>
        </w:rPr>
        <w:t xml:space="preserve"> Zo streven we naar openheid in onze gemeenschap door het nastreven van inclusiviteit, diversiteit en gelijkheid, in onze onderwijs- en academische cultuur. Dit gaat op vele fronten nog niet goed of niet goed genoeg, het hoger onderwijs is in de regel geen goede een afspiegeling van de samenleving. Vele signalen 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‘community-</w:t>
      </w:r>
      <w:proofErr w:type="spellStart"/>
      <w:r w:rsidRPr="00CB402B">
        <w:rPr>
          <w:lang w:val="nl-NL"/>
        </w:rPr>
        <w:t>engaged</w:t>
      </w:r>
      <w:proofErr w:type="spellEnd"/>
      <w:r w:rsidRPr="00CB402B">
        <w:rPr>
          <w:lang w:val="nl-NL"/>
        </w:rPr>
        <w:t>’, ‘</w:t>
      </w:r>
      <w:proofErr w:type="spellStart"/>
      <w:r w:rsidRPr="00CB402B">
        <w:rPr>
          <w:lang w:val="nl-NL"/>
        </w:rPr>
        <w:t>challenge-based</w:t>
      </w:r>
      <w:proofErr w:type="spellEnd"/>
      <w:r w:rsidRPr="00CB402B">
        <w:rPr>
          <w:lang w:val="nl-NL"/>
        </w:rPr>
        <w:t xml:space="preserve">’ en </w:t>
      </w:r>
      <w:proofErr w:type="spellStart"/>
      <w:r w:rsidRPr="00CB402B">
        <w:rPr>
          <w:lang w:val="nl-NL"/>
        </w:rPr>
        <w:t>transdisciplinair</w:t>
      </w:r>
      <w:proofErr w:type="spellEnd"/>
      <w:r w:rsidRPr="00CB402B">
        <w:rPr>
          <w:lang w:val="nl-NL"/>
        </w:rPr>
        <w:t xml:space="preserve"> onderwijs, en in afstudeeronderzoek door studenten. Dit wordt hieronder nader </w:t>
      </w:r>
      <w:r w:rsidRPr="00CB402B">
        <w:rPr>
          <w:lang w:val="nl-NL"/>
        </w:rPr>
        <w:lastRenderedPageBreak/>
        <w:t xml:space="preserve">toegelicht. Ook worden de principes en houding van Open </w:t>
      </w:r>
      <w:proofErr w:type="spellStart"/>
      <w:r w:rsidRPr="00CB402B">
        <w:rPr>
          <w:lang w:val="nl-NL"/>
        </w:rPr>
        <w:t>Science</w:t>
      </w:r>
      <w:proofErr w:type="spellEnd"/>
      <w:r w:rsidRPr="00CB402B">
        <w:rPr>
          <w:lang w:val="nl-NL"/>
        </w:rPr>
        <w:t xml:space="preserve"> actief aangeleerd en weerspiegeld in ons onderwijs. En tot slot delen we openlijk educatieve inzichten en materialen. We lichten hieronder nader toe wat dit zou betekenen voor de student en de universitaire gemeenschap: ‘open’ houding en skills als leerdoel, ‘open’ in onderwijsvormgeving, en ‘open’ in de organisatie van het onderwijs. </w:t>
      </w:r>
    </w:p>
    <w:p w14:paraId="7ED37939" w14:textId="77777777" w:rsidR="00F40501" w:rsidRPr="00CB402B" w:rsidRDefault="00F40501" w:rsidP="00F40501">
      <w:pPr>
        <w:pStyle w:val="Heading4"/>
        <w:rPr>
          <w:noProof w:val="0"/>
        </w:rPr>
      </w:pPr>
      <w:bookmarkStart w:id="40" w:name="_Toc134718905"/>
      <w:r w:rsidRPr="00CB402B">
        <w:rPr>
          <w:noProof w:val="0"/>
        </w:rPr>
        <w:t>Open als leerdoel - Open mind</w:t>
      </w:r>
      <w:bookmarkEnd w:id="40"/>
    </w:p>
    <w:p w14:paraId="11DE8828" w14:textId="77777777" w:rsidR="00F40501" w:rsidRPr="00CB402B" w:rsidRDefault="00F40501" w:rsidP="009A7E41">
      <w:pPr>
        <w:pStyle w:val="AfterSection"/>
        <w:rPr>
          <w:lang w:val="nl-NL"/>
        </w:rPr>
      </w:pPr>
      <w:r w:rsidRPr="00CB402B">
        <w:rPr>
          <w:lang w:val="nl-NL"/>
        </w:rPr>
        <w:t>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w:t>
      </w:r>
      <w:proofErr w:type="spellStart"/>
      <w:r w:rsidRPr="00CB402B">
        <w:rPr>
          <w:lang w:val="nl-NL"/>
        </w:rPr>
        <w:t>subjectificatie</w:t>
      </w:r>
      <w:proofErr w:type="spellEnd"/>
      <w:r w:rsidRPr="00CB402B">
        <w:rPr>
          <w:lang w:val="nl-NL"/>
        </w:rPr>
        <w:t xml:space="preserve">). Elke student komt </w:t>
      </w:r>
      <w:proofErr w:type="gramStart"/>
      <w:r w:rsidRPr="00CB402B">
        <w:rPr>
          <w:lang w:val="nl-NL"/>
        </w:rPr>
        <w:t>tevens</w:t>
      </w:r>
      <w:proofErr w:type="gramEnd"/>
      <w:r w:rsidRPr="00CB402B">
        <w:rPr>
          <w:lang w:val="nl-NL"/>
        </w:rPr>
        <w:t xml:space="preserve"> in aanraking met maatschappelijk georiënteerd onderwijs, zoals </w:t>
      </w:r>
      <w:proofErr w:type="spellStart"/>
      <w:r w:rsidRPr="00CB402B">
        <w:rPr>
          <w:lang w:val="nl-NL"/>
        </w:rPr>
        <w:t>transdisciplinair</w:t>
      </w:r>
      <w:proofErr w:type="spellEnd"/>
      <w:r w:rsidRPr="00CB402B">
        <w:rPr>
          <w:lang w:val="nl-NL"/>
        </w:rPr>
        <w:t xml:space="preserve">, </w:t>
      </w:r>
      <w:proofErr w:type="spellStart"/>
      <w:r w:rsidRPr="00CB402B">
        <w:rPr>
          <w:lang w:val="nl-NL"/>
        </w:rPr>
        <w:t>challenge-based</w:t>
      </w:r>
      <w:proofErr w:type="spellEnd"/>
      <w:r w:rsidRPr="00CB402B">
        <w:rPr>
          <w:lang w:val="nl-NL"/>
        </w:rPr>
        <w:t xml:space="preserve"> en/of community-</w:t>
      </w:r>
      <w:proofErr w:type="spellStart"/>
      <w:r w:rsidRPr="00CB402B">
        <w:rPr>
          <w:lang w:val="nl-NL"/>
        </w:rPr>
        <w:t>engaged</w:t>
      </w:r>
      <w:proofErr w:type="spellEnd"/>
      <w:r w:rsidRPr="00CB402B">
        <w:rPr>
          <w:lang w:val="nl-NL"/>
        </w:rPr>
        <w:t xml:space="preserve"> onderwijs. Hoewel er belangrijke verschillen </w:t>
      </w:r>
      <w:r w:rsidRPr="00CB402B">
        <w:rPr>
          <w:lang w:val="nl-NL"/>
        </w:rPr>
        <w:lastRenderedPageBreak/>
        <w:t xml:space="preserve">zitten tussen en binnen deze onderwijsformats, 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211A112B" w14:textId="77777777" w:rsidR="00F40501" w:rsidRPr="00CB402B" w:rsidRDefault="00F40501" w:rsidP="00F40501">
      <w:pPr>
        <w:rPr>
          <w:rFonts w:cs="EB Garamond"/>
        </w:rPr>
      </w:pPr>
      <w:r w:rsidRPr="00CB402B">
        <w:rPr>
          <w:rFonts w:cs="EB Garamond"/>
        </w:rPr>
        <w:t>Studeren betekent deel uitmaken van een community. We streven naar een community die open is van samenstelling en aard. Een inclusieve omgeving die diversiteit open omarmt. In het onderwijs en op de campus worden medestudenten, docenten, medewerkers, alumni, buurtbewoners, (</w:t>
      </w:r>
      <w:proofErr w:type="spellStart"/>
      <w:r w:rsidRPr="00CB402B">
        <w:rPr>
          <w:rFonts w:cs="EB Garamond"/>
        </w:rPr>
        <w:t>inter</w:t>
      </w:r>
      <w:proofErr w:type="spellEnd"/>
      <w:r w:rsidRPr="00CB402B">
        <w:rPr>
          <w:rFonts w:cs="EB Garamond"/>
        </w:rPr>
        <w:t>)nationale collega’s, 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00115FAA" w14:textId="77777777" w:rsidR="00F40501" w:rsidRPr="00CB402B" w:rsidRDefault="00F40501" w:rsidP="00F40501">
      <w:pPr>
        <w:rPr>
          <w:rFonts w:cs="EB Garamond"/>
        </w:rPr>
      </w:pPr>
      <w:r w:rsidRPr="00CB402B">
        <w:rPr>
          <w:rFonts w:cs="EB Garamond"/>
        </w:rPr>
        <w:t xml:space="preserve">Een bijzondere rol of kans is hierbij weggelegd voor alumni: zij zouden zowel vanuit het oogpunt van blijvende ontwikkeling van zichzelf, als voor de ontwikkeling van studenten, als voor de input vanuit de samenleving op het universitaire onderzoek en onderwijs zeer waardevol kunnen zijn door -veel meer dan nu </w:t>
      </w:r>
      <w:proofErr w:type="gramStart"/>
      <w:r w:rsidRPr="00CB402B">
        <w:rPr>
          <w:rFonts w:cs="EB Garamond"/>
        </w:rPr>
        <w:t>reeds</w:t>
      </w:r>
      <w:proofErr w:type="gramEnd"/>
      <w:r w:rsidRPr="00CB402B">
        <w:rPr>
          <w:rFonts w:cs="EB Garamond"/>
        </w:rPr>
        <w:t xml:space="preserve"> gebeurd -een actieve rol in onderwijs te krijgen, in een gastrol of in een combinatie van ‘levenslang leren’ met regulier onderwijs. Dit kan voor henzelf inspirerend zijn: vanuit de reflectie op waar ze nu staan, hoe zich dat verhoudt tot wat ze geleerd hebben, en wat er nu geleerd wordt. Maar dit kan zeker voor de studenten en </w:t>
      </w:r>
      <w:r w:rsidRPr="00CB402B">
        <w:rPr>
          <w:rFonts w:cs="EB Garamond"/>
        </w:rPr>
        <w:lastRenderedPageBreak/>
        <w:t>opleiding inspirerend zijn. Als rolmodellen voor studenten, en als stakeholders uit de maatschappij, die de werkvloer na de studie het onderwijs en onderzoek in brengen.</w:t>
      </w:r>
    </w:p>
    <w:p w14:paraId="358FA359" w14:textId="77777777" w:rsidR="00F40501" w:rsidRPr="00CB402B" w:rsidRDefault="00F40501" w:rsidP="00F40501">
      <w:pPr>
        <w:pStyle w:val="Heading4"/>
        <w:rPr>
          <w:noProof w:val="0"/>
        </w:rPr>
      </w:pPr>
      <w:bookmarkStart w:id="41" w:name="_Toc134718906"/>
      <w:r w:rsidRPr="00CB402B">
        <w:rPr>
          <w:noProof w:val="0"/>
        </w:rPr>
        <w:t>Open als leerdoel - Open (</w:t>
      </w:r>
      <w:proofErr w:type="spellStart"/>
      <w:r w:rsidRPr="00CB402B">
        <w:rPr>
          <w:noProof w:val="0"/>
        </w:rPr>
        <w:t>Science</w:t>
      </w:r>
      <w:proofErr w:type="spellEnd"/>
      <w:r w:rsidRPr="00CB402B">
        <w:rPr>
          <w:noProof w:val="0"/>
        </w:rPr>
        <w:t>) competenties</w:t>
      </w:r>
      <w:bookmarkEnd w:id="41"/>
    </w:p>
    <w:p w14:paraId="627A55B6" w14:textId="77777777" w:rsidR="00F40501" w:rsidRPr="00CB402B" w:rsidRDefault="00F40501" w:rsidP="009A7E41">
      <w:pPr>
        <w:pStyle w:val="AfterSection"/>
        <w:rPr>
          <w:lang w:val="nl-NL"/>
        </w:rPr>
      </w:pPr>
      <w:r w:rsidRPr="00CB402B">
        <w:rPr>
          <w:lang w:val="nl-NL"/>
        </w:rPr>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Open </w:t>
      </w:r>
      <w:proofErr w:type="spellStart"/>
      <w:r w:rsidRPr="00CB402B">
        <w:rPr>
          <w:lang w:val="nl-NL"/>
        </w:rPr>
        <w:t>Science</w:t>
      </w:r>
      <w:proofErr w:type="spellEnd"/>
      <w:r w:rsidRPr="00CB402B">
        <w:rPr>
          <w:lang w:val="nl-NL"/>
        </w:rPr>
        <w:t xml:space="preserv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Open </w:t>
      </w:r>
      <w:proofErr w:type="spellStart"/>
      <w:r w:rsidRPr="00CB402B">
        <w:rPr>
          <w:lang w:val="nl-NL"/>
        </w:rPr>
        <w:t>Science</w:t>
      </w:r>
      <w:proofErr w:type="spellEnd"/>
      <w:r w:rsidRPr="00CB402B">
        <w:rPr>
          <w:lang w:val="nl-NL"/>
        </w:rPr>
        <w:t xml:space="preserve"> is een kritisch reflecterende houding en geen eindpunt: de studenten zijn de onderzoekers, financiers, beleidsmakers en leiders van de toekomst en zullen de ontwikkelingen naar de volgende stappen kunnen en moeten brengen. Een voorbeeld van een initiatief door jonge wetenschappers is het Centre </w:t>
      </w:r>
      <w:proofErr w:type="spellStart"/>
      <w:r w:rsidRPr="00CB402B">
        <w:rPr>
          <w:lang w:val="nl-NL"/>
        </w:rPr>
        <w:t>for</w:t>
      </w:r>
      <w:proofErr w:type="spellEnd"/>
      <w:r w:rsidRPr="00CB402B">
        <w:rPr>
          <w:lang w:val="nl-NL"/>
        </w:rPr>
        <w:t xml:space="preserve"> </w:t>
      </w:r>
      <w:proofErr w:type="spellStart"/>
      <w:r w:rsidRPr="00CB402B">
        <w:rPr>
          <w:lang w:val="nl-NL"/>
        </w:rPr>
        <w:t>Unusual</w:t>
      </w:r>
      <w:proofErr w:type="spellEnd"/>
      <w:r w:rsidRPr="00CB402B">
        <w:rPr>
          <w:lang w:val="nl-NL"/>
        </w:rPr>
        <w:t xml:space="preserve"> </w:t>
      </w:r>
      <w:proofErr w:type="spellStart"/>
      <w:r w:rsidRPr="00CB402B">
        <w:rPr>
          <w:lang w:val="nl-NL"/>
        </w:rPr>
        <w:t>Collaborations</w:t>
      </w:r>
      <w:proofErr w:type="spellEnd"/>
      <w:r w:rsidRPr="00CB402B">
        <w:rPr>
          <w:lang w:val="nl-NL"/>
        </w:rPr>
        <w:t xml:space="preserve">, zie </w:t>
      </w:r>
      <w:r w:rsidRPr="00CB402B">
        <w:rPr>
          <w:lang w:val="nl-NL"/>
        </w:rPr>
        <w:fldChar w:fldCharType="begin"/>
      </w:r>
      <w:r w:rsidRPr="00CB402B">
        <w:rPr>
          <w:lang w:val="nl-NL"/>
        </w:rPr>
        <w:instrText xml:space="preserve"> REF _Ref134713622 \h </w:instrText>
      </w:r>
      <w:r w:rsidRPr="00CB402B">
        <w:rPr>
          <w:lang w:val="nl-NL"/>
        </w:rPr>
      </w:r>
      <w:r w:rsidRPr="00CB402B">
        <w:rPr>
          <w:lang w:val="nl-NL"/>
        </w:rPr>
        <w:fldChar w:fldCharType="separate"/>
      </w:r>
      <w:proofErr w:type="spellStart"/>
      <w:r w:rsidRPr="00CB402B">
        <w:rPr>
          <w:lang w:val="nl-NL"/>
        </w:rPr>
        <w:t>Tekstbox</w:t>
      </w:r>
      <w:proofErr w:type="spellEnd"/>
      <w:r w:rsidRPr="00CB402B">
        <w:rPr>
          <w:lang w:val="nl-NL"/>
        </w:rPr>
        <w:t xml:space="preserve"> 3 - 2</w:t>
      </w:r>
      <w:r w:rsidRPr="00CB402B">
        <w:rPr>
          <w:lang w:val="nl-NL"/>
        </w:rPr>
        <w:fldChar w:fldCharType="end"/>
      </w:r>
    </w:p>
    <w:p w14:paraId="0A37206E" w14:textId="77777777" w:rsidR="00F40501" w:rsidRPr="00CB402B" w:rsidRDefault="00F40501" w:rsidP="00F40501">
      <w:pPr>
        <w:pStyle w:val="Caption"/>
        <w:rPr>
          <w:shd w:val="clear" w:color="auto" w:fill="FFFFFF"/>
          <w:lang w:val="nl-NL"/>
        </w:rPr>
      </w:pPr>
      <w:bookmarkStart w:id="42" w:name="_Ref134713622"/>
      <w:proofErr w:type="spellStart"/>
      <w:r w:rsidRPr="00CB402B">
        <w:rPr>
          <w:lang w:val="nl-NL"/>
        </w:rPr>
        <w:t>Tekstbox</w:t>
      </w:r>
      <w:proofErr w:type="spellEnd"/>
      <w:r w:rsidRPr="00CB402B">
        <w:rPr>
          <w:lang w:val="nl-NL"/>
        </w:rPr>
        <w:t xml:space="preserve">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2</w:t>
      </w:r>
      <w:r w:rsidRPr="00CB402B">
        <w:rPr>
          <w:lang w:val="nl-NL"/>
        </w:rPr>
        <w:fldChar w:fldCharType="end"/>
      </w:r>
      <w:bookmarkEnd w:id="42"/>
      <w:r w:rsidRPr="00CB402B">
        <w:rPr>
          <w:lang w:val="nl-NL"/>
        </w:rPr>
        <w:t>.</w:t>
      </w:r>
      <w:r w:rsidRPr="00CB402B">
        <w:rPr>
          <w:shd w:val="clear" w:color="auto" w:fill="FFFFFF"/>
          <w:lang w:val="nl-NL"/>
        </w:rPr>
        <w:t xml:space="preserve"> Centre </w:t>
      </w:r>
      <w:proofErr w:type="spellStart"/>
      <w:r w:rsidRPr="00CB402B">
        <w:rPr>
          <w:shd w:val="clear" w:color="auto" w:fill="FFFFFF"/>
          <w:lang w:val="nl-NL"/>
        </w:rPr>
        <w:t>for</w:t>
      </w:r>
      <w:proofErr w:type="spellEnd"/>
      <w:r w:rsidRPr="00CB402B">
        <w:rPr>
          <w:shd w:val="clear" w:color="auto" w:fill="FFFFFF"/>
          <w:lang w:val="nl-NL"/>
        </w:rPr>
        <w:t xml:space="preserve"> </w:t>
      </w:r>
      <w:proofErr w:type="spellStart"/>
      <w:r w:rsidRPr="00CB402B">
        <w:rPr>
          <w:shd w:val="clear" w:color="auto" w:fill="FFFFFF"/>
          <w:lang w:val="nl-NL"/>
        </w:rPr>
        <w:t>Unusual</w:t>
      </w:r>
      <w:proofErr w:type="spellEnd"/>
      <w:r w:rsidRPr="00CB402B">
        <w:rPr>
          <w:shd w:val="clear" w:color="auto" w:fill="FFFFFF"/>
          <w:lang w:val="nl-NL"/>
        </w:rPr>
        <w:t xml:space="preserve"> </w:t>
      </w:r>
      <w:proofErr w:type="spellStart"/>
      <w:r w:rsidRPr="00CB402B">
        <w:rPr>
          <w:shd w:val="clear" w:color="auto" w:fill="FFFFFF"/>
          <w:lang w:val="nl-NL"/>
        </w:rPr>
        <w:t>collaborations</w:t>
      </w:r>
      <w:proofErr w:type="spellEnd"/>
      <w:r w:rsidRPr="00CB402B">
        <w:rPr>
          <w:shd w:val="clear" w:color="auto" w:fill="FFFFFF"/>
          <w:lang w:val="nl-NL"/>
        </w:rPr>
        <w:t>.</w:t>
      </w:r>
    </w:p>
    <w:p w14:paraId="7FE3D25B" w14:textId="77777777" w:rsidR="00F40501" w:rsidRPr="00CB402B" w:rsidRDefault="00F40501" w:rsidP="005E4E1D">
      <w:pPr>
        <w:pStyle w:val="Textbox"/>
        <w:rPr>
          <w:shd w:val="clear" w:color="auto" w:fill="FFFFFF"/>
        </w:rPr>
      </w:pPr>
      <w:r w:rsidRPr="00CB402B">
        <w:rPr>
          <w:shd w:val="clear" w:color="auto" w:fill="FFFFFF"/>
        </w:rPr>
        <w:t xml:space="preserve">Het </w:t>
      </w:r>
      <w:r w:rsidRPr="00CB402B">
        <w:rPr>
          <w:i/>
          <w:iCs/>
          <w:shd w:val="clear" w:color="auto" w:fill="FFFFFF"/>
        </w:rPr>
        <w:t xml:space="preserve">Centre </w:t>
      </w:r>
      <w:proofErr w:type="spellStart"/>
      <w:r w:rsidRPr="00CB402B">
        <w:rPr>
          <w:i/>
          <w:iCs/>
          <w:shd w:val="clear" w:color="auto" w:fill="FFFFFF"/>
        </w:rPr>
        <w:t>for</w:t>
      </w:r>
      <w:proofErr w:type="spellEnd"/>
      <w:r w:rsidRPr="00CB402B">
        <w:rPr>
          <w:i/>
          <w:iCs/>
          <w:shd w:val="clear" w:color="auto" w:fill="FFFFFF"/>
        </w:rPr>
        <w:t xml:space="preserve"> </w:t>
      </w:r>
      <w:proofErr w:type="spellStart"/>
      <w:r w:rsidRPr="00CB402B">
        <w:rPr>
          <w:i/>
          <w:iCs/>
          <w:shd w:val="clear" w:color="auto" w:fill="FFFFFF"/>
        </w:rPr>
        <w:t>Unusual</w:t>
      </w:r>
      <w:proofErr w:type="spellEnd"/>
      <w:r w:rsidRPr="00CB402B">
        <w:rPr>
          <w:i/>
          <w:iCs/>
          <w:shd w:val="clear" w:color="auto" w:fill="FFFFFF"/>
        </w:rPr>
        <w:t xml:space="preserve"> </w:t>
      </w:r>
      <w:proofErr w:type="spellStart"/>
      <w:r w:rsidRPr="00CB402B">
        <w:rPr>
          <w:i/>
          <w:iCs/>
          <w:shd w:val="clear" w:color="auto" w:fill="FFFFFF"/>
        </w:rPr>
        <w:t>Collaborations</w:t>
      </w:r>
      <w:proofErr w:type="spellEnd"/>
      <w:r w:rsidRPr="00CB402B">
        <w:rPr>
          <w:shd w:val="clear" w:color="auto" w:fill="FFFFFF"/>
        </w:rPr>
        <w:t xml:space="preserve"> (</w:t>
      </w:r>
      <w:proofErr w:type="spellStart"/>
      <w:r w:rsidRPr="00CB402B">
        <w:rPr>
          <w:shd w:val="clear" w:color="auto" w:fill="FFFFFF"/>
        </w:rPr>
        <w:t>CUCo</w:t>
      </w:r>
      <w:proofErr w:type="spellEnd"/>
      <w:r w:rsidRPr="00CB402B">
        <w:rPr>
          <w:shd w:val="clear" w:color="auto" w:fill="FFFFFF"/>
        </w:rPr>
        <w:t xml:space="preserve">) is een initiatief dat is ontstaan tussen de jonge academies van een drietal universiteiten, binnen de alliantie tussen de Technische Universiteit Eindhoven, met de universiteiten van Wageningen en Utrecht, inclusief het Universitair Medisch Centrum Utrecht. </w:t>
      </w:r>
      <w:proofErr w:type="spellStart"/>
      <w:r w:rsidRPr="00CB402B">
        <w:rPr>
          <w:shd w:val="clear" w:color="auto" w:fill="FFFFFF"/>
        </w:rPr>
        <w:t>CUCo</w:t>
      </w:r>
      <w:proofErr w:type="spellEnd"/>
      <w:r w:rsidRPr="00CB402B">
        <w:rPr>
          <w:shd w:val="clear" w:color="auto" w:fill="FFFFFF"/>
        </w:rPr>
        <w:t xml:space="preserve"> streeft naar onverwachte samenwerkingen tussen jonge onderzoekers, waardoor vernieuwend </w:t>
      </w:r>
      <w:r w:rsidRPr="00CB402B">
        <w:rPr>
          <w:shd w:val="clear" w:color="auto" w:fill="FFFFFF"/>
        </w:rPr>
        <w:lastRenderedPageBreak/>
        <w:t xml:space="preserve">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w:t>
      </w:r>
      <w:proofErr w:type="spellStart"/>
      <w:r w:rsidRPr="00CB402B">
        <w:rPr>
          <w:shd w:val="clear" w:color="auto" w:fill="FFFFFF"/>
        </w:rPr>
        <w:t>CUCo</w:t>
      </w:r>
      <w:proofErr w:type="spellEnd"/>
      <w:r w:rsidRPr="00CB402B">
        <w:rPr>
          <w:shd w:val="clear" w:color="auto" w:fill="FFFFFF"/>
        </w:rPr>
        <w:t xml:space="preserve"> bij aan het verlagen van barrières in het academisch systeem die vernieuwend onderzoek verhinderen, zoals criteria binnen Erkennen en Waarderen. Dit voorbeeld illustreert hoe een nieuwe generatie wetenschappers </w:t>
      </w:r>
      <w:r w:rsidRPr="00CB402B">
        <w:rPr>
          <w:i/>
          <w:shd w:val="clear" w:color="auto" w:fill="FFFFFF"/>
        </w:rPr>
        <w:t xml:space="preserve">Open </w:t>
      </w:r>
      <w:proofErr w:type="spellStart"/>
      <w:r w:rsidRPr="00CB402B">
        <w:rPr>
          <w:i/>
          <w:shd w:val="clear" w:color="auto" w:fill="FFFFFF"/>
        </w:rPr>
        <w:t>Science</w:t>
      </w:r>
      <w:proofErr w:type="spellEnd"/>
      <w:r w:rsidRPr="00CB402B">
        <w:rPr>
          <w:shd w:val="clear" w:color="auto" w:fill="FFFFFF"/>
        </w:rPr>
        <w:t xml:space="preserve"> niet alleen omarmt maar ook verder brengt door te experimenteren met nieuwe vormen van onderzoek en organisatie, voor vergroten maatschappelijk impact.</w:t>
      </w:r>
    </w:p>
    <w:p w14:paraId="6209E850" w14:textId="77777777" w:rsidR="00F40501" w:rsidRPr="00CB402B" w:rsidRDefault="00F40501" w:rsidP="00F40501">
      <w:pPr>
        <w:pStyle w:val="Heading4"/>
        <w:rPr>
          <w:noProof w:val="0"/>
        </w:rPr>
      </w:pPr>
      <w:bookmarkStart w:id="43" w:name="_Toc134718907"/>
      <w:r w:rsidRPr="00CB402B">
        <w:rPr>
          <w:noProof w:val="0"/>
        </w:rPr>
        <w:t>Open in onderwijsopzet: curriculum, leerdoelen, proces en toetsing.</w:t>
      </w:r>
      <w:bookmarkEnd w:id="43"/>
      <w:r w:rsidRPr="00CB402B">
        <w:rPr>
          <w:noProof w:val="0"/>
        </w:rPr>
        <w:t xml:space="preserve"> </w:t>
      </w:r>
    </w:p>
    <w:p w14:paraId="31223DA0" w14:textId="77777777" w:rsidR="00F40501" w:rsidRPr="00CB402B" w:rsidRDefault="00F40501" w:rsidP="009A7E41">
      <w:pPr>
        <w:pStyle w:val="AfterSection"/>
        <w:rPr>
          <w:lang w:val="nl-NL"/>
        </w:rPr>
      </w:pPr>
      <w:r w:rsidRPr="00CB402B">
        <w:rPr>
          <w:lang w:val="n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 Zo kan een student bijvoorbeeld een eigen pad bewandelen om aan een set vooraf vastgestelde opleidingsleerdoelen te voldoen. Daarbij kunnen dan gericht hiaten worden bepaald en kan daarop worden ingezet zonder dat dus vooraf wordt vastgelegd voor elk leerdoel hoe en waar dit behaald moet worden. In de paragraaf over flexibel onderwijs wordt hier nog nader op ingegaan.</w:t>
      </w:r>
    </w:p>
    <w:p w14:paraId="09A2E092" w14:textId="77777777" w:rsidR="00F40501" w:rsidRPr="00CB402B" w:rsidRDefault="00F40501" w:rsidP="00F40501">
      <w:pPr>
        <w:rPr>
          <w:rFonts w:cs="EB Garamond"/>
        </w:rPr>
      </w:pPr>
      <w:r w:rsidRPr="00CB402B">
        <w:rPr>
          <w:rFonts w:cs="EB Garamond"/>
        </w:rPr>
        <w:t xml:space="preserve">Onder open verstaan we ook dat studenten leren buiten een disciplinaire silo te kijken. Disciplinaire identiteit krijgt juist waarde in relatie tot een discipline-overschrijdende benadering van maatschappelijk problemen. Het belang hiervan voor Open </w:t>
      </w:r>
      <w:proofErr w:type="spellStart"/>
      <w:r w:rsidRPr="00CB402B">
        <w:rPr>
          <w:rFonts w:cs="EB Garamond"/>
        </w:rPr>
        <w:t>Science</w:t>
      </w:r>
      <w:proofErr w:type="spellEnd"/>
      <w:r w:rsidRPr="00CB402B">
        <w:rPr>
          <w:rFonts w:cs="EB Garamond"/>
        </w:rPr>
        <w:t xml:space="preserve"> maakt dat discipline-overschrijdend onderwijsonderdeel moet zijn van de kern van alle curricula. Dat het in aanraking komen daarmee niet kan worden overgelaten aan vrij keuzeruimte en daarmee aan individuele keuzes van de student. Discipline-</w:t>
      </w:r>
      <w:r w:rsidRPr="00CB402B">
        <w:rPr>
          <w:rFonts w:cs="EB Garamond"/>
        </w:rPr>
        <w:lastRenderedPageBreak/>
        <w:t xml:space="preserve">overschrijdend onderwijs kent een drietal vormen: </w:t>
      </w:r>
      <w:proofErr w:type="spellStart"/>
      <w:r w:rsidRPr="00CB402B">
        <w:rPr>
          <w:rFonts w:cs="EB Garamond"/>
        </w:rPr>
        <w:t>multi</w:t>
      </w:r>
      <w:proofErr w:type="spellEnd"/>
      <w:r w:rsidRPr="00CB402B">
        <w:rPr>
          <w:rFonts w:cs="EB Garamond"/>
        </w:rPr>
        <w:t xml:space="preserve">- </w:t>
      </w:r>
      <w:proofErr w:type="spellStart"/>
      <w:r w:rsidRPr="00CB402B">
        <w:rPr>
          <w:rFonts w:cs="EB Garamond"/>
        </w:rPr>
        <w:t>inter</w:t>
      </w:r>
      <w:proofErr w:type="spellEnd"/>
      <w:r w:rsidRPr="00CB402B">
        <w:rPr>
          <w:rFonts w:cs="EB Garamond"/>
        </w:rPr>
        <w:t xml:space="preserve">- en </w:t>
      </w:r>
      <w:proofErr w:type="spellStart"/>
      <w:r w:rsidRPr="00CB402B">
        <w:rPr>
          <w:rFonts w:cs="EB Garamond"/>
        </w:rPr>
        <w:t>transdisciplinair</w:t>
      </w:r>
      <w:proofErr w:type="spellEnd"/>
      <w:r w:rsidRPr="00CB402B">
        <w:rPr>
          <w:rFonts w:cs="EB Garamond"/>
        </w:rPr>
        <w:t xml:space="preserve"> onderwijs, samengevat ook wel </w:t>
      </w:r>
      <w:proofErr w:type="spellStart"/>
      <w:r w:rsidRPr="00CB402B">
        <w:rPr>
          <w:rFonts w:cs="EB Garamond"/>
        </w:rPr>
        <w:t>disciplinariteiten</w:t>
      </w:r>
      <w:proofErr w:type="spellEnd"/>
      <w:r w:rsidRPr="00CB402B">
        <w:rPr>
          <w:rFonts w:cs="EB Garamond"/>
        </w:rPr>
        <w:t xml:space="preserve">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w:t>
      </w:r>
      <w:proofErr w:type="spellStart"/>
      <w:r w:rsidRPr="00CB402B">
        <w:rPr>
          <w:rFonts w:cs="EB Garamond"/>
        </w:rPr>
        <w:t>transdisciplinariteit</w:t>
      </w:r>
      <w:proofErr w:type="spellEnd"/>
      <w:r w:rsidRPr="00CB402B">
        <w:rPr>
          <w:rFonts w:cs="EB Garamond"/>
        </w:rPr>
        <w:t xml:space="preserve"> tenslotte staat de interactie tussen wetenschappelijk en praktijkinzichten, veelal in samenwerking met maatschappelijke partners en stakeholder, centraal. Doel is hier de implementatie van oplossingen voor een complex praktijkvraagstuk te bevorderen</w:t>
      </w:r>
      <w:r w:rsidRPr="00CB402B">
        <w:rPr>
          <w:rFonts w:cs="EB Garamond"/>
          <w:vertAlign w:val="superscript"/>
        </w:rPr>
        <w:footnoteReference w:id="110"/>
      </w:r>
      <w:r w:rsidRPr="00CB402B">
        <w:rPr>
          <w:rFonts w:cs="EB Garamond"/>
          <w:vertAlign w:val="superscript"/>
        </w:rPr>
        <w:t>,</w:t>
      </w:r>
      <w:r w:rsidRPr="00CB402B">
        <w:rPr>
          <w:rFonts w:cs="EB Garamond"/>
          <w:vertAlign w:val="superscript"/>
        </w:rPr>
        <w:footnoteReference w:id="111"/>
      </w:r>
      <w:r w:rsidRPr="00CB402B">
        <w:rPr>
          <w:rFonts w:cs="EB Garamond"/>
        </w:rPr>
        <w:t xml:space="preserve">. Woorden die de onderlinge relaties tussen disciplines aanduiden voor </w:t>
      </w:r>
      <w:proofErr w:type="spellStart"/>
      <w:r w:rsidRPr="00CB402B">
        <w:rPr>
          <w:rFonts w:cs="EB Garamond"/>
        </w:rPr>
        <w:t>multi</w:t>
      </w:r>
      <w:proofErr w:type="spellEnd"/>
      <w:r w:rsidRPr="00CB402B">
        <w:rPr>
          <w:rFonts w:cs="EB Garamond"/>
        </w:rPr>
        <w:t xml:space="preserve">-, </w:t>
      </w:r>
      <w:proofErr w:type="spellStart"/>
      <w:r w:rsidRPr="00CB402B">
        <w:rPr>
          <w:rFonts w:cs="EB Garamond"/>
        </w:rPr>
        <w:t>inter</w:t>
      </w:r>
      <w:proofErr w:type="spellEnd"/>
      <w:r w:rsidRPr="00CB402B">
        <w:rPr>
          <w:rFonts w:cs="EB Garamond"/>
        </w:rPr>
        <w:t xml:space="preserve">- en </w:t>
      </w:r>
      <w:proofErr w:type="spellStart"/>
      <w:r w:rsidRPr="00CB402B">
        <w:rPr>
          <w:rFonts w:cs="EB Garamond"/>
        </w:rPr>
        <w:t>transdisciplinair</w:t>
      </w:r>
      <w:proofErr w:type="spellEnd"/>
      <w:r w:rsidRPr="00CB402B">
        <w:rPr>
          <w:rFonts w:cs="EB Garamond"/>
        </w:rPr>
        <w:t xml:space="preserve"> onderwijs respectievelijk, zijn additief (dus ze staan naast elkaar en vullen elkaar aan), interactief (ze grijpen op elkaar in) en holistisch (ze staan ten dienste van een overkoepelend groter doel). De vormen sluiten elkaar dus niet uit, zo zal </w:t>
      </w:r>
      <w:proofErr w:type="spellStart"/>
      <w:r w:rsidRPr="00CB402B">
        <w:rPr>
          <w:rFonts w:cs="EB Garamond"/>
        </w:rPr>
        <w:t>transdisciplinair</w:t>
      </w:r>
      <w:proofErr w:type="spellEnd"/>
      <w:r w:rsidRPr="00CB402B">
        <w:rPr>
          <w:rFonts w:cs="EB Garamond"/>
        </w:rPr>
        <w:t xml:space="preserve"> onderwijs vaak ook tevens </w:t>
      </w:r>
      <w:proofErr w:type="spellStart"/>
      <w:r w:rsidRPr="00CB402B">
        <w:rPr>
          <w:rFonts w:cs="EB Garamond"/>
        </w:rPr>
        <w:t>multi</w:t>
      </w:r>
      <w:proofErr w:type="spellEnd"/>
      <w:r w:rsidRPr="00CB402B">
        <w:rPr>
          <w:rFonts w:cs="EB Garamond"/>
        </w:rPr>
        <w:t xml:space="preserve">- of interdisciplinair zijn). Voor het opleiden van studenten vanuit een Open </w:t>
      </w:r>
      <w:proofErr w:type="spellStart"/>
      <w:r w:rsidRPr="00CB402B">
        <w:rPr>
          <w:rFonts w:cs="EB Garamond"/>
        </w:rPr>
        <w:t>Science</w:t>
      </w:r>
      <w:proofErr w:type="spellEnd"/>
      <w:r w:rsidRPr="00CB402B">
        <w:rPr>
          <w:rFonts w:cs="EB Garamond"/>
        </w:rPr>
        <w:t xml:space="preserve"> gedachte, is het van groot belang dat alle studenten in hun leertraject met discipline-overschrijdend onderwijs in aanraking komen, bij voorkeur zelfs de mogelijkheid tot verschillende vormen want elke vorm heeft zo </w:t>
      </w:r>
      <w:r w:rsidRPr="00CB402B">
        <w:rPr>
          <w:rFonts w:cs="EB Garamond"/>
        </w:rPr>
        <w:lastRenderedPageBreak/>
        <w:t xml:space="preserve">zijn merites. Dit kan deels binnen de universiteit, maar ook buiten de universiteit vorm krijgen. Open is daarbij idealiter ook de ruimte zijn die studenten krijgen binnen het onderwijsonderdeel om afhankelijk van een vraagstuk een mono-, </w:t>
      </w:r>
      <w:proofErr w:type="spellStart"/>
      <w:r w:rsidRPr="00CB402B">
        <w:rPr>
          <w:rFonts w:cs="EB Garamond"/>
        </w:rPr>
        <w:t>multi</w:t>
      </w:r>
      <w:proofErr w:type="spellEnd"/>
      <w:r w:rsidRPr="00CB402B">
        <w:rPr>
          <w:rFonts w:cs="EB Garamond"/>
        </w:rPr>
        <w:t xml:space="preserve">-, </w:t>
      </w:r>
      <w:proofErr w:type="spellStart"/>
      <w:r w:rsidRPr="00CB402B">
        <w:rPr>
          <w:rFonts w:cs="EB Garamond"/>
        </w:rPr>
        <w:t>inter</w:t>
      </w:r>
      <w:proofErr w:type="spellEnd"/>
      <w:r w:rsidRPr="00CB402B">
        <w:rPr>
          <w:rFonts w:cs="EB Garamond"/>
        </w:rPr>
        <w:t xml:space="preserve">- of </w:t>
      </w:r>
      <w:proofErr w:type="spellStart"/>
      <w:r w:rsidRPr="00CB402B">
        <w:rPr>
          <w:rFonts w:cs="EB Garamond"/>
        </w:rPr>
        <w:t>transdisciplinaire</w:t>
      </w:r>
      <w:proofErr w:type="spellEnd"/>
      <w:r w:rsidRPr="00CB402B">
        <w:rPr>
          <w:rFonts w:cs="EB Garamond"/>
        </w:rPr>
        <w:t xml:space="preserve"> aanpak te gebruiken.</w:t>
      </w:r>
      <w:r w:rsidRPr="00CB402B">
        <w:rPr>
          <w:rFonts w:cs="EB Garamond"/>
          <w:vertAlign w:val="superscript"/>
        </w:rPr>
        <w:footnoteReference w:id="112"/>
      </w:r>
      <w:r w:rsidRPr="00CB402B">
        <w:rPr>
          <w:rFonts w:cs="EB Garamond"/>
        </w:rPr>
        <w:t xml:space="preserve"> Om een voorbeeld te geven: het ontwikkelen van een nieuw vaccin is hoofdzakelijk een monodisciplinair vraagstuk, het onderzoeken van de effecten en bijwerkingen van vaccinatie is al snel </w:t>
      </w:r>
      <w:proofErr w:type="spellStart"/>
      <w:r w:rsidRPr="00CB402B">
        <w:rPr>
          <w:rFonts w:cs="EB Garamond"/>
        </w:rPr>
        <w:t>multi</w:t>
      </w:r>
      <w:proofErr w:type="spellEnd"/>
      <w:r w:rsidRPr="00CB402B">
        <w:rPr>
          <w:rFonts w:cs="EB Garamond"/>
        </w:rPr>
        <w:t xml:space="preserve">- en/of interdisciplinair, en het vraagstuk hoe de bevolking het best beschermd kan worden tegen een uitbraak zoals COVID-19 is </w:t>
      </w:r>
      <w:proofErr w:type="spellStart"/>
      <w:r w:rsidRPr="00CB402B">
        <w:rPr>
          <w:rFonts w:cs="EB Garamond"/>
        </w:rPr>
        <w:t>transdisciplinair</w:t>
      </w:r>
      <w:proofErr w:type="spellEnd"/>
      <w:r w:rsidRPr="00CB402B">
        <w:rPr>
          <w:rFonts w:cs="EB Garamond"/>
        </w:rPr>
        <w:t xml:space="preserve">. In het onderwijs kan er plaats zijn voor cursussen die methodologisch gericht zijn, waarbij het aanleren van theorie en skills voor een bepaalde vorm van </w:t>
      </w:r>
      <w:proofErr w:type="spellStart"/>
      <w:r w:rsidRPr="00CB402B">
        <w:rPr>
          <w:rFonts w:cs="EB Garamond"/>
        </w:rPr>
        <w:t>multi</w:t>
      </w:r>
      <w:proofErr w:type="spellEnd"/>
      <w:r w:rsidRPr="00CB402B">
        <w:rPr>
          <w:rFonts w:cs="EB Garamond"/>
        </w:rPr>
        <w:t xml:space="preserve">- </w:t>
      </w:r>
      <w:proofErr w:type="spellStart"/>
      <w:r w:rsidRPr="00CB402B">
        <w:rPr>
          <w:rFonts w:cs="EB Garamond"/>
        </w:rPr>
        <w:t>inter</w:t>
      </w:r>
      <w:proofErr w:type="spellEnd"/>
      <w:r w:rsidRPr="00CB402B">
        <w:rPr>
          <w:rFonts w:cs="EB Garamond"/>
        </w:rPr>
        <w:t xml:space="preserve">- of </w:t>
      </w:r>
      <w:proofErr w:type="spellStart"/>
      <w:r w:rsidRPr="00CB402B">
        <w:rPr>
          <w:rFonts w:cs="EB Garamond"/>
        </w:rPr>
        <w:t>transdisciplinariteit</w:t>
      </w:r>
      <w:proofErr w:type="spellEnd"/>
      <w:r w:rsidRPr="00CB402B">
        <w:rPr>
          <w:rFonts w:cs="EB Garamond"/>
        </w:rPr>
        <w:t xml:space="preserve"> centraal staat. Maar belangijker is dat studenten leren dan na te gaan wat er nodig is om een bepaald probleem aan te pakken of een vraagstuk te beantwoorden. Bijvoorbeeld via onderwijs gericht op maatschappelijk vraagstukken. In dergelijk onderwijs zou voorkomen moeten worden dat een vooraf bepaalde vorm van discipline-overschrijdend onderwijs centraal komt te staan. Dat voorkomt dat een aanpak een kunstje wordt, in plaats van een bewuste exploratie van wat nodig is om een bepaald probleem te beantwoorden. </w:t>
      </w:r>
    </w:p>
    <w:p w14:paraId="488DF26B" w14:textId="77777777" w:rsidR="00F40501" w:rsidRPr="00CB402B" w:rsidRDefault="00F40501" w:rsidP="00F40501">
      <w:pPr>
        <w:rPr>
          <w:rFonts w:cs="EB Garamond"/>
        </w:rPr>
      </w:pPr>
      <w:r w:rsidRPr="00CB402B">
        <w:rPr>
          <w:rFonts w:cs="EB Garamond"/>
        </w:rPr>
        <w:t xml:space="preserve">Open heeft ook te maken met de context: een deel van het onderwijs vindt plaats, zoals in voorgaande paragrafen bepleit, buiten de muren van de universiteit, in samenwerking of interactie met mensen en gremia buiten de academie. Vanuit een dergelijke maatschappelijk relevantie-gerichtheid, biedt je studenten een rijke leeromgeving, waar het leren is ingebed in de echte wereld, in </w:t>
      </w:r>
      <w:r w:rsidRPr="00CB402B">
        <w:rPr>
          <w:rFonts w:cs="EB Garamond"/>
        </w:rPr>
        <w:lastRenderedPageBreak/>
        <w:t xml:space="preserve">authentieke vraagstukken van mensen, organisaties en maatschappij. Hier past ook bij dat we deelnemers in pre-universitaire, bachelor, master, promotie (PhD), of ‘levenslang leren’-fase, waar zinvol of efficiënt, bij elkaar brengen en samen laten leren. Zo kunnen ‘levenslang leren’-participanten waardevolle werkervaringen inbrengen waar voltijdstudenten hun zeer recente en up-to-date kennis inbrengen waar beiden van kunnen profiteren. Een voorbeeld is de Mixed Classroom van de Urban </w:t>
      </w:r>
      <w:proofErr w:type="spellStart"/>
      <w:r w:rsidRPr="00CB402B">
        <w:rPr>
          <w:rFonts w:cs="EB Garamond"/>
        </w:rPr>
        <w:t>Future</w:t>
      </w:r>
      <w:proofErr w:type="spellEnd"/>
      <w:r w:rsidRPr="00CB402B">
        <w:rPr>
          <w:rFonts w:cs="EB Garamond"/>
        </w:rPr>
        <w:t xml:space="preserve"> Studio aan de Universiteit Utrecht, zie </w:t>
      </w:r>
      <w:r w:rsidRPr="00CB402B">
        <w:rPr>
          <w:rFonts w:cs="EB Garamond"/>
        </w:rPr>
        <w:fldChar w:fldCharType="begin"/>
      </w:r>
      <w:r w:rsidRPr="00CB402B">
        <w:rPr>
          <w:rFonts w:cs="EB Garamond"/>
        </w:rPr>
        <w:instrText xml:space="preserve"> REF _Ref134713659 \h </w:instrText>
      </w:r>
      <w:r w:rsidRPr="00CB402B">
        <w:rPr>
          <w:rFonts w:cs="EB Garamond"/>
        </w:rPr>
      </w:r>
      <w:r w:rsidRPr="00CB402B">
        <w:rPr>
          <w:rFonts w:cs="EB Garamond"/>
        </w:rPr>
        <w:fldChar w:fldCharType="separate"/>
      </w:r>
      <w:proofErr w:type="spellStart"/>
      <w:r w:rsidRPr="00CB402B">
        <w:rPr>
          <w:rFonts w:cs="EB Garamond"/>
        </w:rPr>
        <w:t>Tekstbox</w:t>
      </w:r>
      <w:proofErr w:type="spellEnd"/>
      <w:r w:rsidRPr="00CB402B">
        <w:rPr>
          <w:rFonts w:cs="EB Garamond"/>
        </w:rPr>
        <w:t xml:space="preserve"> 3 - 3</w:t>
      </w:r>
      <w:r w:rsidRPr="00CB402B">
        <w:rPr>
          <w:rFonts w:cs="EB Garamond"/>
        </w:rPr>
        <w:fldChar w:fldCharType="end"/>
      </w:r>
      <w:r w:rsidRPr="00CB402B">
        <w:rPr>
          <w:rFonts w:cs="EB Garamond"/>
        </w:rPr>
        <w:t>. Bij onderwijs georganiseerd buiten de universitaire context of gericht op reële vraagstukken van externe partners, zullen vaak de leerdoelen niet, niet geheel, of slechts in globale termen, vooraf vastliggen. Dit biedt een waardevolle leeromgeving maar wel een waarin leerdoelen, proces en uitkomsten niet helemaal vooraf bepaald kunnen of hoeven te zijn. Studenten kan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zijn op het omgaan met sociaal-culturele en disciplinaire verschillen, als op de inhoudelijke verdieping. Leerdoelen zijn dan niet zozeer gericht op een bepaalde vooraf vaststaande relatie tussen disciplines, maar veeleer gericht op het leerpotentieel van ‘</w:t>
      </w:r>
      <w:proofErr w:type="spellStart"/>
      <w:r w:rsidRPr="00CB402B">
        <w:rPr>
          <w:rFonts w:cs="EB Garamond"/>
        </w:rPr>
        <w:t>boundary</w:t>
      </w:r>
      <w:proofErr w:type="spellEnd"/>
      <w:r w:rsidRPr="00CB402B">
        <w:rPr>
          <w:rFonts w:cs="EB Garamond"/>
        </w:rPr>
        <w:t xml:space="preserve"> crossing’, oftewel grenservaringen: ervaren van andere sociaal-culturele contexten. De leermechanismes die dan, vaak in samenhang, op kunnen treden zijn identificatie, reflectie, coördinatie en </w:t>
      </w:r>
      <w:r w:rsidRPr="00CB402B">
        <w:rPr>
          <w:rFonts w:cs="EB Garamond"/>
        </w:rPr>
        <w:lastRenderedPageBreak/>
        <w:t>transformatie.</w:t>
      </w:r>
      <w:r w:rsidRPr="00CB402B">
        <w:rPr>
          <w:rFonts w:cs="EB Garamond"/>
          <w:vertAlign w:val="superscript"/>
        </w:rPr>
        <w:footnoteReference w:id="113"/>
      </w:r>
      <w:r w:rsidRPr="00CB402B">
        <w:rPr>
          <w:rFonts w:cs="EB Garamond"/>
        </w:rPr>
        <w:t xml:space="preserve"> Door de studenten dus ruimte te geven in de eigen leerdoelen kunnen ze zich als persoon maar ook in hun professionele identiteit ontwikkelen, </w:t>
      </w:r>
      <w:proofErr w:type="gramStart"/>
      <w:r w:rsidRPr="00CB402B">
        <w:rPr>
          <w:rFonts w:cs="EB Garamond"/>
        </w:rPr>
        <w:t>alsmede</w:t>
      </w:r>
      <w:proofErr w:type="gramEnd"/>
      <w:r w:rsidRPr="00CB402B">
        <w:rPr>
          <w:rFonts w:cs="EB Garamond"/>
        </w:rPr>
        <w:t xml:space="preserve"> op zogeheten generieke vaardigheden, waaronder het levenslang leren, samenwerkingsvaardigheden, het positief omgaan met diversiteit, en het overbruggen van grenzen. In de mede door henzelf te bepalen leerdoelen kunnen doelen zetten ten aanzien van prestaties, voortgang, intenties, waarden en kennis over bepaalde skills.</w:t>
      </w:r>
    </w:p>
    <w:p w14:paraId="0899C140" w14:textId="77777777" w:rsidR="00F40501" w:rsidRPr="00CB402B" w:rsidRDefault="00F40501" w:rsidP="00F40501">
      <w:pPr>
        <w:pStyle w:val="Caption"/>
        <w:rPr>
          <w:shd w:val="clear" w:color="auto" w:fill="FFFFFF"/>
          <w:lang w:val="nl-NL"/>
        </w:rPr>
      </w:pPr>
      <w:bookmarkStart w:id="44" w:name="_Ref134713659"/>
      <w:proofErr w:type="spellStart"/>
      <w:r w:rsidRPr="00CB402B">
        <w:rPr>
          <w:lang w:val="nl-NL"/>
        </w:rPr>
        <w:t>Tekstbox</w:t>
      </w:r>
      <w:proofErr w:type="spellEnd"/>
      <w:r w:rsidRPr="00CB402B">
        <w:rPr>
          <w:lang w:val="nl-NL"/>
        </w:rPr>
        <w:t xml:space="preserve">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3</w:t>
      </w:r>
      <w:r w:rsidRPr="00CB402B">
        <w:rPr>
          <w:lang w:val="nl-NL"/>
        </w:rPr>
        <w:fldChar w:fldCharType="end"/>
      </w:r>
      <w:bookmarkEnd w:id="44"/>
      <w:r w:rsidRPr="00CB402B">
        <w:rPr>
          <w:lang w:val="nl-NL"/>
        </w:rPr>
        <w:t xml:space="preserve">. </w:t>
      </w:r>
      <w:r w:rsidRPr="00CB402B">
        <w:rPr>
          <w:shd w:val="clear" w:color="auto" w:fill="FFFFFF"/>
          <w:lang w:val="nl-NL"/>
        </w:rPr>
        <w:t>Mixed classroom.</w:t>
      </w:r>
    </w:p>
    <w:p w14:paraId="0D976794" w14:textId="77777777" w:rsidR="00F40501" w:rsidRPr="00CB402B" w:rsidRDefault="00F40501" w:rsidP="005E4E1D">
      <w:pPr>
        <w:pStyle w:val="Textbox"/>
        <w:rPr>
          <w:rStyle w:val="normaltextrun"/>
        </w:rPr>
      </w:pPr>
      <w:r w:rsidRPr="00CB402B">
        <w:rPr>
          <w:rStyle w:val="normaltextrun"/>
        </w:rPr>
        <w:t>In de ‘</w:t>
      </w:r>
      <w:r w:rsidRPr="00CB402B">
        <w:rPr>
          <w:rStyle w:val="normaltextrun"/>
          <w:i/>
          <w:iCs/>
        </w:rPr>
        <w:t>Mixed Classroom</w:t>
      </w:r>
      <w:r w:rsidRPr="00CB402B">
        <w:rPr>
          <w:rStyle w:val="normaltextrun"/>
        </w:rPr>
        <w:t>’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 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046D5C81" w14:textId="77777777" w:rsidR="00F40501" w:rsidRPr="00CB402B" w:rsidRDefault="00F40501" w:rsidP="005E4E1D">
      <w:pPr>
        <w:pStyle w:val="Textbox"/>
        <w:rPr>
          <w:rStyle w:val="normaltextrun"/>
        </w:rPr>
      </w:pPr>
      <w:r w:rsidRPr="00CB402B">
        <w:rPr>
          <w:rStyle w:val="normaltextrun"/>
        </w:rPr>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CB402B">
        <w:rPr>
          <w:rStyle w:val="normaltextrun"/>
          <w:i/>
          <w:iCs/>
        </w:rPr>
        <w:t>Mixed Classroom</w:t>
      </w:r>
      <w:r w:rsidRPr="00CB402B">
        <w:rPr>
          <w:rStyle w:val="normaltextrun"/>
        </w:rPr>
        <w:t xml:space="preserve"> 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w:t>
      </w:r>
      <w:r w:rsidRPr="00CB402B">
        <w:rPr>
          <w:rStyle w:val="normaltextrun"/>
        </w:rPr>
        <w:lastRenderedPageBreak/>
        <w:t>training kunnen bijdragen aan complexe maatschappelijke vraagstukken.</w:t>
      </w:r>
    </w:p>
    <w:p w14:paraId="72827C21" w14:textId="77777777" w:rsidR="00F40501" w:rsidRPr="00CB402B" w:rsidRDefault="00F40501" w:rsidP="005E4E1D">
      <w:pPr>
        <w:pStyle w:val="Textbox"/>
      </w:pPr>
      <w:r w:rsidRPr="00CB402B">
        <w:rPr>
          <w:rStyle w:val="normaltextrun"/>
        </w:rPr>
        <w:t xml:space="preserve">De </w:t>
      </w:r>
      <w:r w:rsidRPr="00CB402B">
        <w:rPr>
          <w:rStyle w:val="normaltextrun"/>
          <w:i/>
          <w:iCs/>
        </w:rPr>
        <w:t>Mixed Classroom</w:t>
      </w:r>
      <w:r w:rsidRPr="00CB402B">
        <w:rPr>
          <w:rStyle w:val="normaltextrun"/>
        </w:rPr>
        <w:t xml:space="preserve"> is een initiatief van de </w:t>
      </w:r>
      <w:r w:rsidRPr="00CB402B">
        <w:rPr>
          <w:rStyle w:val="normaltextrun"/>
          <w:i/>
          <w:iCs/>
        </w:rPr>
        <w:t xml:space="preserve">Urban </w:t>
      </w:r>
      <w:proofErr w:type="spellStart"/>
      <w:r w:rsidRPr="00CB402B">
        <w:rPr>
          <w:rStyle w:val="normaltextrun"/>
          <w:i/>
          <w:iCs/>
        </w:rPr>
        <w:t>Futures</w:t>
      </w:r>
      <w:proofErr w:type="spellEnd"/>
      <w:r w:rsidRPr="00CB402B">
        <w:rPr>
          <w:rStyle w:val="normaltextrun"/>
          <w:i/>
          <w:iCs/>
        </w:rPr>
        <w:t xml:space="preserve"> Studio</w:t>
      </w:r>
      <w:r w:rsidRPr="00CB402B">
        <w:rPr>
          <w:rStyle w:val="normaltextrun"/>
        </w:rPr>
        <w:t xml:space="preserve"> (UFS) in samenwerking met de departementen Sociale Geografie en Planologie en Duurzame Ontwikkeling (Copernicus Instituut) van de Faculteit Geowetenschappen. Deze onderwijsvorm is een belangrijke vernieuwing binnen de onderwijstak Onderwijs voor Professionals, waarbij de doelgroep van de mixed classroom ook verbreed wordt, bijvoorbeeld met kunstenaars, activisten en ondernemers. Daarnaast is het de hoeksteen van nieuw </w:t>
      </w:r>
      <w:proofErr w:type="spellStart"/>
      <w:r w:rsidRPr="00CB402B">
        <w:rPr>
          <w:rStyle w:val="normaltextrun"/>
          <w:i/>
          <w:iCs/>
        </w:rPr>
        <w:t>Futuring</w:t>
      </w:r>
      <w:proofErr w:type="spellEnd"/>
      <w:r w:rsidRPr="00CB402B">
        <w:rPr>
          <w:rStyle w:val="normaltextrun"/>
        </w:rPr>
        <w:t>-onderwijs van de UU: onderwijs gericht op de verbeelding van de toekomst. ‘</w:t>
      </w:r>
      <w:proofErr w:type="spellStart"/>
      <w:r w:rsidRPr="00CB402B">
        <w:rPr>
          <w:rStyle w:val="normaltextrun"/>
          <w:i/>
          <w:iCs/>
        </w:rPr>
        <w:t>Futuring</w:t>
      </w:r>
      <w:proofErr w:type="spellEnd"/>
      <w:r w:rsidRPr="00CB402B">
        <w:rPr>
          <w:rStyle w:val="normaltextrun"/>
        </w:rPr>
        <w:t>’ is daarin het actieve proces van ‘toekomst maken’.</w:t>
      </w:r>
    </w:p>
    <w:p w14:paraId="12E0F1D5" w14:textId="77777777" w:rsidR="00F40501" w:rsidRPr="00CB402B" w:rsidRDefault="00F40501" w:rsidP="009A7E41">
      <w:pPr>
        <w:pStyle w:val="AfterSection"/>
        <w:rPr>
          <w:lang w:val="nl-NL"/>
        </w:rPr>
      </w:pPr>
      <w:r w:rsidRPr="00CB402B">
        <w:rPr>
          <w:lang w:val="nl-NL"/>
        </w:rPr>
        <w:t xml:space="preserve">Open heeft ook betrekking op toetsing. Academisch onderwijs kenmerkt zich door het kritisch kunnen nadenken en tot nieuwe inzichten komen. Toch wordt er veelal convergent getoetst, daarmee 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verschillende, uiteenlopende, manieren waarop de Europese unie zou kunnen door-ontwikkelen waardoor ze meer als rechtstaat gezien kan worden’. Hierbij is creativiteit nodig, en daarnaast is 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 maar wat is hierin voldoende en wat </w:t>
      </w:r>
      <w:r w:rsidRPr="00CB402B">
        <w:rPr>
          <w:lang w:val="nl-NL"/>
        </w:rPr>
        <w:lastRenderedPageBreak/>
        <w:t xml:space="preserve">is een excellent antwoord? Een student zal in elk geval moeten laten zien inzicht in de materie te hebben. Daarnaast doet een dergelijke </w:t>
      </w:r>
      <w:proofErr w:type="spellStart"/>
      <w:r w:rsidRPr="00CB402B">
        <w:rPr>
          <w:lang w:val="nl-NL"/>
        </w:rPr>
        <w:t>toetsvraag</w:t>
      </w:r>
      <w:proofErr w:type="spellEnd"/>
      <w:r w:rsidRPr="00CB402B">
        <w:rPr>
          <w:lang w:val="nl-NL"/>
        </w:rPr>
        <w:t xml:space="preserve">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rsidRPr="00CB402B">
        <w:rPr>
          <w:lang w:val="nl-NL"/>
        </w:rPr>
        <w:fldChar w:fldCharType="begin"/>
      </w:r>
      <w:r w:rsidRPr="00CB402B">
        <w:rPr>
          <w:lang w:val="nl-NL"/>
        </w:rPr>
        <w:instrText xml:space="preserve"> REF _Ref134713693 \h </w:instrText>
      </w:r>
      <w:r w:rsidRPr="00CB402B">
        <w:rPr>
          <w:lang w:val="nl-NL"/>
        </w:rPr>
      </w:r>
      <w:r w:rsidRPr="00CB402B">
        <w:rPr>
          <w:lang w:val="nl-NL"/>
        </w:rPr>
        <w:fldChar w:fldCharType="separate"/>
      </w:r>
      <w:proofErr w:type="spellStart"/>
      <w:r w:rsidRPr="00CB402B">
        <w:rPr>
          <w:lang w:val="nl-NL"/>
        </w:rPr>
        <w:t>Tekstbox</w:t>
      </w:r>
      <w:proofErr w:type="spellEnd"/>
      <w:r w:rsidRPr="00CB402B">
        <w:rPr>
          <w:lang w:val="nl-NL"/>
        </w:rPr>
        <w:t xml:space="preserve"> 3 - 4</w:t>
      </w:r>
      <w:r w:rsidRPr="00CB402B">
        <w:rPr>
          <w:lang w:val="nl-NL"/>
        </w:rPr>
        <w:fldChar w:fldCharType="end"/>
      </w:r>
      <w:r w:rsidRPr="00CB402B">
        <w:rPr>
          <w:lang w:val="nl-NL"/>
        </w:rPr>
        <w:t>.</w:t>
      </w:r>
      <w:r w:rsidRPr="00CB402B">
        <w:rPr>
          <w:vertAlign w:val="superscript"/>
          <w:lang w:val="nl-NL"/>
        </w:rPr>
        <w:footnoteReference w:id="114"/>
      </w:r>
    </w:p>
    <w:p w14:paraId="5AAA24F6" w14:textId="77777777" w:rsidR="00F40501" w:rsidRPr="00CB402B" w:rsidRDefault="00F40501" w:rsidP="00F40501">
      <w:pPr>
        <w:pStyle w:val="Caption"/>
        <w:rPr>
          <w:shd w:val="clear" w:color="auto" w:fill="FFFFFF"/>
          <w:lang w:val="nl-NL"/>
        </w:rPr>
      </w:pPr>
      <w:bookmarkStart w:id="45" w:name="_Ref134713693"/>
      <w:proofErr w:type="spellStart"/>
      <w:r w:rsidRPr="00CB402B">
        <w:rPr>
          <w:lang w:val="nl-NL"/>
        </w:rPr>
        <w:t>Tekstbox</w:t>
      </w:r>
      <w:proofErr w:type="spellEnd"/>
      <w:r w:rsidRPr="00CB402B">
        <w:rPr>
          <w:lang w:val="nl-NL"/>
        </w:rPr>
        <w:t xml:space="preserve">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4</w:t>
      </w:r>
      <w:r w:rsidRPr="00CB402B">
        <w:rPr>
          <w:lang w:val="nl-NL"/>
        </w:rPr>
        <w:fldChar w:fldCharType="end"/>
      </w:r>
      <w:bookmarkEnd w:id="45"/>
      <w:r w:rsidRPr="00CB402B">
        <w:rPr>
          <w:lang w:val="nl-NL"/>
        </w:rPr>
        <w:t xml:space="preserve">. </w:t>
      </w:r>
      <w:r w:rsidRPr="00CB402B">
        <w:rPr>
          <w:shd w:val="clear" w:color="auto" w:fill="FFFFFF"/>
          <w:lang w:val="nl-NL"/>
        </w:rPr>
        <w:t>Hoe een 4-jarige patiënt de link kan zijn tussen zorg onderzoek en onderwijs.</w:t>
      </w:r>
    </w:p>
    <w:p w14:paraId="4C58CE21" w14:textId="77777777" w:rsidR="00F40501" w:rsidRPr="00CB402B" w:rsidRDefault="00F40501" w:rsidP="005E4E1D">
      <w:pPr>
        <w:pStyle w:val="Textbox"/>
      </w:pPr>
      <w:r w:rsidRPr="00CB402B">
        <w:rPr>
          <w:rStyle w:val="normaltextrun"/>
        </w:rPr>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proofErr w:type="spellStart"/>
      <w:r w:rsidRPr="00CB402B">
        <w:rPr>
          <w:rStyle w:val="normaltextrun"/>
          <w:i/>
          <w:iCs/>
        </w:rPr>
        <w:t>Translational</w:t>
      </w:r>
      <w:proofErr w:type="spellEnd"/>
      <w:r w:rsidRPr="00CB402B">
        <w:rPr>
          <w:rStyle w:val="normaltextrun"/>
          <w:i/>
          <w:iCs/>
        </w:rPr>
        <w:t xml:space="preserve"> </w:t>
      </w:r>
      <w:proofErr w:type="spellStart"/>
      <w:r w:rsidRPr="00CB402B">
        <w:rPr>
          <w:rStyle w:val="normaltextrun"/>
          <w:i/>
          <w:iCs/>
        </w:rPr>
        <w:t>Medicine</w:t>
      </w:r>
      <w:proofErr w:type="spellEnd"/>
      <w:r w:rsidRPr="00CB402B">
        <w:rPr>
          <w:rStyle w:val="normaltextrun"/>
        </w:rPr>
        <w:t xml:space="preserve"> is de (bio)medische wetenschap die zich bezighoudt met de vertaling van (fundamenteel) wetenschappelijk onderzoek naar de patiënt en </w:t>
      </w:r>
      <w:proofErr w:type="spellStart"/>
      <w:r w:rsidRPr="00CB402B">
        <w:rPr>
          <w:rStyle w:val="normaltextrun"/>
          <w:i/>
          <w:iCs/>
        </w:rPr>
        <w:t>vice</w:t>
      </w:r>
      <w:proofErr w:type="spellEnd"/>
      <w:r w:rsidRPr="00CB402B">
        <w:rPr>
          <w:rStyle w:val="normaltextrun"/>
          <w:i/>
          <w:iCs/>
        </w:rPr>
        <w:t xml:space="preserve"> versa</w:t>
      </w:r>
      <w:r w:rsidRPr="00CB402B">
        <w:rPr>
          <w:rStyle w:val="normaltextrun"/>
        </w:rPr>
        <w:t xml:space="preserve">. Dit vereist een optimale wisselwerking tussen biomedische wetenschappers, artsen, en patiënten. In het UMC Utrecht is onderwijs ontwikkeld waarin studenten in een didactisch framewerk van </w:t>
      </w:r>
      <w:r w:rsidRPr="00CB402B">
        <w:rPr>
          <w:rStyle w:val="normaltextrun"/>
          <w:i/>
          <w:iCs/>
        </w:rPr>
        <w:t>research-</w:t>
      </w:r>
      <w:proofErr w:type="spellStart"/>
      <w:r w:rsidRPr="00CB402B">
        <w:rPr>
          <w:rStyle w:val="normaltextrun"/>
          <w:i/>
          <w:iCs/>
        </w:rPr>
        <w:t>based</w:t>
      </w:r>
      <w:proofErr w:type="spellEnd"/>
      <w:r w:rsidRPr="00CB402B">
        <w:rPr>
          <w:rStyle w:val="normaltextrun"/>
          <w:i/>
          <w:iCs/>
        </w:rPr>
        <w:t xml:space="preserve"> </w:t>
      </w:r>
      <w:proofErr w:type="spellStart"/>
      <w:r w:rsidRPr="00CB402B">
        <w:rPr>
          <w:rStyle w:val="normaltextrun"/>
          <w:i/>
          <w:iCs/>
        </w:rPr>
        <w:t>learning</w:t>
      </w:r>
      <w:proofErr w:type="spellEnd"/>
      <w:r w:rsidRPr="00CB402B">
        <w:rPr>
          <w:rStyle w:val="normaltextrun"/>
        </w:rPr>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 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05E89CE3" w14:textId="77777777" w:rsidR="00F40501" w:rsidRPr="00CB402B" w:rsidRDefault="00F40501" w:rsidP="009A7E41">
      <w:pPr>
        <w:pStyle w:val="AfterSection"/>
        <w:rPr>
          <w:lang w:val="nl-NL"/>
        </w:rPr>
      </w:pPr>
      <w:r w:rsidRPr="00CB402B">
        <w:rPr>
          <w:lang w:val="nl-NL"/>
        </w:rPr>
        <w:lastRenderedPageBreak/>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47D75C39" w14:textId="77777777" w:rsidR="00F40501" w:rsidRPr="00CB402B" w:rsidRDefault="00F40501" w:rsidP="00F40501">
      <w:pPr>
        <w:rPr>
          <w:rFonts w:cs="EB Garamond"/>
        </w:rPr>
      </w:pPr>
      <w:r w:rsidRPr="00CB402B">
        <w:rPr>
          <w:rFonts w:cs="EB Garamond"/>
        </w:rPr>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w:t>
      </w:r>
      <w:proofErr w:type="spellStart"/>
      <w:r w:rsidRPr="00CB402B">
        <w:rPr>
          <w:rFonts w:cs="EB Garamond"/>
        </w:rPr>
        <w:t>toetsprogramma</w:t>
      </w:r>
      <w:proofErr w:type="spellEnd"/>
      <w:r w:rsidRPr="00CB402B">
        <w:rPr>
          <w:rFonts w:cs="EB Garamond"/>
        </w:rPr>
        <w:t xml:space="preserve">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toetsing moeten laten zien wat geleerd is. Dit eigenaarschap over de eigen leerdoelen en het eigen leerproces draagt bij aan motivatie en leeropbrengst. </w:t>
      </w:r>
    </w:p>
    <w:p w14:paraId="2BF9D38B" w14:textId="77777777" w:rsidR="00F40501" w:rsidRPr="00CB402B" w:rsidRDefault="00F40501" w:rsidP="00F40501">
      <w:pPr>
        <w:rPr>
          <w:rFonts w:cs="EB Garamond"/>
        </w:rPr>
      </w:pPr>
      <w:r w:rsidRPr="00CB402B">
        <w:rPr>
          <w:rFonts w:cs="EB Garamond"/>
        </w:rPr>
        <w:t xml:space="preserve">De diverse aspecten van toetsen die we hiervoor belicht hebben, bieden ruimte voor transformatief leren, waarin de student de kennis en ervaring van het docententeam kan en mag overstijgen. Het biedt dus ruimte is voor kenniscreatie met en door </w:t>
      </w:r>
      <w:r w:rsidRPr="00CB402B">
        <w:rPr>
          <w:rFonts w:cs="EB Garamond"/>
        </w:rPr>
        <w:lastRenderedPageBreak/>
        <w:t xml:space="preserve">studenten in plaats van enkel het doorgeven van </w:t>
      </w:r>
      <w:proofErr w:type="gramStart"/>
      <w:r w:rsidRPr="00CB402B">
        <w:rPr>
          <w:rFonts w:cs="EB Garamond"/>
        </w:rPr>
        <w:t>reeds</w:t>
      </w:r>
      <w:proofErr w:type="gramEnd"/>
      <w:r w:rsidRPr="00CB402B">
        <w:rPr>
          <w:rFonts w:cs="EB Garamond"/>
        </w:rPr>
        <w:t xml:space="preserve"> bestaande kennis.</w:t>
      </w:r>
    </w:p>
    <w:p w14:paraId="2A35575C" w14:textId="77777777" w:rsidR="00F40501" w:rsidRPr="00CB402B" w:rsidRDefault="00F40501" w:rsidP="00F40501">
      <w:pPr>
        <w:pStyle w:val="Heading4"/>
        <w:rPr>
          <w:noProof w:val="0"/>
        </w:rPr>
      </w:pPr>
      <w:bookmarkStart w:id="46" w:name="_Toc134718908"/>
      <w:r w:rsidRPr="00CB402B">
        <w:rPr>
          <w:noProof w:val="0"/>
        </w:rPr>
        <w:t>Open in de organisatie van onderwijs: open leermiddelen en organisatie</w:t>
      </w:r>
      <w:bookmarkEnd w:id="46"/>
      <w:r w:rsidRPr="00CB402B">
        <w:rPr>
          <w:noProof w:val="0"/>
        </w:rPr>
        <w:t xml:space="preserve"> </w:t>
      </w:r>
    </w:p>
    <w:p w14:paraId="5B65326C" w14:textId="77777777" w:rsidR="00F40501" w:rsidRPr="00CB402B" w:rsidRDefault="00F40501" w:rsidP="009A7E41">
      <w:pPr>
        <w:pStyle w:val="AfterSection"/>
        <w:rPr>
          <w:lang w:val="nl-NL"/>
        </w:rPr>
      </w:pPr>
      <w:r w:rsidRPr="00CB402B">
        <w:rPr>
          <w:lang w:val="nl-NL"/>
        </w:rPr>
        <w:t xml:space="preserve">Open heeft tot slot ook betrekking op leermiddelen en de organisatie van onderwijs. Dat betreft het streven naar het toegankelijk maken van leermateriaal via open source bronnen, platforms, materiaal en kanalen. Dit gebeurt nu mondjesmaat, maar verreweg het meeste leermateriaal is of commercieel beschikbaar, of </w:t>
      </w:r>
      <w:r w:rsidRPr="00CB402B" w:rsidDel="33ADA106">
        <w:rPr>
          <w:lang w:val="nl-NL"/>
        </w:rPr>
        <w:t>individueel</w:t>
      </w:r>
      <w:r w:rsidRPr="00CB402B">
        <w:rPr>
          <w:lang w:val="nl-NL"/>
        </w:rPr>
        <w:t xml:space="preserve"> ontwikkeld. Een vroege ontwikkeling van open leermiddelen was de opkomst van </w:t>
      </w:r>
      <w:proofErr w:type="spellStart"/>
      <w:r w:rsidRPr="00CB402B">
        <w:rPr>
          <w:lang w:val="nl-NL"/>
        </w:rPr>
        <w:t>MOOC’s</w:t>
      </w:r>
      <w:proofErr w:type="spellEnd"/>
      <w:r w:rsidRPr="00CB402B">
        <w:rPr>
          <w:lang w:val="nl-NL"/>
        </w:rPr>
        <w:t>, ‘</w:t>
      </w:r>
      <w:proofErr w:type="spellStart"/>
      <w:r w:rsidRPr="00CB402B">
        <w:rPr>
          <w:lang w:val="nl-NL"/>
        </w:rPr>
        <w:t>massive</w:t>
      </w:r>
      <w:proofErr w:type="spellEnd"/>
      <w:r w:rsidRPr="00CB402B">
        <w:rPr>
          <w:lang w:val="nl-NL"/>
        </w:rPr>
        <w:t xml:space="preserve"> online open courses’, die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rsidRPr="00CB402B">
        <w:rPr>
          <w:vertAlign w:val="superscript"/>
          <w:lang w:val="nl-NL"/>
        </w:rPr>
        <w:footnoteReference w:id="115"/>
      </w:r>
      <w:r w:rsidRPr="00CB402B">
        <w:rPr>
          <w:lang w:val="nl-NL"/>
        </w:rPr>
        <w:t xml:space="preserve"> De door COVID-19 versnelde digitalisering opent wellicht nieuwe kansen. Onderwijs dat is </w:t>
      </w:r>
      <w:proofErr w:type="spellStart"/>
      <w:r w:rsidRPr="00CB402B">
        <w:rPr>
          <w:lang w:val="nl-NL"/>
        </w:rPr>
        <w:t>herontworpen</w:t>
      </w:r>
      <w:proofErr w:type="spellEnd"/>
      <w:r w:rsidRPr="00CB402B">
        <w:rPr>
          <w:lang w:val="nl-NL"/>
        </w:rPr>
        <w:t xml:space="preserve"> voor online, hybride of ‘</w:t>
      </w:r>
      <w:proofErr w:type="spellStart"/>
      <w:r w:rsidRPr="00CB402B">
        <w:rPr>
          <w:lang w:val="nl-NL"/>
        </w:rPr>
        <w:t>blended</w:t>
      </w:r>
      <w:proofErr w:type="spellEnd"/>
      <w:r w:rsidRPr="00CB402B">
        <w:rPr>
          <w:lang w:val="nl-NL"/>
        </w:rPr>
        <w:t xml:space="preserve">’ toepassingen kent veelal gebruik van korte kennisclips waarin bijvoorbeeld een kernconcept, begrip of methode wordt toegelicht. Een lesvoorbereiding of les maakt dan gebruik van deze kennisclips in een lesprogramma, waarin studenten deze bekijken, bespreken, en via oefeningen ermee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 In de praktijk </w:t>
      </w:r>
      <w:r w:rsidRPr="00CB402B">
        <w:rPr>
          <w:lang w:val="nl-NL"/>
        </w:rPr>
        <w:lastRenderedPageBreak/>
        <w:t xml:space="preserve">zien we evenwel dat er sprake is van terughoudendheid en bezwaren. Enerzijds omdat inhoud aan verandering onderhevig is, anderzijds omdat privacyregelingen docenten terughoudend maken om hun materiaal openbaar te maken want dat vereist andere regels dan tonen van beelden in besloten kring. Daarnaast zijn er nog vele andere reële dan wel gepercipieerde drempels, organisatorisch of emotioneel van aard. Zo kan het voor docenten spannend zijn om de rol als docent in de uitvoering van onderwijs, wat veelal in besloten omgeving plaatsvond zonder meekijkende collega’s, nu breed aan collega’s zichtbaar te maken. Of het beschikbaar stellen en onderling gebruiken van onderwijsmateriaal een grote vlucht gaat nemen is daarom nog de vraag, maar potentie heeft het zeker. Zowel kennisclips als lesopzet als schriftelijk materiaal. Meerwaarde ligt in verminderen van werklast doordat docenten stukjes kant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544C3672" w14:textId="77777777" w:rsidR="00F40501" w:rsidRPr="00CB402B" w:rsidRDefault="00F40501" w:rsidP="00F40501">
      <w:pPr>
        <w:rPr>
          <w:rFonts w:cs="EB Garamond"/>
        </w:rPr>
      </w:pPr>
      <w:r w:rsidRPr="00CB402B">
        <w:rPr>
          <w:rFonts w:cs="EB Garamond"/>
        </w:rPr>
        <w:t xml:space="preserve">Last but </w:t>
      </w:r>
      <w:proofErr w:type="spellStart"/>
      <w:r w:rsidRPr="00CB402B">
        <w:rPr>
          <w:rFonts w:cs="EB Garamond"/>
        </w:rPr>
        <w:t>not</w:t>
      </w:r>
      <w:proofErr w:type="spellEnd"/>
      <w:r w:rsidRPr="00CB402B">
        <w:rPr>
          <w:rFonts w:cs="EB Garamond"/>
        </w:rPr>
        <w:t xml:space="preserve"> </w:t>
      </w:r>
      <w:proofErr w:type="spellStart"/>
      <w:r w:rsidRPr="00CB402B">
        <w:rPr>
          <w:rFonts w:cs="EB Garamond"/>
        </w:rPr>
        <w:t>least</w:t>
      </w:r>
      <w:proofErr w:type="spellEnd"/>
      <w:r w:rsidRPr="00CB402B">
        <w:rPr>
          <w:rFonts w:cs="EB Garamond"/>
        </w:rPr>
        <w:t xml:space="preserve"> betreft onderwijs vanuit een open visie ook het verlagen van participatiedrempels. Dit betreft zowel het cursus-, instituuts- als systeemniveau. Zo gaat het onder meer over inclusiviteit van onderwijsactiviteiten, fysieke toegankelijkheid van gebouwen, selectiesystemen en financiële drempels. Idealiter is het onderwijs inclusief en divers in wie toe kan treden tot de leergemeenschap, van pre-universitaire tot ‘levenslang leren’-participanten. Op al deze niveaus is het bevorderen van diversiteit in haar vele facetten in de instroom van belang. Deze aspecten benoemen we hier slechts kort, want ze komen elders in dit boek uitgebreid aan de orde, onder meer in het hoofdstuk over community en verderop in dit hoofdstuk onder ‘collaboratief’.</w:t>
      </w:r>
    </w:p>
    <w:p w14:paraId="0AD18BC2" w14:textId="77777777" w:rsidR="00F40501" w:rsidRPr="00CB402B" w:rsidRDefault="00F40501" w:rsidP="00F40501">
      <w:pPr>
        <w:pStyle w:val="Heading3"/>
        <w:rPr>
          <w:lang w:val="nl-NL"/>
        </w:rPr>
      </w:pPr>
      <w:bookmarkStart w:id="47" w:name="_Toc134718909"/>
      <w:r w:rsidRPr="00CB402B">
        <w:rPr>
          <w:lang w:val="nl-NL"/>
        </w:rPr>
        <w:lastRenderedPageBreak/>
        <w:t>Transformatief</w:t>
      </w:r>
      <w:bookmarkEnd w:id="47"/>
    </w:p>
    <w:p w14:paraId="23EB4AE0" w14:textId="77777777" w:rsidR="00F40501" w:rsidRPr="00CB402B" w:rsidRDefault="00F40501" w:rsidP="009A7E41">
      <w:pPr>
        <w:pStyle w:val="AfterSection"/>
        <w:rPr>
          <w:lang w:val="nl-NL"/>
        </w:rPr>
      </w:pPr>
      <w:r w:rsidRPr="00CB402B">
        <w:rPr>
          <w:lang w:val="nl-NL"/>
        </w:rPr>
        <w:t>Waar ‘Open’ duiding geeft aan de richting waartoe we hopen dat lerenden zich ontwikkelen, geeft transformatief iets weer over hoe het ontwikkelen zelf. Academisch onderwijs gaat niet alleen om feiten of vaardigheden, al legt dit een noodzakelijke basis. Het fundamentele doel van academisch onderwijs is dat het de student in staat stelt zich te vormen oftewel transformeren. Deze vorming is namelijk continue en dynamisch, en belangrijker nog is dat deze niet ongedaan gemaakt kan worden. Iemand kan zich wel vormen, omvormen of zelfs hervormen maar nooit ‘ontvormen’. De student verandert dus door het onderwijs. Dit wordt wel kort en bondig samengevat met de term transformatief leren.</w:t>
      </w:r>
      <w:r w:rsidRPr="00CB402B">
        <w:rPr>
          <w:vertAlign w:val="superscript"/>
          <w:lang w:val="nl-NL"/>
        </w:rPr>
        <w:footnoteReference w:id="116"/>
      </w:r>
      <w:r w:rsidRPr="00CB402B">
        <w:rPr>
          <w:lang w:val="nl-NL"/>
        </w:rPr>
        <w:t xml:space="preserve"> Transformatie als ultiem doel van academisch onderwijs wordt overtuigend beargumenteerd door Paul </w:t>
      </w:r>
      <w:proofErr w:type="spellStart"/>
      <w:r w:rsidRPr="00CB402B">
        <w:rPr>
          <w:lang w:val="nl-NL"/>
        </w:rPr>
        <w:t>Ashwin</w:t>
      </w:r>
      <w:proofErr w:type="spellEnd"/>
      <w:r w:rsidRPr="00CB402B">
        <w:rPr>
          <w:lang w:val="nl-NL"/>
        </w:rPr>
        <w:t xml:space="preserve"> in zijn manifest ‘</w:t>
      </w:r>
      <w:proofErr w:type="spellStart"/>
      <w:r w:rsidRPr="00CB402B">
        <w:rPr>
          <w:lang w:val="nl-NL"/>
        </w:rPr>
        <w:t>Transforming</w:t>
      </w:r>
      <w:proofErr w:type="spellEnd"/>
      <w:r w:rsidRPr="00CB402B">
        <w:rPr>
          <w:lang w:val="nl-NL"/>
        </w:rPr>
        <w:t xml:space="preserve"> University </w:t>
      </w:r>
      <w:proofErr w:type="spellStart"/>
      <w:r w:rsidRPr="00CB402B">
        <w:rPr>
          <w:lang w:val="nl-NL"/>
        </w:rPr>
        <w:t>Education</w:t>
      </w:r>
      <w:proofErr w:type="spellEnd"/>
      <w:r w:rsidRPr="00CB402B">
        <w:rPr>
          <w:lang w:val="nl-NL"/>
        </w:rPr>
        <w:t>’.</w:t>
      </w:r>
      <w:r w:rsidRPr="00CB402B">
        <w:rPr>
          <w:vertAlign w:val="superscript"/>
          <w:lang w:val="nl-NL"/>
        </w:rPr>
        <w:footnoteReference w:id="117"/>
      </w:r>
      <w:r w:rsidRPr="00CB402B">
        <w:rPr>
          <w:lang w:val="nl-NL"/>
        </w:rPr>
        <w:t xml:space="preserve"> Hoger onderwijs stelt je in staat op nieuwe manieren naar de wereld te kijken, en daarmee ook naar jezelf en naar 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brede interdisciplinaire programma’s- om naar de maatschappij en je eigen positionering daarbinnen te kijken. Goed onderwijs verandert dus zowel je begrip van de wereld als het beeld van jezelf in die wereld, en het stelt je in staat bij te dragen aan verandering. </w:t>
      </w:r>
    </w:p>
    <w:p w14:paraId="14A42C19" w14:textId="77777777" w:rsidR="00F40501" w:rsidRPr="00CB402B" w:rsidRDefault="00F40501" w:rsidP="00F40501">
      <w:pPr>
        <w:rPr>
          <w:rFonts w:cs="EB Garamond"/>
        </w:rPr>
      </w:pPr>
      <w:r w:rsidRPr="00CB402B">
        <w:rPr>
          <w:rFonts w:cs="EB Garamond"/>
        </w:rPr>
        <w:t xml:space="preserve">Hoe bereiken we transformatie? Waar moeten we in het onderwijs aandacht aan besteden? Een invloedrijke indeling die door </w:t>
      </w:r>
      <w:r w:rsidRPr="00CB402B">
        <w:rPr>
          <w:rFonts w:cs="EB Garamond"/>
        </w:rPr>
        <w:lastRenderedPageBreak/>
        <w:t xml:space="preserve">Gert </w:t>
      </w:r>
      <w:proofErr w:type="spellStart"/>
      <w:r w:rsidRPr="00CB402B">
        <w:rPr>
          <w:rFonts w:cs="EB Garamond"/>
        </w:rPr>
        <w:t>Biesta</w:t>
      </w:r>
      <w:proofErr w:type="spellEnd"/>
      <w:r w:rsidRPr="00CB402B">
        <w:rPr>
          <w:rFonts w:cs="EB Garamond"/>
        </w:rPr>
        <w:t xml:space="preserve"> is voorgesteld, is in de indeling in kwalificatie, socialisatie en </w:t>
      </w:r>
      <w:proofErr w:type="spellStart"/>
      <w:r w:rsidRPr="00CB402B">
        <w:rPr>
          <w:rFonts w:cs="EB Garamond"/>
        </w:rPr>
        <w:t>subjectificatie</w:t>
      </w:r>
      <w:proofErr w:type="spellEnd"/>
      <w:r w:rsidRPr="00CB402B">
        <w:rPr>
          <w:rFonts w:cs="EB Garamond"/>
        </w:rPr>
        <w:t>.</w:t>
      </w:r>
      <w:r w:rsidRPr="00CB402B">
        <w:rPr>
          <w:rFonts w:cs="EB Garamond"/>
          <w:vertAlign w:val="superscript"/>
        </w:rPr>
        <w:footnoteReference w:id="118"/>
      </w:r>
      <w:r w:rsidRPr="00CB402B">
        <w:rPr>
          <w:rFonts w:cs="EB Garamond"/>
        </w:rPr>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de organisatorische en maatschappelijke context. Socialisatie in een discipline, vakgebied of toepassingsveld is cruciaal om je competenties effectief in te kunnen zetten. Tenslotte maakt </w:t>
      </w:r>
      <w:proofErr w:type="spellStart"/>
      <w:r w:rsidRPr="00CB402B">
        <w:rPr>
          <w:rFonts w:cs="EB Garamond"/>
        </w:rPr>
        <w:t>subjectificatie</w:t>
      </w:r>
      <w:proofErr w:type="spellEnd"/>
      <w:r w:rsidRPr="00CB402B">
        <w:rPr>
          <w:rFonts w:cs="EB Garamond"/>
        </w:rPr>
        <w:t xml:space="preserv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onderwijs. Tegelijk geeft het vak de student de kans om zich te oriënteren hoe werken als arts in de sociale geneeskunde dus in preventieve zorg, verschilt van werken in curatieve zorg (socialisatie). Dit kan bijvoorbeeld via werkgroepen, leeropdrachten of mentorgesprekken expliciet aandacht krijgen. Tot slot zal het onderwijs de student aan het denken zetten over diens eigen houding ten aanzien van ziekte en gezondheid (</w:t>
      </w:r>
      <w:proofErr w:type="spellStart"/>
      <w:r w:rsidRPr="00CB402B">
        <w:rPr>
          <w:rFonts w:cs="EB Garamond"/>
        </w:rPr>
        <w:t>subjectificatie</w:t>
      </w:r>
      <w:proofErr w:type="spellEnd"/>
      <w:r w:rsidRPr="00CB402B">
        <w:rPr>
          <w:rFonts w:cs="EB Garamond"/>
        </w:rPr>
        <w:t xml:space="preserve">). </w:t>
      </w:r>
    </w:p>
    <w:p w14:paraId="793C81D0" w14:textId="77777777" w:rsidR="00F40501" w:rsidRPr="00CB402B" w:rsidRDefault="00F40501" w:rsidP="00F40501">
      <w:pPr>
        <w:rPr>
          <w:rFonts w:cs="EB Garamond"/>
        </w:rPr>
      </w:pPr>
      <w:r w:rsidRPr="00CB402B">
        <w:rPr>
          <w:rFonts w:cs="EB Garamond"/>
        </w:rPr>
        <w:lastRenderedPageBreak/>
        <w:t>Een andere invalshoek om naar transformatie als doel te kijken, is vanuit het oogpunt van ‘krachtige kennis’, zoals verwoord door Michael Young.</w:t>
      </w:r>
      <w:r w:rsidRPr="00CB402B">
        <w:rPr>
          <w:rFonts w:cs="EB Garamond"/>
          <w:vertAlign w:val="superscript"/>
        </w:rPr>
        <w:footnoteReference w:id="119"/>
      </w:r>
      <w:r w:rsidRPr="00CB402B">
        <w:rPr>
          <w:rFonts w:cs="EB Garamond"/>
        </w:rPr>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w:t>
      </w:r>
      <w:proofErr w:type="spellStart"/>
      <w:r w:rsidRPr="00CB402B">
        <w:rPr>
          <w:rFonts w:cs="EB Garamond"/>
        </w:rPr>
        <w:t>Powerful</w:t>
      </w:r>
      <w:proofErr w:type="spellEnd"/>
      <w:r w:rsidRPr="00CB402B">
        <w:rPr>
          <w:rFonts w:cs="EB Garamond"/>
        </w:rPr>
        <w:t xml:space="preserve"> </w:t>
      </w:r>
      <w:proofErr w:type="spellStart"/>
      <w:r w:rsidRPr="00CB402B">
        <w:rPr>
          <w:rFonts w:cs="EB Garamond"/>
        </w:rPr>
        <w:t>knowledge</w:t>
      </w:r>
      <w:proofErr w:type="spellEnd"/>
      <w:r w:rsidRPr="00CB402B">
        <w:rPr>
          <w:rFonts w:cs="EB Garamond"/>
        </w:rPr>
        <w:t xml:space="preserve">’, in het Nederlands wel vertaald als ‘krachtige kennis’, gaat dus niet alleen over kwalificatie, maar juist ook over de socialisatie en </w:t>
      </w:r>
      <w:proofErr w:type="spellStart"/>
      <w:r w:rsidRPr="00CB402B">
        <w:rPr>
          <w:rFonts w:cs="EB Garamond"/>
        </w:rPr>
        <w:t>subjectificatie</w:t>
      </w:r>
      <w:proofErr w:type="spellEnd"/>
      <w:r w:rsidRPr="00CB402B">
        <w:rPr>
          <w:rFonts w:cs="EB Garamond"/>
        </w:rPr>
        <w:t xml:space="preserve"> van de student.</w:t>
      </w:r>
      <w:r w:rsidRPr="00CB402B">
        <w:rPr>
          <w:rFonts w:cs="EB Garamond"/>
          <w:vertAlign w:val="superscript"/>
        </w:rPr>
        <w:footnoteReference w:id="120"/>
      </w:r>
      <w:r w:rsidRPr="00CB402B">
        <w:rPr>
          <w:rFonts w:cs="EB Garamond"/>
        </w:rPr>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studenten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 want zoals het oude gezegde luidt: ‘</w:t>
      </w:r>
      <w:proofErr w:type="spellStart"/>
      <w:r w:rsidRPr="00CB402B">
        <w:rPr>
          <w:rFonts w:cs="EB Garamond"/>
        </w:rPr>
        <w:t>With</w:t>
      </w:r>
      <w:proofErr w:type="spellEnd"/>
      <w:r w:rsidRPr="00CB402B">
        <w:rPr>
          <w:rFonts w:cs="EB Garamond"/>
        </w:rPr>
        <w:t xml:space="preserve"> </w:t>
      </w:r>
      <w:proofErr w:type="spellStart"/>
      <w:r w:rsidRPr="00CB402B">
        <w:rPr>
          <w:rFonts w:cs="EB Garamond"/>
        </w:rPr>
        <w:t>great</w:t>
      </w:r>
      <w:proofErr w:type="spellEnd"/>
      <w:r w:rsidRPr="00CB402B">
        <w:rPr>
          <w:rFonts w:cs="EB Garamond"/>
        </w:rPr>
        <w:t xml:space="preserve"> power </w:t>
      </w:r>
      <w:proofErr w:type="spellStart"/>
      <w:r w:rsidRPr="00CB402B">
        <w:rPr>
          <w:rFonts w:cs="EB Garamond"/>
        </w:rPr>
        <w:t>comes</w:t>
      </w:r>
      <w:proofErr w:type="spellEnd"/>
      <w:r w:rsidRPr="00CB402B">
        <w:rPr>
          <w:rFonts w:cs="EB Garamond"/>
        </w:rPr>
        <w:t xml:space="preserve"> </w:t>
      </w:r>
      <w:proofErr w:type="spellStart"/>
      <w:r w:rsidRPr="00CB402B">
        <w:rPr>
          <w:rFonts w:cs="EB Garamond"/>
        </w:rPr>
        <w:t>great</w:t>
      </w:r>
      <w:proofErr w:type="spellEnd"/>
      <w:r w:rsidRPr="00CB402B">
        <w:rPr>
          <w:rFonts w:cs="EB Garamond"/>
        </w:rPr>
        <w:t xml:space="preserve"> </w:t>
      </w:r>
      <w:proofErr w:type="spellStart"/>
      <w:r w:rsidRPr="00CB402B">
        <w:rPr>
          <w:rFonts w:cs="EB Garamond"/>
        </w:rPr>
        <w:t>responsibility</w:t>
      </w:r>
      <w:proofErr w:type="spellEnd"/>
      <w:r w:rsidRPr="00CB402B">
        <w:rPr>
          <w:rFonts w:cs="EB Garamond"/>
        </w:rPr>
        <w:t xml:space="preserve">’. Het toegang krijgen tot krachtige kennis brengt dus altijd verantwoordelijkheid met zich mee. Bijvoorbeeld als je opgeleid bent tot epidemioloog, geeft dat je kennis ten aanzien van verspreiding van infectieziektes en risico’s. Bij het </w:t>
      </w:r>
      <w:r w:rsidRPr="00CB402B">
        <w:rPr>
          <w:rFonts w:cs="EB Garamond"/>
        </w:rPr>
        <w:lastRenderedPageBreak/>
        <w:t>uitbreken van een epidemie zoals COVID-19, heb je vervolgens een maatschappelijk verantwoordelijkheid hoe je je inzichten inzet, en bijvoorbeeld of je je al dan niet publiekelijk laat horen. Het concept van krachtige kennis legt overigens niet alleen belangrijke verantwoordelijkheid bij studenten over hoe zij omgaan met de opgedane kennis. Het wijst evenzeer op een 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over wat wel en geen onderdeel uitmaakt van het curriculum en hoe de studenten begeleid worden in het omgaan met nieuwe kennis. Daarmee bepalen zij de kennis en kennisleer waar de student wel of geen toegang toe krijgt. Deze afweging dient niet gemaakt te worden op het individuele niveau van een docent, maar onderwerp te zijn van voortdurende reflectie en gesprek in zowel disciplines als onderwijsprogramma’s, en dient een expliciete plek te hebben in de onderwijstaak van teams.</w:t>
      </w:r>
    </w:p>
    <w:p w14:paraId="214CF463" w14:textId="77777777" w:rsidR="00F40501" w:rsidRPr="00CB402B" w:rsidRDefault="00F40501" w:rsidP="00F40501">
      <w:pPr>
        <w:rPr>
          <w:rFonts w:cs="EB Garamond"/>
        </w:rPr>
      </w:pPr>
      <w:r w:rsidRPr="00CB402B">
        <w:rPr>
          <w:rFonts w:cs="EB Garamond"/>
        </w:rPr>
        <w:t xml:space="preserve">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w:t>
      </w:r>
      <w:r w:rsidRPr="00CB402B">
        <w:rPr>
          <w:rFonts w:cs="EB Garamond"/>
        </w:rPr>
        <w:lastRenderedPageBreak/>
        <w:t xml:space="preserve">uitgedaagd, maar zich ook veilig, gekend en uitgenodigd voelt. Een dergelijke omgeving vereist academische vrijheid, waar verschillende opvattingen naast en met elkaar kunnen en mogen bestaan. Zie bijvoorbeeld </w:t>
      </w:r>
      <w:r w:rsidRPr="00CB402B">
        <w:rPr>
          <w:rFonts w:cs="EB Garamond"/>
        </w:rPr>
        <w:fldChar w:fldCharType="begin"/>
      </w:r>
      <w:r w:rsidRPr="00CB402B">
        <w:rPr>
          <w:rFonts w:cs="EB Garamond"/>
        </w:rPr>
        <w:instrText xml:space="preserve"> REF _Ref134713737 \h </w:instrText>
      </w:r>
      <w:r w:rsidRPr="00CB402B">
        <w:rPr>
          <w:rFonts w:cs="EB Garamond"/>
        </w:rPr>
      </w:r>
      <w:r w:rsidRPr="00CB402B">
        <w:rPr>
          <w:rFonts w:cs="EB Garamond"/>
        </w:rPr>
        <w:fldChar w:fldCharType="separate"/>
      </w:r>
      <w:proofErr w:type="spellStart"/>
      <w:r w:rsidRPr="00CB402B">
        <w:rPr>
          <w:rFonts w:cs="EB Garamond"/>
        </w:rPr>
        <w:t>Tekstbox</w:t>
      </w:r>
      <w:proofErr w:type="spellEnd"/>
      <w:r w:rsidRPr="00CB402B">
        <w:rPr>
          <w:rFonts w:cs="EB Garamond"/>
        </w:rPr>
        <w:t xml:space="preserve"> 3 - 5</w:t>
      </w:r>
      <w:r w:rsidRPr="00CB402B">
        <w:rPr>
          <w:rFonts w:cs="EB Garamond"/>
        </w:rPr>
        <w:fldChar w:fldCharType="end"/>
      </w:r>
      <w:r w:rsidRPr="00CB402B">
        <w:rPr>
          <w:rFonts w:cs="EB Garamond"/>
        </w:rPr>
        <w:t xml:space="preserve"> Een dergelijke omgeving vraagt om ruimte om fouten te mogen maken en daarvan te leren, om buiten gebaande paden te gaan en daarvan te leren. Overigens leert daarbij niet alleen de student, ook de docent wordt tot denken en leren aangezet. Dat effect heeft lesgeven uiteraard altijd, maar in de ideale universiteit wordt dit nog versterkt door het samen exploreren en leren waarbij ook de docent zich lerend mag opstellen. Transformatief onderwijs betekent samen met studenten de grenzen van onze kennis verder ontwikkelen.</w:t>
      </w:r>
    </w:p>
    <w:p w14:paraId="20483C21" w14:textId="77777777" w:rsidR="00F40501" w:rsidRPr="00CB402B" w:rsidRDefault="00F40501" w:rsidP="00F40501">
      <w:pPr>
        <w:pStyle w:val="Caption"/>
        <w:rPr>
          <w:rStyle w:val="normaltextrun"/>
          <w:lang w:val="nl-NL"/>
        </w:rPr>
      </w:pPr>
      <w:bookmarkStart w:id="48" w:name="_Ref134713737"/>
      <w:proofErr w:type="spellStart"/>
      <w:r w:rsidRPr="00CB402B">
        <w:rPr>
          <w:lang w:val="nl-NL"/>
        </w:rPr>
        <w:t>Tekstbox</w:t>
      </w:r>
      <w:proofErr w:type="spellEnd"/>
      <w:r w:rsidRPr="00CB402B">
        <w:rPr>
          <w:lang w:val="nl-NL"/>
        </w:rPr>
        <w:t xml:space="preserve">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5</w:t>
      </w:r>
      <w:r w:rsidRPr="00CB402B">
        <w:rPr>
          <w:lang w:val="nl-NL"/>
        </w:rPr>
        <w:fldChar w:fldCharType="end"/>
      </w:r>
      <w:bookmarkEnd w:id="48"/>
      <w:r w:rsidRPr="00CB402B">
        <w:rPr>
          <w:lang w:val="nl-NL"/>
        </w:rPr>
        <w:t>.</w:t>
      </w:r>
      <w:r w:rsidRPr="00CB402B">
        <w:rPr>
          <w:rStyle w:val="normaltextrun"/>
          <w:rFonts w:ascii="Segoe UI" w:hAnsi="Segoe UI" w:cs="Segoe UI"/>
          <w:iCs/>
          <w:color w:val="333333"/>
          <w:sz w:val="22"/>
          <w:lang w:val="nl-NL"/>
        </w:rPr>
        <w:t xml:space="preserve"> </w:t>
      </w:r>
      <w:r w:rsidRPr="00CB402B">
        <w:rPr>
          <w:lang w:val="nl-NL"/>
        </w:rPr>
        <w:t>Hoe verschillende wereldbeelden elkaar kunnen aanvullen</w:t>
      </w:r>
    </w:p>
    <w:p w14:paraId="0E378061" w14:textId="77777777" w:rsidR="00F40501" w:rsidRPr="00CB402B" w:rsidRDefault="00F40501" w:rsidP="005E4E1D">
      <w:pPr>
        <w:pStyle w:val="Textbox"/>
      </w:pPr>
      <w:r w:rsidRPr="00CB402B">
        <w:rPr>
          <w:rStyle w:val="normaltextrun"/>
        </w:rPr>
        <w:t xml:space="preserve">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 Dit levert informatie op grond waarvan we individuele en collectieve afwegingen kunnen maken om wel of niet te vaccineren. Maar willen we </w:t>
      </w:r>
      <w:r w:rsidRPr="00CB402B">
        <w:rPr>
          <w:rStyle w:val="normaltextrun"/>
        </w:rPr>
        <w:lastRenderedPageBreak/>
        <w:t>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0244BA2C" w14:textId="77777777" w:rsidR="00F40501" w:rsidRPr="00CB402B" w:rsidRDefault="00F40501" w:rsidP="00F40501">
      <w:pPr>
        <w:pStyle w:val="Heading3"/>
        <w:rPr>
          <w:lang w:val="nl-NL"/>
        </w:rPr>
      </w:pPr>
      <w:bookmarkStart w:id="49" w:name="_Toc134718910"/>
      <w:r w:rsidRPr="00CB402B">
        <w:rPr>
          <w:lang w:val="nl-NL"/>
        </w:rPr>
        <w:t>Bekrachtigend</w:t>
      </w:r>
      <w:bookmarkEnd w:id="49"/>
    </w:p>
    <w:p w14:paraId="21A6CE8D" w14:textId="77777777" w:rsidR="00F40501" w:rsidRPr="00CB402B" w:rsidRDefault="00F40501" w:rsidP="009A7E41">
      <w:pPr>
        <w:pStyle w:val="AfterSection"/>
        <w:rPr>
          <w:lang w:val="nl-NL"/>
        </w:rPr>
      </w:pPr>
      <w:r w:rsidRPr="00CB402B">
        <w:rPr>
          <w:lang w:val="nl-NL"/>
        </w:rPr>
        <w:t xml:space="preserve">Het onderwijs kan en moet studenten ‘empoweren’ oftewel bekrachtigen. Door activerend onderwijs, door eigenaarschap van de studenten over hun leerproces, en toetsen die het leren bekrachtigen. </w:t>
      </w:r>
    </w:p>
    <w:p w14:paraId="174EC348" w14:textId="77777777" w:rsidR="00F40501" w:rsidRPr="00CB402B" w:rsidRDefault="00F40501" w:rsidP="00F40501">
      <w:pPr>
        <w:pStyle w:val="Heading4"/>
        <w:rPr>
          <w:noProof w:val="0"/>
        </w:rPr>
      </w:pPr>
      <w:bookmarkStart w:id="50" w:name="_Toc134718911"/>
      <w:r w:rsidRPr="00CB402B">
        <w:rPr>
          <w:noProof w:val="0"/>
        </w:rPr>
        <w:t>Activerend</w:t>
      </w:r>
      <w:bookmarkEnd w:id="50"/>
    </w:p>
    <w:p w14:paraId="43A65349" w14:textId="77777777" w:rsidR="00F40501" w:rsidRPr="00CB402B" w:rsidRDefault="00F40501" w:rsidP="009A7E41">
      <w:pPr>
        <w:pStyle w:val="AfterSection"/>
        <w:rPr>
          <w:lang w:val="nl-NL"/>
        </w:rPr>
      </w:pPr>
      <w:r w:rsidRPr="00CB402B">
        <w:rPr>
          <w:lang w:val="nl-NL"/>
        </w:rPr>
        <w:t>Leren is een actief proces. Het vergt inspanning van de student. Belangrijk is dus dat onderwijs de student activeert. En, vanuit een sociaal-constructivistisch perspectief op leren, gaat dit leren gaat breder en dieper als een student dat niet in isolatie doet maar juist samen met anderen. Het sociaal-constructivisme beschouwt leren als een actief proces van kennisconstructie, dat tot stand komt in sociale interactie, zoals met medestudenten en docenten.</w:t>
      </w:r>
      <w:r w:rsidRPr="00CB402B">
        <w:rPr>
          <w:vertAlign w:val="superscript"/>
          <w:lang w:val="nl-NL"/>
        </w:rPr>
        <w:footnoteReference w:id="121"/>
      </w:r>
      <w:r w:rsidRPr="00CB402B">
        <w:rPr>
          <w:lang w:val="nl-NL"/>
        </w:rPr>
        <w:t xml:space="preserve"> De term constructie verwijst ernaar dat kennis niet bestaat uit losstaande gegevens maar een structuur bezit en leren dus voortbouwt op kennis die </w:t>
      </w:r>
      <w:proofErr w:type="gramStart"/>
      <w:r w:rsidRPr="00CB402B">
        <w:rPr>
          <w:lang w:val="nl-NL"/>
        </w:rPr>
        <w:t>reeds</w:t>
      </w:r>
      <w:proofErr w:type="gramEnd"/>
      <w:r w:rsidRPr="00CB402B">
        <w:rPr>
          <w:lang w:val="nl-NL"/>
        </w:rPr>
        <w:t xml:space="preserve"> aanwezig is, deze uitbouwt, herziet of herstructureert. Kennisconstructie is daarmee dus subjectief: zowel de voorkennis als hoe de student de nieuwe informatie en ervaringen verwerkt verschillen van persoon tot persoon en </w:t>
      </w:r>
      <w:r w:rsidRPr="00CB402B">
        <w:rPr>
          <w:lang w:val="nl-NL"/>
        </w:rPr>
        <w:lastRenderedPageBreak/>
        <w:t xml:space="preserve">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w:t>
      </w:r>
      <w:proofErr w:type="spellStart"/>
      <w:r w:rsidRPr="00CB402B">
        <w:rPr>
          <w:lang w:val="nl-NL"/>
        </w:rPr>
        <w:t>Vygotsky</w:t>
      </w:r>
      <w:proofErr w:type="spellEnd"/>
      <w:r w:rsidRPr="00CB402B">
        <w:rPr>
          <w:lang w:val="nl-NL"/>
        </w:rPr>
        <w:t xml:space="preserve">, en in de onderwijsfilosofie van John </w:t>
      </w:r>
      <w:proofErr w:type="spellStart"/>
      <w:r w:rsidRPr="00CB402B">
        <w:rPr>
          <w:lang w:val="nl-NL"/>
        </w:rPr>
        <w:t>Dewey</w:t>
      </w:r>
      <w:proofErr w:type="spellEnd"/>
      <w:r w:rsidRPr="00CB402B">
        <w:rPr>
          <w:lang w:val="nl-NL"/>
        </w:rPr>
        <w:t xml:space="preserve">.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w:t>
      </w:r>
      <w:proofErr w:type="gramStart"/>
      <w:r w:rsidRPr="00CB402B">
        <w:rPr>
          <w:lang w:val="nl-NL"/>
        </w:rPr>
        <w:t>het leren belangrijke zone</w:t>
      </w:r>
      <w:proofErr w:type="gramEnd"/>
      <w:r w:rsidRPr="00CB402B">
        <w:rPr>
          <w:lang w:val="nl-NL"/>
        </w:rPr>
        <w:t xml:space="preserve"> - de ruimte tussen wat iemand zonder hulp zelf kan doen en wat deze kan leren met behulp van begeleiding en interactie - is door </w:t>
      </w:r>
      <w:proofErr w:type="spellStart"/>
      <w:r w:rsidRPr="00CB402B">
        <w:rPr>
          <w:lang w:val="nl-NL"/>
        </w:rPr>
        <w:t>Vygotsky</w:t>
      </w:r>
      <w:proofErr w:type="spellEnd"/>
      <w:r w:rsidRPr="00CB402B">
        <w:rPr>
          <w:lang w:val="nl-NL"/>
        </w:rPr>
        <w:t xml:space="preserve"> de Zone van Naaste Ontwikkeling genoemd.</w:t>
      </w:r>
      <w:r w:rsidRPr="00CB402B">
        <w:rPr>
          <w:vertAlign w:val="superscript"/>
          <w:lang w:val="nl-NL"/>
        </w:rPr>
        <w:footnoteReference w:id="122"/>
      </w:r>
      <w:r w:rsidRPr="00CB402B">
        <w:rPr>
          <w:lang w:val="nl-NL"/>
        </w:rPr>
        <w:t xml:space="preserve"> Het onderwijs moet de student dus uitdagen, maar niet hopeloos laten verdrinken. Adequate dosering en begeleiding van het leerproces zijn cruciaal.</w:t>
      </w:r>
    </w:p>
    <w:p w14:paraId="5ED5DEDA" w14:textId="77777777" w:rsidR="00F40501" w:rsidRPr="00CB402B" w:rsidRDefault="00F40501" w:rsidP="00F40501">
      <w:pPr>
        <w:pStyle w:val="Heading4"/>
        <w:rPr>
          <w:noProof w:val="0"/>
        </w:rPr>
      </w:pPr>
      <w:bookmarkStart w:id="51" w:name="_Toc134718912"/>
      <w:r w:rsidRPr="00CB402B">
        <w:rPr>
          <w:noProof w:val="0"/>
        </w:rPr>
        <w:t>Eigenaarschap</w:t>
      </w:r>
      <w:bookmarkEnd w:id="51"/>
    </w:p>
    <w:p w14:paraId="4DD32809" w14:textId="77777777" w:rsidR="00F40501" w:rsidRPr="00CB402B" w:rsidRDefault="00F40501" w:rsidP="009A7E41">
      <w:pPr>
        <w:pStyle w:val="AfterSection"/>
        <w:rPr>
          <w:lang w:val="nl-NL"/>
        </w:rPr>
      </w:pPr>
      <w:r w:rsidRPr="00CB402B">
        <w:rPr>
          <w:lang w:val="nl-NL"/>
        </w:rPr>
        <w:t xml:space="preserve">Transformatief onderwijs vraagt om eigenaarschap van de student over diens leerproces, waarbij deze een grote mate van eigen sturing en verantwoordelijkheid draagt. Dit valt uiteen in twee belangrijke aspecten, het studeren zelf, en de keuzes daarin. Allereerst moeten we studenten leren en ondersteunen in hoe te </w:t>
      </w:r>
      <w:r w:rsidRPr="00CB402B">
        <w:rPr>
          <w:lang w:val="nl-NL"/>
        </w:rPr>
        <w:lastRenderedPageBreak/>
        <w:t xml:space="preserve">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 te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 De student is dan geen passieve ontvanger, maar actieve eigenaar van het eigen leren. Ook deze keuzes vergen begeleiding: door opties in beeld te brengen en door mentorschap en coaching. Zie het voorbeeld in </w:t>
      </w:r>
      <w:r w:rsidRPr="00CB402B">
        <w:rPr>
          <w:highlight w:val="yellow"/>
          <w:lang w:val="nl-NL"/>
        </w:rPr>
        <w:fldChar w:fldCharType="begin"/>
      </w:r>
      <w:r w:rsidRPr="00CB402B">
        <w:rPr>
          <w:lang w:val="nl-NL"/>
        </w:rPr>
        <w:instrText xml:space="preserve"> REF _Ref134713800 \h </w:instrText>
      </w:r>
      <w:r w:rsidRPr="00CB402B">
        <w:rPr>
          <w:highlight w:val="yellow"/>
          <w:lang w:val="nl-NL"/>
        </w:rPr>
      </w:r>
      <w:r w:rsidRPr="00CB402B">
        <w:rPr>
          <w:highlight w:val="yellow"/>
          <w:lang w:val="nl-NL"/>
        </w:rPr>
        <w:fldChar w:fldCharType="separate"/>
      </w:r>
      <w:proofErr w:type="spellStart"/>
      <w:r w:rsidRPr="00CB402B">
        <w:rPr>
          <w:lang w:val="nl-NL"/>
        </w:rPr>
        <w:t>Tekstbox</w:t>
      </w:r>
      <w:proofErr w:type="spellEnd"/>
      <w:r w:rsidRPr="00CB402B">
        <w:rPr>
          <w:lang w:val="nl-NL"/>
        </w:rPr>
        <w:t xml:space="preserve"> 3 - 6</w:t>
      </w:r>
      <w:r w:rsidRPr="00CB402B">
        <w:rPr>
          <w:highlight w:val="yellow"/>
          <w:lang w:val="nl-NL"/>
        </w:rPr>
        <w:fldChar w:fldCharType="end"/>
      </w:r>
      <w:r w:rsidRPr="00CB402B">
        <w:rPr>
          <w:lang w:val="nl-NL"/>
        </w:rPr>
        <w:t xml:space="preserve"> over toetsen als leren, want dat is één van de vele mogelijke voorbeelden waarbij de student veel eigen autonomie krijgt.</w:t>
      </w:r>
    </w:p>
    <w:p w14:paraId="38B3CF1D" w14:textId="77777777" w:rsidR="00F40501" w:rsidRPr="00CB402B" w:rsidRDefault="00F40501" w:rsidP="00F40501">
      <w:pPr>
        <w:pStyle w:val="Heading4"/>
        <w:rPr>
          <w:noProof w:val="0"/>
        </w:rPr>
      </w:pPr>
      <w:bookmarkStart w:id="52" w:name="_Toc134718913"/>
      <w:r w:rsidRPr="00CB402B">
        <w:rPr>
          <w:noProof w:val="0"/>
        </w:rPr>
        <w:t>Toetsing inzetten ter ondersteuning van leren</w:t>
      </w:r>
      <w:bookmarkEnd w:id="52"/>
      <w:r w:rsidRPr="00CB402B">
        <w:rPr>
          <w:noProof w:val="0"/>
        </w:rPr>
        <w:t xml:space="preserve"> </w:t>
      </w:r>
    </w:p>
    <w:p w14:paraId="651D7050" w14:textId="77777777" w:rsidR="00F40501" w:rsidRPr="00CB402B" w:rsidRDefault="00F40501" w:rsidP="009A7E41">
      <w:pPr>
        <w:pStyle w:val="AfterSection"/>
        <w:rPr>
          <w:rStyle w:val="normaltextrun"/>
          <w:rFonts w:eastAsiaTheme="minorEastAsia" w:cs="EB Garamond"/>
          <w:smallCaps/>
          <w:color w:val="333333"/>
          <w:spacing w:val="5"/>
          <w:sz w:val="20"/>
          <w:szCs w:val="20"/>
          <w:lang w:val="nl-NL"/>
        </w:rPr>
      </w:pPr>
      <w:r w:rsidRPr="00CB402B">
        <w:rPr>
          <w:lang w:val="nl-NL"/>
        </w:rPr>
        <w:t xml:space="preserve">Bij de paragraaf over open onderwijs hebben we al even gesproken over de noodzaak na te denken over toetsing. Bij voorbeeld om te overwegen divergent te toetsen of in toetsing ruimte te bieden voor open, dat wil zeggen door de student zelf in te vullen, leerdoelen. Maar over toetsing valt meer te zeggen. Toetsing kent meerdere doelen en kan fungeren als bewijs van leren (selecterend of </w:t>
      </w:r>
      <w:proofErr w:type="spellStart"/>
      <w:r w:rsidRPr="00CB402B">
        <w:rPr>
          <w:lang w:val="nl-NL"/>
        </w:rPr>
        <w:t>summatief</w:t>
      </w:r>
      <w:proofErr w:type="spellEnd"/>
      <w:r w:rsidRPr="00CB402B">
        <w:rPr>
          <w:lang w:val="nl-NL"/>
        </w:rPr>
        <w:t>), als feedback op het leerproces (diagnostisch of formatief) of als feedback op kwaliteit (evaluatief). Toetsing zou altijd moeten starten vanuit een idee over wat en hoe er geleerd of ervaren moet worden, en moet aansluiten bij de leeractiviteiten. Het principe dat leerdoelen, leeractiviteiten en toetsing op elkaar moeten aansluiten om leren te bevorderen, wordt ‘</w:t>
      </w:r>
      <w:proofErr w:type="spellStart"/>
      <w:r w:rsidRPr="00CB402B">
        <w:rPr>
          <w:lang w:val="nl-NL"/>
        </w:rPr>
        <w:t>constructive</w:t>
      </w:r>
      <w:proofErr w:type="spellEnd"/>
      <w:r w:rsidRPr="00CB402B">
        <w:rPr>
          <w:lang w:val="nl-NL"/>
        </w:rPr>
        <w:t xml:space="preserve"> </w:t>
      </w:r>
      <w:proofErr w:type="spellStart"/>
      <w:r w:rsidRPr="00CB402B">
        <w:rPr>
          <w:lang w:val="nl-NL"/>
        </w:rPr>
        <w:lastRenderedPageBreak/>
        <w:t>alignment</w:t>
      </w:r>
      <w:proofErr w:type="spellEnd"/>
      <w:r w:rsidRPr="00CB402B">
        <w:rPr>
          <w:lang w:val="nl-NL"/>
        </w:rPr>
        <w:t>’ genoemd.</w:t>
      </w:r>
      <w:r w:rsidRPr="00CB402B">
        <w:rPr>
          <w:vertAlign w:val="superscript"/>
          <w:lang w:val="nl-NL"/>
        </w:rPr>
        <w:footnoteReference w:id="123"/>
      </w:r>
      <w:r w:rsidRPr="00CB402B">
        <w:rPr>
          <w:lang w:val="nl-NL"/>
        </w:rPr>
        <w:t xml:space="preserve"> Dus de leerdoelen, of deze nu op gericht zijn op kwalificatie, socialisatie, </w:t>
      </w:r>
      <w:proofErr w:type="spellStart"/>
      <w:r w:rsidRPr="00CB402B">
        <w:rPr>
          <w:lang w:val="nl-NL"/>
        </w:rPr>
        <w:t>subjectificatie</w:t>
      </w:r>
      <w:proofErr w:type="spellEnd"/>
      <w:r w:rsidRPr="00CB402B">
        <w:rPr>
          <w:lang w:val="nl-NL"/>
        </w:rPr>
        <w:t xml:space="preserve"> of een combinatie hiervan, zouden leidend moeten zijn bij de keuze voor de vorm van toetsing. Veel innovaties mislukken omdat weliswaar leerdoelen en activiteiten worden aangepast maar de toetsing op oude leest voortgaat. Voor het bereiken van de diversiteit aan hoogwaardige competenties waar we studenten aan de universiteit voor opleiden, moet een toets-programma van een opleiding dus uit een veelheid aan vormen en momenten bestaan, afgestemd op de leerfase. Maar voor de ideale universiteit willen we hierin nog een stap verder gaan. Willen we leren inrichten als actief, transformatief proces, met een hoge mate van zelfsturing en eigenaarschap van de student, dan is een fundamentele verandering in toets-visie en cultuur noodzakelijk. Misschien moeten we om te beginnen niet alleen in beheersingsdoelen, maar ook in ervarings- of aanboddoelen denken, zie de eerdere paragraaf over open leerdoelen. Daarnaast zouden we moeten exploreren hoe we toetsing niet alleen inzetten als bewijs van leren, maar ook voor leren of zelfs als leren.</w:t>
      </w:r>
      <w:r w:rsidRPr="00CB402B">
        <w:rPr>
          <w:vertAlign w:val="superscript"/>
          <w:lang w:val="nl-NL"/>
        </w:rPr>
        <w:footnoteReference w:id="124"/>
      </w:r>
      <w:r w:rsidRPr="00CB402B">
        <w:rPr>
          <w:lang w:val="nl-NL"/>
        </w:rPr>
        <w:t xml:space="preserve"> Toetsen heeft dan in de eerste plaats de rol van feedback en reflectie gedurende het onderwijsprogramma. Bij toetsen als leren is een toets op zichzelf een leerervaring met ‘feed-up’: de student krijgt handvaten hoe zich verder te ontwikkelen. Deze feed-up volgt niet automatisch uit elke tussentijdse toets maar vereist bewuste actie en begeleiding. Bij toetsen voor leren krijgen student en docent inzicht in voortgang, in wat al geleerd is en waar nog op moet worden ingezet. Het dient dan als feed-up en feed-</w:t>
      </w:r>
      <w:r w:rsidRPr="00CB402B">
        <w:rPr>
          <w:lang w:val="nl-NL"/>
        </w:rPr>
        <w:lastRenderedPageBreak/>
        <w:t>forward, dus informatie zodat een student weet wat en hoe deze zich verder kan ontwikkelen.</w:t>
      </w:r>
      <w:r w:rsidRPr="00CB402B">
        <w:rPr>
          <w:vertAlign w:val="superscript"/>
          <w:lang w:val="nl-NL"/>
        </w:rPr>
        <w:footnoteReference w:id="125"/>
      </w:r>
      <w:r w:rsidRPr="00CB402B">
        <w:rPr>
          <w:lang w:val="nl-NL"/>
        </w:rPr>
        <w:t xml:space="preserve"> Hierbij zijn heldere doelen, succescriteria, en hulp bij de vervolgstappen nodig. Dergelijke formatieve toetsing zou goed aan kunnen sluiten bij transformatief, maatschappijgericht onderwijs en zou studenten voor kunnen bereiden op continue ontwikkeling ook na het onderwijs.</w:t>
      </w:r>
      <w:r w:rsidRPr="00CB402B">
        <w:rPr>
          <w:vertAlign w:val="superscript"/>
          <w:lang w:val="nl-NL"/>
        </w:rPr>
        <w:footnoteReference w:id="126"/>
      </w:r>
      <w:r w:rsidRPr="00CB402B">
        <w:rPr>
          <w:lang w:val="nl-NL"/>
        </w:rPr>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CB402B">
        <w:rPr>
          <w:vertAlign w:val="superscript"/>
          <w:lang w:val="nl-NL"/>
        </w:rPr>
        <w:footnoteReference w:id="127"/>
      </w:r>
      <w:r w:rsidRPr="00CB402B">
        <w:rPr>
          <w:vertAlign w:val="superscript"/>
          <w:lang w:val="nl-NL"/>
        </w:rPr>
        <w:footnoteReference w:id="128"/>
      </w:r>
      <w:r w:rsidRPr="00CB402B">
        <w:rPr>
          <w:lang w:val="nl-NL"/>
        </w:rPr>
        <w:t xml:space="preserve"> Zie het voorbeeld van programmatisch toetsen in de masteropleiding Diergeneeskunde in </w:t>
      </w:r>
      <w:r w:rsidRPr="00CB402B">
        <w:rPr>
          <w:lang w:val="nl-NL"/>
        </w:rPr>
        <w:fldChar w:fldCharType="begin"/>
      </w:r>
      <w:r w:rsidRPr="00CB402B">
        <w:rPr>
          <w:lang w:val="nl-NL"/>
        </w:rPr>
        <w:instrText xml:space="preserve"> REF _Ref134713800 \h </w:instrText>
      </w:r>
      <w:r w:rsidRPr="00CB402B">
        <w:rPr>
          <w:lang w:val="nl-NL"/>
        </w:rPr>
      </w:r>
      <w:r w:rsidRPr="00CB402B">
        <w:rPr>
          <w:lang w:val="nl-NL"/>
        </w:rPr>
        <w:fldChar w:fldCharType="separate"/>
      </w:r>
      <w:proofErr w:type="spellStart"/>
      <w:r w:rsidRPr="00CB402B">
        <w:rPr>
          <w:lang w:val="nl-NL"/>
        </w:rPr>
        <w:t>Tekstbox</w:t>
      </w:r>
      <w:proofErr w:type="spellEnd"/>
      <w:r w:rsidRPr="00CB402B">
        <w:rPr>
          <w:lang w:val="nl-NL"/>
        </w:rPr>
        <w:t xml:space="preserve"> 3 - 6</w:t>
      </w:r>
      <w:r w:rsidRPr="00CB402B">
        <w:rPr>
          <w:lang w:val="nl-NL"/>
        </w:rPr>
        <w:fldChar w:fldCharType="end"/>
      </w:r>
      <w:r w:rsidRPr="00CB402B">
        <w:rPr>
          <w:lang w:val="nl-NL"/>
        </w:rPr>
        <w:t xml:space="preserve">. Dit zijn inspirerende ontwikkelingen. Tegelijk laat literatuur laat zien dat de integratie van leren en </w:t>
      </w:r>
      <w:r w:rsidRPr="00CB402B">
        <w:rPr>
          <w:lang w:val="nl-NL"/>
        </w:rPr>
        <w:lastRenderedPageBreak/>
        <w:t>toetsen ook een spanningsveld met zich meebrengt, wat nader onderzoek vraagt.</w:t>
      </w:r>
      <w:r w:rsidRPr="00CB402B">
        <w:rPr>
          <w:rStyle w:val="FootnoteReference"/>
          <w:rFonts w:cs="EB Garamond"/>
          <w:color w:val="333333"/>
          <w:lang w:val="nl-NL"/>
        </w:rPr>
        <w:footnoteReference w:id="129"/>
      </w:r>
      <w:r w:rsidRPr="00CB402B">
        <w:rPr>
          <w:sz w:val="20"/>
          <w:szCs w:val="20"/>
          <w:vertAlign w:val="superscript"/>
          <w:lang w:val="nl-NL"/>
        </w:rPr>
        <w:t>,</w:t>
      </w:r>
      <w:r w:rsidRPr="00CB402B">
        <w:rPr>
          <w:vertAlign w:val="superscript"/>
          <w:lang w:val="nl-NL"/>
        </w:rPr>
        <w:footnoteReference w:id="130"/>
      </w:r>
      <w:r w:rsidRPr="00CB402B" w:rsidDel="002C384D">
        <w:rPr>
          <w:rStyle w:val="normaltextrun"/>
          <w:rFonts w:cs="EB Garamond"/>
          <w:color w:val="333333"/>
          <w:sz w:val="20"/>
          <w:szCs w:val="20"/>
          <w:lang w:val="nl-NL"/>
        </w:rPr>
        <w:t xml:space="preserve"> </w:t>
      </w:r>
    </w:p>
    <w:p w14:paraId="356A92AB" w14:textId="77777777" w:rsidR="00F40501" w:rsidRPr="00CB402B" w:rsidRDefault="00F40501" w:rsidP="00F40501">
      <w:pPr>
        <w:pStyle w:val="Caption"/>
        <w:rPr>
          <w:rStyle w:val="normaltextrun"/>
          <w:lang w:val="nl-NL"/>
        </w:rPr>
      </w:pPr>
      <w:bookmarkStart w:id="53" w:name="_Ref134713800"/>
      <w:proofErr w:type="spellStart"/>
      <w:r w:rsidRPr="00CB402B">
        <w:rPr>
          <w:lang w:val="nl-NL"/>
        </w:rPr>
        <w:t>Tekstbox</w:t>
      </w:r>
      <w:proofErr w:type="spellEnd"/>
      <w:r w:rsidRPr="00CB402B">
        <w:rPr>
          <w:lang w:val="nl-NL"/>
        </w:rPr>
        <w:t xml:space="preserve">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6</w:t>
      </w:r>
      <w:r w:rsidRPr="00CB402B">
        <w:rPr>
          <w:lang w:val="nl-NL"/>
        </w:rPr>
        <w:fldChar w:fldCharType="end"/>
      </w:r>
      <w:bookmarkEnd w:id="53"/>
      <w:r w:rsidRPr="00CB402B">
        <w:rPr>
          <w:lang w:val="nl-NL"/>
        </w:rPr>
        <w:t>.</w:t>
      </w:r>
      <w:r w:rsidRPr="00CB402B">
        <w:rPr>
          <w:rStyle w:val="normaltextrun"/>
          <w:lang w:val="nl-NL"/>
        </w:rPr>
        <w:t xml:space="preserve"> Toetsing als leren: programmatisch toetsen in de masteropleiding Diergeneeskunde</w:t>
      </w:r>
    </w:p>
    <w:p w14:paraId="54896949" w14:textId="77777777" w:rsidR="00F40501" w:rsidRPr="00CB402B" w:rsidRDefault="00F40501" w:rsidP="005E4E1D">
      <w:pPr>
        <w:pStyle w:val="Textbox"/>
      </w:pPr>
      <w:r w:rsidRPr="00CB402B">
        <w:t>In de masteropleiding Diergeneeskunde is sinds 2010 programmatisch toetsen geïmplementeerd. Kort gezegd komt dit erop neer dat studenten gedurende de opleiding tijdens leeractiviteiten een scala aan verschillende datapunten verzamelen in een portfolio. Ieder datapunt op zich, zoals korte praktijkbeoordelingen, (zelf)toetsen, 360 graden evaluaties en ‘</w:t>
      </w:r>
      <w:proofErr w:type="spellStart"/>
      <w:r w:rsidRPr="00CB402B">
        <w:rPr>
          <w:i/>
          <w:iCs/>
        </w:rPr>
        <w:t>evidence-based</w:t>
      </w:r>
      <w:proofErr w:type="spellEnd"/>
      <w:r w:rsidRPr="00CB402B">
        <w:rPr>
          <w:i/>
          <w:iCs/>
        </w:rPr>
        <w:t xml:space="preserve"> case </w:t>
      </w:r>
      <w:proofErr w:type="spellStart"/>
      <w:r w:rsidRPr="00CB402B">
        <w:rPr>
          <w:i/>
          <w:iCs/>
        </w:rPr>
        <w:t>reports</w:t>
      </w:r>
      <w:proofErr w:type="spellEnd"/>
      <w:r w:rsidRPr="00CB402B">
        <w:t xml:space="preserve">’, levert de student betekenisvolle informatie ter ondersteuning van het leren. Daarnaast vindt de uiteindelijke </w:t>
      </w:r>
      <w:r w:rsidRPr="00CB402B">
        <w:rPr>
          <w:i/>
          <w:iCs/>
        </w:rPr>
        <w:t>high-</w:t>
      </w:r>
      <w:proofErr w:type="spellStart"/>
      <w:r w:rsidRPr="00CB402B">
        <w:rPr>
          <w:i/>
          <w:iCs/>
        </w:rPr>
        <w:t>stakes</w:t>
      </w:r>
      <w:proofErr w:type="spellEnd"/>
      <w:r w:rsidRPr="00CB402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CB402B" w:rsidDel="002C384D">
        <w:rPr>
          <w:rStyle w:val="normaltextrun"/>
          <w:rFonts w:ascii="Segoe UI Symbol" w:hAnsi="Segoe UI Symbol" w:cs="Segoe UI"/>
          <w:i/>
          <w:iCs/>
          <w:color w:val="333333"/>
          <w:szCs w:val="20"/>
        </w:rPr>
        <w:t xml:space="preserve"> </w:t>
      </w:r>
    </w:p>
    <w:p w14:paraId="3698F414" w14:textId="77777777" w:rsidR="00F40501" w:rsidRPr="00CB402B" w:rsidRDefault="00F40501" w:rsidP="00F40501">
      <w:pPr>
        <w:rPr>
          <w:rFonts w:cs="EB Garamond"/>
        </w:rPr>
      </w:pPr>
      <w:r w:rsidRPr="00CB402B">
        <w:rPr>
          <w:rFonts w:cs="EB Garamond"/>
        </w:rPr>
        <w:t xml:space="preserve">Bij het zoeken naar nieuwe </w:t>
      </w:r>
      <w:proofErr w:type="spellStart"/>
      <w:r w:rsidRPr="00CB402B">
        <w:rPr>
          <w:rFonts w:cs="EB Garamond"/>
        </w:rPr>
        <w:t>toetsvormen</w:t>
      </w:r>
      <w:proofErr w:type="spellEnd"/>
      <w:r w:rsidRPr="00CB402B">
        <w:rPr>
          <w:rFonts w:cs="EB Garamond"/>
        </w:rPr>
        <w:t xml:space="preserve"> blijft het dus zaak oog te hebben voor een goede balans tussen de verschillende doelen van toetsing, te monitoren of er geen ongewenste bijwerkingen optreden, en of toetsing de </w:t>
      </w:r>
      <w:proofErr w:type="gramStart"/>
      <w:r w:rsidRPr="00CB402B">
        <w:rPr>
          <w:rFonts w:cs="EB Garamond"/>
        </w:rPr>
        <w:t>beoogde doelen</w:t>
      </w:r>
      <w:proofErr w:type="gramEnd"/>
      <w:r w:rsidRPr="00CB402B">
        <w:rPr>
          <w:rFonts w:cs="EB Garamond"/>
        </w:rPr>
        <w:t xml:space="preserve"> waarmaakt. Juist </w:t>
      </w:r>
      <w:r w:rsidRPr="00CB402B">
        <w:rPr>
          <w:rFonts w:cs="EB Garamond"/>
        </w:rPr>
        <w:lastRenderedPageBreak/>
        <w:t xml:space="preserve">vanwege de complexiteit is toetsing een gebied dat aandacht verdient. Het nadenken over nieuwe vormen van toetsing is niet alleen voor de Bachelor en Masterfase van belang, maar zeker ook voor de PhD fase en voor het ‘levenslang leren’-aanbod.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w:t>
      </w:r>
      <w:proofErr w:type="gramStart"/>
      <w:r w:rsidRPr="00CB402B">
        <w:rPr>
          <w:rFonts w:cs="EB Garamond"/>
        </w:rPr>
        <w:t>reeds</w:t>
      </w:r>
      <w:proofErr w:type="gramEnd"/>
      <w:r w:rsidRPr="00CB402B">
        <w:rPr>
          <w:rFonts w:cs="EB Garamond"/>
        </w:rPr>
        <w:t xml:space="preserve"> genoemde ervaringscyclus van leren (zie ook de paragraaf hierna). 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w:t>
      </w:r>
      <w:proofErr w:type="spellStart"/>
      <w:r w:rsidRPr="00CB402B">
        <w:rPr>
          <w:rFonts w:cs="EB Garamond"/>
        </w:rPr>
        <w:t>subjectificatie</w:t>
      </w:r>
      <w:proofErr w:type="spellEnd"/>
      <w:r w:rsidRPr="00CB402B">
        <w:rPr>
          <w:rFonts w:cs="EB Garamond"/>
        </w:rPr>
        <w:t xml:space="preserve"> - ondersteunt en niet in de weg zit. Toetsing niet alleen als check van leren, maar toetsing ingezet ‘voor’ of zelfs ‘als’ leren, zodat het de student bekrachtigt in zijn leerproces en vorming.</w:t>
      </w:r>
    </w:p>
    <w:p w14:paraId="24D885F3" w14:textId="77777777" w:rsidR="00F40501" w:rsidRPr="00CB402B" w:rsidRDefault="00F40501" w:rsidP="00F40501">
      <w:pPr>
        <w:pStyle w:val="Heading4"/>
        <w:rPr>
          <w:noProof w:val="0"/>
        </w:rPr>
      </w:pPr>
      <w:bookmarkStart w:id="54" w:name="_Toc134718914"/>
      <w:r w:rsidRPr="00CB402B">
        <w:rPr>
          <w:noProof w:val="0"/>
        </w:rPr>
        <w:t>Professionele identiteitsvorming in het onderwijs</w:t>
      </w:r>
      <w:bookmarkEnd w:id="54"/>
    </w:p>
    <w:p w14:paraId="21977739" w14:textId="77777777" w:rsidR="00F40501" w:rsidRPr="00CB402B" w:rsidRDefault="00F40501" w:rsidP="009A7E41">
      <w:pPr>
        <w:pStyle w:val="AfterSection"/>
        <w:rPr>
          <w:lang w:val="nl-NL"/>
        </w:rPr>
      </w:pPr>
      <w:r w:rsidRPr="00CB402B">
        <w:rPr>
          <w:lang w:val="nl-NL"/>
        </w:rPr>
        <w:t>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van wie ze zijn en wat ze als academische professional kunnen bijdragen, als aardwetenschapper, rechtsgeleerde, ‘</w:t>
      </w:r>
      <w:proofErr w:type="spellStart"/>
      <w:r w:rsidRPr="00CB402B">
        <w:rPr>
          <w:lang w:val="nl-NL"/>
        </w:rPr>
        <w:t>liberal</w:t>
      </w:r>
      <w:proofErr w:type="spellEnd"/>
      <w:r w:rsidRPr="00CB402B">
        <w:rPr>
          <w:lang w:val="nl-NL"/>
        </w:rPr>
        <w:t xml:space="preserve"> arts &amp; </w:t>
      </w:r>
      <w:proofErr w:type="spellStart"/>
      <w:r w:rsidRPr="00CB402B">
        <w:rPr>
          <w:lang w:val="nl-NL"/>
        </w:rPr>
        <w:t>science</w:t>
      </w:r>
      <w:proofErr w:type="spellEnd"/>
      <w:r w:rsidRPr="00CB402B">
        <w:rPr>
          <w:lang w:val="nl-NL"/>
        </w:rPr>
        <w:t xml:space="preserve">’ wetenschapper, diergeneeskundige, enzovoorts. Wellicht met uitzondering van enkele opleidingen met een in het oog springend beroepsbeeld zoals geneeskunde of diergeneeskunde. Maar ook in opleidingen met een sterk beroepsbeeld verdient identiteitsvorming aandacht. Sterker nog, </w:t>
      </w:r>
      <w:r w:rsidRPr="00CB402B">
        <w:rPr>
          <w:lang w:val="nl-NL"/>
        </w:rPr>
        <w:lastRenderedPageBreak/>
        <w:t>het sterke professionele beeld kan zelfs misleidend zijn want het werkveld is inmiddels veelal veel breder dan het traditionele beroepsbeeld. Bijvoorbeeld slechts een klein percentage diergeneeskundestudenten gaat werken in een dierenkliniek, anderen vinden vanuit hun expertise als diergeneeskundige heel andere functies in de maatschappij, bijvoorbeeld bij de voedsel-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4AC5852C" w14:textId="77777777" w:rsidR="00F40501" w:rsidRPr="00CB402B" w:rsidRDefault="00F40501" w:rsidP="00F40501">
      <w:pPr>
        <w:rPr>
          <w:rFonts w:cs="EB Garamond"/>
        </w:rPr>
      </w:pPr>
      <w:r w:rsidRPr="00CB402B">
        <w:rPr>
          <w:rFonts w:cs="EB Garamond"/>
        </w:rPr>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w:t>
      </w:r>
      <w:proofErr w:type="spellStart"/>
      <w:r w:rsidRPr="00CB402B">
        <w:rPr>
          <w:rFonts w:cs="EB Garamond"/>
        </w:rPr>
        <w:t>Dialogical</w:t>
      </w:r>
      <w:proofErr w:type="spellEnd"/>
      <w:r w:rsidRPr="00CB402B">
        <w:rPr>
          <w:rFonts w:cs="EB Garamond"/>
        </w:rPr>
        <w:t xml:space="preserve"> </w:t>
      </w:r>
      <w:proofErr w:type="spellStart"/>
      <w:r w:rsidRPr="00CB402B">
        <w:rPr>
          <w:rFonts w:cs="EB Garamond"/>
        </w:rPr>
        <w:t>self-theory</w:t>
      </w:r>
      <w:proofErr w:type="spellEnd"/>
      <w:r w:rsidRPr="00CB402B">
        <w:rPr>
          <w:rFonts w:cs="EB Garamond"/>
        </w:rPr>
        <w:t>’ wordt wel gesproken over identiteitsposities welke dialogisch tot stand komen en kunnen interacteren.</w:t>
      </w:r>
      <w:r w:rsidRPr="00CB402B">
        <w:rPr>
          <w:rFonts w:cs="EB Garamond"/>
          <w:vertAlign w:val="superscript"/>
        </w:rPr>
        <w:footnoteReference w:id="131"/>
      </w:r>
      <w:r w:rsidRPr="00CB402B">
        <w:rPr>
          <w:rFonts w:cs="EB Garamond"/>
        </w:rPr>
        <w:t xml:space="preserve"> Zo kan iedereen een scala aan identiteitsposities ervaren die in interactie met elkaar iemands zelfbeeld vormen, bijvoorbeeld als opgewekt persoon, als familielid, als kunstliefhebber, als activist enzovoorts. Een van deze identiteitsposities is de professionele identiteit. Voor het gemak spreken we over professionele identiteit, en niet steeds identiteitspositie, maar zoals hierboven toegelicht gaat het dus over een aspect van iemands zelfbeeld dat nooit volledig losstaat, en dat interacteert met andere persoonlijke aspecten en sociale en maatschappelijke rollen die iemand inneemt. Tijdens het onderwijs zal een lerende een identiteitspositie ervaren als student, maar tegelijk ontwikkelt zich daarnaast ook al een beginnende </w:t>
      </w:r>
      <w:r w:rsidRPr="00CB402B">
        <w:rPr>
          <w:rFonts w:cs="EB Garamond"/>
        </w:rPr>
        <w:lastRenderedPageBreak/>
        <w:t xml:space="preserve">professionele identiteit. Dit is bepalend voor hoe iemand zich op de arbeidsmarkt en maatschappij gaat begeven, zich daar presenteert, en daar acteert. </w:t>
      </w:r>
    </w:p>
    <w:p w14:paraId="1692BD0F" w14:textId="77777777" w:rsidR="00F40501" w:rsidRPr="00CB402B" w:rsidRDefault="00F40501" w:rsidP="00F40501">
      <w:pPr>
        <w:rPr>
          <w:rFonts w:cs="EB Garamond"/>
        </w:rPr>
      </w:pPr>
      <w:r w:rsidRPr="00CB402B">
        <w:rPr>
          <w:rFonts w:cs="EB Garamond"/>
        </w:rPr>
        <w:t xml:space="preserve">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w:t>
      </w:r>
      <w:proofErr w:type="spellStart"/>
      <w:r w:rsidRPr="00CB402B">
        <w:rPr>
          <w:rFonts w:cs="EB Garamond"/>
        </w:rPr>
        <w:t>Inter</w:t>
      </w:r>
      <w:proofErr w:type="spellEnd"/>
      <w:r w:rsidRPr="00CB402B">
        <w:rPr>
          <w:rFonts w:cs="EB Garamond"/>
        </w:rPr>
        <w:t xml:space="preserve">- en </w:t>
      </w:r>
      <w:proofErr w:type="spellStart"/>
      <w:r w:rsidRPr="00CB402B">
        <w:rPr>
          <w:rFonts w:cs="EB Garamond"/>
        </w:rPr>
        <w:t>transdisciplinair</w:t>
      </w:r>
      <w:proofErr w:type="spellEnd"/>
      <w:r w:rsidRPr="00CB402B">
        <w:rPr>
          <w:rFonts w:cs="EB Garamond"/>
        </w:rPr>
        <w:t xml:space="preserve">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identiteit wordt. Dit laatste speelt uiteraard een hoofdrol bij opleidingen die in de aard interdisciplinair van aard zijn.</w:t>
      </w:r>
    </w:p>
    <w:p w14:paraId="166B9449" w14:textId="77777777" w:rsidR="00F40501" w:rsidRPr="00CB402B" w:rsidRDefault="00F40501" w:rsidP="00F40501">
      <w:pPr>
        <w:pStyle w:val="Heading4"/>
        <w:rPr>
          <w:noProof w:val="0"/>
        </w:rPr>
      </w:pPr>
      <w:bookmarkStart w:id="55" w:name="_Toc134718915"/>
      <w:r w:rsidRPr="00CB402B">
        <w:rPr>
          <w:noProof w:val="0"/>
        </w:rPr>
        <w:t>Flexibel: Tolerantie van onzekerheid en ontwikkeling van adaptieve expertise</w:t>
      </w:r>
      <w:bookmarkEnd w:id="55"/>
    </w:p>
    <w:p w14:paraId="382471F6" w14:textId="77777777" w:rsidR="00F40501" w:rsidRPr="00CB402B" w:rsidRDefault="00F40501" w:rsidP="009A7E41">
      <w:pPr>
        <w:pStyle w:val="AfterSection"/>
        <w:rPr>
          <w:lang w:val="nl-NL"/>
        </w:rPr>
      </w:pPr>
      <w:r w:rsidRPr="00CB402B">
        <w:rPr>
          <w:lang w:val="nl-NL"/>
        </w:rPr>
        <w:t xml:space="preserve">De enige constante in het leven is verandering, en we moeten studenten daar dus op voorbereiden. Omgaan met nieuwe situaties, </w:t>
      </w:r>
      <w:r w:rsidRPr="00CB402B">
        <w:rPr>
          <w:lang w:val="nl-NL"/>
        </w:rPr>
        <w:lastRenderedPageBreak/>
        <w:t xml:space="preserve">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 meer door al bij voorlichting en matchingsactiviteiten duidelijk te maken dat de universiteit opleidt tot omgaan met onzekerheid. Dat dat onderdeel is van je academische identiteit en competenties. </w:t>
      </w:r>
    </w:p>
    <w:p w14:paraId="6934C21B" w14:textId="77777777" w:rsidR="00F40501" w:rsidRPr="00CB402B" w:rsidRDefault="00F40501" w:rsidP="00F40501">
      <w:pPr>
        <w:rPr>
          <w:rFonts w:cs="EB Garamond"/>
        </w:rPr>
      </w:pPr>
      <w:r w:rsidRPr="00CB402B">
        <w:rPr>
          <w:rFonts w:cs="EB Garamond"/>
        </w:rPr>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rsidRPr="00CB402B">
        <w:rPr>
          <w:rFonts w:cs="EB Garamond"/>
          <w:vertAlign w:val="superscript"/>
        </w:rPr>
        <w:footnoteReference w:id="132"/>
      </w:r>
      <w:r w:rsidRPr="00CB402B">
        <w:rPr>
          <w:rFonts w:cs="EB Garamond"/>
          <w:vertAlign w:val="superscript"/>
        </w:rPr>
        <w:t>,</w:t>
      </w:r>
      <w:r w:rsidRPr="00CB402B">
        <w:rPr>
          <w:rFonts w:cs="EB Garamond"/>
          <w:vertAlign w:val="superscript"/>
        </w:rPr>
        <w:footnoteReference w:id="133"/>
      </w:r>
      <w:r w:rsidRPr="00CB402B">
        <w:rPr>
          <w:rFonts w:cs="EB Garamond"/>
        </w:rPr>
        <w:t xml:space="preserve"> Dat is expertise die je in staat stelt ook in onbekende nieuwe situaties effectief op te treden en je expertise dus aan te passen aan de verandering. Bijvoorbeeld als het leerdoel is om een opdrachtgevergesprek met een stakeholder te </w:t>
      </w:r>
      <w:r w:rsidRPr="00CB402B">
        <w:rPr>
          <w:rFonts w:cs="EB Garamond"/>
        </w:rPr>
        <w:lastRenderedPageBreak/>
        <w:t xml:space="preserve">voeren dat expertise er niet uit bestaat een gesprekshandleiding zo goed mogelijk te hanteren, maar dat je inzicht hebt in hoe je aansluiting kunt vinden bij je gesprekspartner. Als je dat inzicht hebt kunt je dat namelijk in 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theorie-geïnformeerd in de praktijk de uitvoering in verschillende omstandigheden het beste inrichten. </w:t>
      </w:r>
    </w:p>
    <w:p w14:paraId="28077A8C" w14:textId="77777777" w:rsidR="00F40501" w:rsidRPr="00CB402B" w:rsidRDefault="00F40501" w:rsidP="00F40501">
      <w:pPr>
        <w:rPr>
          <w:rFonts w:cs="EB Garamond"/>
        </w:rPr>
      </w:pPr>
      <w:r w:rsidRPr="00CB402B">
        <w:rPr>
          <w:rFonts w:cs="EB Garamond"/>
        </w:rPr>
        <w:t xml:space="preserve">Hoe leiden we op voor adaptieve expertise? Uit expertiseonderzoek weten we dat oefening (‘time on </w:t>
      </w:r>
      <w:proofErr w:type="spellStart"/>
      <w:r w:rsidRPr="00CB402B">
        <w:rPr>
          <w:rFonts w:cs="EB Garamond"/>
        </w:rPr>
        <w:t>task</w:t>
      </w:r>
      <w:proofErr w:type="spellEnd"/>
      <w:r w:rsidRPr="00CB402B">
        <w:rPr>
          <w:rFonts w:cs="EB Garamond"/>
        </w:rPr>
        <w:t xml:space="preserve">’) heel belangrijk is in leren: oefening maakt meester. Maar er bestaan twee uiterste 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experimenteren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w:t>
      </w:r>
      <w:r w:rsidRPr="00CB402B">
        <w:rPr>
          <w:rFonts w:cs="EB Garamond"/>
        </w:rPr>
        <w:lastRenderedPageBreak/>
        <w:t>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w:t>
      </w:r>
      <w:proofErr w:type="spellStart"/>
      <w:r w:rsidRPr="00CB402B">
        <w:rPr>
          <w:rFonts w:cs="EB Garamond"/>
        </w:rPr>
        <w:t>powerful</w:t>
      </w:r>
      <w:proofErr w:type="spellEnd"/>
      <w:r w:rsidRPr="00CB402B">
        <w:rPr>
          <w:rFonts w:cs="EB Garamond"/>
        </w:rPr>
        <w:t xml:space="preserve"> </w:t>
      </w:r>
      <w:proofErr w:type="spellStart"/>
      <w:r w:rsidRPr="00CB402B">
        <w:rPr>
          <w:rFonts w:cs="EB Garamond"/>
        </w:rPr>
        <w:t>knowledge</w:t>
      </w:r>
      <w:proofErr w:type="spellEnd"/>
      <w:r w:rsidRPr="00CB402B">
        <w:rPr>
          <w:rFonts w:cs="EB Garamond"/>
        </w:rPr>
        <w:t xml:space="preserve">’), zoals bij de paragraaf over transformatief onderwijs is toegelicht. En het sluit ook aan bij de wens om studenten een open </w:t>
      </w:r>
      <w:proofErr w:type="spellStart"/>
      <w:r w:rsidRPr="00CB402B">
        <w:rPr>
          <w:rFonts w:cs="EB Garamond"/>
        </w:rPr>
        <w:t>mindset</w:t>
      </w:r>
      <w:proofErr w:type="spellEnd"/>
      <w:r w:rsidRPr="00CB402B">
        <w:rPr>
          <w:rFonts w:cs="EB Garamond"/>
        </w:rPr>
        <w:t xml:space="preserve"> en vaardigheden mee te geven: meta-kennis over hoe kennis in het huidige systeem tot stand komt, zoals in de paragraaf over open onderwijs aan de orde is geweest. Het zijn weliswaar drie aparte aspecten, maar die wel in elkaars verlengde liggen en elkaar kunnen versterken.</w:t>
      </w:r>
    </w:p>
    <w:p w14:paraId="41F5268C" w14:textId="77777777" w:rsidR="00F40501" w:rsidRPr="00CB402B" w:rsidRDefault="00F40501" w:rsidP="00F40501">
      <w:pPr>
        <w:pStyle w:val="Heading4"/>
        <w:rPr>
          <w:noProof w:val="0"/>
        </w:rPr>
      </w:pPr>
      <w:bookmarkStart w:id="56" w:name="_Toc134718916"/>
      <w:r w:rsidRPr="00CB402B">
        <w:rPr>
          <w:noProof w:val="0"/>
        </w:rPr>
        <w:t xml:space="preserve">Flexibele leertrajecten: belang van </w:t>
      </w:r>
      <w:proofErr w:type="spellStart"/>
      <w:r w:rsidRPr="00CB402B">
        <w:rPr>
          <w:noProof w:val="0"/>
        </w:rPr>
        <w:t>mentoring</w:t>
      </w:r>
      <w:proofErr w:type="spellEnd"/>
      <w:r w:rsidRPr="00CB402B">
        <w:rPr>
          <w:noProof w:val="0"/>
        </w:rPr>
        <w:t xml:space="preserve"> en begeleiding</w:t>
      </w:r>
      <w:bookmarkEnd w:id="56"/>
    </w:p>
    <w:p w14:paraId="74D4B2F4" w14:textId="77777777" w:rsidR="00F40501" w:rsidRPr="00CB402B" w:rsidRDefault="00F40501" w:rsidP="009A7E41">
      <w:pPr>
        <w:pStyle w:val="AfterSection"/>
        <w:rPr>
          <w:lang w:val="nl-NL"/>
        </w:rPr>
      </w:pPr>
      <w:r w:rsidRPr="00CB402B">
        <w:rPr>
          <w:lang w:val="nl-NL"/>
        </w:rPr>
        <w:t>Een student ruimte geven voor eigen ontwikkeling en aanzetten tot feedback en reflectie, vereist een intensieve vorm van begeleiding en coaching. Je weet niet wat je nog niet weet. Onderwijs kan bijdragen allereerst ‘bewust onbekwaam’ te worden, te zien wat er te leren valt, en vervolgens bekwaam.</w:t>
      </w:r>
    </w:p>
    <w:p w14:paraId="1EE242A3" w14:textId="77777777" w:rsidR="00F40501" w:rsidRPr="00CB402B" w:rsidRDefault="00F40501" w:rsidP="00F40501">
      <w:pPr>
        <w:rPr>
          <w:rFonts w:cs="EB Garamond"/>
        </w:rPr>
      </w:pPr>
      <w:r w:rsidRPr="00CB402B">
        <w:rPr>
          <w:rFonts w:cs="EB Garamond"/>
        </w:rPr>
        <w:t xml:space="preserve">Vraag voor de universiteit is wat de juiste volgorde en balans is. Kun je studenten direct vanaf de start al veel vrijheid geven? Het antwoord hierop is waarschijnlijk ‘dat hangt ervan af’. Een voorwaarde is in elk geval dat dit alleen kan als je een student hierin goed begeleidt. Duidelijk is dat tijdens een leertraject studenten op de juiste manier uitgedaagd moeten worden. De ‘zone of </w:t>
      </w:r>
      <w:proofErr w:type="spellStart"/>
      <w:r w:rsidRPr="00CB402B">
        <w:rPr>
          <w:rFonts w:cs="EB Garamond"/>
        </w:rPr>
        <w:t>proximal</w:t>
      </w:r>
      <w:proofErr w:type="spellEnd"/>
      <w:r w:rsidRPr="00CB402B">
        <w:rPr>
          <w:rFonts w:cs="EB Garamond"/>
        </w:rPr>
        <w:t xml:space="preserve"> development’ is al eerder genoemd en wordt gebruikt om aan te duiden dat uitdagen niet zover af moet staan van wat iemand kan en weet, dat de kloof te groot wordt, maar wel zodanig dat er ongemak optreedt. Dan begeef je je in nieuw terrein en word je gedwongen je kennis uit te breiden en te herschikken.</w:t>
      </w:r>
    </w:p>
    <w:p w14:paraId="692334C3" w14:textId="77777777" w:rsidR="00F40501" w:rsidRPr="00CB402B" w:rsidRDefault="00F40501" w:rsidP="00F40501">
      <w:pPr>
        <w:rPr>
          <w:rFonts w:cs="EB Garamond"/>
        </w:rPr>
      </w:pPr>
      <w:r w:rsidRPr="00CB402B">
        <w:rPr>
          <w:rFonts w:cs="EB Garamond"/>
        </w:rPr>
        <w:t xml:space="preserve">Dat dit sturing en begeleiding vereist, staat niet per se haaks op de visie dat idealiter de student al vanaf de start van een </w:t>
      </w:r>
      <w:r w:rsidRPr="00CB402B">
        <w:rPr>
          <w:rFonts w:cs="EB Garamond"/>
        </w:rPr>
        <w:lastRenderedPageBreak/>
        <w:t xml:space="preserve">opleidingstraject bepaalde vrijheid geniet. Bijvoorbeeld door studenten te laten starten met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 Zijn er verplichte cursussen? Zijn er volgordes die vastliggen, zoals een cursus die in het eerste jaar gehaald moet zijn om tweedejaarsvakken te kunnen volgen. Moet de student minstens drie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buitenlandse stage, of het samenwerken met een maatschappelijke partner. Een dergelijke ervaring buiten de eigen comfort zone kan een rijke leerervaring zijn, zeker als de student bewust wordt gemaakt van dat leren. In de literatuur wordt onderscheid gemaakt tussen een viertal </w:t>
      </w:r>
      <w:r w:rsidRPr="00CB402B">
        <w:rPr>
          <w:rFonts w:cs="EB Garamond"/>
        </w:rPr>
        <w:lastRenderedPageBreak/>
        <w:t>leermechanismes die al dan niet in interactie optreden: reflectie, identificatie, coördinatie, en transformatie.</w:t>
      </w:r>
      <w:r w:rsidRPr="00CB402B">
        <w:rPr>
          <w:rFonts w:cs="EB Garamond"/>
          <w:vertAlign w:val="superscript"/>
        </w:rPr>
        <w:footnoteReference w:id="134"/>
      </w:r>
      <w:r w:rsidRPr="00CB402B">
        <w:rPr>
          <w:rFonts w:cs="EB Garamond"/>
        </w:rPr>
        <w:t xml:space="preserve"> </w:t>
      </w:r>
    </w:p>
    <w:p w14:paraId="06AC1CF9" w14:textId="77777777" w:rsidR="00F40501" w:rsidRPr="00CB402B" w:rsidRDefault="00F40501" w:rsidP="00F40501">
      <w:pPr>
        <w:rPr>
          <w:rFonts w:cs="EB Garamond"/>
        </w:rPr>
      </w:pPr>
      <w:r w:rsidRPr="00CB402B">
        <w:rPr>
          <w:rFonts w:cs="EB Garamond"/>
        </w:rPr>
        <w:t xml:space="preserve">We lichten dat toe aan de hand van een voorbeeld. In een </w:t>
      </w:r>
      <w:proofErr w:type="spellStart"/>
      <w:r w:rsidRPr="00CB402B">
        <w:rPr>
          <w:rFonts w:cs="EB Garamond"/>
        </w:rPr>
        <w:t>transdisciplinair</w:t>
      </w:r>
      <w:proofErr w:type="spellEnd"/>
      <w:r w:rsidRPr="00CB402B">
        <w:rPr>
          <w:rFonts w:cs="EB Garamond"/>
        </w:rPr>
        <w:t xml:space="preserve"> </w:t>
      </w:r>
      <w:proofErr w:type="spellStart"/>
      <w:r w:rsidRPr="00CB402B">
        <w:rPr>
          <w:rFonts w:cs="EB Garamond"/>
        </w:rPr>
        <w:t>challenge-based</w:t>
      </w:r>
      <w:proofErr w:type="spellEnd"/>
      <w:r w:rsidRPr="00CB402B">
        <w:rPr>
          <w:rFonts w:cs="EB Garamond"/>
        </w:rPr>
        <w:t xml:space="preserve"> project voor insulinemonitoring van diabetespatiënten merkt een psychologiestudent dat de technische wetenschapper oplossingen benadert vanuit een technische benadering en hierdoor gaat diegene nadenken over de eigen probleemaanpak (reflectie).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w:t>
      </w:r>
      <w:proofErr w:type="gramStart"/>
      <w:r w:rsidRPr="00CB402B">
        <w:rPr>
          <w:rFonts w:cs="EB Garamond"/>
        </w:rPr>
        <w:t>reeds</w:t>
      </w:r>
      <w:proofErr w:type="gramEnd"/>
      <w:r w:rsidRPr="00CB402B">
        <w:rPr>
          <w:rFonts w:cs="EB Garamond"/>
        </w:rPr>
        <w:t xml:space="preserve"> benoemd, maar hier benadrukken we graag nogmaals dat de coachende, mentorrol van docenten in onze visie nog veel belangrijker wordt dan dat deze nu reeds is in het huidige onderwijs.</w:t>
      </w:r>
    </w:p>
    <w:p w14:paraId="13E020CD" w14:textId="77777777" w:rsidR="00F40501" w:rsidRPr="00CB402B" w:rsidRDefault="00F40501" w:rsidP="00F40501">
      <w:pPr>
        <w:pStyle w:val="Heading4"/>
        <w:rPr>
          <w:noProof w:val="0"/>
        </w:rPr>
      </w:pPr>
      <w:bookmarkStart w:id="57" w:name="_Toc134718917"/>
      <w:r w:rsidRPr="00CB402B">
        <w:rPr>
          <w:noProof w:val="0"/>
        </w:rPr>
        <w:lastRenderedPageBreak/>
        <w:t>Flexibel combineren of alterneren van leren en werken</w:t>
      </w:r>
      <w:bookmarkEnd w:id="57"/>
    </w:p>
    <w:p w14:paraId="18570F9F" w14:textId="77777777" w:rsidR="00F40501" w:rsidRPr="00CB402B" w:rsidRDefault="00F40501" w:rsidP="009A7E41">
      <w:pPr>
        <w:pStyle w:val="AfterSection"/>
        <w:rPr>
          <w:lang w:val="nl-NL"/>
        </w:rPr>
      </w:pPr>
      <w:r w:rsidRPr="00CB402B">
        <w:rPr>
          <w:lang w:val="nl-NL"/>
        </w:rPr>
        <w:t>Bij leren denken mensen direct aan een klas of collegezaal. Toch is dit algemene idee dat leren vooral plaatsvindt in collegezalen of klaslokalen eigenlijk heel vreemd als je bedenkt dat de mensheid al leert vanaf de oertijd en dat dat leren dus eeuwenlang vooral in de praktijk heeft plaatsgevonden. Op de schaal van de evolutie is het leren in speciaal daarvoor opgerichte instituten nog maar iets heel recents. Het doorgeven van kennis gebeurde eeuwenlang vooral door mee te kijken en vervolgens stapsgewijs mee te doen. Ook nu nog zien we dit soort leren terug in sommige meester-gezel situaties waarbij de werkplek centraal staat. Het onderwijsconcept van ‘</w:t>
      </w:r>
      <w:proofErr w:type="spellStart"/>
      <w:r w:rsidRPr="00CB402B">
        <w:rPr>
          <w:lang w:val="nl-NL"/>
        </w:rPr>
        <w:t>Communities</w:t>
      </w:r>
      <w:proofErr w:type="spellEnd"/>
      <w:r w:rsidRPr="00CB402B">
        <w:rPr>
          <w:lang w:val="nl-NL"/>
        </w:rPr>
        <w:t xml:space="preserve"> of </w:t>
      </w:r>
      <w:proofErr w:type="spellStart"/>
      <w:r w:rsidRPr="00CB402B">
        <w:rPr>
          <w:lang w:val="nl-NL"/>
        </w:rPr>
        <w:t>Practice</w:t>
      </w:r>
      <w:proofErr w:type="spellEnd"/>
      <w:r w:rsidRPr="00CB402B">
        <w:rPr>
          <w:lang w:val="nl-NL"/>
        </w:rPr>
        <w:t>’ is hierop gestoeld.</w:t>
      </w:r>
      <w:r w:rsidRPr="00CB402B">
        <w:rPr>
          <w:vertAlign w:val="superscript"/>
          <w:lang w:val="nl-NL"/>
        </w:rPr>
        <w:footnoteReference w:id="135"/>
      </w:r>
      <w:r w:rsidRPr="00CB402B">
        <w:rPr>
          <w:lang w:val="nl-NL"/>
        </w:rPr>
        <w:t xml:space="preserve"> Toch is ons beeld in de laatste eeuw heel sterk bepaald geraakt door het idee dat je eerst training doet en daarna pas toepast, dus eerst een opleiding afronden, daarna werken. Dat beeld moet op de schop. Onze hooggespecialiseerde kennismaatschappij maakt het noodzakelijk dat we continu ontwikkelen, en dat we kennis opbouwen die belangrijk is om uit te wisselen Het is daarom belangrijk ons te realiseren dat leren niet ophoudt bij een onderwijsruimte of leeractiviteit. We leren met elke ervaring, met elke interactie. Leren is daarmee zo onvermijdelijk als ademhalen en toch kan het wel degelijk versterkt en gericht worden. Het ‘</w:t>
      </w:r>
      <w:proofErr w:type="spellStart"/>
      <w:r w:rsidRPr="00CB402B">
        <w:rPr>
          <w:lang w:val="nl-NL"/>
        </w:rPr>
        <w:t>experiential</w:t>
      </w:r>
      <w:proofErr w:type="spellEnd"/>
      <w:r w:rsidRPr="00CB402B">
        <w:rPr>
          <w:lang w:val="nl-NL"/>
        </w:rPr>
        <w:t xml:space="preserve"> </w:t>
      </w:r>
      <w:proofErr w:type="spellStart"/>
      <w:r w:rsidRPr="00CB402B">
        <w:rPr>
          <w:lang w:val="nl-NL"/>
        </w:rPr>
        <w:t>learning</w:t>
      </w:r>
      <w:proofErr w:type="spellEnd"/>
      <w:r w:rsidRPr="00CB402B">
        <w:rPr>
          <w:lang w:val="nl-NL"/>
        </w:rPr>
        <w:t xml:space="preserve">’, oftewel ervaringsleren model van </w:t>
      </w:r>
      <w:proofErr w:type="spellStart"/>
      <w:r w:rsidRPr="00CB402B">
        <w:rPr>
          <w:lang w:val="nl-NL"/>
        </w:rPr>
        <w:t>Kolb</w:t>
      </w:r>
      <w:proofErr w:type="spellEnd"/>
      <w:r w:rsidRPr="00CB402B">
        <w:rPr>
          <w:lang w:val="nl-NL"/>
        </w:rPr>
        <w:t xml:space="preserve"> laat zien dat leren bij uitstek plaatsvindt als ervaringen gecombineerd worden met reflectie en theoretisering in een zich continu herhalende cyclus.</w:t>
      </w:r>
      <w:r w:rsidRPr="00CB402B">
        <w:rPr>
          <w:vertAlign w:val="superscript"/>
          <w:lang w:val="nl-NL"/>
        </w:rPr>
        <w:footnoteReference w:id="136"/>
      </w:r>
      <w:r w:rsidRPr="00CB402B">
        <w:rPr>
          <w:lang w:val="nl-NL"/>
        </w:rPr>
        <w:t xml:space="preserve"> Dit model was en is zeer invloedrijk voor de vormgeving van ons onderwijs. Belangrijk is ons te realiseren dat deze cyclus niet hoeft te beginnen met theorie en dan toepassing, de meer traditionele </w:t>
      </w:r>
      <w:r w:rsidRPr="00CB402B">
        <w:rPr>
          <w:lang w:val="nl-NL"/>
        </w:rPr>
        <w:lastRenderedPageBreak/>
        <w:t>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EFF149C" w14:textId="77777777" w:rsidR="00F40501" w:rsidRPr="00CB402B" w:rsidRDefault="00F40501" w:rsidP="00F40501">
      <w:pPr>
        <w:rPr>
          <w:rFonts w:cs="EB Garamond"/>
        </w:rPr>
      </w:pPr>
      <w:r w:rsidRPr="00CB402B">
        <w:rPr>
          <w:rFonts w:cs="EB Garamond"/>
        </w:rPr>
        <w:t xml:space="preserve">Traditioneel gezien gaat de student het geleerde toepassen na de studie, maar leren en loopbaan zullen in de huidige en toekomstige maatschappij geen strikt gescheiden periodes meer kunnen zijn. Tijdens voltijds programma’s gaan we studenten meer ruimte bieden de daadwerkelijk werkvloer of maatschappij in te gaan, en </w:t>
      </w:r>
      <w:proofErr w:type="spellStart"/>
      <w:r w:rsidRPr="00CB402B">
        <w:rPr>
          <w:rFonts w:cs="EB Garamond"/>
        </w:rPr>
        <w:t>vice</w:t>
      </w:r>
      <w:proofErr w:type="spellEnd"/>
      <w:r w:rsidRPr="00CB402B">
        <w:rPr>
          <w:rFonts w:cs="EB Garamond"/>
        </w:rPr>
        <w:t xml:space="preserv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fulltime bachelor- of masterstructuur en willen we mensen ook in 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7AC69A4E" w14:textId="77777777" w:rsidR="00F40501" w:rsidRPr="00CB402B" w:rsidRDefault="00F40501" w:rsidP="00F40501">
      <w:pPr>
        <w:rPr>
          <w:rFonts w:cs="EB Garamond"/>
        </w:rPr>
      </w:pPr>
      <w:r w:rsidRPr="00CB402B">
        <w:rPr>
          <w:rFonts w:cs="EB Garamond"/>
        </w:rPr>
        <w:t>Voor de toekomst van de universiteit betekent dit dat er vraag is naar het meer modulair aanbieden van onderwijs. ‘Micro-</w:t>
      </w:r>
      <w:proofErr w:type="spellStart"/>
      <w:r w:rsidRPr="00CB402B">
        <w:rPr>
          <w:rFonts w:cs="EB Garamond"/>
        </w:rPr>
        <w:t>credentialing</w:t>
      </w:r>
      <w:proofErr w:type="spellEnd"/>
      <w:r w:rsidRPr="00CB402B">
        <w:rPr>
          <w:rFonts w:cs="EB Garamond"/>
        </w:rPr>
        <w:t xml:space="preserve">’, waarbij onderwijs in kleinere eenheden wordt aangeboden die afzonderlijk worden gecertificeerd, stimuleert flexibilisering van het onderwijs. Dit kan onderdeel uitmaken van een flexibele schil in bachelor-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 waar het </w:t>
      </w:r>
      <w:r w:rsidRPr="00CB402B">
        <w:rPr>
          <w:rFonts w:cs="EB Garamond"/>
        </w:rPr>
        <w:lastRenderedPageBreak/>
        <w:t xml:space="preserve">herkenbare waarde aan ‘levenslang leren’-aanbod kan geven. Meer en meer worden dus andere doelgroepen dan de bachelor, master en PhD student bediend, en idealiter neemt de strikte scheiding af en neemt de verbinding toe tussen pre-universitair onderwijs, </w:t>
      </w:r>
      <w:proofErr w:type="spellStart"/>
      <w:r w:rsidRPr="00CB402B">
        <w:rPr>
          <w:rFonts w:cs="EB Garamond"/>
        </w:rPr>
        <w:t>bachelorfase</w:t>
      </w:r>
      <w:proofErr w:type="spellEnd"/>
      <w:r w:rsidRPr="00CB402B">
        <w:rPr>
          <w:rFonts w:cs="EB Garamond"/>
        </w:rPr>
        <w:t xml:space="preserve">, masterfase, PhD-fase, en ‘levenslang leren’. Geen strikt gescheiden momenten en activiteiten, maar fases die voor een individu in elkaar kunnen overvloeien en deels kunnen overlappen. En behalve voor een individu zelf kunnen deze doelgroepen ook als deelnemers overlappen. Mooie voorbeelden zien we daarvan bijvoorbeeld in succesvolle combinaties van Master/PhD cursussen, en in mixed classrooms tussen professionals en studenten. Zo won de UU mixed classroom van de ‘Urban </w:t>
      </w:r>
      <w:proofErr w:type="spellStart"/>
      <w:r w:rsidRPr="00CB402B">
        <w:rPr>
          <w:rFonts w:cs="EB Garamond"/>
        </w:rPr>
        <w:t>Future</w:t>
      </w:r>
      <w:proofErr w:type="spellEnd"/>
      <w:r w:rsidRPr="00CB402B">
        <w:rPr>
          <w:rFonts w:cs="EB Garamond"/>
        </w:rPr>
        <w:t xml:space="preserve"> Studio’ zelfs de tweede plaats in de hoger onderwijsprijs. Maar denk ook bijvoorbeeld aan de win-win van </w:t>
      </w:r>
      <w:proofErr w:type="spellStart"/>
      <w:r w:rsidRPr="00CB402B">
        <w:rPr>
          <w:rFonts w:cs="EB Garamond"/>
        </w:rPr>
        <w:t>near</w:t>
      </w:r>
      <w:proofErr w:type="spellEnd"/>
      <w:r w:rsidRPr="00CB402B">
        <w:rPr>
          <w:rFonts w:cs="EB Garamond"/>
        </w:rPr>
        <w:t>-peer teaching, waarbij ouderejaars studenten doceerervaring opdoen en de stof nog beter leren verwerken door deze te doceren. Jongerejaars profiteren van deze docenten die qua ervaring belevingswereld zeer nabij staan en aanvullend zijn op de reguliere docent. Bij al deze voorbeelden geldt dat er sprake is van deels of geheel verschillende leerdoelen voor de beide groepen, maar winst gehaald wordt uit de interactie.</w:t>
      </w:r>
    </w:p>
    <w:p w14:paraId="301AA948" w14:textId="77777777" w:rsidR="00F40501" w:rsidRPr="00CB402B" w:rsidRDefault="00F40501" w:rsidP="00F40501">
      <w:pPr>
        <w:pStyle w:val="Heading4"/>
        <w:rPr>
          <w:noProof w:val="0"/>
        </w:rPr>
      </w:pPr>
      <w:bookmarkStart w:id="58" w:name="_Toc134718918"/>
      <w:r w:rsidRPr="00CB402B">
        <w:rPr>
          <w:noProof w:val="0"/>
        </w:rPr>
        <w:t>De rol van digitalisering: versterken en flexibiliseren van leren</w:t>
      </w:r>
      <w:bookmarkEnd w:id="58"/>
    </w:p>
    <w:p w14:paraId="09DD0E3E" w14:textId="77777777" w:rsidR="00F40501" w:rsidRPr="00CB402B" w:rsidRDefault="00F40501" w:rsidP="009A7E41">
      <w:pPr>
        <w:pStyle w:val="AfterSection"/>
        <w:rPr>
          <w:lang w:val="nl-NL"/>
        </w:rPr>
      </w:pPr>
      <w:r w:rsidRPr="00CB402B">
        <w:rPr>
          <w:lang w:val="nl-NL"/>
        </w:rPr>
        <w:t xml:space="preserve">Digitalisering kan op verschillende manieren bijdragen aan leren, aan het versterken van leren, én de flexibilisering van leren. Allereerst is dat via de inzet van digitale leermiddelen en platformen. Elektronische leeromgevingen zijn niet meer weg te denken uit het onderwijs, en hetzelfde geldt voor </w:t>
      </w:r>
      <w:proofErr w:type="gramStart"/>
      <w:r w:rsidRPr="00CB402B">
        <w:rPr>
          <w:lang w:val="nl-NL"/>
        </w:rPr>
        <w:t>online onderwijs</w:t>
      </w:r>
      <w:proofErr w:type="gramEnd"/>
      <w:r w:rsidRPr="00CB402B">
        <w:rPr>
          <w:lang w:val="nl-NL"/>
        </w:rPr>
        <w:t xml:space="preserve">, en de inzet van een veelheid aan digitale tools. Feitelijke kennis blijkt relatief goed zelfstandig verworven te kunnen worden, hierbij kunnen digitale tools en online onderwijs een grote rol spelen. Daarbij kan bijvoorbeeld gedacht worden aan het beschikbaar stellen van kennisclips waarin begrippen of instituties uitgelegd worden. Zo wordt er in het staatsrechtonderwijs veelvuldig gebruik gemaakt </w:t>
      </w:r>
      <w:r w:rsidRPr="00CB402B">
        <w:rPr>
          <w:lang w:val="nl-NL"/>
        </w:rPr>
        <w:lastRenderedPageBreak/>
        <w:t>van kennisclips over de Grondwet, Koning, regering, Staten-Generaal, rechterlijke macht etc.</w:t>
      </w:r>
    </w:p>
    <w:p w14:paraId="00782743" w14:textId="77777777" w:rsidR="00F40501" w:rsidRPr="00CB402B" w:rsidRDefault="00F40501" w:rsidP="00F40501">
      <w:pPr>
        <w:rPr>
          <w:rFonts w:cs="EB Garamond"/>
        </w:rPr>
      </w:pPr>
      <w:r w:rsidRPr="00CB402B">
        <w:rPr>
          <w:rFonts w:cs="EB Garamond"/>
        </w:rPr>
        <w:t xml:space="preserve">In de COVID-tijd is dat nogmaals nadrukkelijk onderstreept door de ervaringen met het gedwongen </w:t>
      </w:r>
      <w:proofErr w:type="gramStart"/>
      <w:r w:rsidRPr="00CB402B">
        <w:rPr>
          <w:rFonts w:cs="EB Garamond"/>
        </w:rPr>
        <w:t>online onderwijs</w:t>
      </w:r>
      <w:proofErr w:type="gramEnd"/>
      <w:r w:rsidRPr="00CB402B">
        <w:rPr>
          <w:rFonts w:cs="EB Garamond"/>
        </w:rPr>
        <w:t xml:space="preserve">. Wat toen ook sterk is ervaren, is dat er veelal wel wat ontbrak: het verwerken van die kennis om tot nieuwe relaties en inzichten te komen, vereist sociale interactie wat online veel moeilijker vorm te geven is. En zeker aspecten zoals socialisatie en </w:t>
      </w:r>
      <w:proofErr w:type="spellStart"/>
      <w:r w:rsidRPr="00CB402B">
        <w:rPr>
          <w:rFonts w:cs="EB Garamond"/>
        </w:rPr>
        <w:t>subjectificatie</w:t>
      </w:r>
      <w:proofErr w:type="spellEnd"/>
      <w:r w:rsidRPr="00CB402B">
        <w:rPr>
          <w:rFonts w:cs="EB Garamond"/>
        </w:rPr>
        <w:t xml:space="preserve"> vragen om persoonlijk contact en een sociale omgeving, hier speelt een fysieke campus een grote rol. Onderwijs wordt daarom idealiter </w:t>
      </w:r>
      <w:proofErr w:type="spellStart"/>
      <w:r w:rsidRPr="00CB402B">
        <w:rPr>
          <w:rFonts w:cs="EB Garamond"/>
        </w:rPr>
        <w:t>blended</w:t>
      </w:r>
      <w:proofErr w:type="spellEnd"/>
      <w:r w:rsidRPr="00CB402B">
        <w:rPr>
          <w:rFonts w:cs="EB Garamond"/>
        </w:rPr>
        <w:t xml:space="preserve"> vormgegeven: met deels digitale online leermiddelen waarmee studenten tijd- en plaats-onafhankelijk kunnen leren, en deels fysieke of online ontmoetingsmomenten voor verwerking, exploratie en sociale interactie.</w:t>
      </w:r>
      <w:r w:rsidRPr="00CB402B">
        <w:rPr>
          <w:rFonts w:cs="EB Garamond"/>
          <w:vertAlign w:val="superscript"/>
        </w:rPr>
        <w:footnoteReference w:id="137"/>
      </w:r>
      <w:r w:rsidRPr="00CB402B">
        <w:rPr>
          <w:rFonts w:cs="EB Garamond"/>
        </w:rPr>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bijvoorbeeld aan 3D toepassingen voor verwerven van ruimtelijke inzichten, of aan digitale simulaties.</w:t>
      </w:r>
    </w:p>
    <w:p w14:paraId="1C86D470" w14:textId="77777777" w:rsidR="00F40501" w:rsidRPr="00CB402B" w:rsidRDefault="00F40501" w:rsidP="00F40501">
      <w:pPr>
        <w:rPr>
          <w:rFonts w:cs="EB Garamond"/>
          <w:color w:val="333333"/>
        </w:rPr>
      </w:pPr>
      <w:r w:rsidRPr="00CB402B">
        <w:rPr>
          <w:rFonts w:cs="EB Garamond"/>
        </w:rPr>
        <w:t>Digitalisering ook op een andere manier bijdragen aan onderwijs, te weten via Learning Analytics.</w:t>
      </w:r>
      <w:r w:rsidRPr="00CB402B">
        <w:rPr>
          <w:rStyle w:val="FootnoteReference"/>
          <w:rFonts w:cs="EB Garamond"/>
        </w:rPr>
        <w:footnoteReference w:id="138"/>
      </w:r>
      <w:r w:rsidRPr="00CB402B">
        <w:rPr>
          <w:rFonts w:cs="EB Garamond"/>
        </w:rPr>
        <w:t xml:space="preserve"> </w:t>
      </w:r>
      <w:r w:rsidRPr="00CB402B">
        <w:rPr>
          <w:rFonts w:cs="EB Garamond"/>
          <w:shd w:val="clear" w:color="auto" w:fill="FFFFFF"/>
        </w:rPr>
        <w:t xml:space="preserve">Learning Analytics wordt vaak beschreven als ‘het meten, verzamelen, analyseren en </w:t>
      </w:r>
      <w:r w:rsidRPr="00CB402B">
        <w:rPr>
          <w:rFonts w:cs="EB Garamond"/>
          <w:shd w:val="clear" w:color="auto" w:fill="FFFFFF"/>
        </w:rPr>
        <w:lastRenderedPageBreak/>
        <w:t>rapporteren van data over lerenden en de leercontext, om het leerproces en de context waarin het leren gebeurt beter te begrijpen en te optimaliseren’.</w:t>
      </w:r>
      <w:r w:rsidRPr="00CB402B">
        <w:rPr>
          <w:rStyle w:val="FootnoteReference"/>
          <w:rFonts w:cs="EB Garamond"/>
          <w:color w:val="000000"/>
          <w:shd w:val="clear" w:color="auto" w:fill="FFFFFF"/>
        </w:rPr>
        <w:footnoteReference w:id="139"/>
      </w:r>
      <w:r w:rsidRPr="00CB402B">
        <w:rPr>
          <w:rFonts w:cs="EB Garamond"/>
          <w:shd w:val="clear" w:color="auto" w:fill="FFFFFF"/>
        </w:rPr>
        <w:t xml:space="preserve"> Dit betekent dat reeds beschikbare data, al dan niet aangevuld met specifiek vergaarde data, geanalyseerd en gerapporteerd worden om het leren te verbeteren.</w:t>
      </w:r>
      <w:r w:rsidRPr="00CB402B">
        <w:rPr>
          <w:rFonts w:cs="EB Garamond"/>
        </w:rPr>
        <w:t xml:space="preserve"> 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 ‘</w:t>
      </w:r>
      <w:proofErr w:type="spellStart"/>
      <w:r w:rsidRPr="00CB402B">
        <w:rPr>
          <w:rFonts w:cs="EB Garamond"/>
        </w:rPr>
        <w:t>learning</w:t>
      </w:r>
      <w:proofErr w:type="spellEnd"/>
      <w:r w:rsidRPr="00CB402B">
        <w:rPr>
          <w:rFonts w:cs="EB Garamond"/>
        </w:rPr>
        <w:t xml:space="preserve"> </w:t>
      </w:r>
      <w:proofErr w:type="spellStart"/>
      <w:r w:rsidRPr="00CB402B">
        <w:rPr>
          <w:rFonts w:cs="EB Garamond"/>
        </w:rPr>
        <w:t>analytics</w:t>
      </w:r>
      <w:proofErr w:type="spellEnd"/>
      <w:r w:rsidRPr="00CB402B">
        <w:rPr>
          <w:rFonts w:cs="EB Garamond"/>
        </w:rPr>
        <w:t xml:space="preserve">’ bijdragen aan betere begeleiding. Learning </w:t>
      </w:r>
      <w:proofErr w:type="spellStart"/>
      <w:r w:rsidRPr="00CB402B">
        <w:rPr>
          <w:rFonts w:cs="EB Garamond"/>
        </w:rPr>
        <w:t>analytics</w:t>
      </w:r>
      <w:proofErr w:type="spellEnd"/>
      <w:r w:rsidRPr="00CB402B">
        <w:rPr>
          <w:rFonts w:cs="EB Garamond"/>
        </w:rPr>
        <w:t xml:space="preserve"> kan niet de plek innemen van persoonlijk mentorschap maar kan dat wel ondersteunen. Mentorschap betreft zaken zoals leeraanpak, reflectie op het eigen </w:t>
      </w:r>
      <w:proofErr w:type="spellStart"/>
      <w:r w:rsidRPr="00CB402B">
        <w:rPr>
          <w:rFonts w:cs="EB Garamond"/>
        </w:rPr>
        <w:t>leerpad</w:t>
      </w:r>
      <w:proofErr w:type="spellEnd"/>
      <w:r w:rsidRPr="00CB402B">
        <w:rPr>
          <w:rFonts w:cs="EB Garamond"/>
        </w:rPr>
        <w:t xml:space="preserve">,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 </w:t>
      </w:r>
      <w:proofErr w:type="gramStart"/>
      <w:r w:rsidRPr="00CB402B">
        <w:rPr>
          <w:rFonts w:cs="EB Garamond"/>
          <w:shd w:val="clear" w:color="auto" w:fill="FFFFFF"/>
        </w:rPr>
        <w:t>Middels</w:t>
      </w:r>
      <w:proofErr w:type="gramEnd"/>
      <w:r w:rsidRPr="00CB402B">
        <w:rPr>
          <w:rFonts w:cs="EB Garamond"/>
          <w:shd w:val="clear" w:color="auto" w:fill="FFFFFF"/>
        </w:rPr>
        <w:t xml:space="preserve"> een Learning Analytics Dashboard</w:t>
      </w:r>
      <w:r w:rsidRPr="00CB402B">
        <w:rPr>
          <w:rFonts w:cs="EB Garamond"/>
        </w:rPr>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CB402B">
        <w:rPr>
          <w:rFonts w:cs="EB Garamond"/>
          <w:shd w:val="clear" w:color="auto" w:fill="FFFFFF"/>
        </w:rPr>
        <w:t xml:space="preserve">of door adaptieve (zelf)toetsing. </w:t>
      </w:r>
      <w:r w:rsidRPr="00CB402B">
        <w:rPr>
          <w:rFonts w:cs="EB Garamond"/>
        </w:rPr>
        <w:t xml:space="preserve">Dit kan inzicht geven waar iemand staat in diens leerproces en waarin iemand nog juist verder zou kunnen ontwikkelen. Een voorbeeld van een Learning Analytics dashboard </w:t>
      </w:r>
      <w:r w:rsidRPr="00CB402B">
        <w:rPr>
          <w:rFonts w:cs="EB Garamond"/>
          <w:shd w:val="clear" w:color="auto" w:fill="FFFFFF"/>
        </w:rPr>
        <w:t xml:space="preserve">is het Thermos-dashboard, wat sinds 2019 in Utrecht in ontwikkeling is om studenten feedback te geven op </w:t>
      </w:r>
      <w:r w:rsidRPr="00CB402B">
        <w:rPr>
          <w:rFonts w:cs="EB Garamond"/>
          <w:shd w:val="clear" w:color="auto" w:fill="FFFFFF"/>
        </w:rPr>
        <w:lastRenderedPageBreak/>
        <w:t xml:space="preserve">aspecten van hun studiemotivatie en studiegedrag, zie </w:t>
      </w:r>
      <w:r w:rsidRPr="00CB402B">
        <w:rPr>
          <w:rFonts w:cs="EB Garamond"/>
          <w:shd w:val="clear" w:color="auto" w:fill="FFFFFF"/>
        </w:rPr>
        <w:fldChar w:fldCharType="begin"/>
      </w:r>
      <w:r w:rsidRPr="00CB402B">
        <w:rPr>
          <w:rFonts w:cs="EB Garamond"/>
          <w:shd w:val="clear" w:color="auto" w:fill="FFFFFF"/>
        </w:rPr>
        <w:instrText xml:space="preserve"> REF _Ref134713860 \h </w:instrText>
      </w:r>
      <w:r w:rsidRPr="00CB402B">
        <w:rPr>
          <w:rFonts w:cs="EB Garamond"/>
          <w:shd w:val="clear" w:color="auto" w:fill="FFFFFF"/>
        </w:rPr>
      </w:r>
      <w:r w:rsidRPr="00CB402B">
        <w:rPr>
          <w:rFonts w:cs="EB Garamond"/>
          <w:shd w:val="clear" w:color="auto" w:fill="FFFFFF"/>
        </w:rPr>
        <w:fldChar w:fldCharType="separate"/>
      </w:r>
      <w:proofErr w:type="spellStart"/>
      <w:r w:rsidRPr="00CB402B">
        <w:rPr>
          <w:rFonts w:cs="EB Garamond"/>
        </w:rPr>
        <w:t>Tekstbox</w:t>
      </w:r>
      <w:proofErr w:type="spellEnd"/>
      <w:r w:rsidRPr="00CB402B">
        <w:rPr>
          <w:rFonts w:cs="EB Garamond"/>
        </w:rPr>
        <w:t xml:space="preserve"> 3 - 7</w:t>
      </w:r>
      <w:r w:rsidRPr="00CB402B">
        <w:rPr>
          <w:rFonts w:cs="EB Garamond"/>
          <w:shd w:val="clear" w:color="auto" w:fill="FFFFFF"/>
        </w:rPr>
        <w:fldChar w:fldCharType="end"/>
      </w:r>
      <w:r w:rsidRPr="00CB402B">
        <w:rPr>
          <w:rFonts w:cs="EB Garamond"/>
          <w:shd w:val="clear" w:color="auto" w:fill="FFFFFF"/>
        </w:rPr>
        <w:t>.</w:t>
      </w:r>
    </w:p>
    <w:p w14:paraId="7B908EC6" w14:textId="77777777" w:rsidR="00F40501" w:rsidRPr="00CB402B" w:rsidRDefault="00F40501" w:rsidP="00F40501">
      <w:pPr>
        <w:rPr>
          <w:rFonts w:cs="EB Garamond"/>
        </w:rPr>
      </w:pPr>
      <w:r w:rsidRPr="00CB402B">
        <w:rPr>
          <w:rFonts w:cs="EB Garamond"/>
        </w:rPr>
        <w:t xml:space="preserve">Tot slot kan digitalisering bijdragen aan de keuzevrijheid en autonomie van studenten Het flexibeler in tijd, plaats en vorm aanbieden van onderwijsactiviteiten, leermateriaal, en cursussen biedt 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73C22F36" w14:textId="77777777" w:rsidR="00F40501" w:rsidRPr="00CB402B" w:rsidRDefault="00F40501" w:rsidP="00F40501">
      <w:pPr>
        <w:pStyle w:val="Heading3"/>
        <w:rPr>
          <w:lang w:val="nl-NL"/>
        </w:rPr>
      </w:pPr>
      <w:bookmarkStart w:id="59" w:name="_Toc134718919"/>
      <w:r w:rsidRPr="00CB402B">
        <w:rPr>
          <w:lang w:val="nl-NL"/>
        </w:rPr>
        <w:t>Collaboratief</w:t>
      </w:r>
      <w:bookmarkEnd w:id="59"/>
    </w:p>
    <w:p w14:paraId="7B9A14CA" w14:textId="77777777" w:rsidR="00F40501" w:rsidRPr="00CB402B" w:rsidRDefault="00F40501" w:rsidP="009A7E41">
      <w:pPr>
        <w:pStyle w:val="AfterSection"/>
        <w:rPr>
          <w:lang w:val="nl-NL"/>
        </w:rPr>
      </w:pPr>
      <w:r w:rsidRPr="00CB402B">
        <w:rPr>
          <w:lang w:val="nl-NL"/>
        </w:rPr>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noodzakelijke vaardigheid voor studeren.</w:t>
      </w:r>
    </w:p>
    <w:p w14:paraId="611C720E" w14:textId="77777777" w:rsidR="00F40501" w:rsidRPr="00CB402B" w:rsidRDefault="00F40501" w:rsidP="00F40501">
      <w:pPr>
        <w:pStyle w:val="Heading4"/>
        <w:rPr>
          <w:noProof w:val="0"/>
        </w:rPr>
      </w:pPr>
      <w:bookmarkStart w:id="60" w:name="_Toc134718920"/>
      <w:r w:rsidRPr="00CB402B">
        <w:rPr>
          <w:noProof w:val="0"/>
        </w:rPr>
        <w:t>Samenwerken als individuele en collectieve identiteit</w:t>
      </w:r>
      <w:bookmarkEnd w:id="60"/>
    </w:p>
    <w:p w14:paraId="1B5079DA" w14:textId="77777777" w:rsidR="00F40501" w:rsidRPr="00CB402B" w:rsidRDefault="00F40501" w:rsidP="009A7E41">
      <w:pPr>
        <w:pStyle w:val="AfterSection"/>
        <w:rPr>
          <w:lang w:val="nl-NL"/>
        </w:rPr>
      </w:pPr>
      <w:r w:rsidRPr="00CB402B">
        <w:rPr>
          <w:lang w:val="nl-NL"/>
        </w:rPr>
        <w:t xml:space="preserve">Als tegenhanger van de massificatie in het hoger onderwijs is het essentieel ervoor te zorgen dat elke student wordt gezien. Dat er naar diens ideeën en vragen wordt geluisterd, dat de student feedback ontvangt van andere studenten en docenten, en daardoor de </w:t>
      </w:r>
      <w:r w:rsidRPr="00CB402B">
        <w:rPr>
          <w:lang w:val="nl-NL"/>
        </w:rPr>
        <w:lastRenderedPageBreak/>
        <w:t xml:space="preserve">kans krijgt zich optimaal te ontwikkelen. Daar moet commitment tegenover staan: een student committeert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w:t>
      </w:r>
      <w:proofErr w:type="gramStart"/>
      <w:r w:rsidRPr="00CB402B">
        <w:rPr>
          <w:lang w:val="nl-NL"/>
        </w:rPr>
        <w:t>tevens</w:t>
      </w:r>
      <w:proofErr w:type="gramEnd"/>
      <w:r w:rsidRPr="00CB402B">
        <w:rPr>
          <w:lang w:val="nl-NL"/>
        </w:rPr>
        <w:t xml:space="preserve"> als leerdoel. Samenwerking ontwikkelt zich daarbij van algemene samenwerkingsvaardigheden, zoals </w:t>
      </w:r>
      <w:proofErr w:type="gramStart"/>
      <w:r w:rsidRPr="00CB402B">
        <w:rPr>
          <w:lang w:val="nl-NL"/>
        </w:rPr>
        <w:t>reeds</w:t>
      </w:r>
      <w:proofErr w:type="gramEnd"/>
      <w:r w:rsidRPr="00CB402B">
        <w:rPr>
          <w:lang w:val="nl-NL"/>
        </w:rPr>
        <w:t xml:space="preserve"> op de middelbare school ontwikkeld, naar een </w:t>
      </w:r>
      <w:proofErr w:type="spellStart"/>
      <w:r w:rsidRPr="00CB402B">
        <w:rPr>
          <w:lang w:val="nl-NL"/>
        </w:rPr>
        <w:t>inter</w:t>
      </w:r>
      <w:proofErr w:type="spellEnd"/>
      <w:r w:rsidRPr="00CB402B">
        <w:rPr>
          <w:lang w:val="nl-NL"/>
        </w:rPr>
        <w:t xml:space="preserve">- en trans-disciplinaire vaardigheid. </w:t>
      </w:r>
    </w:p>
    <w:p w14:paraId="795F4FD9" w14:textId="77777777" w:rsidR="00F40501" w:rsidRPr="00CB402B" w:rsidRDefault="00F40501" w:rsidP="00F40501">
      <w:pPr>
        <w:rPr>
          <w:rFonts w:cs="EB Garamond"/>
        </w:rPr>
      </w:pPr>
      <w:r w:rsidRPr="00CB402B">
        <w:rPr>
          <w:rFonts w:cs="EB Garamond"/>
        </w:rPr>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aan een andere universiteit verschillen en kan het daarmee verrijkend zijn hiermee in aanraking te komen. En dit geldt uiteraard nog sterker tussen disciplines of andere contexten dan de universiteit. Laten we als voorbeeld de relatie tussen voeding en welbevinden nemen. Dit is een vraagstuk dat onderzocht wordt in de psychologie. Hierbij kan de ene onderzoeksgroep bijvoorbeeld op biologische oorzaken en verklaringen gericht zijn, terwijl een andere 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Met welke bril je naar een bepaald onderwerp of </w:t>
      </w:r>
      <w:r w:rsidRPr="00CB402B">
        <w:rPr>
          <w:rFonts w:cs="EB Garamond"/>
        </w:rPr>
        <w:lastRenderedPageBreak/>
        <w:t xml:space="preserve">probleem kijkt, kan dus sterk verschillen.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588725C0" w14:textId="77777777" w:rsidR="00F40501" w:rsidRPr="00CB402B" w:rsidRDefault="00F40501" w:rsidP="00F40501">
      <w:pPr>
        <w:rPr>
          <w:rFonts w:cs="EB Garamond"/>
        </w:rPr>
      </w:pPr>
      <w:r w:rsidRPr="00CB402B">
        <w:rPr>
          <w:rFonts w:cs="EB Garamond"/>
        </w:rPr>
        <w:t xml:space="preserve">Vanuit Open </w:t>
      </w:r>
      <w:proofErr w:type="spellStart"/>
      <w:r w:rsidRPr="00CB402B">
        <w:rPr>
          <w:rFonts w:cs="EB Garamond"/>
        </w:rPr>
        <w:t>Science</w:t>
      </w:r>
      <w:proofErr w:type="spellEnd"/>
      <w:r w:rsidRPr="00CB402B">
        <w:rPr>
          <w:rFonts w:cs="EB Garamond"/>
        </w:rPr>
        <w:t xml:space="preserve"> perspectief zijn een brede blik en open attitude een gewenst kenmerk van de universitaire cultuur en zouden ze onderdeel moeten uitmaken van de vaardigheden en attitudes die studerenden meekrijgen. Algemene universiteiten kunnen zo hun breedte benutten voor het onderwijs. Kleinere, meer gespecialiseerde universiteiten zullen hiervoor sneller buiten de eigen grenzen moeten kijken, maar hebben als voordeel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zouden meer en meer moeten faciliteren dat de student kan leren wat deze nodig heeft voor diens ambities en profiel, door duidelijk te zijn over de verschillen zodat een student gericht kan kiezen voor een universiteit en opleiding, maar ook door te faciliteren dat een student onderdelen kan volgen aan andere instituten. Transparantie, samenwerking en flexibiliteit dus, in plaats van concurrentie. We zien deze ontwikkeling </w:t>
      </w:r>
      <w:proofErr w:type="gramStart"/>
      <w:r w:rsidRPr="00CB402B">
        <w:rPr>
          <w:rFonts w:cs="EB Garamond"/>
        </w:rPr>
        <w:t>reeds</w:t>
      </w:r>
      <w:proofErr w:type="gramEnd"/>
      <w:r w:rsidRPr="00CB402B">
        <w:rPr>
          <w:rFonts w:cs="EB Garamond"/>
        </w:rPr>
        <w:t xml:space="preserve"> terug in de allianties die de laatste jaren tot stand komen. Allianties tussen universiteiten binnen Nederland met verschillende profielen zoals bijvoorbeeld de alliantie tussen de universiteiten </w:t>
      </w:r>
      <w:r w:rsidRPr="00CB402B">
        <w:rPr>
          <w:rFonts w:cs="EB Garamond"/>
        </w:rPr>
        <w:lastRenderedPageBreak/>
        <w:t xml:space="preserve">van Utrecht, Wageningen en Eindhoven, en het UMC Utrecht, of juist tussen soortgelijke universiteiten zoals het 4TU netwerk waarbinnen de technische universiteiten in Nederland samenwerken. Maar ook internationale allianties zoals de EU gesponsorde ‘European </w:t>
      </w:r>
      <w:proofErr w:type="spellStart"/>
      <w:r w:rsidRPr="00CB402B">
        <w:rPr>
          <w:rFonts w:cs="EB Garamond"/>
        </w:rPr>
        <w:t>Universities</w:t>
      </w:r>
      <w:proofErr w:type="spellEnd"/>
      <w:r w:rsidRPr="00CB402B">
        <w:rPr>
          <w:rFonts w:cs="EB Garamond"/>
        </w:rPr>
        <w:t xml:space="preserve">’,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53C02292" w14:textId="77777777" w:rsidR="00F40501" w:rsidRPr="00CB402B" w:rsidRDefault="00F40501" w:rsidP="00F40501">
      <w:pPr>
        <w:rPr>
          <w:rFonts w:cs="EB Garamond"/>
        </w:rPr>
      </w:pPr>
      <w:r w:rsidRPr="00CB402B">
        <w:rPr>
          <w:rFonts w:cs="EB Garamond"/>
        </w:rPr>
        <w:t xml:space="preserve">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opleiden voor een Nederlandse patiëntpopulatie, of een studie als Nederlands. Ook die velden hebben te maken met een internationaal perspectief. Om COVID-19 maar weer eens aan te halen: Global health ontwikkelingen beïnvloeden de gezondheid in Nederland. En populaties die de arts van de toekomst in de praktijk tegenkomt reizen over of kunnen afkomstig zijn uit de hele wereld. De studie Nederlands kan er niet </w:t>
      </w:r>
      <w:r w:rsidRPr="00CB402B">
        <w:rPr>
          <w:rFonts w:cs="EB Garamond"/>
        </w:rPr>
        <w:lastRenderedPageBreak/>
        <w:t xml:space="preserve">omheen dat de taal zich begeeft in een mondiale wereld, dus moet dat perspectief ook in een studie als Nederlands worden meegenomen om vanuit deze bredere context het Nederlands academisch te kunnen onderzoeken en beschouwen. Voor andere studies staat het globale perspectief juist inhoudelijk centraal, denk bijvoorbeeld aan International recht of </w:t>
      </w:r>
      <w:proofErr w:type="spellStart"/>
      <w:r w:rsidRPr="00CB402B">
        <w:rPr>
          <w:rFonts w:cs="EB Garamond"/>
        </w:rPr>
        <w:t>Sustainability</w:t>
      </w:r>
      <w:proofErr w:type="spellEnd"/>
      <w:r w:rsidRPr="00CB402B">
        <w:rPr>
          <w:rFonts w:cs="EB Garamond"/>
        </w:rPr>
        <w:t xml:space="preserve"> studies. </w:t>
      </w:r>
    </w:p>
    <w:p w14:paraId="0CFB237E" w14:textId="77777777" w:rsidR="00F40501" w:rsidRPr="00CB402B" w:rsidRDefault="00F40501" w:rsidP="00F40501">
      <w:pPr>
        <w:rPr>
          <w:rFonts w:eastAsia="Calibri" w:cs="EB Garamond"/>
        </w:rPr>
      </w:pPr>
      <w:r w:rsidRPr="00CB402B">
        <w:rPr>
          <w:rFonts w:cs="EB Garamond"/>
        </w:rPr>
        <w:t xml:space="preserve">Internationalisering staat dus hoog op de agenda van universiteiten, maar komt wel met tegenwind. Een deel van de publieke opinie is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andere 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w:t>
      </w:r>
      <w:proofErr w:type="gramStart"/>
      <w:r w:rsidRPr="00CB402B">
        <w:rPr>
          <w:rFonts w:cs="EB Garamond"/>
        </w:rPr>
        <w:t>online samenwerking</w:t>
      </w:r>
      <w:proofErr w:type="gramEnd"/>
      <w:r w:rsidRPr="00CB402B">
        <w:rPr>
          <w:rFonts w:cs="EB Garamond"/>
        </w:rPr>
        <w:t xml:space="preserve"> in een cursus. </w:t>
      </w:r>
    </w:p>
    <w:p w14:paraId="198D5432" w14:textId="77777777" w:rsidR="00F40501" w:rsidRPr="00CB402B" w:rsidRDefault="00F40501" w:rsidP="00F40501">
      <w:pPr>
        <w:pStyle w:val="Heading4"/>
        <w:rPr>
          <w:noProof w:val="0"/>
        </w:rPr>
      </w:pPr>
      <w:bookmarkStart w:id="61" w:name="_Toc134718921"/>
      <w:r w:rsidRPr="00CB402B">
        <w:rPr>
          <w:noProof w:val="0"/>
        </w:rPr>
        <w:t>Onderwijs als teamsport</w:t>
      </w:r>
      <w:bookmarkEnd w:id="61"/>
    </w:p>
    <w:p w14:paraId="5DE3B736" w14:textId="77777777" w:rsidR="00F40501" w:rsidRPr="00CB402B" w:rsidRDefault="00F40501" w:rsidP="009A7E41">
      <w:pPr>
        <w:pStyle w:val="AfterSection"/>
        <w:rPr>
          <w:lang w:val="nl-NL"/>
        </w:rPr>
      </w:pPr>
      <w:r w:rsidRPr="00CB402B">
        <w:rPr>
          <w:lang w:val="nl-NL"/>
        </w:rPr>
        <w:t xml:space="preserve">Docenten zijn cruciaal voor kwalitatief hoogwaardig onderwijs. In het hoger onderwijs, meer nog dan in andere onderwijsvelden, is niet alleen de didactische kwaliteit van belang. Zoals eerder in dit hoofdstuk al is toegelicht, staat in hoger onderwijs de leerstof </w:t>
      </w:r>
      <w:r w:rsidRPr="00CB402B">
        <w:rPr>
          <w:lang w:val="nl-NL"/>
        </w:rPr>
        <w:lastRenderedPageBreak/>
        <w:t>niet vast maar beweegt mee met de frontlinie van een discipline. De docent heeft daarmee een cruciale rol in de selectie van leerstof, het ontwerp van onderwijs en toetsing, en in het introduceren van de student in het sociaal-culturele denken en handelen in de discipline. Tegelijk is onderwijs zo complex en uitdagend dat een docent deze rol alleen in teamverband optimaal kan uitvoeren. Ten eerste zijn collega’s onmisbaar in het denken en besluiten over inhoud van onderwijs. Zowel binnen een discipline, als in onderwijs waarin verschillende disciplines elkaar ontmoeten. Ten tweede is 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tot slot is daar de onderwijsorganisatie, een 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 veilig, gekend en gerespecteerd voelt.</w:t>
      </w:r>
    </w:p>
    <w:p w14:paraId="03F8838A" w14:textId="77777777" w:rsidR="00F40501" w:rsidRPr="00CB402B" w:rsidRDefault="00F40501" w:rsidP="00F40501">
      <w:pPr>
        <w:pStyle w:val="Heading4"/>
        <w:rPr>
          <w:noProof w:val="0"/>
        </w:rPr>
      </w:pPr>
      <w:bookmarkStart w:id="62" w:name="_Toc134718922"/>
      <w:r w:rsidRPr="00CB402B">
        <w:rPr>
          <w:noProof w:val="0"/>
        </w:rPr>
        <w:t>Een positieve onderwijscultuur</w:t>
      </w:r>
      <w:bookmarkEnd w:id="62"/>
    </w:p>
    <w:p w14:paraId="6FDAEE57" w14:textId="77777777" w:rsidR="00F40501" w:rsidRPr="00CB402B" w:rsidRDefault="00F40501" w:rsidP="009A7E41">
      <w:pPr>
        <w:pStyle w:val="AfterSection"/>
        <w:rPr>
          <w:lang w:val="nl-NL"/>
        </w:rPr>
      </w:pPr>
      <w:r w:rsidRPr="00CB402B">
        <w:rPr>
          <w:lang w:val="nl-NL"/>
        </w:rPr>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w:t>
      </w:r>
      <w:r w:rsidRPr="00CB402B">
        <w:rPr>
          <w:lang w:val="nl-NL"/>
        </w:rPr>
        <w:lastRenderedPageBreak/>
        <w:t xml:space="preserve">ontwikkelingen van de te doceren discipline(s), en ontwikkelingen van de maatschappij. Op die manier kunnen universiteiten academisch onderwijs van hoge kwaliteit bieden wat enerzijds gestoeld is op de frontlinie van levende disciplines, en anderzijds op onderwijskundige inzichten, die academische ontwikkeling en vorming van de lerende faciliteert.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academische en professionele werkvloer van de disciplines te vertalen naar concrete onderwijsvernieuwingen. Dit laatste vereist een structuur waar onderwijsvernieuwing, docentontwikkeling, en het genereren en delen van kennis over onderwijs hand in hand gaan. </w:t>
      </w:r>
      <w:proofErr w:type="spellStart"/>
      <w:r w:rsidRPr="00CB402B">
        <w:rPr>
          <w:lang w:val="nl-NL"/>
        </w:rPr>
        <w:t>Good</w:t>
      </w:r>
      <w:proofErr w:type="spellEnd"/>
      <w:r w:rsidRPr="00CB402B">
        <w:rPr>
          <w:lang w:val="nl-NL"/>
        </w:rPr>
        <w:t xml:space="preserve"> </w:t>
      </w:r>
      <w:proofErr w:type="spellStart"/>
      <w:r w:rsidRPr="00CB402B">
        <w:rPr>
          <w:lang w:val="nl-NL"/>
        </w:rPr>
        <w:t>practice</w:t>
      </w:r>
      <w:proofErr w:type="spellEnd"/>
      <w:r w:rsidRPr="00CB402B">
        <w:rPr>
          <w:lang w:val="nl-NL"/>
        </w:rPr>
        <w:t xml:space="preserve"> hierin zijn ‘teaching &amp; </w:t>
      </w:r>
      <w:proofErr w:type="spellStart"/>
      <w:r w:rsidRPr="00CB402B">
        <w:rPr>
          <w:lang w:val="nl-NL"/>
        </w:rPr>
        <w:t>learning</w:t>
      </w:r>
      <w:proofErr w:type="spellEnd"/>
      <w:r w:rsidRPr="00CB402B">
        <w:rPr>
          <w:lang w:val="nl-NL"/>
        </w:rPr>
        <w:t>’ centra waarin docenten en onderwijsexperts vanuit verschillende faculteiten samenwerken en support, kennis en docentprofessionalsering in samenhang worden ondersteund.</w:t>
      </w:r>
    </w:p>
    <w:p w14:paraId="3CF67C10" w14:textId="77777777" w:rsidR="00F40501" w:rsidRPr="00CB402B" w:rsidRDefault="00F40501" w:rsidP="00F40501">
      <w:pPr>
        <w:pStyle w:val="Heading4"/>
        <w:rPr>
          <w:noProof w:val="0"/>
        </w:rPr>
      </w:pPr>
      <w:bookmarkStart w:id="63" w:name="_Toc134718923"/>
      <w:r w:rsidRPr="00CB402B">
        <w:rPr>
          <w:noProof w:val="0"/>
        </w:rPr>
        <w:t>Verwevenheid van onderwijs en onderzoek</w:t>
      </w:r>
      <w:bookmarkEnd w:id="63"/>
    </w:p>
    <w:p w14:paraId="57024069" w14:textId="77777777" w:rsidR="00F40501" w:rsidRPr="00CB402B" w:rsidRDefault="00F40501" w:rsidP="009A7E41">
      <w:pPr>
        <w:pStyle w:val="AfterSection"/>
        <w:rPr>
          <w:lang w:val="nl-NL"/>
        </w:rPr>
      </w:pPr>
      <w:r w:rsidRPr="00CB402B">
        <w:rPr>
          <w:lang w:val="nl-NL"/>
        </w:rPr>
        <w:t xml:space="preserve">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w:t>
      </w:r>
      <w:r w:rsidRPr="00CB402B">
        <w:rPr>
          <w:lang w:val="nl-NL"/>
        </w:rPr>
        <w:lastRenderedPageBreak/>
        <w:t xml:space="preserve">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 Studenten kijken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de studenten worden opgeleid. Door daadwerkelijk in contact te staan en onderdeel uit te maken van de community, vindt naast kennistoegang ook socialisatie plaats en ontstaat er ruimte voor </w:t>
      </w:r>
      <w:proofErr w:type="spellStart"/>
      <w:r w:rsidRPr="00CB402B">
        <w:rPr>
          <w:lang w:val="nl-NL"/>
        </w:rPr>
        <w:t>subjectificatie</w:t>
      </w:r>
      <w:proofErr w:type="spellEnd"/>
      <w:r w:rsidRPr="00CB402B">
        <w:rPr>
          <w:lang w:val="nl-NL"/>
        </w:rPr>
        <w:t>.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C6DEABE" w14:textId="77777777" w:rsidR="00F40501" w:rsidRPr="00CB402B" w:rsidRDefault="00F40501" w:rsidP="00F40501">
      <w:pPr>
        <w:pStyle w:val="Heading4"/>
        <w:rPr>
          <w:noProof w:val="0"/>
        </w:rPr>
      </w:pPr>
      <w:bookmarkStart w:id="64" w:name="_Toc134718924"/>
      <w:r w:rsidRPr="00CB402B">
        <w:rPr>
          <w:noProof w:val="0"/>
        </w:rPr>
        <w:t>Gelijke waardering onderwijs en onderzoek, en diversiteit in profielen</w:t>
      </w:r>
      <w:bookmarkEnd w:id="64"/>
    </w:p>
    <w:p w14:paraId="6FD33265" w14:textId="77777777" w:rsidR="00F40501" w:rsidRPr="00CB402B" w:rsidRDefault="00F40501" w:rsidP="009A7E41">
      <w:pPr>
        <w:pStyle w:val="AfterSection"/>
        <w:rPr>
          <w:lang w:val="nl-NL"/>
        </w:rPr>
      </w:pPr>
      <w:r w:rsidRPr="00CB402B">
        <w:rPr>
          <w:lang w:val="nl-NL"/>
        </w:rPr>
        <w:t xml:space="preserve"> Als we uitgaan van de gewenste vervlechting zoals hierboven geschetst, en daarbij ieders talent optimaal willen benutten dan moeten we zorgen dat niet de ene taak beter gewaardeerd wordt dan de ander. Dan sturen we ons talent eenzijdig. Door gelijkwaardige waardering kunnen we diversiteit aan talent optimaal benutten. 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zich specialiseren in onderwijs in hun discipline. Voor hen is inbedding op basisniveau in onderzoek </w:t>
      </w:r>
      <w:r w:rsidRPr="00CB402B">
        <w:rPr>
          <w:lang w:val="nl-NL"/>
        </w:rPr>
        <w:lastRenderedPageBreak/>
        <w:t>onontbeerlijk, maar dat kan disciplinair onderzoek of onderzoek naar onderwijs in hun discipline zijn, of een combinatie van beide. Deze academici met onderwijsprofiel zijn degenen die het onderwijs in een vakgebied verbinden met inzichten uit de onderwijskunde en context-gerelateerd graag advies 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14412F73" w14:textId="77777777" w:rsidR="00F40501" w:rsidRPr="00CB402B" w:rsidRDefault="00F40501" w:rsidP="00F40501">
      <w:pPr>
        <w:pStyle w:val="Heading4"/>
        <w:rPr>
          <w:noProof w:val="0"/>
        </w:rPr>
      </w:pPr>
      <w:bookmarkStart w:id="65" w:name="_Toc134718925"/>
      <w:r w:rsidRPr="00CB402B">
        <w:rPr>
          <w:noProof w:val="0"/>
        </w:rPr>
        <w:t>Investeren in onderwijskundig leiderschap en onderzoek van hoger onderwijs</w:t>
      </w:r>
      <w:bookmarkEnd w:id="65"/>
    </w:p>
    <w:p w14:paraId="23C611D7" w14:textId="77777777" w:rsidR="00F40501" w:rsidRPr="00CB402B" w:rsidRDefault="00F40501" w:rsidP="009A7E41">
      <w:pPr>
        <w:pStyle w:val="AfterSection"/>
        <w:rPr>
          <w:lang w:val="nl-NL"/>
        </w:rPr>
      </w:pPr>
      <w:r w:rsidRPr="00CB402B">
        <w:rPr>
          <w:lang w:val="nl-NL"/>
        </w:rPr>
        <w:t xml:space="preserve">Universitair docentschap is een zeer complexe taak. Dit noopt tot investering in onderwijskundig leiderschap en onderzoek van hoger onderwijs. Hoger onderwijs onderscheidt 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00A72E64" w14:textId="77777777" w:rsidR="00F40501" w:rsidRPr="00CB402B" w:rsidRDefault="00F40501" w:rsidP="00F40501">
      <w:pPr>
        <w:rPr>
          <w:rFonts w:cs="EB Garamond"/>
        </w:rPr>
      </w:pPr>
      <w:r w:rsidRPr="00CB402B">
        <w:rPr>
          <w:rFonts w:cs="EB Garamond"/>
        </w:rPr>
        <w:lastRenderedPageBreak/>
        <w:t xml:space="preserve"> Naast de basistaken ontwerpen, uitvoeren en toetsen, is het dus aan de universitair docenten om het onderwijs continue te innoveren op basis van inzichten in hun discipline en ontwikkelingen in de maatschappij. Dit vraagt om sterk onderwijskundig leiderschap. Voor kwalitatief hoogwaardig onderwijs is het belangrijk dat docenten, en zeker diegenen in leidende posities, op de eigen onderwijspraktijk reflecteren, evalueren en innoveren. Maar het hebben van een goed idee of plan voor verbetering alleen is niet voldoende. Een docent opereert nooit alleen, tenzij het gaat om een heel klein onderdeel in een cursus. Voor innovatie moet een docent schakelen met vele stakeholders zoals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28AB582B" w14:textId="77777777" w:rsidR="00F40501" w:rsidRPr="00CB402B" w:rsidRDefault="00F40501" w:rsidP="00F40501">
      <w:pPr>
        <w:rPr>
          <w:rFonts w:cs="EB Garamond"/>
        </w:rPr>
      </w:pPr>
      <w:r w:rsidRPr="00CB402B">
        <w:rPr>
          <w:rFonts w:cs="EB Garamond"/>
        </w:rPr>
        <w:t xml:space="preserve">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 op basis van empirisch bewijs.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w:t>
      </w:r>
      <w:r w:rsidRPr="00CB402B">
        <w:rPr>
          <w:rFonts w:cs="EB Garamond"/>
        </w:rPr>
        <w:lastRenderedPageBreak/>
        <w:t>onderwijs, en het via onderwijsonderzoek bijdragen aan de kennis over onderwijs in het eigen vakgebied wordt wel in de breedte ‘</w:t>
      </w:r>
      <w:proofErr w:type="spellStart"/>
      <w:r w:rsidRPr="00CB402B">
        <w:rPr>
          <w:rFonts w:cs="EB Garamond"/>
        </w:rPr>
        <w:t>educational</w:t>
      </w:r>
      <w:proofErr w:type="spellEnd"/>
      <w:r w:rsidRPr="00CB402B">
        <w:rPr>
          <w:rFonts w:cs="EB Garamond"/>
        </w:rPr>
        <w:t xml:space="preserve"> </w:t>
      </w:r>
      <w:proofErr w:type="spellStart"/>
      <w:r w:rsidRPr="00CB402B">
        <w:rPr>
          <w:rFonts w:cs="EB Garamond"/>
        </w:rPr>
        <w:t>scholarship</w:t>
      </w:r>
      <w:proofErr w:type="spellEnd"/>
      <w:r w:rsidRPr="00CB402B">
        <w:rPr>
          <w:rFonts w:cs="EB Garamond"/>
        </w:rPr>
        <w:t xml:space="preserve">’ genoemd. We hebben hier geen goede Nederlandse term voor. Recent onderzoek naar docentontwikkeling heeft laten zien dat onderwijskundig leiderschap en </w:t>
      </w:r>
      <w:proofErr w:type="spellStart"/>
      <w:r w:rsidRPr="00CB402B">
        <w:rPr>
          <w:rFonts w:cs="EB Garamond"/>
        </w:rPr>
        <w:t>educational</w:t>
      </w:r>
      <w:proofErr w:type="spellEnd"/>
      <w:r w:rsidRPr="00CB402B">
        <w:rPr>
          <w:rFonts w:cs="EB Garamond"/>
        </w:rPr>
        <w:t xml:space="preserve"> </w:t>
      </w:r>
      <w:proofErr w:type="spellStart"/>
      <w:r w:rsidRPr="00CB402B">
        <w:rPr>
          <w:rFonts w:cs="EB Garamond"/>
        </w:rPr>
        <w:t>scholarship</w:t>
      </w:r>
      <w:proofErr w:type="spellEnd"/>
      <w:r w:rsidRPr="00CB402B">
        <w:rPr>
          <w:rFonts w:cs="EB Garamond"/>
        </w:rPr>
        <w:t xml:space="preserve"> zich later ontwikkelen dan de basistaken van ontwerp, uitvoering en toetsing van onderwijs. Expertise in deze tweede gevorderde taken vereist bovendien aanvullende scholing. Bovendien weten we deze twee taken elkaar onderling ook weer versterken, zie onderstaande figuur.</w:t>
      </w:r>
    </w:p>
    <w:p w14:paraId="5062390C" w14:textId="77777777" w:rsidR="00F40501" w:rsidRPr="00CB402B" w:rsidRDefault="00F40501" w:rsidP="00F40501">
      <w:pPr>
        <w:rPr>
          <w:rFonts w:eastAsia="Times New Roman" w:cs="EB Garamond"/>
        </w:rPr>
      </w:pPr>
      <w:r w:rsidRPr="00CB402B">
        <w:rPr>
          <w:rFonts w:cs="EB Garamond"/>
        </w:rPr>
        <w:drawing>
          <wp:inline distT="0" distB="0" distL="0" distR="0" wp14:anchorId="5538D5C0" wp14:editId="006D1C3E">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3">
                      <a:extLst>
                        <a:ext uri="{96DAC541-7B7A-43D3-8B79-37D633B846F1}">
                          <asvg:svgBlip xmlns:asvg="http://schemas.microsoft.com/office/drawing/2016/SVG/main" r:embed="rId24"/>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63335504" w14:textId="77777777" w:rsidR="00F40501" w:rsidRPr="00CB402B" w:rsidRDefault="00F40501" w:rsidP="00F40501">
      <w:pPr>
        <w:pStyle w:val="Caption"/>
        <w:rPr>
          <w:lang w:val="nl-NL"/>
        </w:rPr>
      </w:pPr>
      <w:r w:rsidRPr="00CB402B">
        <w:rPr>
          <w:lang w:val="nl-NL"/>
        </w:rPr>
        <w:t>Figuur: Visualisatie van tijd en inhoudelijke relaties tussen verschillende docenttaken van een academicus. Gebaseerd op ‘</w:t>
      </w:r>
      <w:proofErr w:type="spellStart"/>
      <w:r w:rsidRPr="00CB402B">
        <w:rPr>
          <w:lang w:val="nl-NL"/>
        </w:rPr>
        <w:t>Academics</w:t>
      </w:r>
      <w:proofErr w:type="spellEnd"/>
      <w:r w:rsidRPr="00CB402B">
        <w:rPr>
          <w:lang w:val="nl-NL"/>
        </w:rPr>
        <w:t xml:space="preserve">’ expertise development in teacher </w:t>
      </w:r>
      <w:proofErr w:type="spellStart"/>
      <w:r w:rsidRPr="00CB402B">
        <w:rPr>
          <w:lang w:val="nl-NL"/>
        </w:rPr>
        <w:t>tasks</w:t>
      </w:r>
      <w:proofErr w:type="spellEnd"/>
      <w:r w:rsidRPr="00CB402B">
        <w:rPr>
          <w:lang w:val="nl-NL"/>
        </w:rPr>
        <w:t xml:space="preserve">: A multiple case </w:t>
      </w:r>
      <w:proofErr w:type="spellStart"/>
      <w:r w:rsidRPr="00CB402B">
        <w:rPr>
          <w:lang w:val="nl-NL"/>
        </w:rPr>
        <w:t>study</w:t>
      </w:r>
      <w:proofErr w:type="spellEnd"/>
      <w:r w:rsidRPr="00CB402B">
        <w:rPr>
          <w:lang w:val="nl-NL"/>
        </w:rPr>
        <w:t xml:space="preserve">’. Van Dijk EE, van Tartwijk J, van der Schaaf MF, </w:t>
      </w:r>
      <w:proofErr w:type="spellStart"/>
      <w:r w:rsidRPr="00CB402B">
        <w:rPr>
          <w:lang w:val="nl-NL"/>
        </w:rPr>
        <w:t>Kluijtmans</w:t>
      </w:r>
      <w:proofErr w:type="spellEnd"/>
      <w:r w:rsidRPr="00CB402B">
        <w:rPr>
          <w:lang w:val="nl-NL"/>
        </w:rPr>
        <w:t xml:space="preserve">, M. (2020). </w:t>
      </w:r>
      <w:proofErr w:type="spellStart"/>
      <w:r w:rsidRPr="00CB402B">
        <w:rPr>
          <w:lang w:val="nl-NL"/>
        </w:rPr>
        <w:t>Submitted</w:t>
      </w:r>
      <w:proofErr w:type="spellEnd"/>
      <w:r w:rsidRPr="00CB402B">
        <w:rPr>
          <w:lang w:val="nl-NL"/>
        </w:rPr>
        <w:t xml:space="preserve"> </w:t>
      </w:r>
      <w:proofErr w:type="spellStart"/>
      <w:r w:rsidRPr="00CB402B">
        <w:rPr>
          <w:lang w:val="nl-NL"/>
        </w:rPr>
        <w:t>for</w:t>
      </w:r>
      <w:proofErr w:type="spellEnd"/>
      <w:r w:rsidRPr="00CB402B">
        <w:rPr>
          <w:lang w:val="nl-NL"/>
        </w:rPr>
        <w:t xml:space="preserve"> </w:t>
      </w:r>
      <w:proofErr w:type="spellStart"/>
      <w:r w:rsidRPr="00CB402B">
        <w:rPr>
          <w:lang w:val="nl-NL"/>
        </w:rPr>
        <w:t>publication</w:t>
      </w:r>
      <w:proofErr w:type="spellEnd"/>
      <w:r w:rsidRPr="00CB402B">
        <w:rPr>
          <w:lang w:val="nl-NL"/>
        </w:rPr>
        <w:t>.</w:t>
      </w:r>
    </w:p>
    <w:p w14:paraId="43515FE8" w14:textId="77777777" w:rsidR="00F40501" w:rsidRPr="00CB402B" w:rsidRDefault="00F40501" w:rsidP="00F40501">
      <w:pPr>
        <w:pStyle w:val="Heading4"/>
        <w:rPr>
          <w:noProof w:val="0"/>
        </w:rPr>
      </w:pPr>
      <w:bookmarkStart w:id="66" w:name="_Toc134718926"/>
      <w:r w:rsidRPr="00CB402B">
        <w:rPr>
          <w:noProof w:val="0"/>
        </w:rPr>
        <w:lastRenderedPageBreak/>
        <w:t>Van solo naar teamsport</w:t>
      </w:r>
      <w:bookmarkEnd w:id="66"/>
    </w:p>
    <w:p w14:paraId="23D91EE0" w14:textId="77777777" w:rsidR="00F40501" w:rsidRPr="00CB402B" w:rsidRDefault="00F40501" w:rsidP="009A7E41">
      <w:pPr>
        <w:pStyle w:val="AfterSection"/>
        <w:rPr>
          <w:lang w:val="nl-NL"/>
        </w:rPr>
      </w:pPr>
      <w:r w:rsidRPr="00CB402B">
        <w:rPr>
          <w:lang w:val="nl-NL"/>
        </w:rPr>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 kunnen elkaar aanvullen en versterken. Voor elke vakgroep zou gewenst zijn dat er binnen de geledingen een of meerdere academici zijn met een expertiseaccent in onderwijs. Deze ‘</w:t>
      </w:r>
      <w:proofErr w:type="spellStart"/>
      <w:r w:rsidRPr="00CB402B">
        <w:rPr>
          <w:lang w:val="nl-NL"/>
        </w:rPr>
        <w:t>scholarly</w:t>
      </w:r>
      <w:proofErr w:type="spellEnd"/>
      <w:r w:rsidRPr="00CB402B">
        <w:rPr>
          <w:lang w:val="nl-NL"/>
        </w:rPr>
        <w:t xml:space="preserve"> </w:t>
      </w:r>
      <w:proofErr w:type="spellStart"/>
      <w:r w:rsidRPr="00CB402B">
        <w:rPr>
          <w:lang w:val="nl-NL"/>
        </w:rPr>
        <w:t>teachers</w:t>
      </w:r>
      <w:proofErr w:type="spellEnd"/>
      <w:r w:rsidRPr="00CB402B">
        <w:rPr>
          <w:lang w:val="nl-NL"/>
        </w:rPr>
        <w:t>’ die kennis over onderwijs kunnen toevoegen aan het team en kennis kunnen generen voor de continue ontwikkeling en optimalisatie van onderwijs in het betreffende veld.</w:t>
      </w:r>
    </w:p>
    <w:p w14:paraId="5B8237D0" w14:textId="77777777" w:rsidR="00F40501" w:rsidRPr="00CB402B" w:rsidRDefault="00F40501" w:rsidP="00F40501">
      <w:pPr>
        <w:rPr>
          <w:rFonts w:cs="EB Garamond"/>
        </w:rPr>
      </w:pPr>
      <w:r w:rsidRPr="00CB402B">
        <w:rPr>
          <w:rFonts w:cs="EB Garamond"/>
        </w:rPr>
        <w:t>Deze onderwijsspecialisten onder de academici, die we hier zullen duiden als ‘</w:t>
      </w:r>
      <w:proofErr w:type="spellStart"/>
      <w:r w:rsidRPr="00CB402B">
        <w:rPr>
          <w:rFonts w:cs="EB Garamond"/>
        </w:rPr>
        <w:t>scholarly</w:t>
      </w:r>
      <w:proofErr w:type="spellEnd"/>
      <w:r w:rsidRPr="00CB402B">
        <w:rPr>
          <w:rFonts w:cs="EB Garamond"/>
        </w:rPr>
        <w:t xml:space="preserve"> docenten’ vormen namelijk de cruciale link tussen beleid, innovatie en uitvoering. Zij kunnen het onderwijs 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instituut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w:t>
      </w:r>
      <w:proofErr w:type="spellStart"/>
      <w:r w:rsidRPr="00CB402B">
        <w:rPr>
          <w:rFonts w:cs="EB Garamond"/>
        </w:rPr>
        <w:t>Scholarship</w:t>
      </w:r>
      <w:proofErr w:type="spellEnd"/>
      <w:r w:rsidRPr="00CB402B">
        <w:rPr>
          <w:rFonts w:cs="EB Garamond"/>
        </w:rPr>
        <w:t xml:space="preserve"> of Teaching </w:t>
      </w:r>
      <w:proofErr w:type="spellStart"/>
      <w:r w:rsidRPr="00CB402B">
        <w:rPr>
          <w:rFonts w:cs="EB Garamond"/>
        </w:rPr>
        <w:t>and</w:t>
      </w:r>
      <w:proofErr w:type="spellEnd"/>
      <w:r w:rsidRPr="00CB402B">
        <w:rPr>
          <w:rFonts w:cs="EB Garamond"/>
        </w:rPr>
        <w:t xml:space="preserve"> Learning (</w:t>
      </w:r>
      <w:proofErr w:type="spellStart"/>
      <w:r w:rsidRPr="00CB402B">
        <w:rPr>
          <w:rFonts w:cs="EB Garamond"/>
        </w:rPr>
        <w:t>SoTL</w:t>
      </w:r>
      <w:proofErr w:type="spellEnd"/>
      <w:r w:rsidRPr="00CB402B">
        <w:rPr>
          <w:rFonts w:cs="EB Garamond"/>
        </w:rPr>
        <w:t xml:space="preserve">) genoemd. Het doel van </w:t>
      </w:r>
      <w:proofErr w:type="spellStart"/>
      <w:r w:rsidRPr="00CB402B">
        <w:rPr>
          <w:rFonts w:cs="EB Garamond"/>
        </w:rPr>
        <w:t>SoTL</w:t>
      </w:r>
      <w:proofErr w:type="spellEnd"/>
      <w:r w:rsidRPr="00CB402B">
        <w:rPr>
          <w:rFonts w:cs="EB Garamond"/>
        </w:rPr>
        <w:t xml:space="preserve"> is om de praktijk in de eigen klas het leren van studenten te verbeteren binnen een (reeks) </w:t>
      </w:r>
      <w:r w:rsidRPr="00CB402B">
        <w:rPr>
          <w:rFonts w:cs="EB Garamond"/>
        </w:rPr>
        <w:lastRenderedPageBreak/>
        <w:t>disciplinaire cursus(sen). Wanneer het doel van het onderzoek breder is en meer gericht op kennis die ook buiten het eigen onderwijs relevant is spreken we ook wel van ‘discipline-</w:t>
      </w:r>
      <w:proofErr w:type="spellStart"/>
      <w:r w:rsidRPr="00CB402B">
        <w:rPr>
          <w:rFonts w:cs="EB Garamond"/>
        </w:rPr>
        <w:t>based</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research’, </w:t>
      </w:r>
      <w:proofErr w:type="spellStart"/>
      <w:r w:rsidRPr="00CB402B">
        <w:rPr>
          <w:rFonts w:cs="EB Garamond"/>
        </w:rPr>
        <w:t>oftwel</w:t>
      </w:r>
      <w:proofErr w:type="spellEnd"/>
      <w:r w:rsidRPr="00CB402B">
        <w:rPr>
          <w:rFonts w:cs="EB Garamond"/>
        </w:rPr>
        <w:t xml:space="preserve"> onderzoek van onderwijs in de eigen discipline. </w:t>
      </w:r>
    </w:p>
    <w:p w14:paraId="2DA4087F" w14:textId="77777777" w:rsidR="00F40501" w:rsidRPr="00CB402B" w:rsidRDefault="00F40501" w:rsidP="00F40501">
      <w:pPr>
        <w:pStyle w:val="Heading4"/>
        <w:rPr>
          <w:noProof w:val="0"/>
        </w:rPr>
      </w:pPr>
      <w:bookmarkStart w:id="67" w:name="_Toc134718927"/>
      <w:r w:rsidRPr="00CB402B">
        <w:rPr>
          <w:noProof w:val="0"/>
        </w:rPr>
        <w:t>Samenwerking over faculteiten</w:t>
      </w:r>
      <w:bookmarkEnd w:id="67"/>
    </w:p>
    <w:p w14:paraId="08E6B320" w14:textId="77777777" w:rsidR="00F40501" w:rsidRPr="00CB402B" w:rsidRDefault="00F40501" w:rsidP="009A7E41">
      <w:pPr>
        <w:pStyle w:val="AfterSection"/>
        <w:rPr>
          <w:lang w:val="nl-NL"/>
        </w:rPr>
      </w:pPr>
      <w:r w:rsidRPr="00CB402B">
        <w:rPr>
          <w:lang w:val="nl-NL"/>
        </w:rPr>
        <w:t xml:space="preserve">In een brede </w:t>
      </w:r>
      <w:proofErr w:type="spellStart"/>
      <w:r w:rsidRPr="00CB402B">
        <w:rPr>
          <w:lang w:val="nl-NL"/>
        </w:rPr>
        <w:t>onderzoeksuniversiteit</w:t>
      </w:r>
      <w:proofErr w:type="spellEnd"/>
      <w:r w:rsidRPr="00CB402B">
        <w:rPr>
          <w:lang w:val="nl-NL"/>
        </w:rPr>
        <w:t xml:space="preserve"> is er sprake van onbenut potentieel: Juist de huidige noodzaak tot brede, interdisciplinaire perspectieven kan brede </w:t>
      </w:r>
      <w:proofErr w:type="spellStart"/>
      <w:r w:rsidRPr="00CB402B">
        <w:rPr>
          <w:lang w:val="nl-NL"/>
        </w:rPr>
        <w:t>onderzoeksuniversiteiten</w:t>
      </w:r>
      <w:proofErr w:type="spellEnd"/>
      <w:r w:rsidRPr="00CB402B">
        <w:rPr>
          <w:lang w:val="nl-NL"/>
        </w:rPr>
        <w:t xml:space="preserve"> in hun kracht zetten. De verwevenheid van onderzoek en onderwijs dreigde verloren te gaan in de afgelopen periode maar ligt nu weer onder handbereik. Hierin is een rol weggelegd voor primair disciplinair georiënteerde programma’s, waar </w:t>
      </w:r>
      <w:proofErr w:type="spellStart"/>
      <w:r w:rsidRPr="00CB402B">
        <w:rPr>
          <w:lang w:val="nl-NL"/>
        </w:rPr>
        <w:t>inter</w:t>
      </w:r>
      <w:proofErr w:type="spellEnd"/>
      <w:r w:rsidRPr="00CB402B">
        <w:rPr>
          <w:lang w:val="nl-NL"/>
        </w:rPr>
        <w:t xml:space="preserve">- en </w:t>
      </w:r>
      <w:proofErr w:type="spellStart"/>
      <w:r w:rsidRPr="00CB402B">
        <w:rPr>
          <w:lang w:val="nl-NL"/>
        </w:rPr>
        <w:t>transdisciplinaire</w:t>
      </w:r>
      <w:proofErr w:type="spellEnd"/>
      <w:r w:rsidRPr="00CB402B">
        <w:rPr>
          <w:lang w:val="nl-NL"/>
        </w:rPr>
        <w:t xml:space="preserve"> elementen zorgen voor een verdieping op de eigen discipline en het stimuleren van vaardigheden en een attitude die nodig zijn voor samenwerking. Maar er is eveneens ruimte voor brede interdisciplinaire bachelor- of masterprogramma’s, zoals </w:t>
      </w:r>
      <w:proofErr w:type="spellStart"/>
      <w:r w:rsidRPr="00CB402B">
        <w:rPr>
          <w:lang w:val="nl-NL"/>
        </w:rPr>
        <w:t>liberal</w:t>
      </w:r>
      <w:proofErr w:type="spellEnd"/>
      <w:r w:rsidRPr="00CB402B">
        <w:rPr>
          <w:lang w:val="nl-NL"/>
        </w:rPr>
        <w:t xml:space="preserve"> arts- en </w:t>
      </w:r>
      <w:proofErr w:type="spellStart"/>
      <w:r w:rsidRPr="00CB402B">
        <w:rPr>
          <w:lang w:val="nl-NL"/>
        </w:rPr>
        <w:t>sciences</w:t>
      </w:r>
      <w:proofErr w:type="spellEnd"/>
      <w:r w:rsidRPr="00CB402B">
        <w:rPr>
          <w:lang w:val="nl-NL"/>
        </w:rPr>
        <w:t xml:space="preserve">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aan een universiteit biedt dus een enorm potentieel, waarbij er sprake kan zijn van een herwaardering van een divers palet aan </w:t>
      </w:r>
      <w:proofErr w:type="spellStart"/>
      <w:r w:rsidRPr="00CB402B">
        <w:rPr>
          <w:lang w:val="nl-NL"/>
        </w:rPr>
        <w:t>onderzoeksculturen</w:t>
      </w:r>
      <w:proofErr w:type="spellEnd"/>
      <w:r w:rsidRPr="00CB402B">
        <w:rPr>
          <w:lang w:val="nl-NL"/>
        </w:rPr>
        <w:t xml:space="preserve"> en perspectieven, en studenten daar in hun opleiding ook echt mee in aanraking komen. Dit soort potentieel komt niet spontaan tot zijn recht maar vereist veranderingen in organisatie en cultuur. </w:t>
      </w:r>
    </w:p>
    <w:p w14:paraId="157294F1" w14:textId="77777777" w:rsidR="00F40501" w:rsidRPr="00CB402B" w:rsidRDefault="00F40501" w:rsidP="00F40501">
      <w:pPr>
        <w:pStyle w:val="Heading2"/>
        <w:rPr>
          <w:lang w:val="nl-NL"/>
        </w:rPr>
      </w:pPr>
      <w:bookmarkStart w:id="68" w:name="_Toc134718928"/>
      <w:r w:rsidRPr="00CB402B">
        <w:rPr>
          <w:lang w:val="nl-NL"/>
        </w:rPr>
        <w:lastRenderedPageBreak/>
        <w:t>Het stelsel</w:t>
      </w:r>
      <w:bookmarkEnd w:id="68"/>
    </w:p>
    <w:p w14:paraId="67C88B82" w14:textId="77777777" w:rsidR="00F40501" w:rsidRPr="00CB402B" w:rsidRDefault="00F40501" w:rsidP="009A7E41">
      <w:pPr>
        <w:pStyle w:val="AfterSection"/>
        <w:rPr>
          <w:lang w:val="nl-NL"/>
        </w:rPr>
      </w:pPr>
      <w:r w:rsidRPr="00CB402B">
        <w:rPr>
          <w:lang w:val="nl-NL"/>
        </w:rPr>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rsidRPr="00CB402B">
        <w:rPr>
          <w:vertAlign w:val="superscript"/>
          <w:lang w:val="nl-NL"/>
        </w:rPr>
        <w:footnoteReference w:id="140"/>
      </w:r>
      <w:r w:rsidRPr="00CB402B">
        <w:rPr>
          <w:lang w:val="nl-NL"/>
        </w:rPr>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we toegankelijkheid en betaalbaarheid dus goed bewaken. </w:t>
      </w:r>
    </w:p>
    <w:p w14:paraId="139CEFA4" w14:textId="77777777" w:rsidR="00F40501" w:rsidRPr="00CB402B" w:rsidRDefault="00F40501" w:rsidP="00F40501">
      <w:pPr>
        <w:rPr>
          <w:rFonts w:cs="EB Garamond"/>
        </w:rPr>
      </w:pPr>
      <w:r w:rsidRPr="00CB402B">
        <w:rPr>
          <w:rFonts w:cs="EB Garamond"/>
        </w:rPr>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het universitair onderwijs heeft te maken met status en verdienverwachtingen, al dan niet reëel. Belangrijk is dus niet om iedereen naar het hoger onderwijs te krijgen, maar wel om iedereen op de juiste plek </w:t>
      </w:r>
      <w:r w:rsidRPr="00CB402B">
        <w:rPr>
          <w:rFonts w:cs="EB Garamond"/>
        </w:rPr>
        <w:lastRenderedPageBreak/>
        <w:t xml:space="preserve">te krijgen. Het hoger onderwijs zou toegankelijk moeten zijn voor diegenen met het benodigde talent en de benodigde ambitie. </w:t>
      </w:r>
    </w:p>
    <w:p w14:paraId="06A23242" w14:textId="77777777" w:rsidR="00F40501" w:rsidRPr="00CB402B" w:rsidRDefault="00F40501" w:rsidP="00F40501">
      <w:pPr>
        <w:rPr>
          <w:rFonts w:cs="EB Garamond"/>
        </w:rPr>
      </w:pPr>
      <w:r w:rsidRPr="00CB402B">
        <w:rPr>
          <w:rFonts w:cs="EB Garamond"/>
        </w:rPr>
        <w:t>Bijzonder in Nederland is bovendien ook nog het duale stelsel met HBO en wo.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w:t>
      </w:r>
      <w:proofErr w:type="spellStart"/>
      <w:r w:rsidRPr="00CB402B">
        <w:rPr>
          <w:rFonts w:cs="EB Garamond"/>
        </w:rPr>
        <w:t>university</w:t>
      </w:r>
      <w:proofErr w:type="spellEnd"/>
      <w:r w:rsidRPr="00CB402B">
        <w:rPr>
          <w:rFonts w:cs="EB Garamond"/>
        </w:rPr>
        <w:t xml:space="preserve">’ wordt gebruikt. We zien in Nederland een voortschrijdende verschuiving van HBO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HBO-onderwijs maar door druk van zichzelf, familie of </w:t>
      </w:r>
      <w:proofErr w:type="spellStart"/>
      <w:r w:rsidRPr="00CB402B">
        <w:rPr>
          <w:rFonts w:cs="EB Garamond"/>
        </w:rPr>
        <w:t>peers</w:t>
      </w:r>
      <w:proofErr w:type="spellEnd"/>
      <w:r w:rsidRPr="00CB402B">
        <w:rPr>
          <w:rFonts w:cs="EB Garamond"/>
        </w:rPr>
        <w:t xml:space="preserve">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176ED2FD" w14:textId="77777777" w:rsidR="00F40501" w:rsidRPr="00CB402B" w:rsidRDefault="00F40501" w:rsidP="00F40501">
      <w:pPr>
        <w:rPr>
          <w:rFonts w:cs="EB Garamond"/>
        </w:rPr>
      </w:pPr>
      <w:r w:rsidRPr="00CB402B">
        <w:rPr>
          <w:rFonts w:cs="EB Garamond"/>
        </w:rPr>
        <w:t xml:space="preserve">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COVID-19 heeft mooi gedemonstreerd dat als wetenschappers wereldwijd kunnen samenwerken we daarmee ongekend snel inzichten en toepassingen kunnen bereiken. Tegelijk zagen we ook aan het ontstaansrisico </w:t>
      </w:r>
      <w:r w:rsidRPr="00CB402B">
        <w:rPr>
          <w:rFonts w:cs="EB Garamond"/>
        </w:rPr>
        <w:lastRenderedPageBreak/>
        <w:t xml:space="preserve">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hoger-onderwijsinstellingen, veel meer naar opleiden in netwerken en allianties. Naast flexibiliteit voor de individuele student zoals hierboven al beschreven, moeten we ook moeten krachten bundelen organisatorisch en strategisch, op institutioneel en 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11A0F28E" w14:textId="77777777" w:rsidR="00F40501" w:rsidRPr="00CB402B" w:rsidRDefault="00F40501" w:rsidP="00F40501">
      <w:pPr>
        <w:rPr>
          <w:rFonts w:cs="EB Garamond"/>
        </w:rPr>
      </w:pPr>
      <w:r w:rsidRPr="00CB402B">
        <w:rPr>
          <w:rFonts w:cs="EB Garamond"/>
        </w:rPr>
        <w:t xml:space="preserve">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in plaats </w:t>
      </w:r>
      <w:r w:rsidRPr="00CB402B">
        <w:rPr>
          <w:rFonts w:cs="EB Garamond"/>
        </w:rPr>
        <w:lastRenderedPageBreak/>
        <w:t xml:space="preserve">van aan de programma's waardoor zowel keuzevrijheid als uitwisseling of samenwerking in onderwijs over faculteiten heen veel makkelijker te organiseren wordt. </w:t>
      </w:r>
    </w:p>
    <w:p w14:paraId="6685DF5D" w14:textId="77777777" w:rsidR="00F40501" w:rsidRPr="00CB402B" w:rsidRDefault="00F40501" w:rsidP="00F40501">
      <w:pPr>
        <w:rPr>
          <w:rFonts w:cs="EB Garamond"/>
        </w:rPr>
      </w:pPr>
      <w:r w:rsidRPr="00CB402B">
        <w:rPr>
          <w:rFonts w:cs="EB Garamond"/>
        </w:rPr>
        <w:t xml:space="preserve">Landelijk en zeker internationaal moet wet- en regelgeving aangepast worden om </w:t>
      </w:r>
      <w:proofErr w:type="spellStart"/>
      <w:r w:rsidRPr="00CB402B">
        <w:rPr>
          <w:rFonts w:cs="EB Garamond"/>
        </w:rPr>
        <w:t>inter</w:t>
      </w:r>
      <w:proofErr w:type="spellEnd"/>
      <w:r w:rsidRPr="00CB402B">
        <w:rPr>
          <w:rFonts w:cs="EB Garamond"/>
        </w:rPr>
        <w:t xml:space="preserve">-institutionele samenwerking in onderwijs te faciliteren. </w:t>
      </w:r>
    </w:p>
    <w:p w14:paraId="38D6F250" w14:textId="77777777" w:rsidR="00F40501" w:rsidRPr="00CB402B" w:rsidRDefault="00F40501" w:rsidP="00F40501">
      <w:pPr>
        <w:rPr>
          <w:rFonts w:cs="EB Garamond"/>
        </w:rPr>
      </w:pPr>
      <w:r w:rsidRPr="00CB402B">
        <w:rPr>
          <w:rFonts w:cs="EB Garamond"/>
        </w:rPr>
        <w:t xml:space="preserve">Ook kwaliteitszorg, moet interfacultaire, </w:t>
      </w:r>
      <w:proofErr w:type="spellStart"/>
      <w:r w:rsidRPr="00CB402B">
        <w:rPr>
          <w:rFonts w:cs="EB Garamond"/>
        </w:rPr>
        <w:t>inter</w:t>
      </w:r>
      <w:proofErr w:type="spellEnd"/>
      <w:r w:rsidRPr="00CB402B">
        <w:rPr>
          <w:rFonts w:cs="EB Garamond"/>
        </w:rPr>
        <w:t>-institutionele en internationale programma’s gaan faciliteren, evenals het ‘levenslang leren’-aanbod. Hiertoe moet deze anders ingericht gaan worden. Elk land heeft nu zijn eigen accreditatiesysteem. Erkenning van elkaars accreditatie en/of inrichting van accreditatie op Europees niveau is nodig. En een systeem van ‘micro-</w:t>
      </w:r>
      <w:proofErr w:type="spellStart"/>
      <w:r w:rsidRPr="00CB402B">
        <w:rPr>
          <w:rFonts w:cs="EB Garamond"/>
        </w:rPr>
        <w:t>credentialing</w:t>
      </w:r>
      <w:proofErr w:type="spellEnd"/>
      <w:r w:rsidRPr="00CB402B">
        <w:rPr>
          <w:rFonts w:cs="EB Garamond"/>
        </w:rPr>
        <w:t>’ kan modulaire aanbod academische kwaliteitsbewaking en status verlenen, wat kan helpen bij flexibilisering van bachelor-, master- en PhD programma’s, maar zeker cruciaal is voor het ‘levenslang leren’-aanbod.</w:t>
      </w:r>
    </w:p>
    <w:p w14:paraId="291AC6BF" w14:textId="77777777" w:rsidR="00F40501" w:rsidRPr="00CB402B" w:rsidRDefault="00F40501" w:rsidP="00F40501">
      <w:pPr>
        <w:rPr>
          <w:rFonts w:cs="EB Garamond"/>
        </w:rPr>
      </w:pPr>
      <w:r w:rsidRPr="00CB402B">
        <w:rPr>
          <w:rFonts w:cs="EB Garamond"/>
        </w:rPr>
        <w:t xml:space="preserve">Binnen Europa zien we dat met de ‘European </w:t>
      </w:r>
      <w:proofErr w:type="spellStart"/>
      <w:r w:rsidRPr="00CB402B">
        <w:rPr>
          <w:rFonts w:cs="EB Garamond"/>
        </w:rPr>
        <w:t>Universities</w:t>
      </w:r>
      <w:proofErr w:type="spellEnd"/>
      <w:r w:rsidRPr="00CB402B">
        <w:rPr>
          <w:rFonts w:cs="EB Garamond"/>
        </w:rPr>
        <w:t xml:space="preserve">’, een initiatief en fonds van de Europese commissie, een enorme beweging op gang is gebracht om intensiever over de grenzen van instituten en landen heen samen te werken. Een voorbeeld wordt gegeven in </w:t>
      </w:r>
      <w:r w:rsidRPr="00CB402B">
        <w:rPr>
          <w:rFonts w:cs="EB Garamond"/>
        </w:rPr>
        <w:fldChar w:fldCharType="begin"/>
      </w:r>
      <w:r w:rsidRPr="00CB402B">
        <w:rPr>
          <w:rFonts w:cs="EB Garamond"/>
        </w:rPr>
        <w:instrText xml:space="preserve"> REF _Ref134713860 \h  \* MERGEFORMAT </w:instrText>
      </w:r>
      <w:r w:rsidRPr="00CB402B">
        <w:rPr>
          <w:rFonts w:cs="EB Garamond"/>
        </w:rPr>
      </w:r>
      <w:r w:rsidRPr="00CB402B">
        <w:rPr>
          <w:rFonts w:cs="EB Garamond"/>
        </w:rPr>
        <w:fldChar w:fldCharType="separate"/>
      </w:r>
      <w:proofErr w:type="spellStart"/>
      <w:r w:rsidRPr="00CB402B">
        <w:rPr>
          <w:rFonts w:cs="EB Garamond"/>
        </w:rPr>
        <w:t>Tekstbox</w:t>
      </w:r>
      <w:proofErr w:type="spellEnd"/>
      <w:r w:rsidRPr="00CB402B">
        <w:rPr>
          <w:rFonts w:cs="EB Garamond"/>
        </w:rPr>
        <w:t xml:space="preserve"> 3 - 7</w:t>
      </w:r>
      <w:r w:rsidRPr="00CB402B">
        <w:rPr>
          <w:rFonts w:cs="EB Garamond"/>
        </w:rPr>
        <w:fldChar w:fldCharType="end"/>
      </w:r>
      <w:r w:rsidRPr="00CB402B">
        <w:rPr>
          <w:rFonts w:cs="EB Garamond"/>
        </w:rPr>
        <w:t>, de Charme-EU alliantie. Dit is slechts 1 van de 41 allianties die de EU in 2022 kent. Deze intensivering van Europese samenwerking is nodig om ons op lange termijn goed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03476582" w14:textId="77777777" w:rsidR="00F40501" w:rsidRPr="00CB402B" w:rsidRDefault="00F40501" w:rsidP="00F40501">
      <w:pPr>
        <w:pStyle w:val="Caption"/>
        <w:rPr>
          <w:rStyle w:val="normaltextrun"/>
          <w:lang w:val="nl-NL"/>
        </w:rPr>
      </w:pPr>
      <w:bookmarkStart w:id="69" w:name="_Ref134713860"/>
      <w:proofErr w:type="spellStart"/>
      <w:r w:rsidRPr="00CB402B">
        <w:rPr>
          <w:lang w:val="nl-NL"/>
        </w:rPr>
        <w:t>Tekstbox</w:t>
      </w:r>
      <w:proofErr w:type="spellEnd"/>
      <w:r w:rsidRPr="00CB402B">
        <w:rPr>
          <w:lang w:val="nl-NL"/>
        </w:rPr>
        <w:t xml:space="preserve"> 3 - </w:t>
      </w:r>
      <w:r w:rsidRPr="00CB402B">
        <w:rPr>
          <w:lang w:val="nl-NL"/>
        </w:rPr>
        <w:fldChar w:fldCharType="begin"/>
      </w:r>
      <w:r w:rsidRPr="00CB402B">
        <w:rPr>
          <w:lang w:val="nl-NL"/>
        </w:rPr>
        <w:instrText xml:space="preserve"> SEQ Tekstbox_3_- \* ARABIC </w:instrText>
      </w:r>
      <w:r w:rsidRPr="00CB402B">
        <w:rPr>
          <w:lang w:val="nl-NL"/>
        </w:rPr>
        <w:fldChar w:fldCharType="separate"/>
      </w:r>
      <w:r w:rsidRPr="00CB402B">
        <w:rPr>
          <w:lang w:val="nl-NL"/>
        </w:rPr>
        <w:t>7</w:t>
      </w:r>
      <w:r w:rsidRPr="00CB402B">
        <w:rPr>
          <w:lang w:val="nl-NL"/>
        </w:rPr>
        <w:fldChar w:fldCharType="end"/>
      </w:r>
      <w:bookmarkEnd w:id="69"/>
      <w:r w:rsidRPr="00CB402B">
        <w:rPr>
          <w:lang w:val="nl-NL"/>
        </w:rPr>
        <w:t>.</w:t>
      </w:r>
      <w:r w:rsidRPr="00CB402B">
        <w:rPr>
          <w:rStyle w:val="normaltextrun"/>
          <w:lang w:val="nl-NL"/>
        </w:rPr>
        <w:t xml:space="preserve"> CHARM-EU, een </w:t>
      </w:r>
      <w:r w:rsidRPr="00CB402B">
        <w:rPr>
          <w:rStyle w:val="normaltextrun"/>
          <w:i w:val="0"/>
          <w:iCs/>
          <w:lang w:val="nl-NL"/>
        </w:rPr>
        <w:t>European University</w:t>
      </w:r>
      <w:r w:rsidRPr="00CB402B">
        <w:rPr>
          <w:rStyle w:val="normaltextrun"/>
          <w:lang w:val="nl-NL"/>
        </w:rPr>
        <w:t xml:space="preserve"> programma.</w:t>
      </w:r>
    </w:p>
    <w:p w14:paraId="650DD0B7" w14:textId="77777777" w:rsidR="00F40501" w:rsidRPr="00CB402B" w:rsidRDefault="00F40501" w:rsidP="005E4E1D">
      <w:pPr>
        <w:pStyle w:val="Textbox"/>
        <w:rPr>
          <w:rStyle w:val="normaltextrun"/>
        </w:rPr>
      </w:pPr>
      <w:r w:rsidRPr="00CB402B">
        <w:rPr>
          <w:rStyle w:val="normaltextrun"/>
        </w:rPr>
        <w:t xml:space="preserve">CHARM-EU is een door de EU, via het Erasmus+ programma, gefinancierd initiatief met als doel structurele en strategische </w:t>
      </w:r>
      <w:proofErr w:type="gramStart"/>
      <w:r w:rsidRPr="00CB402B">
        <w:rPr>
          <w:rStyle w:val="normaltextrun"/>
        </w:rPr>
        <w:lastRenderedPageBreak/>
        <w:t>samenwerking</w:t>
      </w:r>
      <w:proofErr w:type="gramEnd"/>
      <w:r w:rsidRPr="00CB402B">
        <w:rPr>
          <w:rStyle w:val="normaltextrun"/>
        </w:rPr>
        <w:t xml:space="preserve"> tussen Europese universiteiten. Acht Europese instellingen maken deel uit van CHARM-EU, waaronder de Universiteit Utrecht.</w:t>
      </w:r>
    </w:p>
    <w:p w14:paraId="5E0CE7EE" w14:textId="77777777" w:rsidR="00F40501" w:rsidRPr="00CB402B" w:rsidRDefault="00F40501" w:rsidP="005E4E1D">
      <w:pPr>
        <w:pStyle w:val="Textbox"/>
        <w:rPr>
          <w:rStyle w:val="normaltextrun"/>
        </w:rPr>
      </w:pPr>
      <w:r w:rsidRPr="00CB402B">
        <w:rPr>
          <w:rStyle w:val="normaltextrun"/>
        </w:rPr>
        <w:t>CHARM-EU vertegenwoordigt een </w:t>
      </w:r>
      <w:proofErr w:type="spellStart"/>
      <w:r w:rsidRPr="00CB402B">
        <w:rPr>
          <w:rStyle w:val="normaltextrun"/>
          <w:i/>
          <w:iCs/>
        </w:rPr>
        <w:t>challenge-driven</w:t>
      </w:r>
      <w:proofErr w:type="spellEnd"/>
      <w:r w:rsidRPr="00CB402B">
        <w:rPr>
          <w:rStyle w:val="normaltextrun"/>
          <w:i/>
          <w:iCs/>
        </w:rPr>
        <w:t xml:space="preserve">, </w:t>
      </w:r>
      <w:proofErr w:type="spellStart"/>
      <w:r w:rsidRPr="00CB402B">
        <w:rPr>
          <w:rStyle w:val="normaltextrun"/>
          <w:i/>
          <w:iCs/>
        </w:rPr>
        <w:t>accessible</w:t>
      </w:r>
      <w:proofErr w:type="spellEnd"/>
      <w:r w:rsidRPr="00CB402B">
        <w:rPr>
          <w:rStyle w:val="normaltextrun"/>
          <w:i/>
          <w:iCs/>
        </w:rPr>
        <w:t>, research-</w:t>
      </w:r>
      <w:proofErr w:type="spellStart"/>
      <w:r w:rsidRPr="00CB402B">
        <w:rPr>
          <w:rStyle w:val="normaltextrun"/>
          <w:i/>
          <w:iCs/>
        </w:rPr>
        <w:t>based</w:t>
      </w:r>
      <w:proofErr w:type="spellEnd"/>
      <w:r w:rsidRPr="00CB402B">
        <w:rPr>
          <w:rStyle w:val="normaltextrun"/>
        </w:rPr>
        <w:t>, en </w:t>
      </w:r>
      <w:r w:rsidRPr="00CB402B">
        <w:rPr>
          <w:rStyle w:val="normaltextrun"/>
          <w:i/>
          <w:iCs/>
        </w:rPr>
        <w:t>mobile</w:t>
      </w:r>
      <w:r w:rsidRPr="00CB402B">
        <w:rPr>
          <w:rStyle w:val="normaltextrun"/>
        </w:rPr>
        <w:t> model voor de co-creatie van een Europese universiteit in lijn met de Europese waarden en de </w:t>
      </w:r>
      <w:proofErr w:type="spellStart"/>
      <w:r w:rsidRPr="00CB402B">
        <w:rPr>
          <w:rStyle w:val="normaltextrun"/>
          <w:i/>
          <w:iCs/>
        </w:rPr>
        <w:t>Sustainable</w:t>
      </w:r>
      <w:proofErr w:type="spellEnd"/>
      <w:r w:rsidRPr="00CB402B">
        <w:rPr>
          <w:rStyle w:val="normaltextrun"/>
          <w:i/>
          <w:iCs/>
        </w:rPr>
        <w:t xml:space="preserve"> Development Goals</w:t>
      </w:r>
      <w:r w:rsidRPr="00CB402B">
        <w:rPr>
          <w:rStyle w:val="normaltextrun"/>
        </w:rPr>
        <w:t xml:space="preserve">. </w:t>
      </w:r>
    </w:p>
    <w:p w14:paraId="302A7213" w14:textId="77777777" w:rsidR="00F40501" w:rsidRPr="00CB402B" w:rsidRDefault="00F40501" w:rsidP="005E4E1D">
      <w:pPr>
        <w:pStyle w:val="Textbox"/>
        <w:rPr>
          <w:rStyle w:val="normaltextrun"/>
        </w:rPr>
      </w:pPr>
      <w:r w:rsidRPr="00CB402B">
        <w:rPr>
          <w:rStyle w:val="normaltextrun"/>
        </w:rPr>
        <w:t xml:space="preserve">In september 2021 lanceerde CHARM-EU een masteropleiding: MSc in </w:t>
      </w:r>
      <w:r w:rsidRPr="00CB402B">
        <w:rPr>
          <w:rStyle w:val="normaltextrun"/>
          <w:i/>
          <w:iCs/>
        </w:rPr>
        <w:t xml:space="preserve">Global </w:t>
      </w:r>
      <w:proofErr w:type="spellStart"/>
      <w:r w:rsidRPr="00CB402B">
        <w:rPr>
          <w:rStyle w:val="normaltextrun"/>
          <w:i/>
          <w:iCs/>
        </w:rPr>
        <w:t>Challenges</w:t>
      </w:r>
      <w:proofErr w:type="spellEnd"/>
      <w:r w:rsidRPr="00CB402B">
        <w:rPr>
          <w:rStyle w:val="normaltextrun"/>
          <w:i/>
          <w:iCs/>
        </w:rPr>
        <w:t xml:space="preserve"> </w:t>
      </w:r>
      <w:proofErr w:type="spellStart"/>
      <w:r w:rsidRPr="00CB402B">
        <w:rPr>
          <w:rStyle w:val="normaltextrun"/>
          <w:i/>
          <w:iCs/>
        </w:rPr>
        <w:t>for</w:t>
      </w:r>
      <w:proofErr w:type="spellEnd"/>
      <w:r w:rsidRPr="00CB402B">
        <w:rPr>
          <w:rStyle w:val="normaltextrun"/>
          <w:i/>
          <w:iCs/>
        </w:rPr>
        <w:t xml:space="preserve"> </w:t>
      </w:r>
      <w:proofErr w:type="spellStart"/>
      <w:r w:rsidRPr="00CB402B">
        <w:rPr>
          <w:rStyle w:val="normaltextrun"/>
          <w:i/>
          <w:iCs/>
        </w:rPr>
        <w:t>Sustainability</w:t>
      </w:r>
      <w:proofErr w:type="spellEnd"/>
      <w:r w:rsidRPr="00CB402B">
        <w:rPr>
          <w:rStyle w:val="normaltextrun"/>
        </w:rPr>
        <w:t xml:space="preserve">. Centraal staan mondiale uitdagingen op het gebied van duurzaamheid. De masteropleiding biedt een uniek internationaal programma. Studenten gaan aan de slag met duurzaamheidsvraagstukken in een </w:t>
      </w:r>
      <w:proofErr w:type="spellStart"/>
      <w:r w:rsidRPr="00CB402B">
        <w:rPr>
          <w:rStyle w:val="normaltextrun"/>
        </w:rPr>
        <w:t>transdisciplinaire</w:t>
      </w:r>
      <w:proofErr w:type="spellEnd"/>
      <w:r w:rsidRPr="00CB402B">
        <w:rPr>
          <w:rStyle w:val="normaltextrun"/>
        </w:rPr>
        <w:t xml:space="preserve"> omgeving, gebaseerd op concrete maatschappelijke uitdagingen.</w:t>
      </w:r>
    </w:p>
    <w:p w14:paraId="676709DB" w14:textId="77777777" w:rsidR="00F40501" w:rsidRPr="00CB402B" w:rsidRDefault="00F40501" w:rsidP="005E4E1D">
      <w:pPr>
        <w:pStyle w:val="Textbox"/>
      </w:pPr>
      <w:r w:rsidRPr="00CB402B">
        <w:rPr>
          <w:rStyle w:val="normaltextrun"/>
        </w:rPr>
        <w:t xml:space="preserve">Naast het masterprogramma is er ook een CHARM-EU </w:t>
      </w:r>
      <w:proofErr w:type="spellStart"/>
      <w:r w:rsidRPr="00CB402B">
        <w:rPr>
          <w:rStyle w:val="normaltextrun"/>
        </w:rPr>
        <w:t>transdisciplinair</w:t>
      </w:r>
      <w:proofErr w:type="spellEnd"/>
      <w:r w:rsidRPr="00CB402B">
        <w:rPr>
          <w:rStyle w:val="normaltextrun"/>
        </w:rPr>
        <w:t xml:space="preserve"> onderzoeksinitiatief: </w:t>
      </w:r>
      <w:hyperlink r:id="rId25" w:history="1">
        <w:r w:rsidRPr="00CB402B">
          <w:rPr>
            <w:rStyle w:val="normaltextrun"/>
          </w:rPr>
          <w:t>TORCH</w:t>
        </w:r>
      </w:hyperlink>
      <w:r w:rsidRPr="00CB402B">
        <w:rPr>
          <w:rStyle w:val="normaltextrun"/>
        </w:rPr>
        <w:t> (</w:t>
      </w:r>
      <w:proofErr w:type="spellStart"/>
      <w:r w:rsidRPr="00CB402B">
        <w:rPr>
          <w:rStyle w:val="normaltextrun"/>
          <w:i/>
          <w:iCs/>
        </w:rPr>
        <w:t>Transforming</w:t>
      </w:r>
      <w:proofErr w:type="spellEnd"/>
      <w:r w:rsidRPr="00CB402B">
        <w:rPr>
          <w:rStyle w:val="normaltextrun"/>
          <w:i/>
          <w:iCs/>
        </w:rPr>
        <w:t xml:space="preserve"> Open </w:t>
      </w:r>
      <w:proofErr w:type="spellStart"/>
      <w:r w:rsidRPr="00CB402B">
        <w:rPr>
          <w:rStyle w:val="normaltextrun"/>
          <w:i/>
          <w:iCs/>
        </w:rPr>
        <w:t>Responsible</w:t>
      </w:r>
      <w:proofErr w:type="spellEnd"/>
      <w:r w:rsidRPr="00CB402B">
        <w:rPr>
          <w:rStyle w:val="normaltextrun"/>
          <w:i/>
          <w:iCs/>
        </w:rPr>
        <w:t xml:space="preserve"> Research </w:t>
      </w:r>
      <w:proofErr w:type="spellStart"/>
      <w:r w:rsidRPr="00CB402B">
        <w:rPr>
          <w:rStyle w:val="normaltextrun"/>
          <w:i/>
          <w:iCs/>
        </w:rPr>
        <w:t>and</w:t>
      </w:r>
      <w:proofErr w:type="spellEnd"/>
      <w:r w:rsidRPr="00CB402B">
        <w:rPr>
          <w:rStyle w:val="normaltextrun"/>
          <w:i/>
          <w:iCs/>
        </w:rPr>
        <w:t xml:space="preserve"> </w:t>
      </w:r>
      <w:proofErr w:type="spellStart"/>
      <w:r w:rsidRPr="00CB402B">
        <w:rPr>
          <w:rStyle w:val="normaltextrun"/>
          <w:i/>
          <w:iCs/>
        </w:rPr>
        <w:t>Innovation</w:t>
      </w:r>
      <w:proofErr w:type="spellEnd"/>
      <w:r w:rsidRPr="00CB402B">
        <w:rPr>
          <w:rStyle w:val="normaltextrun"/>
          <w:i/>
          <w:iCs/>
        </w:rPr>
        <w:t xml:space="preserve"> </w:t>
      </w:r>
      <w:proofErr w:type="spellStart"/>
      <w:r w:rsidRPr="00CB402B">
        <w:rPr>
          <w:rStyle w:val="normaltextrun"/>
          <w:i/>
          <w:iCs/>
        </w:rPr>
        <w:t>through</w:t>
      </w:r>
      <w:proofErr w:type="spellEnd"/>
      <w:r w:rsidRPr="00CB402B">
        <w:rPr>
          <w:rStyle w:val="normaltextrun"/>
          <w:i/>
          <w:iCs/>
        </w:rPr>
        <w:t xml:space="preserve"> CHARM</w:t>
      </w:r>
      <w:r w:rsidRPr="00CB402B">
        <w:rPr>
          <w:rStyle w:val="normaltextrun"/>
        </w:rPr>
        <w:t>). TORCH heeft tot doel een gemeenschappelijke agenda voor onderzoek en innovatie te ontwikkelen.</w:t>
      </w:r>
    </w:p>
    <w:p w14:paraId="76F21748" w14:textId="77777777" w:rsidR="00F40501" w:rsidRPr="00CB402B" w:rsidRDefault="00F40501" w:rsidP="00F40501">
      <w:pPr>
        <w:pStyle w:val="Heading2"/>
        <w:rPr>
          <w:lang w:val="nl-NL"/>
        </w:rPr>
      </w:pPr>
      <w:bookmarkStart w:id="70" w:name="_Toc134718929"/>
      <w:r w:rsidRPr="00CB402B">
        <w:rPr>
          <w:lang w:val="nl-NL"/>
        </w:rPr>
        <w:t>Slotbeschouwing</w:t>
      </w:r>
      <w:bookmarkEnd w:id="70"/>
    </w:p>
    <w:p w14:paraId="4074279B" w14:textId="77777777" w:rsidR="00F40501" w:rsidRPr="00CB402B" w:rsidRDefault="00F40501" w:rsidP="009A7E41">
      <w:pPr>
        <w:pStyle w:val="AfterSection"/>
        <w:rPr>
          <w:lang w:val="nl-NL"/>
        </w:rPr>
      </w:pPr>
      <w:r w:rsidRPr="00CB402B">
        <w:rPr>
          <w:lang w:val="nl-NL"/>
        </w:rPr>
        <w:t xml:space="preserve">Een laatste reflectie betreft het belang van publieke opinie en maatschappelijk draagvlak. Hierin zijn er parallellen met public engagement zoals in het hoofdstuk over Open </w:t>
      </w:r>
      <w:proofErr w:type="spellStart"/>
      <w:r w:rsidRPr="00CB402B">
        <w:rPr>
          <w:lang w:val="nl-NL"/>
        </w:rPr>
        <w:t>Science</w:t>
      </w:r>
      <w:proofErr w:type="spellEnd"/>
      <w:r w:rsidRPr="00CB402B">
        <w:rPr>
          <w:lang w:val="nl-NL"/>
        </w:rPr>
        <w:t xml:space="preserve"> is beschreven. ‘Public engagement’ waarbij de universiteit interacteert met een breed publiek draagt bij aan het publieke debat, aan impact en aan draagvlak. Dit is van groot belang voor de bereidheid van maatschappelijk partners om samen te werken in onderzoek en 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w:t>
      </w:r>
      <w:r w:rsidRPr="00CB402B">
        <w:rPr>
          <w:lang w:val="nl-NL"/>
        </w:rPr>
        <w:lastRenderedPageBreak/>
        <w:t xml:space="preserve">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maatschappelijke belofte van onderzoek en onderwijs ook daadwerkelijk realiseren. </w:t>
      </w:r>
    </w:p>
    <w:p w14:paraId="4320484A" w14:textId="77777777" w:rsidR="00F40501" w:rsidRPr="00CB402B" w:rsidRDefault="00F40501" w:rsidP="00F40501">
      <w:pPr>
        <w:rPr>
          <w:rFonts w:cs="EB Garamond"/>
        </w:rPr>
        <w:sectPr w:rsidR="00F40501" w:rsidRPr="00CB402B" w:rsidSect="00B619A7">
          <w:headerReference w:type="default" r:id="rId26"/>
          <w:footerReference w:type="default" r:id="rId27"/>
          <w:pgSz w:w="8789" w:h="13325"/>
          <w:pgMar w:top="1440" w:right="1440" w:bottom="1440" w:left="1440" w:header="708" w:footer="708" w:gutter="0"/>
          <w:cols w:space="708"/>
          <w:docGrid w:linePitch="360"/>
        </w:sectPr>
      </w:pPr>
    </w:p>
    <w:p w14:paraId="488216B3" w14:textId="63A1C204" w:rsidR="00F40501" w:rsidRPr="00CB402B" w:rsidRDefault="00F40501" w:rsidP="00CB402B">
      <w:pPr>
        <w:pStyle w:val="Heading1"/>
        <w:ind w:right="720"/>
        <w:rPr>
          <w:lang w:val="nl-NL"/>
        </w:rPr>
      </w:pPr>
      <w:bookmarkStart w:id="71" w:name="_Toc134718930"/>
      <w:r w:rsidRPr="00CB402B">
        <w:rPr>
          <w:lang w:val="nl-NL"/>
        </w:rPr>
        <w:lastRenderedPageBreak/>
        <w:t>Community</w:t>
      </w:r>
      <w:bookmarkEnd w:id="71"/>
    </w:p>
    <w:p w14:paraId="78E6C672" w14:textId="4FF8CF57" w:rsidR="005E4E1D" w:rsidRPr="00CB402B" w:rsidRDefault="005E4E1D" w:rsidP="00F40501">
      <w:pPr>
        <w:pStyle w:val="Heading2"/>
        <w:rPr>
          <w:lang w:val="nl-NL"/>
        </w:rPr>
      </w:pPr>
      <w:bookmarkStart w:id="72" w:name="_Toc134718931"/>
    </w:p>
    <w:p w14:paraId="7178EE32" w14:textId="77777777" w:rsidR="005E4E1D" w:rsidRPr="00CB402B" w:rsidRDefault="005E4E1D" w:rsidP="00F40501">
      <w:pPr>
        <w:pStyle w:val="Heading2"/>
        <w:rPr>
          <w:lang w:val="nl-NL"/>
        </w:rPr>
      </w:pPr>
    </w:p>
    <w:p w14:paraId="6EC6E1DC" w14:textId="77777777" w:rsidR="005E4E1D" w:rsidRPr="00CB402B" w:rsidRDefault="005E4E1D" w:rsidP="00F40501">
      <w:pPr>
        <w:pStyle w:val="Heading2"/>
        <w:rPr>
          <w:lang w:val="nl-NL"/>
        </w:rPr>
      </w:pPr>
    </w:p>
    <w:p w14:paraId="41ADA65F" w14:textId="4756FA23" w:rsidR="00F40501" w:rsidRPr="00CB402B" w:rsidRDefault="00F40501" w:rsidP="00F40501">
      <w:pPr>
        <w:pStyle w:val="Heading2"/>
        <w:rPr>
          <w:lang w:val="nl-NL"/>
        </w:rPr>
      </w:pPr>
      <w:r w:rsidRPr="00CB402B">
        <w:rPr>
          <w:lang w:val="nl-NL"/>
        </w:rPr>
        <w:t>De universiteit, dat zijn haar mensen</w:t>
      </w:r>
      <w:bookmarkEnd w:id="72"/>
      <w:r w:rsidRPr="00CB402B">
        <w:rPr>
          <w:lang w:val="nl-NL"/>
        </w:rPr>
        <w:t xml:space="preserve"> </w:t>
      </w:r>
    </w:p>
    <w:p w14:paraId="3DD46015" w14:textId="77777777" w:rsidR="00F40501" w:rsidRPr="00CB402B" w:rsidRDefault="00F40501" w:rsidP="009A7E41">
      <w:pPr>
        <w:pStyle w:val="AfterSection"/>
        <w:rPr>
          <w:lang w:val="nl-NL"/>
        </w:rPr>
      </w:pPr>
      <w:r w:rsidRPr="00CB402B">
        <w:rPr>
          <w:lang w:val="nl-NL"/>
        </w:rPr>
        <w:t>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w:t>
      </w:r>
      <w:proofErr w:type="spellStart"/>
      <w:r w:rsidRPr="00CB402B">
        <w:rPr>
          <w:lang w:val="nl-NL"/>
        </w:rPr>
        <w:t>inter</w:t>
      </w:r>
      <w:proofErr w:type="spellEnd"/>
      <w:r w:rsidRPr="00CB402B">
        <w:rPr>
          <w:lang w:val="nl-NL"/>
        </w:rPr>
        <w:t xml:space="preserve">)nationale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1776C9BE" w14:textId="77777777" w:rsidR="00F40501" w:rsidRPr="00CB402B" w:rsidRDefault="00F40501" w:rsidP="00F40501">
      <w:pPr>
        <w:rPr>
          <w:rFonts w:cs="EB Garamond"/>
        </w:rPr>
      </w:pPr>
      <w:r w:rsidRPr="00CB402B">
        <w:rPr>
          <w:rFonts w:cs="EB Garamond"/>
        </w:rPr>
        <w:lastRenderedPageBreak/>
        <w:t xml:space="preserve">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verwoord is door Eelco </w:t>
      </w:r>
      <w:proofErr w:type="spellStart"/>
      <w:r w:rsidRPr="00CB402B">
        <w:rPr>
          <w:rFonts w:cs="EB Garamond"/>
        </w:rPr>
        <w:t>Runia</w:t>
      </w:r>
      <w:proofErr w:type="spellEnd"/>
      <w:r w:rsidRPr="00CB402B">
        <w:rPr>
          <w:rFonts w:cs="EB Garamond"/>
        </w:rPr>
        <w:t xml:space="preserve"> in zijn boek ‘Genade zesjes’.</w:t>
      </w:r>
      <w:r w:rsidRPr="00CB402B">
        <w:rPr>
          <w:rFonts w:cs="EB Garamond"/>
          <w:vertAlign w:val="superscript"/>
        </w:rPr>
        <w:footnoteReference w:id="141"/>
      </w:r>
      <w:r w:rsidRPr="00CB402B">
        <w:rPr>
          <w:rFonts w:cs="EB Garamond"/>
        </w:rPr>
        <w:t xml:space="preserve"> Het uit zich ook in bewegingen zoals ‘WO in actie’, een door diverse universiteiten ondersteund landelijk platform dat opkomt voor de belangen van het universitair onderwijs. En dat pleit voor versterking van verwevenheid van onderwijs met wetenschappelijk onderzoek. Deze verwevenheid is door forse, langdurige bezuinigingen en een snelle toename van het aantal studenten onder grote druk komen te staan.</w:t>
      </w:r>
      <w:r w:rsidRPr="00CB402B">
        <w:rPr>
          <w:rFonts w:cs="EB Garamond"/>
          <w:vertAlign w:val="superscript"/>
        </w:rPr>
        <w:footnoteReference w:id="142"/>
      </w:r>
      <w:r w:rsidRPr="00CB402B">
        <w:rPr>
          <w:rFonts w:cs="EB Garamond"/>
        </w:rPr>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 </w:t>
      </w:r>
      <w:r w:rsidRPr="00CB402B">
        <w:rPr>
          <w:rFonts w:cs="EB Garamond"/>
        </w:rPr>
        <w:lastRenderedPageBreak/>
        <w:t xml:space="preserve">verandervisie wordt wel gegeven door de systeemanalyse van </w:t>
      </w:r>
      <w:proofErr w:type="spellStart"/>
      <w:r w:rsidRPr="00CB402B">
        <w:rPr>
          <w:rFonts w:cs="EB Garamond"/>
        </w:rPr>
        <w:t>Science</w:t>
      </w:r>
      <w:proofErr w:type="spellEnd"/>
      <w:r w:rsidRPr="00CB402B">
        <w:rPr>
          <w:rFonts w:cs="EB Garamond"/>
        </w:rPr>
        <w:t xml:space="preserve"> in </w:t>
      </w:r>
      <w:proofErr w:type="spellStart"/>
      <w:r w:rsidRPr="00CB402B">
        <w:rPr>
          <w:rFonts w:cs="EB Garamond"/>
        </w:rPr>
        <w:t>Transition</w:t>
      </w:r>
      <w:proofErr w:type="spellEnd"/>
      <w:r w:rsidRPr="00CB402B">
        <w:rPr>
          <w:rFonts w:cs="EB Garamond"/>
        </w:rPr>
        <w:t xml:space="preserve"> (2013, 2014) zoals in het hoofdstuk over onderzoek uitgebreid is besproken. In dit hoofdstuk trekken we die visie verder door naar de implicaties voor community. </w:t>
      </w:r>
    </w:p>
    <w:p w14:paraId="432635C5" w14:textId="77777777" w:rsidR="00F40501" w:rsidRPr="00CB402B" w:rsidRDefault="00F40501" w:rsidP="00F40501">
      <w:pPr>
        <w:rPr>
          <w:rFonts w:cs="EB Garamond"/>
        </w:rPr>
      </w:pPr>
      <w:r w:rsidRPr="00CB402B">
        <w:rPr>
          <w:rFonts w:cs="EB Garamond"/>
        </w:rPr>
        <w:t xml:space="preserve">Naast </w:t>
      </w:r>
      <w:proofErr w:type="gramStart"/>
      <w:r w:rsidRPr="00CB402B">
        <w:rPr>
          <w:rFonts w:cs="EB Garamond"/>
        </w:rPr>
        <w:t>reeds</w:t>
      </w:r>
      <w:proofErr w:type="gramEnd"/>
      <w:r w:rsidRPr="00CB402B">
        <w:rPr>
          <w:rFonts w:cs="EB Garamond"/>
        </w:rPr>
        <w:t xml:space="preserve">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CB402B">
        <w:rPr>
          <w:rFonts w:cs="EB Garamond"/>
          <w:vertAlign w:val="superscript"/>
        </w:rPr>
        <w:footnoteReference w:id="143"/>
      </w:r>
      <w:r w:rsidRPr="00CB402B">
        <w:rPr>
          <w:rFonts w:cs="EB Garamond"/>
        </w:rPr>
        <w:t>, tot roddelen, vernederen, achterhouden van informatie en machtsmisbruik</w:t>
      </w:r>
      <w:r w:rsidRPr="00CB402B">
        <w:rPr>
          <w:rFonts w:cs="EB Garamond"/>
          <w:vertAlign w:val="superscript"/>
        </w:rPr>
        <w:footnoteReference w:id="144"/>
      </w:r>
      <w:r w:rsidRPr="00CB402B">
        <w:rPr>
          <w:rFonts w:cs="EB Garamond"/>
        </w:rPr>
        <w:t xml:space="preserve">. Voedingsbodems lijken het competitieve klimaat, de hoge werkdruk, en de hoge mate van afhankelijkheidsrelaties. Academische hiërarchie is een fundamenteel onderdeel van een universitair systeem maar kan leiden tot ongewenste machtsrelaties. Een commissie met als voorzitter Naomi </w:t>
      </w:r>
      <w:proofErr w:type="spellStart"/>
      <w:r w:rsidRPr="00CB402B">
        <w:rPr>
          <w:rFonts w:cs="EB Garamond"/>
        </w:rPr>
        <w:t>Ellemers</w:t>
      </w:r>
      <w:proofErr w:type="spellEnd"/>
      <w:r w:rsidRPr="00CB402B">
        <w:rPr>
          <w:rFonts w:cs="EB Garamond"/>
        </w:rPr>
        <w:t xml:space="preserve"> schreef in 2022 het KNAW-rapport ‘Sociale veiligheid in de Nederlandse wetenschap, van papier naar praktijk’.</w:t>
      </w:r>
      <w:r w:rsidRPr="00CB402B">
        <w:rPr>
          <w:rFonts w:cs="EB Garamond"/>
          <w:vertAlign w:val="superscript"/>
        </w:rPr>
        <w:footnoteReference w:id="145"/>
      </w:r>
      <w:r w:rsidRPr="00CB402B">
        <w:rPr>
          <w:rFonts w:cs="EB Garamond"/>
        </w:rPr>
        <w:t xml:space="preserve"> Niet alleen wordt daarin inzichtelijk gemaakt dat er werk gemaakt moet worden van sociale veiligheid, maar ook dat </w:t>
      </w:r>
      <w:r w:rsidRPr="00CB402B">
        <w:rPr>
          <w:rFonts w:cs="EB Garamond"/>
        </w:rPr>
        <w:lastRenderedPageBreak/>
        <w:t>dit wetenschappelijk integriteit ten 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2BE9A5CD" w14:textId="77777777" w:rsidR="00F40501" w:rsidRPr="00CB402B" w:rsidRDefault="00F40501" w:rsidP="00F40501">
      <w:pPr>
        <w:rPr>
          <w:rFonts w:cs="EB Garamond"/>
        </w:rPr>
      </w:pPr>
      <w:r w:rsidRPr="00CB402B">
        <w:rPr>
          <w:rFonts w:cs="EB Garamond"/>
        </w:rPr>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3D8A7E24" w14:textId="77777777" w:rsidR="00F40501" w:rsidRPr="00CB402B" w:rsidRDefault="00F40501" w:rsidP="00F40501">
      <w:pPr>
        <w:pStyle w:val="Heading2"/>
        <w:rPr>
          <w:lang w:val="nl-NL"/>
        </w:rPr>
      </w:pPr>
      <w:bookmarkStart w:id="73" w:name="_Toc134718932"/>
      <w:r w:rsidRPr="00CB402B">
        <w:rPr>
          <w:lang w:val="nl-NL"/>
        </w:rPr>
        <w:t>Van individu naar teams</w:t>
      </w:r>
      <w:bookmarkEnd w:id="73"/>
    </w:p>
    <w:p w14:paraId="05160EA9" w14:textId="77777777" w:rsidR="00F40501" w:rsidRPr="00CB402B" w:rsidRDefault="00F40501" w:rsidP="009A7E41">
      <w:pPr>
        <w:pStyle w:val="AfterSection"/>
        <w:rPr>
          <w:rFonts w:eastAsia="Times New Roman"/>
          <w:lang w:val="nl-NL"/>
        </w:rPr>
      </w:pPr>
      <w:r w:rsidRPr="00CB402B">
        <w:rPr>
          <w:lang w:val="nl-NL"/>
        </w:rPr>
        <w:t xml:space="preserve">Zoals eerder gezegd, zien we de universiteit idealiter als een bloeiende gemeenschap gericht op genereren, toepassen en delen van kennis voor de maatschappij. Een lerende gemeenschap, die open staat voor leren van en met elkaar. Leren door nieuwe kennis te </w:t>
      </w:r>
      <w:r w:rsidRPr="00CB402B">
        <w:rPr>
          <w:lang w:val="nl-NL"/>
        </w:rPr>
        <w:lastRenderedPageBreak/>
        <w:t xml:space="preserve">genereren in onderzoek, leren door deze kennis toe te passen, leren door kennis te delen in onderwijs. De term lerende gemeenschap is niet nieuw, en werd al genoemd in het klassieke Von </w:t>
      </w:r>
      <w:proofErr w:type="spellStart"/>
      <w:r w:rsidRPr="00CB402B">
        <w:rPr>
          <w:lang w:val="nl-NL"/>
        </w:rPr>
        <w:t>Humboldtse</w:t>
      </w:r>
      <w:proofErr w:type="spellEnd"/>
      <w:r w:rsidRPr="00CB402B">
        <w:rPr>
          <w:lang w:val="nl-NL"/>
        </w:rPr>
        <w:t xml:space="preserve"> model waar de universiteiten van nu op gebaseerd zijn. In Von </w:t>
      </w:r>
      <w:proofErr w:type="spellStart"/>
      <w:r w:rsidRPr="00CB402B">
        <w:rPr>
          <w:lang w:val="nl-NL"/>
        </w:rPr>
        <w:t>Humboldts</w:t>
      </w:r>
      <w:proofErr w:type="spellEnd"/>
      <w:r w:rsidRPr="00CB402B">
        <w:rPr>
          <w:lang w:val="nl-NL"/>
        </w:rPr>
        <w:t xml:space="preserve">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community van de toekomst, waartoe nu al stappen worden gezet, bestaat uit een dynamische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CB402B">
        <w:rPr>
          <w:rFonts w:eastAsia="Times New Roman"/>
          <w:lang w:val="nl-NL"/>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3A3D2C3B" w14:textId="77777777" w:rsidR="00F40501" w:rsidRPr="00CB402B" w:rsidRDefault="00F40501" w:rsidP="00F40501">
      <w:pPr>
        <w:rPr>
          <w:rFonts w:cs="EB Garamond"/>
        </w:rPr>
      </w:pPr>
      <w:r w:rsidRPr="00CB402B">
        <w:rPr>
          <w:rFonts w:cs="EB Garamond"/>
        </w:rPr>
        <w:t xml:space="preserve">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w:t>
      </w:r>
      <w:r w:rsidRPr="00CB402B">
        <w:rPr>
          <w:rFonts w:cs="EB Garamond"/>
        </w:rPr>
        <w:lastRenderedPageBreak/>
        <w:t>van complementariteit in teams geen luxe maar noodzaak. Neem bijvoorbeeld onderwijs. In onderwijs zijn samenwerking en wisselwerking tussen docenten, studenten en stakeholders onmisbaar, evenals de 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samenwerking constructief is, wordt het geheel meer dan de som der delen en levert synergie op. Samenwerking kan echter haperen, bijvoorbeeld door een gebrek aan aanspreekcultuur of juist intolerantie en het ‘</w:t>
      </w:r>
      <w:proofErr w:type="spellStart"/>
      <w:r w:rsidRPr="00CB402B">
        <w:rPr>
          <w:rFonts w:cs="EB Garamond"/>
        </w:rPr>
        <w:t>cancellen</w:t>
      </w:r>
      <w:proofErr w:type="spellEnd"/>
      <w:r w:rsidRPr="00CB402B">
        <w:rPr>
          <w:rFonts w:cs="EB Garamond"/>
        </w:rPr>
        <w:t xml:space="preserve">’ van bepaalde visies en sociale onveiligheid. Dan worden zwakke schakels in een proces niet altijd gesignaleerd of aangepakt, met het risico van suboptimaal of zelfs disfunctioneren van een team. </w:t>
      </w:r>
    </w:p>
    <w:p w14:paraId="57D6AE2C" w14:textId="77777777" w:rsidR="00F40501" w:rsidRPr="00CB402B" w:rsidRDefault="00F40501" w:rsidP="00F40501">
      <w:pPr>
        <w:rPr>
          <w:rFonts w:cs="EB Garamond"/>
        </w:rPr>
      </w:pPr>
      <w:r w:rsidRPr="00CB402B">
        <w:rPr>
          <w:rFonts w:cs="EB Garamond"/>
        </w:rPr>
        <w:t xml:space="preserve">We realiseren ons terdege dat samenwerking niet altijd makkelijk is. Samenwerking kan alleen slagen als er sprake is van 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1E4A68C" w14:textId="77777777" w:rsidR="00F40501" w:rsidRPr="00CB402B" w:rsidRDefault="00F40501" w:rsidP="00F40501">
      <w:pPr>
        <w:rPr>
          <w:rFonts w:cs="EB Garamond"/>
        </w:rPr>
      </w:pPr>
      <w:r w:rsidRPr="00CB402B">
        <w:rPr>
          <w:rFonts w:cs="EB Garamond"/>
        </w:rPr>
        <w:t xml:space="preserve">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t>
      </w:r>
      <w:r w:rsidRPr="00CB402B">
        <w:rPr>
          <w:rFonts w:cs="EB Garamond"/>
        </w:rPr>
        <w:lastRenderedPageBreak/>
        <w:t xml:space="preserve">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 Zie het voorbeeld van de fictieve Laila in </w:t>
      </w:r>
      <w:r w:rsidRPr="00CB402B">
        <w:rPr>
          <w:rFonts w:cs="EB Garamond"/>
        </w:rPr>
        <w:fldChar w:fldCharType="begin"/>
      </w:r>
      <w:r w:rsidRPr="00CB402B">
        <w:rPr>
          <w:rFonts w:cs="EB Garamond"/>
        </w:rPr>
        <w:instrText xml:space="preserve"> REF _Ref134714053 \h </w:instrText>
      </w:r>
      <w:r w:rsidRPr="00CB402B">
        <w:rPr>
          <w:rFonts w:cs="EB Garamond"/>
        </w:rPr>
      </w:r>
      <w:r w:rsidRPr="00CB402B">
        <w:rPr>
          <w:rFonts w:cs="EB Garamond"/>
        </w:rPr>
        <w:fldChar w:fldCharType="separate"/>
      </w:r>
      <w:proofErr w:type="spellStart"/>
      <w:r w:rsidRPr="00CB402B">
        <w:rPr>
          <w:rFonts w:cs="EB Garamond"/>
        </w:rPr>
        <w:t>Tekstbox</w:t>
      </w:r>
      <w:proofErr w:type="spellEnd"/>
      <w:r w:rsidRPr="00CB402B">
        <w:rPr>
          <w:rFonts w:cs="EB Garamond"/>
        </w:rPr>
        <w:t xml:space="preserve"> 4 - 1</w:t>
      </w:r>
      <w:r w:rsidRPr="00CB402B">
        <w:rPr>
          <w:rFonts w:cs="EB Garamond"/>
        </w:rPr>
        <w:fldChar w:fldCharType="end"/>
      </w:r>
      <w:r w:rsidRPr="00CB402B">
        <w:rPr>
          <w:rFonts w:cs="EB Garamond"/>
        </w:rPr>
        <w:t xml:space="preserve">. </w:t>
      </w:r>
    </w:p>
    <w:p w14:paraId="1BD63D86" w14:textId="77777777" w:rsidR="00F40501" w:rsidRPr="00CB402B" w:rsidRDefault="00F40501" w:rsidP="00F40501">
      <w:pPr>
        <w:pStyle w:val="Caption"/>
        <w:rPr>
          <w:lang w:val="nl-NL"/>
        </w:rPr>
      </w:pPr>
      <w:bookmarkStart w:id="74" w:name="_Ref134714053"/>
      <w:proofErr w:type="spellStart"/>
      <w:r w:rsidRPr="00CB402B">
        <w:rPr>
          <w:lang w:val="nl-NL"/>
        </w:rPr>
        <w:t>Tekstbox</w:t>
      </w:r>
      <w:proofErr w:type="spellEnd"/>
      <w:r w:rsidRPr="00CB402B">
        <w:rPr>
          <w:lang w:val="nl-NL"/>
        </w:rPr>
        <w:t xml:space="preserve"> 4 - </w:t>
      </w:r>
      <w:r w:rsidRPr="00CB402B">
        <w:rPr>
          <w:lang w:val="nl-NL"/>
        </w:rPr>
        <w:fldChar w:fldCharType="begin"/>
      </w:r>
      <w:r w:rsidRPr="00CB402B">
        <w:rPr>
          <w:lang w:val="nl-NL"/>
        </w:rPr>
        <w:instrText xml:space="preserve"> SEQ Tekstbox_4_- \* ARABIC </w:instrText>
      </w:r>
      <w:r w:rsidRPr="00CB402B">
        <w:rPr>
          <w:lang w:val="nl-NL"/>
        </w:rPr>
        <w:fldChar w:fldCharType="separate"/>
      </w:r>
      <w:r w:rsidRPr="00CB402B">
        <w:rPr>
          <w:lang w:val="nl-NL"/>
        </w:rPr>
        <w:t>1</w:t>
      </w:r>
      <w:r w:rsidRPr="00CB402B">
        <w:rPr>
          <w:lang w:val="nl-NL"/>
        </w:rPr>
        <w:fldChar w:fldCharType="end"/>
      </w:r>
      <w:bookmarkEnd w:id="74"/>
      <w:r w:rsidRPr="00CB402B">
        <w:rPr>
          <w:lang w:val="nl-NL"/>
        </w:rPr>
        <w:t>. Het voorbeeld van Laila en haar teams.</w:t>
      </w:r>
    </w:p>
    <w:p w14:paraId="05031068" w14:textId="77777777" w:rsidR="00F40501" w:rsidRPr="00CB402B" w:rsidRDefault="00F40501" w:rsidP="005E4E1D">
      <w:pPr>
        <w:pStyle w:val="Textbox"/>
      </w:pPr>
      <w:r w:rsidRPr="00CB402B">
        <w:t xml:space="preserve">Laila heeft recent een vaste aanstelling gekregen als universitair docent. Haar thuisbasis is de leerstoelgroep waar ze onderdeel van 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  Ze maakt als begeleider van een promovendus deel uit van een promotieteam, en in breder verband van de </w:t>
      </w:r>
      <w:proofErr w:type="spellStart"/>
      <w:r w:rsidRPr="00CB402B">
        <w:rPr>
          <w:i/>
          <w:iCs/>
        </w:rPr>
        <w:t>graduate</w:t>
      </w:r>
      <w:proofErr w:type="spellEnd"/>
      <w:r w:rsidRPr="00CB402B">
        <w:rPr>
          <w:i/>
          <w:iCs/>
        </w:rPr>
        <w:t xml:space="preserve"> school</w:t>
      </w:r>
      <w:r w:rsidRPr="00CB402B">
        <w:t>. Vanuit haar betrokkenheid bij de universiteit en de maatschappij is ze lid van een facultaire adviescommissie over diversiteit. Ook maakt ze deel uit van een team vrijwilligers 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61990746" w14:textId="77777777" w:rsidR="00F40501" w:rsidRPr="00CB402B" w:rsidRDefault="00F40501" w:rsidP="009A7E41">
      <w:pPr>
        <w:pStyle w:val="AfterSection"/>
        <w:rPr>
          <w:lang w:val="nl-NL"/>
        </w:rPr>
      </w:pPr>
      <w:r w:rsidRPr="00CB402B">
        <w:rPr>
          <w:lang w:val="nl-NL"/>
        </w:rPr>
        <w:t>Het fictieve voorbeeld illustreert dat iemand zelden onderdeel uitmaakt van slechts</w:t>
      </w:r>
      <w:r w:rsidRPr="00CB402B">
        <w:rPr>
          <w:rFonts w:eastAsia="Segoe UI"/>
          <w:lang w:val="nl-NL"/>
        </w:rPr>
        <w:t xml:space="preserve"> één</w:t>
      </w:r>
      <w:r w:rsidRPr="00CB402B">
        <w:rPr>
          <w:lang w:val="nl-NL"/>
        </w:rPr>
        <w:t xml:space="preserve"> team, en al snel in meerdere teamverbanden opereert. Soms staan deze teams naast elkaar, soms zijn het kleinere teams binnen grotere of bredere teams, soms is er sprake van gedeeltelijk overlappende teams. We hadden hier andere </w:t>
      </w:r>
      <w:r w:rsidRPr="00CB402B">
        <w:rPr>
          <w:lang w:val="nl-NL"/>
        </w:rPr>
        <w:lastRenderedPageBreak/>
        <w:t xml:space="preserve">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46B8E9B0" w14:textId="77777777" w:rsidR="00F40501" w:rsidRPr="00CB402B" w:rsidRDefault="00F40501" w:rsidP="00F40501">
      <w:pPr>
        <w:rPr>
          <w:rFonts w:cs="EB Garamond"/>
        </w:rPr>
      </w:pPr>
      <w:r w:rsidRPr="00CB402B">
        <w:rPr>
          <w:rFonts w:cs="EB Garamond"/>
        </w:rPr>
        <w:t>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w:t>
      </w:r>
      <w:proofErr w:type="spellStart"/>
      <w:r w:rsidRPr="00CB402B">
        <w:rPr>
          <w:rFonts w:cs="EB Garamond"/>
        </w:rPr>
        <w:t>boundary</w:t>
      </w:r>
      <w:proofErr w:type="spellEnd"/>
      <w:r w:rsidRPr="00CB402B">
        <w:rPr>
          <w:rFonts w:cs="EB Garamond"/>
        </w:rPr>
        <w:t xml:space="preserve"> crossing’), of om expertise van anderen met elkaar te verbinden (‘</w:t>
      </w:r>
      <w:proofErr w:type="spellStart"/>
      <w:r w:rsidRPr="00CB402B">
        <w:rPr>
          <w:rFonts w:cs="EB Garamond"/>
        </w:rPr>
        <w:t>brokering</w:t>
      </w:r>
      <w:proofErr w:type="spellEnd"/>
      <w:r w:rsidRPr="00CB402B">
        <w:rPr>
          <w:rFonts w:cs="EB Garamond"/>
        </w:rPr>
        <w:t xml:space="preserve">’). 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we dit in de praktijk soms gebeuren. Dat mensen zo hard werken om hun specifieke </w:t>
      </w:r>
      <w:proofErr w:type="gramStart"/>
      <w:r w:rsidRPr="00CB402B">
        <w:rPr>
          <w:rFonts w:cs="EB Garamond"/>
        </w:rPr>
        <w:lastRenderedPageBreak/>
        <w:t>onderdeel</w:t>
      </w:r>
      <w:proofErr w:type="gramEnd"/>
      <w:r w:rsidRPr="00CB402B">
        <w:rPr>
          <w:rFonts w:cs="EB Garamond"/>
        </w:rPr>
        <w:t xml:space="preserve">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3EE9D5EF" w14:textId="77777777" w:rsidR="00F40501" w:rsidRPr="00CB402B" w:rsidRDefault="00F40501" w:rsidP="00F40501">
      <w:pPr>
        <w:rPr>
          <w:rFonts w:cs="EB Garamond"/>
        </w:rPr>
      </w:pPr>
      <w:r w:rsidRPr="00CB402B">
        <w:rPr>
          <w:rFonts w:cs="EB Garamond"/>
        </w:rPr>
        <w:t xml:space="preserve">Voor een individu betekent deze visie dat deze zich zowel bewust moet zijn van zichzelf als van diens omgevingen en de interactie daarmee. In andere woorden: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c.q. de verschillende teams goed te laten functioneren’. En daarbij hoort ook ‘Wat moet ik niet doen, want kunnen anderen het beter of waar kan ik iemand 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2BC1193A" w14:textId="77777777" w:rsidR="00F40501" w:rsidRPr="00CB402B" w:rsidRDefault="00F40501" w:rsidP="00F40501">
      <w:pPr>
        <w:rPr>
          <w:rFonts w:eastAsia="Calibri" w:cs="EB Garamond"/>
        </w:rPr>
      </w:pPr>
      <w:r w:rsidRPr="00CB402B">
        <w:rPr>
          <w:rFonts w:cs="EB Garamond"/>
        </w:rPr>
        <w:t xml:space="preserve">Zoals in de voorgaande paragraaf geschetst is, betekent dat ook dat ‘verbindings-activiteiten’ gewaardeerd moeten worden, naast directe resultaatbijdragen. Om recht te doen aan de veelheid van teams zal in aansturing brede feedback over en uit de veelheid van </w:t>
      </w:r>
      <w:r w:rsidRPr="00CB402B">
        <w:rPr>
          <w:rFonts w:cs="EB Garamond"/>
        </w:rPr>
        <w:lastRenderedPageBreak/>
        <w:t>teams waarbinnen iemand functioneert moeten worden meegenomen. Een vorm van afdelingsstructuur en 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 in erkenning, waardering en ontwikkeling van medewerkers over de grenzen van een thuisbasis heen moeten kijken. De leidinggevende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van instrumenten die ten dienste zouden kunnen staan 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29F19306" w14:textId="77777777" w:rsidR="00F40501" w:rsidRPr="00CB402B" w:rsidRDefault="00F40501" w:rsidP="00F40501">
      <w:pPr>
        <w:rPr>
          <w:rFonts w:cs="EB Garamond"/>
        </w:rPr>
      </w:pPr>
      <w:r w:rsidRPr="00CB402B">
        <w:rPr>
          <w:rFonts w:cs="EB Garamond"/>
        </w:rPr>
        <w:t xml:space="preserve">Bovenstaande teamgericht werken en denken geldt onverkort voor iedereen in de universitaire gemeenschap. Als we hierbinnen toch even inzoomen op de academische taken dan zijn er in elk geval twee kerntaken te onderscheiden: onderzoek en onderwijs. Zoals </w:t>
      </w:r>
      <w:proofErr w:type="gramStart"/>
      <w:r w:rsidRPr="00CB402B">
        <w:rPr>
          <w:rFonts w:cs="EB Garamond"/>
        </w:rPr>
        <w:t>reeds</w:t>
      </w:r>
      <w:proofErr w:type="gramEnd"/>
      <w:r w:rsidRPr="00CB402B">
        <w:rPr>
          <w:rFonts w:cs="EB Garamond"/>
        </w:rPr>
        <w:t xml:space="preserve"> eerder bepleit kenmerkt de verwevenheid van onderzoek met onderwijs het universitaire onderwijs. Maar ook de </w:t>
      </w:r>
      <w:r w:rsidRPr="00CB402B">
        <w:rPr>
          <w:rFonts w:cs="EB Garamond"/>
        </w:rPr>
        <w:lastRenderedPageBreak/>
        <w:t xml:space="preserve">verwevenheid met toepassing van die kennis in professionele rollen, zoals 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die uiterst relevant zijn voor hun onderzoeks- en onderwijsactiviteiten. Eerder hebben we ook al het belang van teaminzet via verbindingsactiviteiten genoemd, en in andere hoofdstukken benadrukten we reeds het belang van impact en leiderschap. Maar moet dan iedereen dus alles doen en kunnen, en daarin dan bovendien ook nog leadershap tonen om carrière te maken? Het antwoord is daarop een heel duidelijk: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33A21590" w14:textId="77777777" w:rsidR="00F40501" w:rsidRPr="00CB402B" w:rsidRDefault="00F40501" w:rsidP="00F40501">
      <w:pPr>
        <w:rPr>
          <w:rFonts w:eastAsia="Calibri" w:cs="EB Garamond"/>
          <w:highlight w:val="yellow"/>
        </w:rPr>
      </w:pPr>
      <w:r w:rsidRPr="00CB402B">
        <w:rPr>
          <w:rFonts w:cs="EB Garamond"/>
        </w:rPr>
        <w:t xml:space="preserve">Voor onderwijs en onderzoek is er sprake van minimumdrempelwaardes: elke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w:t>
      </w:r>
      <w:r w:rsidRPr="00CB402B">
        <w:rPr>
          <w:rFonts w:cs="EB Garamond"/>
        </w:rPr>
        <w:lastRenderedPageBreak/>
        <w:t xml:space="preserve">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fuik-constructies waarin iemand zich niet verder kan ontwikkelen, inhoudelijk of in diens loopbaan. </w:t>
      </w:r>
    </w:p>
    <w:p w14:paraId="6C21FA9E" w14:textId="77777777" w:rsidR="00F40501" w:rsidRPr="00CB402B" w:rsidRDefault="00F40501" w:rsidP="00F40501">
      <w:pPr>
        <w:pStyle w:val="Heading2"/>
        <w:rPr>
          <w:lang w:val="nl-NL"/>
        </w:rPr>
      </w:pPr>
      <w:bookmarkStart w:id="75" w:name="_Toc134718933"/>
      <w:r w:rsidRPr="00CB402B">
        <w:rPr>
          <w:lang w:val="nl-NL"/>
        </w:rPr>
        <w:t>De inclusieve gemeenschap</w:t>
      </w:r>
      <w:bookmarkEnd w:id="75"/>
    </w:p>
    <w:p w14:paraId="6E988046" w14:textId="77777777" w:rsidR="00F40501" w:rsidRPr="00CB402B" w:rsidRDefault="00F40501" w:rsidP="009A7E41">
      <w:pPr>
        <w:pStyle w:val="AfterSection"/>
        <w:rPr>
          <w:rFonts w:eastAsia="Calibri"/>
          <w:lang w:val="nl-NL"/>
        </w:rPr>
      </w:pPr>
      <w:r w:rsidRPr="00CB402B">
        <w:rPr>
          <w:lang w:val="nl-NL"/>
        </w:rPr>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t>
      </w:r>
      <w:r w:rsidRPr="00CB402B">
        <w:rPr>
          <w:lang w:val="nl-NL"/>
        </w:rPr>
        <w:lastRenderedPageBreak/>
        <w:t xml:space="preserve">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zullen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geformuleerd is in het UMC Utrecht in haar omgangsnormen: eerst begrijpen en dan pas begrepen worden. Oprechte nieuwsgierigheid en interesse zijn dus essentieel en zijn </w:t>
      </w:r>
      <w:proofErr w:type="gramStart"/>
      <w:r w:rsidRPr="00CB402B">
        <w:rPr>
          <w:lang w:val="nl-NL"/>
        </w:rPr>
        <w:t>tevens</w:t>
      </w:r>
      <w:proofErr w:type="gramEnd"/>
      <w:r w:rsidRPr="00CB402B">
        <w:rPr>
          <w:lang w:val="nl-NL"/>
        </w:rPr>
        <w:t xml:space="preserve">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w:t>
      </w:r>
      <w:r w:rsidRPr="00CB402B">
        <w:rPr>
          <w:lang w:val="nl-NL"/>
        </w:rPr>
        <w:lastRenderedPageBreak/>
        <w:t>begrijpen en goed adresseren zoals elders in dit boek uitgebreid wordt toegelicht.</w:t>
      </w:r>
    </w:p>
    <w:p w14:paraId="6B7DE773" w14:textId="77777777" w:rsidR="00F40501" w:rsidRPr="00CB402B" w:rsidRDefault="00F40501" w:rsidP="00F40501">
      <w:pPr>
        <w:rPr>
          <w:rFonts w:cs="EB Garamond"/>
        </w:rPr>
      </w:pPr>
      <w:r w:rsidRPr="00CB402B">
        <w:rPr>
          <w:rFonts w:cs="EB Garamond"/>
        </w:rPr>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w:t>
      </w:r>
      <w:proofErr w:type="spellStart"/>
      <w:r w:rsidRPr="00CB402B">
        <w:rPr>
          <w:rFonts w:cs="EB Garamond"/>
        </w:rPr>
        <w:t>hidden</w:t>
      </w:r>
      <w:proofErr w:type="spellEnd"/>
      <w:r w:rsidRPr="00CB402B">
        <w:rPr>
          <w:rFonts w:cs="EB Garamond"/>
        </w:rPr>
        <w:t xml:space="preserve"> culture’ in organisaties.</w:t>
      </w:r>
      <w:r w:rsidRPr="00CB402B">
        <w:rPr>
          <w:rFonts w:cs="EB Garamond"/>
          <w:vertAlign w:val="superscript"/>
        </w:rPr>
        <w:footnoteReference w:id="146"/>
      </w:r>
      <w:r w:rsidRPr="00CB402B">
        <w:rPr>
          <w:rFonts w:cs="EB Garamond"/>
        </w:rPr>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w:t>
      </w:r>
      <w:proofErr w:type="spellStart"/>
      <w:r w:rsidRPr="00CB402B">
        <w:rPr>
          <w:rFonts w:cs="EB Garamond"/>
        </w:rPr>
        <w:t>hidden</w:t>
      </w:r>
      <w:proofErr w:type="spellEnd"/>
      <w:r w:rsidRPr="00CB402B">
        <w:rPr>
          <w:rFonts w:cs="EB Garamond"/>
        </w:rPr>
        <w:t xml:space="preserve"> culture.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w:t>
      </w:r>
      <w:proofErr w:type="spellStart"/>
      <w:r w:rsidRPr="00CB402B">
        <w:rPr>
          <w:rFonts w:cs="EB Garamond"/>
        </w:rPr>
        <w:t>hidden</w:t>
      </w:r>
      <w:proofErr w:type="spellEnd"/>
      <w:r w:rsidRPr="00CB402B">
        <w:rPr>
          <w:rFonts w:cs="EB Garamond"/>
        </w:rPr>
        <w:t xml:space="preserve"> culture geadresseerd wordt, dat enerzijds expliciet gemaakt wordt wat een cultuur kenmerkt in positieve zin, en anderzijds onbedoelde negatieve effecten of bias kan worden rechtgezet. Verbazing van nieuwkomers kan zo bijdragen aan verbeteringen, maar dat vereist een open houding van de dominante groep. </w:t>
      </w:r>
    </w:p>
    <w:p w14:paraId="582527E1" w14:textId="77777777" w:rsidR="00F40501" w:rsidRPr="00CB402B" w:rsidRDefault="00F40501" w:rsidP="00F40501">
      <w:pPr>
        <w:rPr>
          <w:rFonts w:cs="EB Garamond"/>
        </w:rPr>
      </w:pPr>
      <w:proofErr w:type="spellStart"/>
      <w:r w:rsidRPr="00CB402B">
        <w:rPr>
          <w:rFonts w:cs="EB Garamond"/>
        </w:rPr>
        <w:lastRenderedPageBreak/>
        <w:t>Hidden</w:t>
      </w:r>
      <w:proofErr w:type="spellEnd"/>
      <w:r w:rsidRPr="00CB402B">
        <w:rPr>
          <w:rFonts w:cs="EB Garamond"/>
        </w:rPr>
        <w:t xml:space="preserve"> culture bestaat in de universiteit als organisatie, maar kent ook een equivalent in het onderwijs: het ‘</w:t>
      </w:r>
      <w:proofErr w:type="spellStart"/>
      <w:r w:rsidRPr="00CB402B">
        <w:rPr>
          <w:rFonts w:cs="EB Garamond"/>
        </w:rPr>
        <w:t>hidden</w:t>
      </w:r>
      <w:proofErr w:type="spellEnd"/>
      <w:r w:rsidRPr="00CB402B">
        <w:rPr>
          <w:rFonts w:cs="EB Garamond"/>
        </w:rPr>
        <w:t xml:space="preserve"> curriculum’.</w:t>
      </w:r>
      <w:r w:rsidRPr="00CB402B">
        <w:rPr>
          <w:rFonts w:cs="EB Garamond"/>
          <w:vertAlign w:val="superscript"/>
        </w:rPr>
        <w:footnoteReference w:id="147"/>
      </w:r>
      <w:r w:rsidRPr="00CB402B">
        <w:rPr>
          <w:rFonts w:cs="EB Garamond"/>
        </w:rPr>
        <w:t xml:space="preserve"> We moeten ons realiseren dat het onderwijs zoals we dat aanbieden nooit exact hetzelfde is als wat studenten leren of ervaren. En ook dat zij altijd plaatsvindt vanuit een bepaalde visie en cultuur. Wat we doceren is niet alleen kennis, maar studenten maken deel uit van de gemeenschap en er kijken daardoor ook allerlei ongeschreven regels, normen en waarden mee. Het feit dat iets ‘</w:t>
      </w:r>
      <w:proofErr w:type="spellStart"/>
      <w:r w:rsidRPr="00CB402B">
        <w:rPr>
          <w:rFonts w:cs="EB Garamond"/>
        </w:rPr>
        <w:t>hidden</w:t>
      </w:r>
      <w:proofErr w:type="spellEnd"/>
      <w:r w:rsidRPr="00CB402B">
        <w:rPr>
          <w:rFonts w:cs="EB Garamond"/>
        </w:rPr>
        <w:t xml:space="preserve">’, letterlijk verborgen, is hoeft niet altijd negatief te zijn. Denk aan de socialisatie functie van onderwijs die grotendeels impliciet plaatsvindt. Het effect van een </w:t>
      </w:r>
      <w:proofErr w:type="spellStart"/>
      <w:r w:rsidRPr="00CB402B">
        <w:rPr>
          <w:rFonts w:cs="EB Garamond"/>
        </w:rPr>
        <w:t>hidden</w:t>
      </w:r>
      <w:proofErr w:type="spellEnd"/>
      <w:r w:rsidRPr="00CB402B">
        <w:rPr>
          <w:rFonts w:cs="EB Garamond"/>
        </w:rPr>
        <w:t xml:space="preserve"> curriculum kan echter wel negatief zijn. Een curriculum, ieder curriculum, komt per definitie in bepaalde 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477BB61" w14:textId="77777777" w:rsidR="00F40501" w:rsidRPr="00CB402B" w:rsidRDefault="00F40501" w:rsidP="00F40501">
      <w:pPr>
        <w:rPr>
          <w:rFonts w:cs="EB Garamond"/>
        </w:rPr>
      </w:pPr>
      <w:r w:rsidRPr="00CB402B">
        <w:rPr>
          <w:rFonts w:cs="EB Garamond"/>
        </w:rPr>
        <w:t xml:space="preserve">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w:t>
      </w:r>
      <w:r w:rsidRPr="00CB402B">
        <w:rPr>
          <w:rFonts w:cs="EB Garamond"/>
        </w:rPr>
        <w:lastRenderedPageBreak/>
        <w:t xml:space="preserve">van toepassing is op de bevolking is het algemeen maar vooral op ‘witte volwassen mannen’. Daarom wordt nu expliciet aandacht besteed enerzijds aan onderzoek in meer diverse populaties, zoals gender, socio-economische,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 en vaatziekten bij mannen en vrouwen. </w:t>
      </w:r>
    </w:p>
    <w:p w14:paraId="205C4D82" w14:textId="77777777" w:rsidR="00F40501" w:rsidRPr="00CB402B" w:rsidRDefault="00F40501" w:rsidP="00F40501">
      <w:pPr>
        <w:rPr>
          <w:rFonts w:eastAsia="Calibri" w:cs="EB Garamond"/>
        </w:rPr>
      </w:pPr>
      <w:r w:rsidRPr="00CB402B">
        <w:rPr>
          <w:rFonts w:cs="EB Garamond"/>
        </w:rPr>
        <w:t xml:space="preserve">Een heel ander voorbeeld van onbedoelde </w:t>
      </w:r>
      <w:proofErr w:type="spellStart"/>
      <w:r w:rsidRPr="00CB402B">
        <w:rPr>
          <w:rFonts w:cs="EB Garamond"/>
        </w:rPr>
        <w:t>hidden</w:t>
      </w:r>
      <w:proofErr w:type="spellEnd"/>
      <w:r w:rsidRPr="00CB402B">
        <w:rPr>
          <w:rFonts w:cs="EB Garamond"/>
        </w:rPr>
        <w:t xml:space="preserve"> curriculum effecten zijn verschillen in leereffect van universitair onderwijs die niet voorkomen uit verschillen in talent of voorkennis, maar uit achtergrond, de zogeheten ‘</w:t>
      </w:r>
      <w:proofErr w:type="spellStart"/>
      <w:r w:rsidRPr="00CB402B">
        <w:rPr>
          <w:rFonts w:cs="EB Garamond"/>
        </w:rPr>
        <w:t>attainment</w:t>
      </w:r>
      <w:proofErr w:type="spellEnd"/>
      <w:r w:rsidRPr="00CB402B">
        <w:rPr>
          <w:rFonts w:cs="EB Garamond"/>
        </w:rPr>
        <w:t xml:space="preserve"> gap’,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w:t>
      </w:r>
      <w:proofErr w:type="spellStart"/>
      <w:r w:rsidRPr="00CB402B">
        <w:rPr>
          <w:rFonts w:cs="EB Garamond"/>
        </w:rPr>
        <w:t>hidden</w:t>
      </w:r>
      <w:proofErr w:type="spellEnd"/>
      <w:r w:rsidRPr="00CB402B">
        <w:rPr>
          <w:rFonts w:cs="EB Garamond"/>
        </w:rPr>
        <w:t xml:space="preserve"> curriculum expliciet te maken, of in elk geval de gevolgen daarvan, waarna naar oorzaken kan worden gezocht. De term ‘</w:t>
      </w:r>
      <w:proofErr w:type="spellStart"/>
      <w:r w:rsidRPr="00CB402B">
        <w:rPr>
          <w:rFonts w:cs="EB Garamond"/>
        </w:rPr>
        <w:t>hidden</w:t>
      </w:r>
      <w:proofErr w:type="spellEnd"/>
      <w:r w:rsidRPr="00CB402B">
        <w:rPr>
          <w:rFonts w:cs="EB Garamond"/>
        </w:rPr>
        <w:t xml:space="preserve">’, oftewel verstopt, maakt </w:t>
      </w:r>
      <w:proofErr w:type="gramStart"/>
      <w:r w:rsidRPr="00CB402B">
        <w:rPr>
          <w:rFonts w:cs="EB Garamond"/>
        </w:rPr>
        <w:t>reeds</w:t>
      </w:r>
      <w:proofErr w:type="gramEnd"/>
      <w:r w:rsidRPr="00CB402B">
        <w:rPr>
          <w:rFonts w:cs="EB Garamond"/>
        </w:rPr>
        <w:t xml:space="preserve"> duidelijk dat het per definitie gaat om zaken die niet direct zichtbaar zijn. Als we </w:t>
      </w:r>
      <w:proofErr w:type="spellStart"/>
      <w:r w:rsidRPr="00CB402B">
        <w:rPr>
          <w:rFonts w:cs="EB Garamond"/>
        </w:rPr>
        <w:t>hidden</w:t>
      </w:r>
      <w:proofErr w:type="spellEnd"/>
      <w:r w:rsidRPr="00CB402B">
        <w:rPr>
          <w:rFonts w:cs="EB Garamond"/>
        </w:rPr>
        <w:t xml:space="preserve"> culture willen 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101642D4" w14:textId="77777777" w:rsidR="00F40501" w:rsidRPr="00CB402B" w:rsidRDefault="00F40501" w:rsidP="00F40501">
      <w:pPr>
        <w:rPr>
          <w:rFonts w:eastAsia="Calibri" w:cs="EB Garamond"/>
        </w:rPr>
      </w:pPr>
      <w:r w:rsidRPr="00CB402B">
        <w:rPr>
          <w:rFonts w:cs="EB Garamond"/>
        </w:rPr>
        <w:lastRenderedPageBreak/>
        <w:t xml:space="preserve">Een ander punt dat we willen adresseren als het gaat over knelpunten voor een inclusieve gemeenschap, is de huidige grote kloof die wordt ervaren tussen Wetenschappelijk Personeel (WP) en Ondersteunend en Beheer Personeel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410E873F" w14:textId="77777777" w:rsidR="00F40501" w:rsidRPr="00CB402B" w:rsidRDefault="00F40501" w:rsidP="00F40501">
      <w:pPr>
        <w:rPr>
          <w:rFonts w:eastAsia="Calibri" w:cs="EB Garamond"/>
        </w:rPr>
      </w:pPr>
      <w:r w:rsidRPr="00CB402B">
        <w:rPr>
          <w:rFonts w:cs="EB Garamond"/>
        </w:rPr>
        <w:t xml:space="preserve">Als we kijken naar deze groep dan zien we daar in de nabije toekomst meer en meer een grijs gebied waarin het onderscheid tussen wetenschappelijk en niet-wetenschappelijk personeel niet zo duidelijk is. Waar mensen dynamisch en flexibel wetenschappelijk </w:t>
      </w:r>
      <w:r w:rsidRPr="00CB402B">
        <w:rPr>
          <w:rFonts w:cs="EB Garamond"/>
        </w:rPr>
        <w:lastRenderedPageBreak/>
        <w:t xml:space="preserve">en academisch professionele functies afwisselen of combineren, of functies bekleden die vanuit de aard van de functie ergens in het grensvlak liggen. Denk bijvoorbeeld aan senior data-management, </w:t>
      </w:r>
      <w:proofErr w:type="spellStart"/>
      <w:r w:rsidRPr="00CB402B">
        <w:rPr>
          <w:rFonts w:cs="EB Garamond"/>
        </w:rPr>
        <w:t>bioinformatica</w:t>
      </w:r>
      <w:proofErr w:type="spellEnd"/>
      <w:r w:rsidRPr="00CB402B">
        <w:rPr>
          <w:rFonts w:cs="EB Garamond"/>
        </w:rPr>
        <w:t xml:space="preserve">,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6567599F" w14:textId="77777777" w:rsidR="00F40501" w:rsidRPr="00CB402B" w:rsidRDefault="00F40501" w:rsidP="00F40501">
      <w:pPr>
        <w:rPr>
          <w:rFonts w:cs="EB Garamond"/>
        </w:rPr>
      </w:pPr>
      <w:r w:rsidRPr="00CB402B">
        <w:rPr>
          <w:rFonts w:cs="EB Garamond"/>
        </w:rPr>
        <w:t xml:space="preserve">Naast de academische professionals is er ook een grote en zeer diverse groep universitair personeel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w:t>
      </w:r>
      <w:proofErr w:type="spellStart"/>
      <w:r w:rsidRPr="00CB402B">
        <w:rPr>
          <w:rFonts w:cs="EB Garamond"/>
        </w:rPr>
        <w:t>communities</w:t>
      </w:r>
      <w:proofErr w:type="spellEnd"/>
      <w:r w:rsidRPr="00CB402B">
        <w:rPr>
          <w:rFonts w:cs="EB Garamond"/>
        </w:rPr>
        <w:t>, soms ontbreken formele en informele contactmogelijkheden. Een grote groep OBP komt niet alleen de groep WP minder vaak in hun activiteiten direct tegen, ook hebben zij veelal hun eigen sociaal-</w:t>
      </w:r>
      <w:r w:rsidRPr="00CB402B">
        <w:rPr>
          <w:rFonts w:cs="EB Garamond"/>
        </w:rPr>
        <w:lastRenderedPageBreak/>
        <w:t xml:space="preserve">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48E60B84" w14:textId="77777777" w:rsidR="00F40501" w:rsidRPr="00CB402B" w:rsidRDefault="00F40501" w:rsidP="00F40501">
      <w:pPr>
        <w:rPr>
          <w:rFonts w:cs="EB Garamond"/>
        </w:rPr>
      </w:pPr>
      <w:r w:rsidRPr="00CB402B">
        <w:rPr>
          <w:rFonts w:cs="EB Garamond"/>
        </w:rPr>
        <w:t xml:space="preserve">Toch zien we idealiter dat de logistieke en bedrijfsvoerings-medewerkers samen met de academische medewerkers zich meer als onderdeel van een community voelen en ook zo opereren. Een 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Hun rol is onmisbaar in het faciliteren van de primaire processen, en alleen als zij zich daarbij betrokken voelen en er goede communicatie over en weer is, zal de dienstverlening optimaal kunnen zijn. Daarnaast zijn zij medebepalend voor de sfeer en cultuur aan de universiteit. Hun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taken en opleidingsniveau, maar respect en gemeenschapszin dienen de basis te </w:t>
      </w:r>
      <w:r w:rsidRPr="00CB402B">
        <w:rPr>
          <w:rFonts w:cs="EB Garamond"/>
        </w:rPr>
        <w:lastRenderedPageBreak/>
        <w:t xml:space="preserve">zijn om gezamenlijk met deze groep de universitaire gemeenschap te vormen. Idealiter is er altijd sprake van binding van een ondersteuningsafdelingen met een inhoudelijk departement, hoort elke medewerkers daardoor bij minstens één gemengd ‘team’ van WP en OPB. </w:t>
      </w:r>
    </w:p>
    <w:p w14:paraId="3C54B03A" w14:textId="77777777" w:rsidR="00F40501" w:rsidRPr="00CB402B" w:rsidRDefault="00F40501" w:rsidP="00F40501">
      <w:pPr>
        <w:rPr>
          <w:rFonts w:cs="EB Garamond"/>
        </w:rPr>
      </w:pPr>
      <w:r w:rsidRPr="00CB402B">
        <w:rPr>
          <w:rFonts w:cs="EB Garamond"/>
        </w:rPr>
        <w:t xml:space="preserve">Een diverse en inclusieve community vraagt om investering, zij ontstaat niet spontaan. Er moet aandacht zijn voor intreding en 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 Investeren in sociale cohesie kost tijd, geld en vooral aandacht. Als gemeenschap en organisatie moet de wil er zijn om te investeren, in gezamenlijke communicatie, in gezamenlijke overleggen, en in structurele en spontane ontmoeting. Dit sluit aan bij het eerder al aangehaald rapport van de commissie onder leiding van Naomi </w:t>
      </w:r>
      <w:proofErr w:type="spellStart"/>
      <w:r w:rsidRPr="00CB402B">
        <w:rPr>
          <w:rFonts w:cs="EB Garamond"/>
        </w:rPr>
        <w:t>Ellemers</w:t>
      </w:r>
      <w:proofErr w:type="spellEnd"/>
      <w:r w:rsidRPr="00CB402B">
        <w:rPr>
          <w:rFonts w:cs="EB Garamond"/>
        </w:rPr>
        <w:t>,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CB402B">
        <w:rPr>
          <w:rFonts w:eastAsia="Segoe UI" w:cs="EB Garamond"/>
          <w:vertAlign w:val="superscript"/>
        </w:rPr>
        <w:footnoteReference w:id="148"/>
      </w:r>
      <w:r w:rsidRPr="00CB402B">
        <w:rPr>
          <w:rFonts w:cs="EB Garamond"/>
        </w:rPr>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rsidRPr="00CB402B">
        <w:rPr>
          <w:rFonts w:cs="EB Garamond"/>
          <w:vertAlign w:val="superscript"/>
        </w:rPr>
        <w:footnoteReference w:id="149"/>
      </w:r>
      <w:r w:rsidRPr="00CB402B">
        <w:rPr>
          <w:rFonts w:cs="EB Garamond"/>
        </w:rPr>
        <w:t xml:space="preserve"> </w:t>
      </w:r>
      <w:r w:rsidRPr="00CB402B">
        <w:rPr>
          <w:rFonts w:cs="EB Garamond"/>
        </w:rPr>
        <w:lastRenderedPageBreak/>
        <w:t xml:space="preserve">Met een stapje verder gaan bedoelen we niet dat iedereen alleen maar nog harder moet gaan werken, de werkdruk mag zeker niet verder oplopen want is ook momenteel al zeer hoog, en in sommige functies zelf onacceptabel hoog. Maar als iedereen elkaar de helpende hand toesteekt, wordt het niet alleen prettiger maar ook effectiever, en kunnen stressniveau en werkdruk afnemen. Dit lossen we niet op met alleen goede bedoelingen, dan voelen mensen de ruimte niet om elkaar de helpende hand toe te steken. Dit betekent dat we gebrek aan financiering en doorgeschoten competitie moeten adresseren, en vergt organisatorische aanpassingen. Momenteel uit zich dit </w:t>
      </w:r>
      <w:proofErr w:type="gramStart"/>
      <w:r w:rsidRPr="00CB402B">
        <w:rPr>
          <w:rFonts w:cs="EB Garamond"/>
        </w:rPr>
        <w:t>reeds</w:t>
      </w:r>
      <w:proofErr w:type="gramEnd"/>
      <w:r w:rsidRPr="00CB402B">
        <w:rPr>
          <w:rFonts w:cs="EB Garamond"/>
        </w:rPr>
        <w:t xml:space="preserve"> in de wijze waarop in bestuursakkoord middelen worden ingezet, en bij het ‘Erkennen en waarderen’. Dit zijn slechts eerste stappen in een algehele omslag van denken en daarmee ook van organiseren.</w:t>
      </w:r>
    </w:p>
    <w:p w14:paraId="17F982C8" w14:textId="77777777" w:rsidR="00F40501" w:rsidRPr="00CB402B" w:rsidRDefault="00F40501" w:rsidP="00F40501">
      <w:pPr>
        <w:pStyle w:val="Heading3"/>
        <w:rPr>
          <w:lang w:val="nl-NL"/>
        </w:rPr>
      </w:pPr>
      <w:bookmarkStart w:id="76" w:name="_Toc134718934"/>
      <w:r w:rsidRPr="00CB402B">
        <w:rPr>
          <w:lang w:val="nl-NL"/>
        </w:rPr>
        <w:t>De inclusie van ‘derden’: samenwerking, uitwisseling en internationalisering</w:t>
      </w:r>
      <w:bookmarkEnd w:id="76"/>
    </w:p>
    <w:p w14:paraId="5A1AE0BC" w14:textId="77777777" w:rsidR="00F40501" w:rsidRPr="00CB402B" w:rsidRDefault="00F40501" w:rsidP="009A7E41">
      <w:pPr>
        <w:pStyle w:val="AfterSection"/>
        <w:rPr>
          <w:rFonts w:eastAsia="Calibri"/>
          <w:lang w:val="nl-NL"/>
        </w:rPr>
      </w:pPr>
      <w:r w:rsidRPr="00CB402B">
        <w:rPr>
          <w:lang w:val="nl-NL"/>
        </w:rPr>
        <w:t xml:space="preserve">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Nuffic aangeeft in haar rapport ‘Internationalisering in beeld’, en aansluitend bij adviezen van de onderwijsraad, zijn de arbeidsmarkt en andere delen van de </w:t>
      </w:r>
      <w:r w:rsidRPr="00CB402B">
        <w:rPr>
          <w:lang w:val="nl-NL"/>
        </w:rPr>
        <w:lastRenderedPageBreak/>
        <w:t>samenleving steeds meer internationaal georiënteerd.</w:t>
      </w:r>
      <w:r w:rsidRPr="00CB402B">
        <w:rPr>
          <w:vertAlign w:val="superscript"/>
          <w:lang w:val="nl-NL"/>
        </w:rPr>
        <w:footnoteReference w:id="150"/>
      </w:r>
      <w:r w:rsidRPr="00CB402B">
        <w:rPr>
          <w:vertAlign w:val="superscript"/>
          <w:lang w:val="nl-NL"/>
        </w:rPr>
        <w:t>,</w:t>
      </w:r>
      <w:r w:rsidRPr="00CB402B">
        <w:rPr>
          <w:vertAlign w:val="superscript"/>
          <w:lang w:val="nl-NL"/>
        </w:rPr>
        <w:footnoteReference w:id="151"/>
      </w:r>
      <w:r w:rsidRPr="00CB402B">
        <w:rPr>
          <w:lang w:val="nl-NL"/>
        </w:rPr>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rsidRPr="00CB402B">
        <w:rPr>
          <w:vertAlign w:val="superscript"/>
          <w:lang w:val="nl-NL"/>
        </w:rPr>
        <w:footnoteReference w:id="152"/>
      </w:r>
      <w:r w:rsidRPr="00CB402B">
        <w:rPr>
          <w:lang w:val="nl-NL"/>
        </w:rPr>
        <w:t xml:space="preserve"> Ook is er onderzoek dat aantoont dat er positieve correlaties bestaan tussen internationale samenwerking, team-auteurschap, en kwaliteit van publicaties.</w:t>
      </w:r>
      <w:r w:rsidRPr="00CB402B">
        <w:rPr>
          <w:vertAlign w:val="superscript"/>
          <w:lang w:val="nl-NL"/>
        </w:rPr>
        <w:footnoteReference w:id="153"/>
      </w:r>
      <w:r w:rsidRPr="00CB402B">
        <w:rPr>
          <w:lang w:val="nl-NL"/>
        </w:rPr>
        <w:t xml:space="preserve"> </w:t>
      </w:r>
      <w:r w:rsidRPr="00CB402B">
        <w:rPr>
          <w:rFonts w:eastAsia="Times New Roman"/>
          <w:lang w:val="nl-NL"/>
        </w:rPr>
        <w:t xml:space="preserve">Voor de gemeenschap betekent dit dat deze dus niet ophoudt bij de organisatiegrenzen, maar dat er ook sprake moet zijn van een veelheid aan contacten en netwerken buiten de eigen universiteit. Ook dit hoort </w:t>
      </w:r>
      <w:r w:rsidRPr="00CB402B">
        <w:rPr>
          <w:lang w:val="nl-NL"/>
        </w:rPr>
        <w:t xml:space="preserve">bij de </w:t>
      </w:r>
      <w:r w:rsidRPr="00CB402B">
        <w:rPr>
          <w:rFonts w:eastAsia="Times New Roman"/>
          <w:lang w:val="nl-NL"/>
        </w:rPr>
        <w:t>community die we voor ogen hebben:</w:t>
      </w:r>
      <w:r w:rsidRPr="00CB402B">
        <w:rPr>
          <w:lang w:val="nl-NL"/>
        </w:rPr>
        <w:t xml:space="preserve"> permeabel in plaats van gesloten. De community omvat dus vele ‘derden’. Denk bijvoorbeeld aan (</w:t>
      </w:r>
      <w:proofErr w:type="spellStart"/>
      <w:r w:rsidRPr="00CB402B">
        <w:rPr>
          <w:lang w:val="nl-NL"/>
        </w:rPr>
        <w:t>inter</w:t>
      </w:r>
      <w:proofErr w:type="spellEnd"/>
      <w:r w:rsidRPr="00CB402B">
        <w:rPr>
          <w:lang w:val="nl-NL"/>
        </w:rPr>
        <w:t>)nationale collega’s, uitwisselingsstudenten, en personen van buiten de universitaire wereld zoals industri</w:t>
      </w:r>
      <w:r w:rsidRPr="00CB402B">
        <w:rPr>
          <w:rFonts w:eastAsia="Segoe UI"/>
          <w:lang w:val="nl-NL"/>
        </w:rPr>
        <w:t>ë</w:t>
      </w:r>
      <w:r w:rsidRPr="00CB402B">
        <w:rPr>
          <w:lang w:val="nl-NL"/>
        </w:rPr>
        <w:t xml:space="preserve">le en maatschappelijke partners in onderzoek, onderwijs </w:t>
      </w:r>
      <w:r w:rsidRPr="00CB402B">
        <w:rPr>
          <w:lang w:val="nl-NL"/>
        </w:rPr>
        <w:lastRenderedPageBreak/>
        <w:t>or organisatie. Maar ook professionals die deelnemen aan het ‘levenslang leren’-aanbod, en stakeholders zoals bijvoorbeeld patiënten, politiek, of afnemend werkveld.</w:t>
      </w:r>
    </w:p>
    <w:p w14:paraId="542C8155" w14:textId="77777777" w:rsidR="00F40501" w:rsidRPr="00CB402B" w:rsidRDefault="00F40501" w:rsidP="00F40501">
      <w:pPr>
        <w:rPr>
          <w:rFonts w:cs="EB Garamond"/>
        </w:rPr>
      </w:pPr>
      <w:r w:rsidRPr="00CB402B">
        <w:rPr>
          <w:rFonts w:cs="EB Garamond"/>
        </w:rPr>
        <w:t>We moeten speciale aandacht hebben voor de internationale leden van de community: studenten, medewerkers en staf op tijdelijke uitwisseling en medewerkers van buitenlandse komaf die hier langere tijd of permanent zijn. Voor hoogwaardig onderzoek en onderwijs is (</w:t>
      </w:r>
      <w:proofErr w:type="spellStart"/>
      <w:r w:rsidRPr="00CB402B">
        <w:rPr>
          <w:rFonts w:cs="EB Garamond"/>
        </w:rPr>
        <w:t>inter</w:t>
      </w:r>
      <w:proofErr w:type="spellEnd"/>
      <w:r w:rsidRPr="00CB402B">
        <w:rPr>
          <w:rFonts w:cs="EB Garamond"/>
        </w:rPr>
        <w:t xml:space="preserve">)nationale samenwerking een absolute must: kwaliteit en impact nemen toe door uitwisseling van expertise en inbreng van een globaal en divers perspectief. De fundamentele noodzaak van internationale kennisuitwisseling blijkt alleen al uit het feit dat </w:t>
      </w:r>
      <w:proofErr w:type="gramStart"/>
      <w:r w:rsidRPr="00CB402B">
        <w:rPr>
          <w:rFonts w:cs="EB Garamond"/>
        </w:rPr>
        <w:t>er van</w:t>
      </w:r>
      <w:proofErr w:type="gramEnd"/>
      <w:r w:rsidRPr="00CB402B">
        <w:rPr>
          <w:rFonts w:cs="EB Garamond"/>
        </w:rPr>
        <w:t xml:space="preserve"> oudsher al sprake is van intensief verkeer en uitwisseling. Verhalen over beroemde wijsgeren, of wetenschappelijke doorbraken zijn vrijwel zonder uitzondering verhalen waarin reizen, ontmoetingen en discussie met anderen een cruciale rol spelen. De noodzaak tot internationale samenwerking is inmiddels nog verder toegenomen door de complexiteit van de maatschappelijke uitdagingen die meer en meer een globaal karakter kennen, en doordat kennisspecialisatie steeds verder toeneemt. Internationale samenwerking in onderzoek is naast de </w:t>
      </w:r>
      <w:proofErr w:type="gramStart"/>
      <w:r w:rsidRPr="00CB402B">
        <w:rPr>
          <w:rFonts w:cs="EB Garamond"/>
        </w:rPr>
        <w:t>reeds</w:t>
      </w:r>
      <w:proofErr w:type="gramEnd"/>
      <w:r w:rsidRPr="00CB402B">
        <w:rPr>
          <w:rFonts w:cs="EB Garamond"/>
        </w:rPr>
        <w:t xml:space="preserve"> genoemde positieve effecten op kwaliteit, onmisbaar voor Open Access en FAIR Open data in het Open </w:t>
      </w:r>
      <w:proofErr w:type="spellStart"/>
      <w:r w:rsidRPr="00CB402B">
        <w:rPr>
          <w:rFonts w:cs="EB Garamond"/>
        </w:rPr>
        <w:t>Science</w:t>
      </w:r>
      <w:proofErr w:type="spellEnd"/>
      <w:r w:rsidRPr="00CB402B">
        <w:rPr>
          <w:rFonts w:cs="EB Garamond"/>
        </w:rPr>
        <w:t xml:space="preserve"> programma. We zien dan ook een beweging naar meer en meer aandacht voor structurele uitwisselings- en samenwerkingsverbanden. In diverse netwerken, op een veelheid aan organisatorische en academische lagen, wordt kennis en ervaring uitgewisseld. Bijvoorbeeld via de LERU, EUA, SURF</w:t>
      </w:r>
      <w:r w:rsidRPr="00CB402B">
        <w:rPr>
          <w:rStyle w:val="FootnoteReference"/>
          <w:rFonts w:eastAsia="Times New Roman" w:cs="EB Garamond"/>
        </w:rPr>
        <w:footnoteReference w:id="154"/>
      </w:r>
      <w:r w:rsidRPr="00CB402B">
        <w:rPr>
          <w:rFonts w:cs="EB Garamond"/>
        </w:rPr>
        <w:t xml:space="preserve"> en vele andere netwerken. Ook individuele medewerkers hebben vaak een rijk netwerk buiten het eigen instituut. We zien een opmars aan strategische allianties om </w:t>
      </w:r>
      <w:r w:rsidRPr="00CB402B">
        <w:rPr>
          <w:rFonts w:cs="EB Garamond"/>
        </w:rPr>
        <w:lastRenderedPageBreak/>
        <w:t xml:space="preserve">samenwerkingen te intensiveren. Niet bedoeld om andere contacten uit te sluiten, wel om sommige contacten gericht te stimuleren en faciliteren. </w:t>
      </w:r>
    </w:p>
    <w:p w14:paraId="4A6A8F71" w14:textId="77777777" w:rsidR="00F40501" w:rsidRPr="00CB402B" w:rsidRDefault="00F40501" w:rsidP="00F40501">
      <w:pPr>
        <w:rPr>
          <w:rFonts w:cs="EB Garamond"/>
        </w:rPr>
      </w:pPr>
      <w:r w:rsidRPr="00CB402B">
        <w:rPr>
          <w:rFonts w:cs="EB Garamond"/>
        </w:rPr>
        <w:t xml:space="preserve">Universiteiten zoeken complementariteit om onderzoek en onderwijs thematisch optimaal vorm te geven, zoals bijvoorbeeld de alliantie tussen de Universiteit Utrecht, </w:t>
      </w:r>
      <w:proofErr w:type="spellStart"/>
      <w:r w:rsidRPr="00CB402B">
        <w:rPr>
          <w:rFonts w:cs="EB Garamond"/>
        </w:rPr>
        <w:t>TUe</w:t>
      </w:r>
      <w:proofErr w:type="spellEnd"/>
      <w:r w:rsidRPr="00CB402B">
        <w:rPr>
          <w:rFonts w:cs="EB Garamond"/>
        </w:rPr>
        <w:t xml:space="preserve">, Wageningen en UMC Utrecht. In de EU zijn in het kader van het European University </w:t>
      </w:r>
      <w:proofErr w:type="spellStart"/>
      <w:r w:rsidRPr="00CB402B">
        <w:rPr>
          <w:rFonts w:cs="EB Garamond"/>
        </w:rPr>
        <w:t>Initiative</w:t>
      </w:r>
      <w:proofErr w:type="spellEnd"/>
      <w:r w:rsidRPr="00CB402B">
        <w:rPr>
          <w:rFonts w:cs="EB Garamond"/>
        </w:rPr>
        <w:t xml:space="preserve"> nu 41 allianties waarin steeds minimaal zeven instituten samenwerken aan grote thema’s. De UU is in CHARM-EU betrokken, dat staat voor ‘</w:t>
      </w:r>
      <w:proofErr w:type="spellStart"/>
      <w:r w:rsidRPr="00CB402B">
        <w:rPr>
          <w:rFonts w:cs="EB Garamond"/>
        </w:rPr>
        <w:t>CHallenge-driven</w:t>
      </w:r>
      <w:proofErr w:type="spellEnd"/>
      <w:r w:rsidRPr="00CB402B">
        <w:rPr>
          <w:rFonts w:cs="EB Garamond"/>
        </w:rPr>
        <w:t xml:space="preserve">, </w:t>
      </w:r>
      <w:proofErr w:type="spellStart"/>
      <w:r w:rsidRPr="00CB402B">
        <w:rPr>
          <w:rFonts w:cs="EB Garamond"/>
        </w:rPr>
        <w:t>Accessible</w:t>
      </w:r>
      <w:proofErr w:type="spellEnd"/>
      <w:r w:rsidRPr="00CB402B">
        <w:rPr>
          <w:rFonts w:cs="EB Garamond"/>
        </w:rPr>
        <w:t>, Research-</w:t>
      </w:r>
      <w:proofErr w:type="spellStart"/>
      <w:r w:rsidRPr="00CB402B">
        <w:rPr>
          <w:rFonts w:cs="EB Garamond"/>
        </w:rPr>
        <w:t>based</w:t>
      </w:r>
      <w:proofErr w:type="spellEnd"/>
      <w:r w:rsidRPr="00CB402B">
        <w:rPr>
          <w:rFonts w:cs="EB Garamond"/>
        </w:rPr>
        <w:t xml:space="preserve">, Mobile European University’. Samenwerkingen, zoals in het European University </w:t>
      </w:r>
      <w:proofErr w:type="spellStart"/>
      <w:r w:rsidRPr="00CB402B">
        <w:rPr>
          <w:rFonts w:cs="EB Garamond"/>
        </w:rPr>
        <w:t>Initiative</w:t>
      </w:r>
      <w:proofErr w:type="spellEnd"/>
      <w:r w:rsidRPr="00CB402B">
        <w:rPr>
          <w:rFonts w:cs="EB Garamond"/>
        </w:rPr>
        <w:t xml:space="preserve"> maar ook andere onderzoeks- onderwijssamenwerkingen brengen bovendien vaak personele uitwisselingen met zich mee. Samenwerkingen en gemeenschappen gaan dus regelmatig over de grenzen van universiteiten en landen heen. Internationale studenten en staf, zowel bezoekend als via samenwerkingsverbanden, maken daarmee inherent onderdeel uit van een internationaal opererende universiteit. De bezoekende internationale studenten en staf vormen aan de Nederlandse universiteiten vrijwel altijd een minderheid. Dit kent een risico van marginalisering en uitsluiting, temeer omdat het merendeel, zeker de tijdelijke student, medewerker of bezoeker, de Nederlandse taal niet machtig is en 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w:t>
      </w:r>
      <w:r w:rsidRPr="00CB402B">
        <w:rPr>
          <w:rFonts w:cs="EB Garamond"/>
        </w:rPr>
        <w:lastRenderedPageBreak/>
        <w:t>voelen. Komen mensen langer, bijvoorbeeld internationale 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rsidRPr="00CB402B">
        <w:rPr>
          <w:rFonts w:cs="EB Garamond"/>
          <w:vertAlign w:val="superscript"/>
        </w:rPr>
        <w:footnoteReference w:id="155"/>
      </w:r>
      <w:r w:rsidRPr="00CB402B">
        <w:rPr>
          <w:rFonts w:cs="EB Garamond"/>
        </w:rPr>
        <w:t xml:space="preserve"> Nederlandse lessen kunnen hen helpen zich sociaal en in de organisatie altijd betrokken te voelen. Huisvesting is een groot knelpunt dat opgelost moet worden. Dit speelt bij medewerkers en zeker ook bij studenten. Het aandeel internationale studenten groeit en dat is wenselijk vanuit de rijke inbreng die zij kunnen brengen vanuit de diversiteit aan achtergronden. Maar zorgwekkend zijn de verhalen dat zij soms actief worden uitgesloten door Nederlandse studenten. Soms is sprake van terughoudend om tijd en moeite te investeren, omdat de internationale studenten na een of enkele jaren toch weer weggaan. Er is echter ook gevoelde concurrentie bijvoorbeeld voor de enorme schaarse studenthuisvesting of lidmaatschap van studentenverenigingen. Veel internationale studenten ervaren eenzaamheid, er wordt snel gesproken in het Nederlands door andere studenten of collega’s waardoor zij zich, meestal onbedoeld, uitgesloten voelen. Maar ook bewuste uitsluiting komt voor. Zo wordt bijvoorbeeld door studentenhuizen waar een kamer vrijkomt vooraf soms al aangeven dat internationale studenten niet welkom zijn. </w:t>
      </w:r>
    </w:p>
    <w:p w14:paraId="750DBBA9" w14:textId="77777777" w:rsidR="00F40501" w:rsidRPr="00CB402B" w:rsidRDefault="00F40501" w:rsidP="00F40501">
      <w:pPr>
        <w:rPr>
          <w:rFonts w:cs="EB Garamond"/>
        </w:rPr>
      </w:pPr>
      <w:r w:rsidRPr="00CB402B">
        <w:rPr>
          <w:rFonts w:cs="EB Garamond"/>
        </w:rPr>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begeleiden bij start of intreding zijn dus echt noodzakelijk. </w:t>
      </w:r>
      <w:r w:rsidRPr="00CB402B">
        <w:rPr>
          <w:rFonts w:cs="EB Garamond"/>
        </w:rPr>
        <w:lastRenderedPageBreak/>
        <w:t xml:space="preserve">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dat we nadrukkelijk wel van mensen verwachten in Nederland. En hoe kom je erachter dat zaken anders werken dan in de context waar je vandaan komt? Dat lukt alleen als je collega’s hebt die je vertrouwt, tegen wie je durft te zeggen wat je verbaast of dwars zit. Als je internationale studenten of medewerkers binnenhaalt moet je er als universiteit ook voor zorgen. Door faciliteiten, maar zeker ook in onze attitude en in ons gedrag. ‘Open’ als grondslag voor de universiteit en haar onderwijs is alleen geslaagd als studenten en medewerkers ook daadwerkelijk een nieuwsgierige open houding ontwikkelen en deze tentoonspreiden. Ten aanzien van de maatschappij maar dus ook richting tijdelijk of permanente studenten of medewerkers met een andere achtergrond. We moeten 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w:t>
      </w:r>
      <w:r w:rsidRPr="00CB402B">
        <w:rPr>
          <w:rFonts w:cs="EB Garamond"/>
        </w:rPr>
        <w:lastRenderedPageBreak/>
        <w:t>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voelende teamleden. Maar daar hoort dus zeker ook aandacht voor nieuwe internationale teamleden bij. En dan niet alleen inhoudelijk voor hun werkzaamheden, maar ook voor hen als persoon. Zodat ze hun weg vinden in de organisatie, het land en de cultuur, en zich welkom voelen.</w:t>
      </w:r>
    </w:p>
    <w:p w14:paraId="2AE54BE4" w14:textId="77777777" w:rsidR="00F40501" w:rsidRPr="00CB402B" w:rsidRDefault="00F40501" w:rsidP="00F40501">
      <w:pPr>
        <w:pStyle w:val="Heading2"/>
        <w:rPr>
          <w:rFonts w:eastAsia="DengXian"/>
          <w:lang w:val="nl-NL"/>
        </w:rPr>
      </w:pPr>
      <w:bookmarkStart w:id="77" w:name="_Toc134718935"/>
      <w:r w:rsidRPr="00CB402B">
        <w:rPr>
          <w:lang w:val="nl-NL"/>
        </w:rPr>
        <w:t>Naar een nieuwe manier van erkennen en waarderen</w:t>
      </w:r>
      <w:bookmarkEnd w:id="77"/>
    </w:p>
    <w:p w14:paraId="399D294B" w14:textId="77777777" w:rsidR="00F40501" w:rsidRPr="00CB402B" w:rsidRDefault="00F40501" w:rsidP="009A7E41">
      <w:pPr>
        <w:pStyle w:val="AfterSection"/>
        <w:rPr>
          <w:lang w:val="nl-NL"/>
        </w:rPr>
      </w:pPr>
      <w:r w:rsidRPr="00CB402B">
        <w:rPr>
          <w:lang w:val="nl-NL"/>
        </w:rPr>
        <w:t xml:space="preserve">Een open teamcultuur kan slechts tot stand komen als we fundamenteel anders gaan erkennen en waarderen. Het huidige academisch en niet academische personeelswaarderingssysteem is sterk individueel gericht, zie Hoofdstuk 1. Dit moet veranderen, niet omdat we idealisten zijn, maar omdat teamspirit echt gaat zorgen voor de next step in onderzoek,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 Docenten, studenten, professionele experts, en stakeholders scherpen elkaar dan 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5D45F650" w14:textId="77777777" w:rsidR="00F40501" w:rsidRPr="00CB402B" w:rsidRDefault="00F40501" w:rsidP="00F40501">
      <w:pPr>
        <w:rPr>
          <w:rFonts w:cs="EB Garamond"/>
        </w:rPr>
      </w:pPr>
      <w:r w:rsidRPr="00CB402B">
        <w:rPr>
          <w:rFonts w:cs="EB Garamond"/>
        </w:rPr>
        <w:lastRenderedPageBreak/>
        <w:t xml:space="preserve">Ook de relatie tussen onderzoek en onderwijs is onder druk komen te staan door de eenzijdige belichting van onderzoekprestatie voor de individuele carrière. En dat terwijl het onderwijs het onderzoek kan en hoort te voeden, en </w:t>
      </w:r>
      <w:proofErr w:type="spellStart"/>
      <w:r w:rsidRPr="00CB402B">
        <w:rPr>
          <w:rFonts w:cs="EB Garamond"/>
        </w:rPr>
        <w:t>vice</w:t>
      </w:r>
      <w:proofErr w:type="spellEnd"/>
      <w:r w:rsidRPr="00CB402B">
        <w:rPr>
          <w:rFonts w:cs="EB Garamond"/>
        </w:rPr>
        <w:t xml:space="preserve"> versa. Onderzoek is de basis 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rsidRPr="00CB402B">
        <w:rPr>
          <w:rFonts w:cs="EB Garamond"/>
          <w:vertAlign w:val="superscript"/>
        </w:rPr>
        <w:footnoteReference w:id="156"/>
      </w:r>
      <w:r w:rsidRPr="00CB402B">
        <w:rPr>
          <w:rFonts w:cs="EB Garamond"/>
        </w:rPr>
        <w:t xml:space="preserve"> In dat verband wordt wel gesproken over de ‘research-teaching </w:t>
      </w:r>
      <w:proofErr w:type="spellStart"/>
      <w:r w:rsidRPr="00CB402B">
        <w:rPr>
          <w:rFonts w:cs="EB Garamond"/>
        </w:rPr>
        <w:t>nexus</w:t>
      </w:r>
      <w:proofErr w:type="spellEnd"/>
      <w:r w:rsidRPr="00CB402B">
        <w:rPr>
          <w:rFonts w:cs="EB Garamond"/>
        </w:rPr>
        <w:t>’.</w:t>
      </w:r>
      <w:r w:rsidRPr="00CB402B">
        <w:rPr>
          <w:rFonts w:cs="EB Garamond"/>
          <w:vertAlign w:val="superscript"/>
        </w:rPr>
        <w:footnoteReference w:id="157"/>
      </w:r>
      <w:r w:rsidRPr="00CB402B">
        <w:rPr>
          <w:rFonts w:cs="EB Garamond"/>
        </w:rPr>
        <w:t xml:space="preserve"> Hoe vreemd is het dus, dat onderwijs regelmatig is en wordt uitbesteed aan jongste bedienden of aan tijdelijke medewerkers. Hoe vreemd, dat onderwijs weinig zichtbaar is en weinig wordt gewaardeerd, en wordt ervaren als schadelijk voor de academische carrière. Toch is dat exact wat het huidige meet- en beloningssysteem veroorzaakt. De enorme druk van </w:t>
      </w:r>
      <w:proofErr w:type="spellStart"/>
      <w:r w:rsidRPr="00CB402B">
        <w:rPr>
          <w:rFonts w:cs="EB Garamond"/>
        </w:rPr>
        <w:t>publicatiemetrics</w:t>
      </w:r>
      <w:proofErr w:type="spellEnd"/>
      <w:r w:rsidRPr="00CB402B">
        <w:rPr>
          <w:rFonts w:cs="EB Garamond"/>
        </w:rPr>
        <w:t xml:space="preserve">, en een eenzijdige waardering van onderzoek voor academische carrières zijn inmiddels internationaal onderkend als groot probleem voor kwaliteit van onderzoek onderwijs en maatschappelijk dienstverlening. Landelijk is in Nederland sinds 2019 een grote academische cultuuromwenteling gaande, onder de noemer ‘Erkennen en waarderen’, voor de UU vertaald naar de TRIPLE visie: Teamwork, Research, Impact, Professional </w:t>
      </w:r>
      <w:r w:rsidRPr="00CB402B">
        <w:rPr>
          <w:rFonts w:cs="EB Garamond"/>
        </w:rPr>
        <w:lastRenderedPageBreak/>
        <w:t xml:space="preserve">performance, </w:t>
      </w:r>
      <w:proofErr w:type="spellStart"/>
      <w:r w:rsidRPr="00CB402B">
        <w:rPr>
          <w:rFonts w:cs="EB Garamond"/>
        </w:rPr>
        <w:t>Leadership</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w:t>
      </w:r>
      <w:r w:rsidRPr="00CB402B">
        <w:rPr>
          <w:rFonts w:cs="EB Garamond"/>
          <w:vertAlign w:val="superscript"/>
        </w:rPr>
        <w:footnoteReference w:id="158"/>
      </w:r>
      <w:r w:rsidRPr="00CB402B">
        <w:rPr>
          <w:rFonts w:cs="EB Garamond"/>
          <w:vertAlign w:val="superscript"/>
        </w:rPr>
        <w:t>,</w:t>
      </w:r>
      <w:r w:rsidRPr="00CB402B">
        <w:rPr>
          <w:rFonts w:cs="EB Garamond"/>
          <w:vertAlign w:val="superscript"/>
        </w:rPr>
        <w:footnoteReference w:id="159"/>
      </w:r>
      <w:r w:rsidRPr="00CB402B">
        <w:rPr>
          <w:rFonts w:cs="EB Garamond"/>
          <w:vertAlign w:val="superscript"/>
        </w:rPr>
        <w:t>,</w:t>
      </w:r>
      <w:r w:rsidRPr="00CB402B">
        <w:rPr>
          <w:rFonts w:cs="EB Garamond"/>
          <w:vertAlign w:val="superscript"/>
        </w:rPr>
        <w:footnoteReference w:id="160"/>
      </w:r>
      <w:r w:rsidRPr="00CB402B">
        <w:rPr>
          <w:rFonts w:cs="EB Garamond"/>
        </w:rPr>
        <w:t xml:space="preserve"> In deze visie wordt naar het versterken van teamwork, diversiteit en dynamiek in academische en niet-academische carrières gestreefd. Leiderschap, speelt hierin een onmisbare rol. Zeker als deze dienend is.</w:t>
      </w:r>
      <w:r w:rsidRPr="00CB402B">
        <w:rPr>
          <w:rFonts w:cs="EB Garamond"/>
          <w:vertAlign w:val="superscript"/>
        </w:rPr>
        <w:footnoteReference w:id="161"/>
      </w:r>
      <w:r w:rsidRPr="00CB402B">
        <w:rPr>
          <w:rFonts w:cs="EB Garamond"/>
        </w:rPr>
        <w:t xml:space="preserve"> Dienende leiders versterken het commitment van medewerkers en de bereidheid net een stapje verder te gaan. Teamwork en leiderschap zijn de twee grondbeginselen voor hoe we met elkaar omgaan. </w:t>
      </w:r>
    </w:p>
    <w:p w14:paraId="6007539F" w14:textId="77777777" w:rsidR="00F40501" w:rsidRPr="00CB402B" w:rsidRDefault="00F40501" w:rsidP="00F40501">
      <w:pPr>
        <w:rPr>
          <w:rFonts w:cs="EB Garamond"/>
        </w:rPr>
      </w:pPr>
      <w:r w:rsidRPr="00CB402B">
        <w:rPr>
          <w:rFonts w:cs="EB Garamond"/>
        </w:rPr>
        <w:t xml:space="preserve">Verandering in </w:t>
      </w:r>
      <w:proofErr w:type="spellStart"/>
      <w:r w:rsidRPr="00CB402B">
        <w:rPr>
          <w:rFonts w:cs="EB Garamond"/>
        </w:rPr>
        <w:t>metrics</w:t>
      </w:r>
      <w:proofErr w:type="spellEnd"/>
      <w:r w:rsidRPr="00CB402B">
        <w:rPr>
          <w:rFonts w:cs="EB Garamond"/>
        </w:rPr>
        <w:t xml:space="preserve">, en die manier waarop we presentaties meten, is daarnaast essentieel om meer synergie en dynamiek te 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w:t>
      </w:r>
      <w:r w:rsidRPr="00CB402B">
        <w:rPr>
          <w:rFonts w:cs="EB Garamond"/>
        </w:rPr>
        <w:lastRenderedPageBreak/>
        <w:t>talentbeleid kunnen voeren waarbij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 Recente ontwikkelingen in onderzoek beoordeling zoals binnen Nederland afgesproken tussen de universiteiten in het ‘</w:t>
      </w:r>
      <w:proofErr w:type="spellStart"/>
      <w:r w:rsidRPr="00CB402B">
        <w:rPr>
          <w:rFonts w:cs="EB Garamond"/>
        </w:rPr>
        <w:t>Strategy</w:t>
      </w:r>
      <w:proofErr w:type="spellEnd"/>
      <w:r w:rsidRPr="00CB402B">
        <w:rPr>
          <w:rFonts w:cs="EB Garamond"/>
        </w:rPr>
        <w:t xml:space="preserve"> Evaluation Protocol’ (SEP), laten zien dat het mogelijk is van kwantitatieve naar kwalitatieve maten te gaan.</w:t>
      </w:r>
      <w:r w:rsidRPr="00CB402B">
        <w:rPr>
          <w:rFonts w:cs="EB Garamond"/>
          <w:vertAlign w:val="superscript"/>
        </w:rPr>
        <w:footnoteReference w:id="162"/>
      </w:r>
      <w:r w:rsidRPr="00CB402B">
        <w:rPr>
          <w:rFonts w:cs="EB Garamond"/>
        </w:rPr>
        <w:t xml:space="preserve"> En dat het daarbij goed mogelijk is ook zaken als openheid, veiligheid, inclusiviteit en wetenschappelijke integriteit mee te nemen in de beoordeling van teams en daarmee gewenste cultuurverandering te ondersteunen.</w:t>
      </w:r>
    </w:p>
    <w:p w14:paraId="141FDE92" w14:textId="77777777" w:rsidR="00F40501" w:rsidRPr="00CB402B" w:rsidRDefault="00F40501" w:rsidP="00F40501">
      <w:pPr>
        <w:pStyle w:val="Heading2"/>
        <w:rPr>
          <w:lang w:val="nl-NL"/>
        </w:rPr>
      </w:pPr>
      <w:bookmarkStart w:id="78" w:name="_Toc134718936"/>
      <w:r w:rsidRPr="00CB402B">
        <w:rPr>
          <w:lang w:val="nl-NL"/>
        </w:rPr>
        <w:t>Leiderschap en communicatie</w:t>
      </w:r>
      <w:bookmarkEnd w:id="78"/>
    </w:p>
    <w:p w14:paraId="25AA386B" w14:textId="77777777" w:rsidR="00F40501" w:rsidRPr="00CB402B" w:rsidRDefault="00F40501" w:rsidP="009A7E41">
      <w:pPr>
        <w:pStyle w:val="AfterSection"/>
        <w:rPr>
          <w:lang w:val="nl-NL"/>
        </w:rPr>
      </w:pPr>
      <w:r w:rsidRPr="00CB402B">
        <w:rPr>
          <w:lang w:val="nl-NL"/>
        </w:rPr>
        <w:t xml:space="preserve">Voor een collectief gevoel en gedeelde missie is het noodzakelijk dat we naar elkaar luisteren, dat we elkaar horen vanuit verschillende lagen en hoeken van de universiteit. Leiderschap en communicatie zijn daarbij cruciaal. </w:t>
      </w:r>
    </w:p>
    <w:p w14:paraId="0E432F40" w14:textId="77777777" w:rsidR="00F40501" w:rsidRPr="00CB402B" w:rsidRDefault="00F40501" w:rsidP="00F40501">
      <w:pPr>
        <w:rPr>
          <w:rFonts w:cs="EB Garamond"/>
        </w:rPr>
      </w:pPr>
      <w:r w:rsidRPr="00CB402B">
        <w:rPr>
          <w:rFonts w:cs="EB Garamond"/>
        </w:rPr>
        <w:t xml:space="preserve">De aard van de kerntaken van de universiteit, onderzoek, onderwijs en maatschappelijke impact, maakt dat er sprake is van een grote mate van inhoudelijk expertise en professionele autonomie. Dat is een groot goed, maar dat ontslaat ons niet van het nemen van maatschappelijke verantwoordelijkheid of van teamwork. Het betekent juist dat eenieder diens expertise ten goede moet </w:t>
      </w:r>
      <w:r w:rsidRPr="00CB402B">
        <w:rPr>
          <w:rFonts w:cs="EB Garamond"/>
        </w:rPr>
        <w:lastRenderedPageBreak/>
        <w:t xml:space="preserve">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zorgen dat de vele stemmen gehoord worden. </w:t>
      </w:r>
      <w:r w:rsidRPr="00CB402B">
        <w:rPr>
          <w:rFonts w:eastAsia="Segoe UI" w:cs="EB Garamond"/>
        </w:rPr>
        <w:t xml:space="preserve">Leiderschap betekent ook kunnen volgen. </w:t>
      </w:r>
      <w:r w:rsidRPr="00CB402B">
        <w:rPr>
          <w:rFonts w:cs="EB Garamond"/>
        </w:rPr>
        <w:t>Mensen die nadat vanuit de brede input keuzes zijn gemaakt daar anderen in kunnen meenemen en zorgen dat eenieder weet hoe bij te dragen. Leiderschap speelt dus op alle niveaus, tot aan het college van bestuur. Leiderschap tonen betekent verantwoordelijkheid nemen, en zorg dragen voor elkaar en voor de universiteit. Gebrekkig leiderschap wordt aangewezen als een van de hoofdoorzaken van sociale onveiligheid.</w:t>
      </w:r>
      <w:r w:rsidRPr="00CB402B">
        <w:rPr>
          <w:rFonts w:cs="EB Garamond"/>
          <w:vertAlign w:val="superscript"/>
        </w:rPr>
        <w:footnoteReference w:id="163"/>
      </w:r>
      <w:r w:rsidRPr="00CB402B">
        <w:rPr>
          <w:rFonts w:cs="EB Garamond"/>
        </w:rPr>
        <w:t xml:space="preserve"> Het versterken van leiderschap staat hoog op de agenda van de gezamenlijke universiteiten in het landelijke programma ‘Erkennen en Waarderen’ waar we elders in dit hoofdstuk al toelichting op gaven. </w:t>
      </w:r>
    </w:p>
    <w:p w14:paraId="42785D93" w14:textId="77777777" w:rsidR="00F40501" w:rsidRPr="00CB402B" w:rsidRDefault="00F40501" w:rsidP="00F40501">
      <w:pPr>
        <w:rPr>
          <w:rFonts w:cs="EB Garamond"/>
        </w:rPr>
      </w:pPr>
      <w:r w:rsidRPr="00CB402B">
        <w:rPr>
          <w:rFonts w:cs="EB Garamond"/>
        </w:rPr>
        <w:t xml:space="preserve">Een van de grote uitdagingen die we benoemden is het samenwerken over verschillende lagen heen. Er is sprake van een grote mate van hiërarchie in de universiteit, van academische status, van leeftijd en ervaring, van rol en positie. Langs vele assen nemen we </w:t>
      </w:r>
      <w:r w:rsidRPr="00CB402B">
        <w:rPr>
          <w:rFonts w:cs="EB Garamond"/>
        </w:rPr>
        <w:lastRenderedPageBreak/>
        <w:t xml:space="preserve">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werkvloeren zich wel gezien en vertegenwoordigd voelen en mee kunnen praten in de strategische beslissingen. Het deel van de ijsberg onder water moet meegenomen worden in veranderingen die zich boven water afspelen en </w:t>
      </w:r>
      <w:proofErr w:type="spellStart"/>
      <w:r w:rsidRPr="00CB402B">
        <w:rPr>
          <w:rFonts w:cs="EB Garamond"/>
        </w:rPr>
        <w:t>vice</w:t>
      </w:r>
      <w:proofErr w:type="spellEnd"/>
      <w:r w:rsidRPr="00CB402B">
        <w:rPr>
          <w:rFonts w:cs="EB Garamond"/>
        </w:rPr>
        <w:t xml:space="preserve"> versa. </w:t>
      </w:r>
    </w:p>
    <w:p w14:paraId="1EAABA81" w14:textId="77777777" w:rsidR="00F40501" w:rsidRPr="00CB402B" w:rsidRDefault="00F40501" w:rsidP="00F40501">
      <w:pPr>
        <w:rPr>
          <w:rFonts w:cs="EB Garamond"/>
        </w:rPr>
      </w:pPr>
      <w:r w:rsidRPr="00CB402B">
        <w:rPr>
          <w:rFonts w:cs="EB Garamond"/>
        </w:rPr>
        <w:t xml:space="preserve">Kortom,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w:t>
      </w:r>
      <w:r w:rsidRPr="00CB402B">
        <w:rPr>
          <w:rFonts w:cs="EB Garamond"/>
        </w:rPr>
        <w:lastRenderedPageBreak/>
        <w:t xml:space="preserve">verbinden over lagen van de organisatie heen. Het is belangrijk dat een grote en diverse groep studenten en medewerkers actief is in de medezeggenschap. En dat zij niet alleen een reagerende en controlerende rol innemen, maar evengoed een proactieve,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als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en uitdagingen ontstaat ook begrip en saamhorigheid. Een mooi voorbeeld is een casus waarin sprake was van krapte in onderwijsruimtes. De </w:t>
      </w:r>
      <w:proofErr w:type="spellStart"/>
      <w:r w:rsidRPr="00CB402B">
        <w:rPr>
          <w:rFonts w:cs="EB Garamond"/>
        </w:rPr>
        <w:t>vice</w:t>
      </w:r>
      <w:proofErr w:type="spellEnd"/>
      <w:r w:rsidRPr="00CB402B">
        <w:rPr>
          <w:rFonts w:cs="EB Garamond"/>
        </w:rPr>
        <w:t>-decanen onderwijs van de verschillende faculteiten hebben toen nadrukkelijk hebben afgesproken de pijn zo goed mogelijk evenredig te verdelen, en niet een probleem te laten zijn van de faculteiten waar dit toevallig op dat moment in extreme mate speelde. Het korte termijn eigenbelang werd dus ondergeschikt gemaakt aan het lange termijn collectieve belang door niet concurrentie te introduceren op schaarse middelen, maar door te streven naar optimaal gezamenlijk gebruik. Logisch vanuit een overkoepelend perspectief, maar zeker geen gegeven in grote organisaties en een cultuur waar we beslist voor de toekomst op willen voortbouwen.</w:t>
      </w:r>
    </w:p>
    <w:p w14:paraId="16C1A222" w14:textId="77777777" w:rsidR="00F40501" w:rsidRPr="00CB402B" w:rsidRDefault="00F40501" w:rsidP="00F40501">
      <w:pPr>
        <w:rPr>
          <w:rFonts w:cs="EB Garamond"/>
        </w:rPr>
      </w:pPr>
      <w:r w:rsidRPr="00CB402B">
        <w:rPr>
          <w:rFonts w:cs="EB Garamond"/>
        </w:rPr>
        <w:t xml:space="preserve">We willen dus een gemeenschap die gezamenlijk werkt aan een missie en daarvoor is communicatie nodig. Niets klinkt zo makkelijk, maar is zo moeilijk als communicatie. We doen het de hele dag, en toch is het misschien wel de grootse uitdaging in een grote organisatie zoals de universiteit. Want hoe zorg je dat iedereen is aangehaakt? Overleggen zijn belangrijk maar meer nog dan de </w:t>
      </w:r>
      <w:r w:rsidRPr="00CB402B">
        <w:rPr>
          <w:rFonts w:cs="EB Garamond"/>
        </w:rPr>
        <w:lastRenderedPageBreak/>
        <w:t>kwantiteit is de kwaliteit van overleg belangrijk. Er moet sprake zijn van vertrouwen in elkaar en openheid. Leiderschap in alle lagen van de universiteit speelt een cruciale rol in het creëren van dat vertrouwen. In het cultiveren van een open, veilige cultuur en het stimuleren van teamwork. In de medische wereld heeft het rapport ‘</w:t>
      </w:r>
      <w:proofErr w:type="spellStart"/>
      <w:r w:rsidRPr="00CB402B">
        <w:rPr>
          <w:rFonts w:cs="EB Garamond"/>
        </w:rPr>
        <w:t>To</w:t>
      </w:r>
      <w:proofErr w:type="spellEnd"/>
      <w:r w:rsidRPr="00CB402B">
        <w:rPr>
          <w:rFonts w:cs="EB Garamond"/>
        </w:rPr>
        <w:t xml:space="preserve"> </w:t>
      </w:r>
      <w:proofErr w:type="spellStart"/>
      <w:r w:rsidRPr="00CB402B">
        <w:rPr>
          <w:rFonts w:cs="EB Garamond"/>
        </w:rPr>
        <w:t>err</w:t>
      </w:r>
      <w:proofErr w:type="spellEnd"/>
      <w:r w:rsidRPr="00CB402B">
        <w:rPr>
          <w:rFonts w:cs="EB Garamond"/>
        </w:rPr>
        <w:t xml:space="preserve"> is human’ velen wakker geschud dat communicatie cruciaal is.</w:t>
      </w:r>
      <w:r w:rsidRPr="00CB402B">
        <w:rPr>
          <w:rFonts w:cs="EB Garamond"/>
          <w:vertAlign w:val="superscript"/>
        </w:rPr>
        <w:footnoteReference w:id="164"/>
      </w:r>
      <w:r w:rsidRPr="00CB402B">
        <w:rPr>
          <w:rFonts w:cs="EB Garamond"/>
        </w:rPr>
        <w:t xml:space="preserve"> Het rapport onderzocht vele incidenten en in maar liefst twee op de drie ernstige gebeurtenissen werden problemen in de communicatie geconstateerd. Andere beroemde, of misschien moeten we zeggen beruchte, lessen komen uit de luchtvaartindustrie. Gebeurtenissen zoals het neerstorten in 1990 van </w:t>
      </w:r>
      <w:proofErr w:type="spellStart"/>
      <w:r w:rsidRPr="00CB402B">
        <w:rPr>
          <w:rFonts w:cs="EB Garamond"/>
        </w:rPr>
        <w:t>Avianca</w:t>
      </w:r>
      <w:proofErr w:type="spellEnd"/>
      <w:r w:rsidRPr="00CB402B">
        <w:rPr>
          <w:rFonts w:cs="EB Garamond"/>
        </w:rPr>
        <w:t xml:space="preserve"> flight 52 in New York toen de boodschap ‘running out of </w:t>
      </w:r>
      <w:proofErr w:type="spellStart"/>
      <w:r w:rsidRPr="00CB402B">
        <w:rPr>
          <w:rFonts w:cs="EB Garamond"/>
        </w:rPr>
        <w:t>fuel</w:t>
      </w:r>
      <w:proofErr w:type="spellEnd"/>
      <w:r w:rsidRPr="00CB402B">
        <w:rPr>
          <w:rFonts w:cs="EB Garamond"/>
        </w:rPr>
        <w:t>’ (de brandstof is op aan het raken) niet begrepen werd als urgent noodsignaal, maken duidelijk dat taal en communicatie niet zo simpel is als het lijkt.</w:t>
      </w:r>
      <w:r w:rsidRPr="00CB402B">
        <w:rPr>
          <w:rFonts w:cs="EB Garamond"/>
          <w:vertAlign w:val="superscript"/>
        </w:rPr>
        <w:footnoteReference w:id="165"/>
      </w:r>
      <w:r w:rsidRPr="00CB402B">
        <w:rPr>
          <w:rFonts w:cs="EB Garamond"/>
        </w:rPr>
        <w:t xml:space="preserve"> Ieder mens maakt bewust en onbewust fouten en dat is niet te voorkomen, maar in een goed functionerende organisatie wordt door samenwerking, overleg en de juiste procedures wel voorkomen dat dit leidt tot cruciale fouten voor de uitkomst. In het geval van het ‘</w:t>
      </w:r>
      <w:proofErr w:type="spellStart"/>
      <w:r w:rsidRPr="00CB402B">
        <w:rPr>
          <w:rFonts w:cs="EB Garamond"/>
        </w:rPr>
        <w:t>To</w:t>
      </w:r>
      <w:proofErr w:type="spellEnd"/>
      <w:r w:rsidRPr="00CB402B">
        <w:rPr>
          <w:rFonts w:cs="EB Garamond"/>
        </w:rPr>
        <w:t xml:space="preserve"> </w:t>
      </w:r>
      <w:proofErr w:type="spellStart"/>
      <w:r w:rsidRPr="00CB402B">
        <w:rPr>
          <w:rFonts w:cs="EB Garamond"/>
        </w:rPr>
        <w:t>err</w:t>
      </w:r>
      <w:proofErr w:type="spellEnd"/>
      <w:r w:rsidRPr="00CB402B">
        <w:rPr>
          <w:rFonts w:cs="EB Garamond"/>
        </w:rPr>
        <w:t xml:space="preserve"> is human’ rapport ging het om schade aan patiënten, maar de uitgangspunten gelden net zo goed voor het functioneren op andere terreinen. Goede communicatie is dus cruciaal. </w:t>
      </w:r>
    </w:p>
    <w:p w14:paraId="1D75BFD4" w14:textId="77777777" w:rsidR="00F40501" w:rsidRPr="00CB402B" w:rsidRDefault="00F40501" w:rsidP="00F40501">
      <w:pPr>
        <w:rPr>
          <w:rFonts w:cs="EB Garamond"/>
        </w:rPr>
      </w:pPr>
      <w:r w:rsidRPr="00CB402B">
        <w:rPr>
          <w:rFonts w:cs="EB Garamond"/>
        </w:rPr>
        <w:t xml:space="preserve">Een natuurlijke neiging om communicatie te bevorderen, is streven naar meer structurele overleggen, maar in de ideale universiteit wordt er juist zuinig omgesprongen met vergaderen, en wordt er vooral gelet op de kwaliteit van deze overleggen. We </w:t>
      </w:r>
      <w:r w:rsidRPr="00CB402B">
        <w:rPr>
          <w:rFonts w:cs="EB Garamond"/>
        </w:rPr>
        <w:lastRenderedPageBreak/>
        <w:t xml:space="preserve">zouden ook oog moeten houden voor het informele gesprek. En de insteek van overleggen zou moeten zijn om te focussen op de grote lijnen en hierbij goed te luisteren. We willen elkaar niet zozeer controleren, maar vertrouwen hebben in elkaar en in de teams om in de uitvoering optimaal bij te dragen aan deze hoofdlijnen. Dat geeft ruimte voor een gedegen uitvoering van primaire taken, voor broodnodige rust en reflectie, voor inspiratie uit spontane ontmoetingen, en ontspanningsmomenten om optimaal te kunnen pieken op andere momenten. </w:t>
      </w:r>
    </w:p>
    <w:p w14:paraId="494CFAD0" w14:textId="77777777" w:rsidR="00F40501" w:rsidRPr="00CB402B" w:rsidRDefault="00F40501" w:rsidP="00F40501">
      <w:pPr>
        <w:rPr>
          <w:rFonts w:eastAsia="Times New Roman" w:cs="EB Garamond"/>
        </w:rPr>
      </w:pPr>
      <w:r w:rsidRPr="00CB402B">
        <w:rPr>
          <w:rFonts w:cs="EB Garamond"/>
        </w:rPr>
        <w:t xml:space="preserve">Naast een goede communicatie en overlegstructuur vraagt een open gemeenschap om een cultuur waarin elkaar aanspreken heel normaal is. </w:t>
      </w:r>
      <w:r w:rsidRPr="00CB402B">
        <w:rPr>
          <w:rFonts w:eastAsia="Times New Roman" w:cs="EB Garamond"/>
        </w:rPr>
        <w:t>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voorkom je niet alleen met procedures. Het belangrijkste hiervoor is de cultuur, waarin een attitude heerst dat men gezamenlijk verantwoordelijk is voor wat er gebeurt, en feedback geven en nemen als verbeterproces wordt gezien en niet als kritiek. Het gaat om diep luisteren, en een open houding. De wijze waarop mensen zich organiseren, evolueert door de tijd, maar de universiteit lijkt als organisatie op punten achter te lopen. In het hoofdstuk over medezeggenschap gaan we hier nader op in.</w:t>
      </w:r>
    </w:p>
    <w:p w14:paraId="293ECC64" w14:textId="77777777" w:rsidR="00F40501" w:rsidRPr="00CB402B" w:rsidRDefault="00F40501" w:rsidP="00F40501">
      <w:pPr>
        <w:pStyle w:val="Heading2"/>
        <w:rPr>
          <w:lang w:val="nl-NL"/>
        </w:rPr>
      </w:pPr>
      <w:bookmarkStart w:id="79" w:name="_Toc134718937"/>
      <w:r w:rsidRPr="00CB402B">
        <w:rPr>
          <w:lang w:val="nl-NL"/>
        </w:rPr>
        <w:t>De universiteit als ontmoetingsplaats</w:t>
      </w:r>
      <w:bookmarkEnd w:id="79"/>
    </w:p>
    <w:p w14:paraId="6933CF19" w14:textId="77777777" w:rsidR="00F40501" w:rsidRPr="00CB402B" w:rsidRDefault="00F40501" w:rsidP="009A7E41">
      <w:pPr>
        <w:pStyle w:val="AfterSection"/>
        <w:rPr>
          <w:lang w:val="nl-NL"/>
        </w:rPr>
      </w:pPr>
      <w:r w:rsidRPr="00CB402B">
        <w:rPr>
          <w:lang w:val="nl-NL"/>
        </w:rPr>
        <w:t xml:space="preserve">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w:t>
      </w:r>
      <w:r w:rsidRPr="00CB402B">
        <w:rPr>
          <w:lang w:val="nl-NL"/>
        </w:rPr>
        <w:lastRenderedPageBreak/>
        <w:t>plaatsvindt door in- en uitgaande bezoeken. Public engagement, co-creatie, en vele andere gewenste ontwikkelingen zoals in de andere hoofdstukken geschetst, vragen om ontmoeting en samenwerking.</w:t>
      </w:r>
    </w:p>
    <w:p w14:paraId="039CE9D2" w14:textId="77777777" w:rsidR="00F40501" w:rsidRPr="00CB402B" w:rsidRDefault="00F40501" w:rsidP="00F40501">
      <w:pPr>
        <w:rPr>
          <w:rFonts w:cs="EB Garamond"/>
        </w:rPr>
      </w:pPr>
      <w:r w:rsidRPr="00CB402B">
        <w:rPr>
          <w:rFonts w:cs="EB Garamond"/>
        </w:rPr>
        <w:t>Maar voordat we naar buiten kijken, eerst even een kijk naar binnen waarbij we een aantal zaken uit voorgaande paragrafen bijeenbrengen. Voor een klimaat waarin optimale presentaties worden geleverd, is welzijn van groot belang. Iemand die zich goed voelt,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universiteit heet, ook een kleinere omgeving heeft. Een groep mensen bij wie je je gezien en gekend voelt. Ergens waar je je verhalen kwijt kunt en waar je gemist wordt als je er niet bent. Waar je je gewaardeerd en gesteund voelt. Uit motivatietheorieën weten we hoe belangrijk verbondenheid is.</w:t>
      </w:r>
      <w:r w:rsidRPr="00CB402B">
        <w:rPr>
          <w:rFonts w:cs="EB Garamond"/>
          <w:vertAlign w:val="superscript"/>
        </w:rPr>
        <w:footnoteReference w:id="166"/>
      </w:r>
      <w:r w:rsidRPr="00CB402B">
        <w:rPr>
          <w:rFonts w:cs="EB Garamond"/>
        </w:rPr>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t>
      </w:r>
      <w:r w:rsidRPr="00CB402B">
        <w:rPr>
          <w:rFonts w:cs="EB Garamond"/>
        </w:rPr>
        <w:lastRenderedPageBreak/>
        <w:t xml:space="preserve">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w:t>
      </w:r>
      <w:proofErr w:type="spellStart"/>
      <w:r w:rsidRPr="00CB402B">
        <w:rPr>
          <w:rFonts w:cs="EB Garamond"/>
        </w:rPr>
        <w:t>heidag</w:t>
      </w:r>
      <w:proofErr w:type="spellEnd"/>
      <w:r w:rsidRPr="00CB402B">
        <w:rPr>
          <w:rFonts w:cs="EB Garamond"/>
        </w:rPr>
        <w:t xml:space="preserve"> of netwerkborrel. Een idee waarmee bijvoorbeeld wordt geëxperimenteerd is het organiseren van ‘</w:t>
      </w:r>
      <w:proofErr w:type="spellStart"/>
      <w:r w:rsidRPr="00CB402B">
        <w:rPr>
          <w:rFonts w:cs="EB Garamond"/>
        </w:rPr>
        <w:t>academic</w:t>
      </w:r>
      <w:proofErr w:type="spellEnd"/>
      <w:r w:rsidRPr="00CB402B">
        <w:rPr>
          <w:rFonts w:cs="EB Garamond"/>
        </w:rPr>
        <w:t xml:space="preserve"> families’: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kan worden uitgebreid naar een volledige representatie uit de gemeenschap. Of dit gaat werken moet de toekomst uitwijzen, mogelijk is er te weinig dat de leden van een </w:t>
      </w:r>
      <w:proofErr w:type="spellStart"/>
      <w:r w:rsidRPr="00CB402B">
        <w:rPr>
          <w:rFonts w:cs="EB Garamond"/>
        </w:rPr>
        <w:t>academic</w:t>
      </w:r>
      <w:proofErr w:type="spellEnd"/>
      <w:r w:rsidRPr="00CB402B">
        <w:rPr>
          <w:rFonts w:cs="EB Garamond"/>
        </w:rPr>
        <w:t xml:space="preserve"> family bindt en is dit niet de vorm. Maar dan moeten we op zoek naar andere wegen om de sociale cohesie te bevorderen. Want willen we een warm kloppend zijn als gehele community dan moet daarin voor iedereen een thuisbasis zijn. </w:t>
      </w:r>
    </w:p>
    <w:p w14:paraId="35C2DACE" w14:textId="77777777" w:rsidR="00F40501" w:rsidRPr="00CB402B" w:rsidRDefault="00F40501" w:rsidP="00F40501">
      <w:pPr>
        <w:rPr>
          <w:rFonts w:cs="EB Garamond"/>
        </w:rPr>
      </w:pPr>
      <w:r w:rsidRPr="00CB402B">
        <w:rPr>
          <w:rFonts w:cs="EB Garamond"/>
        </w:rPr>
        <w:t>Daarnaast kunnen we 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een breed publiek, een rol te hebben in de stad. Dat geldt in inhoudelijke zin door via onze activiteiten bij te dragen: '</w:t>
      </w:r>
      <w:proofErr w:type="spellStart"/>
      <w:r w:rsidRPr="00CB402B">
        <w:rPr>
          <w:rFonts w:cs="EB Garamond"/>
        </w:rPr>
        <w:t>think</w:t>
      </w:r>
      <w:proofErr w:type="spellEnd"/>
      <w:r w:rsidRPr="00CB402B">
        <w:rPr>
          <w:rFonts w:cs="EB Garamond"/>
        </w:rPr>
        <w:t xml:space="preserve"> </w:t>
      </w:r>
      <w:proofErr w:type="spellStart"/>
      <w:r w:rsidRPr="00CB402B">
        <w:rPr>
          <w:rFonts w:cs="EB Garamond"/>
        </w:rPr>
        <w:t>globally</w:t>
      </w:r>
      <w:proofErr w:type="spellEnd"/>
      <w:r w:rsidRPr="00CB402B">
        <w:rPr>
          <w:rFonts w:cs="EB Garamond"/>
        </w:rPr>
        <w:t xml:space="preserve">, act </w:t>
      </w:r>
      <w:proofErr w:type="spellStart"/>
      <w:r w:rsidRPr="00CB402B">
        <w:rPr>
          <w:rFonts w:cs="EB Garamond"/>
        </w:rPr>
        <w:t>locally</w:t>
      </w:r>
      <w:proofErr w:type="spellEnd"/>
      <w:r w:rsidRPr="00CB402B">
        <w:rPr>
          <w:rFonts w:cs="EB Garamond"/>
        </w:rPr>
        <w:t xml:space="preserve">’ (‘denk wereldwijd, handel lokaal’), maar dat geldt ook in sociaal-culturele zin, de universiteit en haar </w:t>
      </w:r>
      <w:r w:rsidRPr="00CB402B">
        <w:rPr>
          <w:rFonts w:cs="EB Garamond"/>
        </w:rPr>
        <w:lastRenderedPageBreak/>
        <w:t xml:space="preserve">gemeenschap is inherent verbonden met de stad en regio waarin zij zich bevindt. </w:t>
      </w:r>
    </w:p>
    <w:p w14:paraId="0F50EF8C" w14:textId="77777777" w:rsidR="00F40501" w:rsidRPr="00CB402B" w:rsidRDefault="00F40501" w:rsidP="00F40501">
      <w:pPr>
        <w:rPr>
          <w:rFonts w:cs="EB Garamond"/>
        </w:rPr>
      </w:pPr>
      <w:r w:rsidRPr="00CB402B">
        <w:rPr>
          <w:rFonts w:cs="EB Garamond"/>
        </w:rPr>
        <w:t xml:space="preserve">Zo’n stad, in ons geval Utrecht, ervaart zowel lusten als lasten van de academische gemeenschap. Denk aan positieve zaken zoals werkgelegenheid, en een grote markt voor cultureel en horeca-aanbod, maar ook aan minder positieve zaken zoals druk op huisvesting. Maar wat we graag willen is dat burgers uit de gemeenschap zich ook betrokken voelen en welkom bij de universiteit, bijvoorbeeld via het universiteitsmuseum, open dagen, publieke activiteiten, </w:t>
      </w:r>
      <w:proofErr w:type="spellStart"/>
      <w:r w:rsidRPr="00CB402B">
        <w:rPr>
          <w:rFonts w:cs="EB Garamond"/>
        </w:rPr>
        <w:t>outreach</w:t>
      </w:r>
      <w:proofErr w:type="spellEnd"/>
      <w:r w:rsidRPr="00CB402B">
        <w:rPr>
          <w:rFonts w:cs="EB Garamond"/>
        </w:rPr>
        <w:t xml:space="preserve">-activiteiten naar scholen of organisaties, of gebouwen waarin universitaire functies gecombineerd worden met publieke functies zoals bijvoorbeeld in een universiteitsbibliotheek of het Academiegebouw. </w:t>
      </w:r>
    </w:p>
    <w:p w14:paraId="2F02981D" w14:textId="77777777" w:rsidR="00F40501" w:rsidRPr="00CB402B" w:rsidRDefault="00F40501" w:rsidP="00F40501">
      <w:pPr>
        <w:rPr>
          <w:rFonts w:cs="EB Garamond"/>
        </w:rPr>
      </w:pPr>
      <w:r w:rsidRPr="00CB402B">
        <w:rPr>
          <w:rFonts w:cs="EB Garamond"/>
        </w:rPr>
        <w:t xml:space="preserve">En dat brengt ons op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de universitaire gemeenschap. Als de COVID-19 pandemie iets heeft aangetoond is het dat er heel veel online kan, maar dat er ook iets essentieels verloren gaat als we elkaar niet fysiek kunnen ontmoeten. Bij studenten zijn er zorgen over mentale gezondheid, maar ook over persoonsvorming en </w:t>
      </w:r>
      <w:proofErr w:type="spellStart"/>
      <w:r w:rsidRPr="00CB402B">
        <w:rPr>
          <w:rFonts w:cs="EB Garamond"/>
        </w:rPr>
        <w:t>subjectificatie</w:t>
      </w:r>
      <w:proofErr w:type="spellEnd"/>
      <w:r w:rsidRPr="00CB402B">
        <w:rPr>
          <w:rFonts w:cs="EB Garamond"/>
        </w:rPr>
        <w:t xml:space="preserve"> als belangrijke doelen van het </w:t>
      </w:r>
      <w:proofErr w:type="gramStart"/>
      <w:r w:rsidRPr="00CB402B">
        <w:rPr>
          <w:rFonts w:cs="EB Garamond"/>
        </w:rPr>
        <w:t>onderwijs</w:t>
      </w:r>
      <w:proofErr w:type="gramEnd"/>
      <w:r w:rsidRPr="00CB402B">
        <w:rPr>
          <w:rFonts w:cs="EB Garamond"/>
        </w:rPr>
        <w:t xml:space="preserve">. Bij medewerkers rezen er zorgen over werkdruk en mentaal welzijn, maar ook over het missen van de cohesie en inspiratie. Gesprekken verzakelijken en vervlakken, en is minder ruimte voor het uitsteken van voelsprieten hoe mensen zich voelen, wat hen drijft of dwars zit, wat conflicten kan veroorzaken of laten escaleren, en wat het genereren en delen van kennis hindert. We kunnen de ervaringen ook positief inzetten. We hebben namelijk collectief ontdekt hoe belangrijk en cruciaal ontmoeting is. De gebouwen van de universiteit en de openbare ruimte </w:t>
      </w:r>
      <w:r w:rsidRPr="00CB402B">
        <w:rPr>
          <w:rFonts w:cs="EB Garamond"/>
        </w:rPr>
        <w:lastRenderedPageBreak/>
        <w:t xml:space="preserve">daaromheen vormen daarvoor het decor, of het nu een campus is zoals het Utrecht </w:t>
      </w:r>
      <w:proofErr w:type="spellStart"/>
      <w:r w:rsidRPr="00CB402B">
        <w:rPr>
          <w:rFonts w:cs="EB Garamond"/>
        </w:rPr>
        <w:t>Science</w:t>
      </w:r>
      <w:proofErr w:type="spellEnd"/>
      <w:r w:rsidRPr="00CB402B">
        <w:rPr>
          <w:rFonts w:cs="EB Garamond"/>
        </w:rPr>
        <w:t xml:space="preserve"> Park, of gebouwen in een binnenstad.</w:t>
      </w:r>
    </w:p>
    <w:p w14:paraId="11926A9A" w14:textId="77777777" w:rsidR="00F40501" w:rsidRPr="00CB402B" w:rsidRDefault="00F40501" w:rsidP="00F40501">
      <w:pPr>
        <w:rPr>
          <w:rFonts w:cs="EB Garamond"/>
        </w:rPr>
      </w:pPr>
      <w:r w:rsidRPr="00CB402B">
        <w:rPr>
          <w:rFonts w:cs="EB Garamond"/>
        </w:rPr>
        <w:t xml:space="preserve">In de toekomst zal een nieuwe balans ontstaan tussen thuiswerken en op kantoor. Het beeld van een gebouw met vele hokjes met dichte deuren kan op de schop, naar de universiteit kom je immers voor de ontmoeting. Tegelijk is er een spanning als men slechts voor 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 gang en in de koffiehoek. En zodat ze op andere dagen of weken geconcentreerd thuis solistisch kunnen werken. De komende jaren zal dit nieuwe werken vorm krijgen, maar zeker is dat de fysieke omgeving van de universiteit dus in belang zal toenemen voor het sociale aspect, voor de ontmoeting en inspiratie. </w:t>
      </w:r>
    </w:p>
    <w:p w14:paraId="39105629" w14:textId="77777777" w:rsidR="00F40501" w:rsidRPr="00CB402B" w:rsidRDefault="00F40501" w:rsidP="00F40501">
      <w:pPr>
        <w:rPr>
          <w:rFonts w:cs="EB Garamond"/>
        </w:rPr>
      </w:pPr>
      <w:r w:rsidRPr="00CB402B">
        <w:rPr>
          <w:rFonts w:cs="EB Garamond"/>
        </w:rPr>
        <w:t xml:space="preserve">Omdat het sociale aspect zo belangrijk is, tijdens een studie maar ook in het werk, moet een campus dus meer bieden dan alleen een werk, studie of overlegplek. Idealiter is er een campus waar je graag wilt zijn en het moeilijk is te 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 Deze activiteiten kunnen </w:t>
      </w:r>
      <w:proofErr w:type="gramStart"/>
      <w:r w:rsidRPr="00CB402B">
        <w:rPr>
          <w:rFonts w:cs="EB Garamond"/>
        </w:rPr>
        <w:t>tevens</w:t>
      </w:r>
      <w:proofErr w:type="gramEnd"/>
      <w:r w:rsidRPr="00CB402B">
        <w:rPr>
          <w:rFonts w:cs="EB Garamond"/>
        </w:rPr>
        <w:t xml:space="preserve"> een publieke functie hebben. Een prachtig voorbeeld zijn de openbare lessen die bij het uitbreken van de oorlog in Oekraïne spontaan georganiseerd werden en </w:t>
      </w:r>
      <w:r w:rsidRPr="00CB402B">
        <w:rPr>
          <w:rFonts w:cs="EB Garamond"/>
        </w:rPr>
        <w:lastRenderedPageBreak/>
        <w:t>waarbij experts de recente ontwikkelingen geopolitiek duidden voor studenten maar ook voor alle medewerkers en andere bezoekers die geïnteresseerd waren. Van soortgelijke strekking waren openbare lessen waarin de COVID pandemie vanuit medische, biomedische maar ook culturele en sociale blik bekeken en besproken werd. Dit soort initiatieven versterken het met elkaar vormen van een gemeenschap waarin je met en van elkaar leert. De ontspanning, motivatie en verbondenheid die een dergelijk rijk campusleven kan bieden draagt bij een gezonde, effectieve en inclusieve gemeenschap.</w:t>
      </w:r>
    </w:p>
    <w:p w14:paraId="42C62FEC" w14:textId="77777777" w:rsidR="00F40501" w:rsidRPr="00CB402B" w:rsidRDefault="00F40501" w:rsidP="00F40501">
      <w:pPr>
        <w:pStyle w:val="Heading2"/>
        <w:rPr>
          <w:lang w:val="nl-NL"/>
        </w:rPr>
      </w:pPr>
      <w:bookmarkStart w:id="80" w:name="_Toc134718938"/>
      <w:r w:rsidRPr="00CB402B">
        <w:rPr>
          <w:lang w:val="nl-NL"/>
        </w:rPr>
        <w:t>Slotbeschouwing</w:t>
      </w:r>
      <w:bookmarkEnd w:id="80"/>
    </w:p>
    <w:p w14:paraId="48294015" w14:textId="77777777" w:rsidR="00F40501" w:rsidRPr="00CB402B" w:rsidRDefault="00F40501" w:rsidP="000878F5">
      <w:pPr>
        <w:pStyle w:val="AfterSection"/>
        <w:rPr>
          <w:lang w:val="nl-NL"/>
        </w:rPr>
      </w:pPr>
      <w:r w:rsidRPr="00CB402B">
        <w:rPr>
          <w:lang w:val="nl-NL"/>
        </w:rPr>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eraan bijdraagt. Een organisatie die zichzelf dus steeds kritisch onder de loep neemt, kijkt wat anders kan, en de moeilijkheden die verandering vragen onder ogen ziet. </w:t>
      </w:r>
    </w:p>
    <w:p w14:paraId="718C4D2D" w14:textId="77777777" w:rsidR="00F40501" w:rsidRPr="00CB402B" w:rsidRDefault="00F40501" w:rsidP="00F40501">
      <w:pPr>
        <w:rPr>
          <w:rFonts w:eastAsia="Calibri" w:cs="EB Garamond"/>
        </w:rPr>
      </w:pPr>
      <w:r w:rsidRPr="00CB402B">
        <w:rPr>
          <w:rFonts w:cs="EB Garamond"/>
        </w:rPr>
        <w:t>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aan toetsen van wat we doen, en reflectie op waartoe de universiteit bestaat.</w:t>
      </w:r>
    </w:p>
    <w:p w14:paraId="2E79B89A" w14:textId="77777777" w:rsidR="00F40501" w:rsidRPr="00CB402B" w:rsidRDefault="00F40501" w:rsidP="00F40501">
      <w:pPr>
        <w:rPr>
          <w:rFonts w:cs="EB Garamond"/>
        </w:rPr>
      </w:pPr>
      <w:r w:rsidRPr="00CB402B">
        <w:rPr>
          <w:rFonts w:cs="EB Garamond"/>
        </w:rPr>
        <w:t xml:space="preserve">De universiteit als organisatie is al eeuwenoud. Toch moeten we ons realiseren dat de organisatie veel flexibeler moet zijn dan in </w:t>
      </w:r>
      <w:r w:rsidRPr="00CB402B">
        <w:rPr>
          <w:rFonts w:cs="EB Garamond"/>
        </w:rPr>
        <w:lastRenderedPageBreak/>
        <w:t xml:space="preserve">het verleden. Zo is momenteel overduidelijk dat de samenwerking over facultaire grenzen steeds belangrijker wordt ten behoeve van </w:t>
      </w:r>
      <w:proofErr w:type="spellStart"/>
      <w:r w:rsidRPr="00CB402B">
        <w:rPr>
          <w:rFonts w:cs="EB Garamond"/>
        </w:rPr>
        <w:t>inter</w:t>
      </w:r>
      <w:proofErr w:type="spellEnd"/>
      <w:r w:rsidRPr="00CB402B">
        <w:rPr>
          <w:rFonts w:cs="EB Garamond"/>
        </w:rPr>
        <w:t xml:space="preserve">- of </w:t>
      </w:r>
      <w:proofErr w:type="spellStart"/>
      <w:r w:rsidRPr="00CB402B">
        <w:rPr>
          <w:rFonts w:cs="EB Garamond"/>
        </w:rPr>
        <w:t>transdisciplinair</w:t>
      </w:r>
      <w:proofErr w:type="spellEnd"/>
      <w:r w:rsidRPr="00CB402B">
        <w:rPr>
          <w:rFonts w:cs="EB Garamond"/>
        </w:rPr>
        <w:t xml:space="preserve"> onderzoek en onderwijs, en dat huidige financiële en organisatorische inrichtingen dat soms belemmeren. Daar worden oplossingen voor gezocht door structuren zoals in Utrecht de inrichting van vier </w:t>
      </w:r>
      <w:proofErr w:type="spellStart"/>
      <w:r w:rsidRPr="00CB402B">
        <w:rPr>
          <w:rFonts w:cs="EB Garamond"/>
        </w:rPr>
        <w:t>universiteitsbrede</w:t>
      </w:r>
      <w:proofErr w:type="spellEnd"/>
      <w:r w:rsidRPr="00CB402B">
        <w:rPr>
          <w:rFonts w:cs="EB Garamond"/>
        </w:rPr>
        <w:t xml:space="preserve"> 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0EABAC2A" w14:textId="77777777" w:rsidR="00F40501" w:rsidRPr="00CB402B" w:rsidRDefault="00F40501" w:rsidP="00F40501">
      <w:pPr>
        <w:rPr>
          <w:rFonts w:cs="EB Garamond"/>
        </w:rPr>
        <w:sectPr w:rsidR="00F40501" w:rsidRPr="00CB402B" w:rsidSect="00B619A7">
          <w:headerReference w:type="default" r:id="rId28"/>
          <w:footerReference w:type="default" r:id="rId29"/>
          <w:pgSz w:w="8789" w:h="13325"/>
          <w:pgMar w:top="1440" w:right="1440" w:bottom="1440" w:left="1440" w:header="708" w:footer="708" w:gutter="0"/>
          <w:cols w:space="708"/>
          <w:docGrid w:linePitch="360"/>
        </w:sectPr>
      </w:pPr>
    </w:p>
    <w:p w14:paraId="6AF86DEB" w14:textId="543AF6D2" w:rsidR="00F40501" w:rsidRPr="00CB402B" w:rsidRDefault="00F40501" w:rsidP="00CB402B">
      <w:pPr>
        <w:pStyle w:val="Heading1"/>
        <w:ind w:right="240"/>
        <w:rPr>
          <w:lang w:val="nl-NL"/>
        </w:rPr>
      </w:pPr>
      <w:bookmarkStart w:id="81" w:name="_Toc134718939"/>
      <w:r w:rsidRPr="00CB402B">
        <w:rPr>
          <w:lang w:val="nl-NL"/>
        </w:rPr>
        <w:lastRenderedPageBreak/>
        <w:t>De samenleving</w:t>
      </w:r>
      <w:bookmarkEnd w:id="81"/>
      <w:r w:rsidRPr="00CB402B">
        <w:rPr>
          <w:lang w:val="nl-NL"/>
        </w:rPr>
        <w:t xml:space="preserve"> </w:t>
      </w:r>
    </w:p>
    <w:p w14:paraId="63AB600C" w14:textId="2701F94B" w:rsidR="009A7E41" w:rsidRPr="00CB402B" w:rsidRDefault="009A7E41" w:rsidP="00CB402B">
      <w:bookmarkStart w:id="82" w:name="_Toc134718940"/>
    </w:p>
    <w:p w14:paraId="0381C3D1" w14:textId="682C2183" w:rsidR="009A7E41" w:rsidRPr="00CB402B" w:rsidRDefault="009A7E41" w:rsidP="00CB402B"/>
    <w:p w14:paraId="0BC5A335" w14:textId="77777777" w:rsidR="009A7E41" w:rsidRPr="00CB402B" w:rsidRDefault="009A7E41" w:rsidP="00CB402B"/>
    <w:p w14:paraId="64E3F35B" w14:textId="77777777" w:rsidR="009A7E41" w:rsidRPr="00CB402B" w:rsidRDefault="009A7E41" w:rsidP="00CB402B"/>
    <w:p w14:paraId="579DC615" w14:textId="34B6D3B1" w:rsidR="00F40501" w:rsidRPr="00CB402B" w:rsidRDefault="00F40501" w:rsidP="00F40501">
      <w:pPr>
        <w:pStyle w:val="Heading2"/>
        <w:rPr>
          <w:lang w:val="nl-NL"/>
        </w:rPr>
      </w:pPr>
      <w:r w:rsidRPr="00CB402B">
        <w:rPr>
          <w:lang w:val="nl-NL"/>
        </w:rPr>
        <w:t>Legitimatie</w:t>
      </w:r>
      <w:bookmarkEnd w:id="82"/>
      <w:r w:rsidRPr="00CB402B">
        <w:rPr>
          <w:lang w:val="nl-NL"/>
        </w:rPr>
        <w:t xml:space="preserve"> </w:t>
      </w:r>
    </w:p>
    <w:p w14:paraId="5AC4FB41" w14:textId="77777777" w:rsidR="00F40501" w:rsidRPr="00CB402B" w:rsidRDefault="00F40501" w:rsidP="009A7E41">
      <w:pPr>
        <w:pStyle w:val="AfterSection"/>
        <w:rPr>
          <w:lang w:val="nl-NL"/>
        </w:rPr>
      </w:pPr>
      <w:r w:rsidRPr="00CB402B">
        <w:rPr>
          <w:lang w:val="nl-NL"/>
        </w:rPr>
        <w:t xml:space="preserve">De universiteit leidt studenten op, doet onderzoek en draagt kennis over ten behoeve van de samenleving. Die opdracht is in Nederland vastgelegd in de Wet op het Hoger Onderwijs en Wetenschappelijk Onderzoek (WHW). Het opleiden gebeurt zowel in het onderwijs als in het onderzoek. De student leert dus, idealiter, om zelfstandig te denken en afwegingen te maken over het brede scala aan onderwerpen en problemen waar men in de samenleving als actief burger mee te maken kan krijgen en kan daar vanuit de eigen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 maar ook om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‘niet het vullen van het vat, maar het aansteken van de vlam’ het juiste beeld. </w:t>
      </w:r>
    </w:p>
    <w:p w14:paraId="51E7CE78" w14:textId="77777777" w:rsidR="00F40501" w:rsidRPr="00CB402B" w:rsidRDefault="00F40501" w:rsidP="00F40501">
      <w:pPr>
        <w:rPr>
          <w:rFonts w:cs="EB Garamond"/>
        </w:rPr>
      </w:pPr>
      <w:r w:rsidRPr="00CB402B">
        <w:rPr>
          <w:rFonts w:cs="EB Garamond"/>
        </w:rPr>
        <w:t xml:space="preserve">De toenemende interactie en relatie die de universiteit met de samenleving de komende jaren aangaat sluit aan bij het tijdsgewricht. De oude reflex om over de problemen van de samenleving te filosoferen in een leunstoel in de rust van een met boeken </w:t>
      </w:r>
      <w:r w:rsidRPr="00CB402B">
        <w:rPr>
          <w:rFonts w:cs="EB Garamond"/>
        </w:rPr>
        <w:lastRenderedPageBreak/>
        <w:t>gevulde studeerkamer met uitzicht op de binnentuin is begrijpelijk en aantrekkelijk. Maar dit dient de missie van universiteit niet of in elk geval niet meer. Het gedoseerd binnenlaten van selecte problemen, zonder de mensen met die problemen binnen te laten, resulteert in de distantie. Hierbij wordt de academicus niet overweldigd en betrokken in de dagelijkse complexe werkelijkheid.</w:t>
      </w:r>
      <w:r w:rsidRPr="00CB402B">
        <w:rPr>
          <w:rStyle w:val="FootnoteReference"/>
          <w:rFonts w:cs="EB Garamond"/>
        </w:rPr>
        <w:footnoteReference w:id="167"/>
      </w:r>
      <w:r w:rsidRPr="00CB402B">
        <w:rPr>
          <w:rFonts w:cs="EB Garamond"/>
        </w:rPr>
        <w:t xml:space="preserve"> Deze distantie werkte goed voor iemand als </w:t>
      </w:r>
      <w:proofErr w:type="spellStart"/>
      <w:r w:rsidRPr="00CB402B">
        <w:rPr>
          <w:rFonts w:cs="EB Garamond"/>
        </w:rPr>
        <w:t>Isaiah</w:t>
      </w:r>
      <w:proofErr w:type="spellEnd"/>
      <w:r w:rsidRPr="00CB402B">
        <w:rPr>
          <w:rFonts w:cs="EB Garamond"/>
        </w:rPr>
        <w:t xml:space="preserve"> Berlin, die vanuit zijn studeerkamer op deze manier belangwekkend werk gedaan heeft op het gebied van de ethiek en de politieke filosofie. Hij was zich er, door eigen ervaring, zeer bewust van dat het in de praktijk brengen van die filosofie in de samenleving, met haar politieke problemen en machtsstrijd, een heel ander verhaal is. </w:t>
      </w:r>
    </w:p>
    <w:p w14:paraId="44E8B3FA" w14:textId="77777777" w:rsidR="00F40501" w:rsidRPr="00CB402B" w:rsidRDefault="00F40501" w:rsidP="00F40501">
      <w:pPr>
        <w:rPr>
          <w:rFonts w:cs="EB Garamond"/>
        </w:rPr>
      </w:pPr>
      <w:r w:rsidRPr="00CB402B">
        <w:rPr>
          <w:rFonts w:cs="EB Garamond"/>
        </w:rPr>
        <w:t xml:space="preserve">Toch kunnen in gesprekken in de universiteit, tussen studenten en docenten,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Black </w:t>
      </w:r>
      <w:proofErr w:type="spellStart"/>
      <w:r w:rsidRPr="00CB402B">
        <w:rPr>
          <w:rFonts w:cs="EB Garamond"/>
        </w:rPr>
        <w:t>Lives</w:t>
      </w:r>
      <w:proofErr w:type="spellEnd"/>
      <w:r w:rsidRPr="00CB402B">
        <w:rPr>
          <w:rFonts w:cs="EB Garamond"/>
        </w:rPr>
        <w:t xml:space="preserve"> Matter, diversiteit en inclusiviteit, racisme in bredere zin, misogynie en seksisme en het koloniale verleden. De discussie, het gesprek, over deze onderwerpen moet in de universiteit in alle openheid kunnen plaatsvinden. In die discussies worden het Wetboek van Strafrecht ten aanzien van bedreiging en belediging en de academische mores ten aanzien van de onderbouwing van uitspraken in acht genomen.</w:t>
      </w:r>
      <w:r w:rsidRPr="00CB402B">
        <w:rPr>
          <w:rStyle w:val="FootnoteReference"/>
          <w:rFonts w:cs="EB Garamond"/>
        </w:rPr>
        <w:footnoteReference w:id="168"/>
      </w:r>
      <w:r w:rsidRPr="00CB402B">
        <w:rPr>
          <w:rFonts w:cs="EB Garamond"/>
        </w:rPr>
        <w:t xml:space="preserve"> Als in een open samenleving en democratie ergens een platform is waar die uitwisseling en discussie mogelijk moet zijn en moet worden gekoesterd is het de universiteit. Juist in het zich verdiepen in de oorsprong, de diversiteit aan </w:t>
      </w:r>
      <w:r w:rsidRPr="00CB402B">
        <w:rPr>
          <w:rFonts w:cs="EB Garamond"/>
        </w:rPr>
        <w:lastRenderedPageBreak/>
        <w:t xml:space="preserve">perspectieven en oplossingen van problemen wordt de student een volwaardig kritisch burger die de eigen afwegingen kan maken. </w:t>
      </w:r>
    </w:p>
    <w:p w14:paraId="2E4D4441" w14:textId="77777777" w:rsidR="00F40501" w:rsidRPr="00CB402B" w:rsidRDefault="00F40501" w:rsidP="00F40501">
      <w:pPr>
        <w:rPr>
          <w:rFonts w:cs="EB Garamond"/>
        </w:rPr>
      </w:pPr>
      <w:r w:rsidRPr="00CB402B">
        <w:rPr>
          <w:rFonts w:cs="EB Garamond"/>
        </w:rPr>
        <w:t xml:space="preserve">In dit proces, de discussie met medestudenten en docenten, gaat de student ook leren reflecteren op de eigen intellectuele en maatschappelijke positie, het mens- en wereldbeeld, de aannames daarin en hun herkomst. </w:t>
      </w:r>
    </w:p>
    <w:p w14:paraId="6540418F" w14:textId="77777777" w:rsidR="00F40501" w:rsidRPr="00CB402B" w:rsidRDefault="00F40501" w:rsidP="00F40501">
      <w:pPr>
        <w:pStyle w:val="Heading2"/>
        <w:rPr>
          <w:lang w:val="nl-NL"/>
        </w:rPr>
      </w:pPr>
      <w:bookmarkStart w:id="83" w:name="_Toc134718941"/>
      <w:r w:rsidRPr="00CB402B">
        <w:rPr>
          <w:lang w:val="nl-NL"/>
        </w:rPr>
        <w:t>Maatschappelijke relevantie</w:t>
      </w:r>
      <w:bookmarkEnd w:id="83"/>
    </w:p>
    <w:p w14:paraId="6D2003E2" w14:textId="77777777" w:rsidR="00F40501" w:rsidRPr="00CB402B" w:rsidRDefault="00F40501" w:rsidP="003C671D">
      <w:pPr>
        <w:pStyle w:val="AfterSection"/>
        <w:rPr>
          <w:lang w:val="nl-NL"/>
        </w:rPr>
      </w:pPr>
      <w:r w:rsidRPr="00CB402B">
        <w:rPr>
          <w:lang w:val="nl-NL"/>
        </w:rPr>
        <w:t>De roep om maatschappelijk relevantie, zoals die ook is vastgelegd in de WHW is niet nieuw.</w:t>
      </w:r>
      <w:r w:rsidRPr="00CB402B">
        <w:rPr>
          <w:lang w:val="nl-NL" w:eastAsia="nl-NL"/>
        </w:rPr>
        <w:t xml:space="preserve"> Bij de meer omvangrijke structurele internationale bewegingen en programma’s waarbij de relatie tussen de universiteit en de samenleving centraal stond, horen het Amerikaans pragmatisme (1900-1957), de </w:t>
      </w:r>
      <w:proofErr w:type="spellStart"/>
      <w:r w:rsidRPr="00CB402B">
        <w:rPr>
          <w:lang w:val="nl-NL" w:eastAsia="nl-NL"/>
        </w:rPr>
        <w:t>Science</w:t>
      </w:r>
      <w:proofErr w:type="spellEnd"/>
      <w:r w:rsidRPr="00CB402B">
        <w:rPr>
          <w:lang w:val="nl-NL" w:eastAsia="nl-NL"/>
        </w:rPr>
        <w:t xml:space="preserve"> </w:t>
      </w:r>
      <w:proofErr w:type="spellStart"/>
      <w:r w:rsidRPr="00CB402B">
        <w:rPr>
          <w:lang w:val="nl-NL" w:eastAsia="nl-NL"/>
        </w:rPr>
        <w:t>and</w:t>
      </w:r>
      <w:proofErr w:type="spellEnd"/>
      <w:r w:rsidRPr="00CB402B">
        <w:rPr>
          <w:lang w:val="nl-NL" w:eastAsia="nl-NL"/>
        </w:rPr>
        <w:t xml:space="preserve"> Society beweging in Engeland (1935-1950), de beweging van The Sixties: ‘</w:t>
      </w:r>
      <w:proofErr w:type="spellStart"/>
      <w:r w:rsidRPr="00CB402B">
        <w:rPr>
          <w:lang w:val="nl-NL" w:eastAsia="nl-NL"/>
        </w:rPr>
        <w:t>participatory</w:t>
      </w:r>
      <w:proofErr w:type="spellEnd"/>
      <w:r w:rsidRPr="00CB402B">
        <w:rPr>
          <w:lang w:val="nl-NL" w:eastAsia="nl-NL"/>
        </w:rPr>
        <w:t xml:space="preserve"> </w:t>
      </w:r>
      <w:proofErr w:type="spellStart"/>
      <w:r w:rsidRPr="00CB402B">
        <w:rPr>
          <w:lang w:val="nl-NL" w:eastAsia="nl-NL"/>
        </w:rPr>
        <w:t>science</w:t>
      </w:r>
      <w:proofErr w:type="spellEnd"/>
      <w:r w:rsidRPr="00CB402B">
        <w:rPr>
          <w:lang w:val="nl-NL" w:eastAsia="nl-NL"/>
        </w:rPr>
        <w:t>’ en maatschappelijke relevantie (1960-1980), en Mode</w:t>
      </w:r>
      <w:r w:rsidRPr="00CB402B">
        <w:rPr>
          <w:lang w:val="nl-NL"/>
        </w:rPr>
        <w:t>-</w:t>
      </w:r>
      <w:r w:rsidRPr="00CB402B">
        <w:rPr>
          <w:lang w:val="nl-NL" w:eastAsia="nl-NL"/>
        </w:rPr>
        <w:t xml:space="preserve">2 research en co-creatie (1997-2001). Deze bewegingen zijn, zoals hieronder in dit hoofdstuk is besproken, verdwenen door veelal </w:t>
      </w:r>
      <w:r w:rsidRPr="00CB402B">
        <w:rPr>
          <w:lang w:val="nl-NL"/>
        </w:rPr>
        <w:t>externe factoren, zoals de opkomst van het positivisme na de Tweede Wereldoorlog, respectievelijk ‘Sputnik’, de lancering in 1957 door de USSR van de eerste kunstmaan, en de Koude Oorlog; de associatie vooral in de VS van liberale en socialistische ideeën met het Stalinisme en Sovjet Rusland; en daarna de internationale neoliberale wending en de daar aan gerelateerde dominantie in de academie van de reductionistische ‘harde’ wetenschappen.</w:t>
      </w:r>
      <w:r w:rsidRPr="00CB402B">
        <w:rPr>
          <w:vertAlign w:val="superscript"/>
          <w:lang w:val="nl-NL"/>
        </w:rPr>
        <w:footnoteReference w:id="169"/>
      </w:r>
    </w:p>
    <w:p w14:paraId="0041D563" w14:textId="77777777" w:rsidR="00F40501" w:rsidRPr="00CB402B" w:rsidRDefault="00F40501" w:rsidP="00F40501">
      <w:pPr>
        <w:rPr>
          <w:rFonts w:cs="EB Garamond"/>
        </w:rPr>
      </w:pPr>
      <w:r w:rsidRPr="00CB402B">
        <w:rPr>
          <w:rFonts w:cs="EB Garamond"/>
          <w:lang w:eastAsia="nl-NL"/>
        </w:rPr>
        <w:t xml:space="preserve">Relevant voor het begrijpen van de relatie tussen wetenschap en samenleving is wat sinds 1960 vooral in de universiteiten in de VS en Europa, maar ook elders ter wereld is gebeurd. </w:t>
      </w:r>
      <w:r w:rsidRPr="00CB402B">
        <w:rPr>
          <w:rFonts w:cs="EB Garamond"/>
        </w:rPr>
        <w:t xml:space="preserve">In de zestiger jaren schudde de </w:t>
      </w:r>
      <w:proofErr w:type="spellStart"/>
      <w:r w:rsidRPr="00CB402B">
        <w:rPr>
          <w:rFonts w:cs="EB Garamond"/>
        </w:rPr>
        <w:t>Civil</w:t>
      </w:r>
      <w:proofErr w:type="spellEnd"/>
      <w:r w:rsidRPr="00CB402B">
        <w:rPr>
          <w:rFonts w:cs="EB Garamond"/>
        </w:rPr>
        <w:t xml:space="preserve"> </w:t>
      </w:r>
      <w:proofErr w:type="spellStart"/>
      <w:r w:rsidRPr="00CB402B">
        <w:rPr>
          <w:rFonts w:cs="EB Garamond"/>
        </w:rPr>
        <w:t>Rights</w:t>
      </w:r>
      <w:proofErr w:type="spellEnd"/>
      <w:r w:rsidRPr="00CB402B">
        <w:rPr>
          <w:rFonts w:cs="EB Garamond"/>
        </w:rPr>
        <w:t xml:space="preserve"> beweging en het verzet tegen de wapenwedloop van de Koude Oorlog en de Vietnamoorlog in de VS de samenleving en de universiteiten op. Hier en daar ging het </w:t>
      </w:r>
      <w:r w:rsidRPr="00CB402B">
        <w:rPr>
          <w:rFonts w:cs="EB Garamond"/>
        </w:rPr>
        <w:lastRenderedPageBreak/>
        <w:t xml:space="preserve">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 oudsher uit de christendemocratische toplagen van de samenleving kwam. De universiteit moest meer ‘maatschappelijke relevantie’ krijgen was toen het </w:t>
      </w:r>
      <w:proofErr w:type="spellStart"/>
      <w:r w:rsidRPr="00CB402B">
        <w:rPr>
          <w:rFonts w:cs="EB Garamond"/>
        </w:rPr>
        <w:t>buzz</w:t>
      </w:r>
      <w:proofErr w:type="spellEnd"/>
      <w:r w:rsidRPr="00CB402B">
        <w:rPr>
          <w:rFonts w:cs="EB Garamond"/>
        </w:rPr>
        <w:t>-woord. Men wilde meer aandacht voor de problemen van de samenleving, de wapenwedloop, het milieu, kernenergie en in de eerlijke verdeling van middelen en kansen in ons eigen land maar vooral ook in de verhouding tot ontwikkelingslanden (The Global South). Hierbij vielen gelukkig geen doden, maar er vonden in Nederland wel protestacties plaats en bezettingen van universiteitsgebouwen, waarbij de Maagdenhuisbezetting in Amsterdam de voornaamste plaats in de geschiedenisboeken heeft gekregen.</w:t>
      </w:r>
      <w:r w:rsidRPr="00CB402B">
        <w:rPr>
          <w:rStyle w:val="FootnoteReference"/>
          <w:rFonts w:cs="EB Garamond"/>
        </w:rPr>
        <w:footnoteReference w:id="170"/>
      </w:r>
      <w:r w:rsidRPr="00CB402B">
        <w:rPr>
          <w:rFonts w:cs="EB Garamond"/>
        </w:rPr>
        <w:t xml:space="preserve"> 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Nederland</w:t>
      </w:r>
      <w:r w:rsidRPr="00CB402B">
        <w:rPr>
          <w:rStyle w:val="FootnoteReference"/>
          <w:rFonts w:cs="EB Garamond"/>
        </w:rPr>
        <w:footnoteReference w:id="171"/>
      </w:r>
      <w:r w:rsidRPr="00CB402B">
        <w:rPr>
          <w:rFonts w:cs="EB Garamond"/>
        </w:rPr>
        <w:t>, maar duidelijk is wel dat er veel geoogst werd van wat in de decennia daarvoor was gezaaid. Een zeer prominent voorloper en voorbeeld daarvan was de Utrechtse School van 1948 tot 1963,</w:t>
      </w:r>
    </w:p>
    <w:p w14:paraId="78A3FA2C" w14:textId="77777777" w:rsidR="00F40501" w:rsidRPr="00CB402B" w:rsidRDefault="00F40501" w:rsidP="00F40501">
      <w:pPr>
        <w:pStyle w:val="Quote"/>
      </w:pPr>
      <w:r w:rsidRPr="00CB402B">
        <w:lastRenderedPageBreak/>
        <w:t>‘</w:t>
      </w:r>
      <w:proofErr w:type="gramStart"/>
      <w:r w:rsidRPr="00CB402B">
        <w:t>een</w:t>
      </w:r>
      <w:proofErr w:type="gramEnd"/>
      <w:r w:rsidRPr="00CB402B">
        <w:t xml:space="preserve"> interfacultair samenwerkingsverband tussen wetenschappers in de geneeskunde, het strafrecht, de psychologie, de pedagogiek, de criminologie en de biologie (Langeveld, Baan, </w:t>
      </w:r>
      <w:proofErr w:type="spellStart"/>
      <w:r w:rsidRPr="00CB402B">
        <w:t>Buytendijk</w:t>
      </w:r>
      <w:proofErr w:type="spellEnd"/>
      <w:r w:rsidRPr="00CB402B">
        <w:t xml:space="preserve">, Kempe, </w:t>
      </w:r>
      <w:proofErr w:type="spellStart"/>
      <w:r w:rsidRPr="00CB402B">
        <w:t>Hudig</w:t>
      </w:r>
      <w:proofErr w:type="spellEnd"/>
      <w:r w:rsidRPr="00CB402B">
        <w:t xml:space="preserve">, Van Lennep, </w:t>
      </w:r>
      <w:proofErr w:type="spellStart"/>
      <w:r w:rsidRPr="00CB402B">
        <w:t>Pompe</w:t>
      </w:r>
      <w:proofErr w:type="spellEnd"/>
      <w:r w:rsidRPr="00CB402B">
        <w:t xml:space="preserve">, </w:t>
      </w:r>
      <w:proofErr w:type="spellStart"/>
      <w:r w:rsidRPr="00CB402B">
        <w:t>Rümke</w:t>
      </w:r>
      <w:proofErr w:type="spellEnd"/>
      <w:r w:rsidRPr="00CB402B">
        <w:t>, Van den Berg), die elkaar vonden in gedeelde overtuigingen over hoe mens en wereld begrepen zouden moeten worden’.</w:t>
      </w:r>
      <w:r w:rsidRPr="00CB402B">
        <w:rPr>
          <w:rStyle w:val="FootnoteReference"/>
          <w:i w:val="0"/>
          <w:iCs/>
          <w:color w:val="3B3B3B"/>
        </w:rPr>
        <w:footnoteReference w:id="172"/>
      </w:r>
      <w:r w:rsidRPr="00CB402B">
        <w:rPr>
          <w:i w:val="0"/>
          <w:iCs/>
          <w:vertAlign w:val="superscript"/>
        </w:rPr>
        <w:t>,</w:t>
      </w:r>
      <w:r w:rsidRPr="00CB402B">
        <w:rPr>
          <w:rStyle w:val="FootnoteReference"/>
          <w:i w:val="0"/>
          <w:iCs/>
          <w:color w:val="3B3B3B"/>
        </w:rPr>
        <w:footnoteReference w:id="173"/>
      </w:r>
    </w:p>
    <w:p w14:paraId="45C16791" w14:textId="77777777" w:rsidR="00F40501" w:rsidRPr="00CB402B" w:rsidRDefault="00F40501" w:rsidP="003C671D">
      <w:pPr>
        <w:pStyle w:val="AfterSection"/>
        <w:rPr>
          <w:lang w:val="nl-NL"/>
        </w:rPr>
      </w:pPr>
      <w:r w:rsidRPr="00CB402B">
        <w:rPr>
          <w:lang w:val="nl-NL"/>
        </w:rPr>
        <w:t xml:space="preserve"> De Utrechtse School was wetenschappelijk vooruitstrevend, interdisciplinair en geëngageerd en daardoor zeer gericht op maatschappelijke impact, die ze in meerdere domeinen van de samenleving had en nog heeft. </w:t>
      </w:r>
    </w:p>
    <w:p w14:paraId="27AEF806" w14:textId="77777777" w:rsidR="00F40501" w:rsidRPr="00CB402B" w:rsidRDefault="00F40501" w:rsidP="00F40501">
      <w:pPr>
        <w:rPr>
          <w:rFonts w:cs="EB Garamond"/>
        </w:rPr>
      </w:pPr>
      <w:r w:rsidRPr="00CB402B">
        <w:rPr>
          <w:rFonts w:cs="EB Garamond"/>
        </w:rPr>
        <w:t>Met politieke de draai naar het neoliberale denken vanaf 1980 was dit snel verdwenen en kwam er een sterke focus op de bijdrage aan een competitieve, nationale economie, op gezondheid en ‘</w:t>
      </w:r>
      <w:proofErr w:type="spellStart"/>
      <w:r w:rsidRPr="00CB402B">
        <w:rPr>
          <w:rFonts w:cs="EB Garamond"/>
        </w:rPr>
        <w:t>healthy</w:t>
      </w:r>
      <w:proofErr w:type="spellEnd"/>
      <w:r w:rsidRPr="00CB402B">
        <w:rPr>
          <w:rFonts w:cs="EB Garamond"/>
        </w:rPr>
        <w:t xml:space="preserve"> </w:t>
      </w:r>
      <w:proofErr w:type="spellStart"/>
      <w:r w:rsidRPr="00CB402B">
        <w:rPr>
          <w:rFonts w:cs="EB Garamond"/>
        </w:rPr>
        <w:t>aging</w:t>
      </w:r>
      <w:proofErr w:type="spellEnd"/>
      <w:r w:rsidRPr="00CB402B">
        <w:rPr>
          <w:rFonts w:cs="EB Garamond"/>
        </w:rPr>
        <w:t>’ en dus op de economisch vruchtbare combinatie daarvan. Biomedische wetenschappers namen het roer en de bijbehorende belofte over van de fysici.</w:t>
      </w:r>
      <w:r w:rsidRPr="00CB402B">
        <w:rPr>
          <w:rStyle w:val="FootnoteReference"/>
          <w:rFonts w:cs="EB Garamond"/>
          <w:szCs w:val="24"/>
        </w:rPr>
        <w:footnoteReference w:id="174"/>
      </w:r>
      <w:r w:rsidRPr="00CB402B">
        <w:rPr>
          <w:rFonts w:cs="EB Garamond"/>
        </w:rPr>
        <w:t xml:space="preserve"> Tot 2010 is dit een dominante focus geweest in universiteiten overal ter wereld. Er was sprake van een internationale competitie, later bijna geheel gebaseerd op </w:t>
      </w:r>
      <w:proofErr w:type="spellStart"/>
      <w:r w:rsidRPr="00CB402B">
        <w:rPr>
          <w:rFonts w:cs="EB Garamond"/>
        </w:rPr>
        <w:t>metrics</w:t>
      </w:r>
      <w:proofErr w:type="spellEnd"/>
      <w:r w:rsidRPr="00CB402B">
        <w:rPr>
          <w:rFonts w:cs="EB Garamond"/>
        </w:rPr>
        <w:t>, die eerst vooral correleerden met de academische impact en later werden aangevuld met ‘valorisatie’, de ‘derde opdracht’ van de universiteiten, die vooral afgemeten werd aan patenten, uitgegeven licenties en startups met aantallen arbeidsplaatsen. De samenwerking tussen universiteit, industrie en overheid – ‘The Triple Helix’ - kwam in die jaren tot volle wasdom overal ter wereld.</w:t>
      </w:r>
      <w:r w:rsidRPr="00CB402B">
        <w:rPr>
          <w:rStyle w:val="FootnoteReference"/>
          <w:rFonts w:cs="EB Garamond"/>
          <w:szCs w:val="24"/>
        </w:rPr>
        <w:footnoteReference w:id="175"/>
      </w:r>
      <w:r w:rsidRPr="00CB402B">
        <w:rPr>
          <w:rFonts w:cs="EB Garamond"/>
        </w:rPr>
        <w:t xml:space="preserve"> </w:t>
      </w:r>
    </w:p>
    <w:p w14:paraId="7E6DC98E" w14:textId="77777777" w:rsidR="00F40501" w:rsidRPr="00CB402B" w:rsidRDefault="00F40501" w:rsidP="00F40501">
      <w:pPr>
        <w:rPr>
          <w:rFonts w:cs="EB Garamond"/>
        </w:rPr>
      </w:pPr>
      <w:r w:rsidRPr="00CB402B">
        <w:rPr>
          <w:rFonts w:cs="EB Garamond"/>
        </w:rPr>
        <w:t xml:space="preserve">Na de financiële crisis van 2008, werden de ongewenste effecten van de </w:t>
      </w:r>
      <w:proofErr w:type="spellStart"/>
      <w:r w:rsidRPr="00CB402B">
        <w:rPr>
          <w:rFonts w:cs="EB Garamond"/>
        </w:rPr>
        <w:t>global</w:t>
      </w:r>
      <w:proofErr w:type="spellEnd"/>
      <w:r w:rsidRPr="00CB402B">
        <w:rPr>
          <w:rFonts w:cs="EB Garamond"/>
        </w:rPr>
        <w:t xml:space="preserve"> </w:t>
      </w:r>
      <w:proofErr w:type="spellStart"/>
      <w:r w:rsidRPr="00CB402B">
        <w:rPr>
          <w:rFonts w:cs="EB Garamond"/>
        </w:rPr>
        <w:t>economy</w:t>
      </w:r>
      <w:proofErr w:type="spellEnd"/>
      <w:r w:rsidRPr="00CB402B">
        <w:rPr>
          <w:rFonts w:cs="EB Garamond"/>
        </w:rPr>
        <w:t xml:space="preserve"> en van het neoliberale denken in de </w:t>
      </w:r>
      <w:r w:rsidRPr="00CB402B">
        <w:rPr>
          <w:rFonts w:cs="EB Garamond"/>
        </w:rPr>
        <w:lastRenderedPageBreak/>
        <w:t>maatschappij duidelijk. Tegelijkertijd keerde de volle aandacht voor het milieu terug door</w:t>
      </w:r>
      <w:r w:rsidRPr="00CB402B">
        <w:rPr>
          <w:rFonts w:eastAsia="Calibri" w:cs="EB Garamond"/>
        </w:rPr>
        <w:t xml:space="preserve"> de versnelde effecten van de opwarming van de aarde</w:t>
      </w:r>
      <w:r w:rsidRPr="00CB402B">
        <w:rPr>
          <w:rFonts w:cs="EB Garamond"/>
        </w:rPr>
        <w:t>. In de universiteiten groeide vanaf 2010 openlijk het ongenoegen en de frustratie van vele studenten, onderzoekers en docenten over de neoliberale cultuur die zeer dominant was geworden in de academie.</w:t>
      </w:r>
    </w:p>
    <w:p w14:paraId="54DA4272" w14:textId="77777777" w:rsidR="00F40501" w:rsidRPr="00CB402B" w:rsidRDefault="00F40501" w:rsidP="00F40501">
      <w:pPr>
        <w:pStyle w:val="Heading2"/>
        <w:rPr>
          <w:lang w:val="nl-NL"/>
        </w:rPr>
      </w:pPr>
      <w:bookmarkStart w:id="84" w:name="_Toc134718942"/>
      <w:r w:rsidRPr="00CB402B">
        <w:rPr>
          <w:lang w:val="nl-NL"/>
        </w:rPr>
        <w:t>Public Engagement, de recente geschiedenis</w:t>
      </w:r>
      <w:bookmarkEnd w:id="84"/>
    </w:p>
    <w:p w14:paraId="543404FA" w14:textId="77777777" w:rsidR="00F40501" w:rsidRPr="00CB402B" w:rsidRDefault="00F40501" w:rsidP="003C671D">
      <w:pPr>
        <w:pStyle w:val="AfterSection"/>
        <w:rPr>
          <w:lang w:val="nl-NL" w:eastAsia="nl-NL"/>
        </w:rPr>
      </w:pPr>
      <w:r w:rsidRPr="00CB402B">
        <w:rPr>
          <w:lang w:val="nl-NL" w:eastAsia="nl-NL"/>
        </w:rPr>
        <w:t xml:space="preserve">In het kader van onze gedachtevorming over de Universiteit van 2030 is het nuttig om stil te staan bij het feit dat Public Engagement zoals het nu in de Open </w:t>
      </w:r>
      <w:proofErr w:type="spellStart"/>
      <w:r w:rsidRPr="00CB402B">
        <w:rPr>
          <w:lang w:val="nl-NL" w:eastAsia="nl-NL"/>
        </w:rPr>
        <w:t>Science</w:t>
      </w:r>
      <w:proofErr w:type="spellEnd"/>
      <w:r w:rsidRPr="00CB402B">
        <w:rPr>
          <w:lang w:val="nl-NL" w:eastAsia="nl-NL"/>
        </w:rPr>
        <w:t xml:space="preserve"> beweging is opgenomen, recent een aantal voorlopers had die meer of minder impactvol zijn geweest in de universiteit. Er zijn talloze kleine lokale initiatieven geweest, die om allerlei redenen niet breed geïnstitutionaliseerd zijn. In de Universiteit Utrecht is </w:t>
      </w:r>
      <w:proofErr w:type="spellStart"/>
      <w:r w:rsidRPr="00CB402B">
        <w:rPr>
          <w:lang w:val="nl-NL" w:eastAsia="nl-NL"/>
        </w:rPr>
        <w:t>Science</w:t>
      </w:r>
      <w:proofErr w:type="spellEnd"/>
      <w:r w:rsidRPr="00CB402B">
        <w:rPr>
          <w:lang w:val="nl-NL" w:eastAsia="nl-NL"/>
        </w:rPr>
        <w:t xml:space="preserve"> in </w:t>
      </w:r>
      <w:proofErr w:type="spellStart"/>
      <w:r w:rsidRPr="00CB402B">
        <w:rPr>
          <w:lang w:val="nl-NL" w:eastAsia="nl-NL"/>
        </w:rPr>
        <w:t>Transition</w:t>
      </w:r>
      <w:proofErr w:type="spellEnd"/>
      <w:r w:rsidRPr="00CB402B">
        <w:rPr>
          <w:lang w:val="nl-NL" w:eastAsia="nl-NL"/>
        </w:rPr>
        <w:t xml:space="preserve"> daarvan een voorbeeld. Dat initiatief is na drie jaar logischerwijze in 2016 opgegaan in Open </w:t>
      </w:r>
      <w:proofErr w:type="spellStart"/>
      <w:r w:rsidRPr="00CB402B">
        <w:rPr>
          <w:lang w:val="nl-NL" w:eastAsia="nl-NL"/>
        </w:rPr>
        <w:t>Science</w:t>
      </w:r>
      <w:proofErr w:type="spellEnd"/>
      <w:r w:rsidRPr="00CB402B">
        <w:rPr>
          <w:lang w:val="nl-NL" w:eastAsia="nl-NL"/>
        </w:rPr>
        <w:t>. Elders zijn de geschiedenis en filosofie van deze bewegingen, en hoe ze werden ontvangen in de universiteit beschreven.</w:t>
      </w:r>
      <w:r w:rsidRPr="00CB402B">
        <w:rPr>
          <w:rStyle w:val="FootnoteReference"/>
          <w:rFonts w:eastAsia="Times New Roman" w:cs="EB Garamond"/>
          <w:color w:val="000000"/>
          <w:lang w:val="nl-NL" w:eastAsia="nl-NL"/>
        </w:rPr>
        <w:footnoteReference w:id="176"/>
      </w:r>
      <w:r w:rsidRPr="00CB402B">
        <w:rPr>
          <w:lang w:val="nl-NL" w:eastAsia="nl-NL"/>
        </w:rPr>
        <w:t xml:space="preserve"> Eerdere initiatieven, zoals de EU ‘</w:t>
      </w:r>
      <w:proofErr w:type="spellStart"/>
      <w:r w:rsidRPr="00CB402B">
        <w:rPr>
          <w:lang w:val="nl-NL" w:eastAsia="nl-NL"/>
        </w:rPr>
        <w:t>Responsible</w:t>
      </w:r>
      <w:proofErr w:type="spellEnd"/>
      <w:r w:rsidRPr="00CB402B">
        <w:rPr>
          <w:lang w:val="nl-NL" w:eastAsia="nl-NL"/>
        </w:rPr>
        <w:t xml:space="preserve"> Research </w:t>
      </w:r>
      <w:proofErr w:type="spellStart"/>
      <w:r w:rsidRPr="00CB402B">
        <w:rPr>
          <w:lang w:val="nl-NL" w:eastAsia="nl-NL"/>
        </w:rPr>
        <w:t>and</w:t>
      </w:r>
      <w:proofErr w:type="spellEnd"/>
      <w:r w:rsidRPr="00CB402B">
        <w:rPr>
          <w:lang w:val="nl-NL" w:eastAsia="nl-NL"/>
        </w:rPr>
        <w:t xml:space="preserve"> </w:t>
      </w:r>
      <w:proofErr w:type="spellStart"/>
      <w:r w:rsidRPr="00CB402B">
        <w:rPr>
          <w:lang w:val="nl-NL" w:eastAsia="nl-NL"/>
        </w:rPr>
        <w:t>Innovation</w:t>
      </w:r>
      <w:proofErr w:type="spellEnd"/>
      <w:r w:rsidRPr="00CB402B">
        <w:rPr>
          <w:lang w:val="nl-NL" w:eastAsia="nl-NL"/>
        </w:rPr>
        <w:t>’ (RRI) (2000- heden) en EU ‘</w:t>
      </w:r>
      <w:proofErr w:type="spellStart"/>
      <w:r w:rsidRPr="00CB402B">
        <w:rPr>
          <w:lang w:val="nl-NL" w:eastAsia="nl-NL"/>
        </w:rPr>
        <w:t>Science</w:t>
      </w:r>
      <w:proofErr w:type="spellEnd"/>
      <w:r w:rsidRPr="00CB402B">
        <w:rPr>
          <w:lang w:val="nl-NL" w:eastAsia="nl-NL"/>
        </w:rPr>
        <w:t xml:space="preserve"> </w:t>
      </w:r>
      <w:proofErr w:type="spellStart"/>
      <w:r w:rsidRPr="00CB402B">
        <w:rPr>
          <w:lang w:val="nl-NL" w:eastAsia="nl-NL"/>
        </w:rPr>
        <w:t>with</w:t>
      </w:r>
      <w:proofErr w:type="spellEnd"/>
      <w:r w:rsidRPr="00CB402B">
        <w:rPr>
          <w:lang w:val="nl-NL" w:eastAsia="nl-NL"/>
        </w:rPr>
        <w:t xml:space="preserve"> </w:t>
      </w:r>
      <w:proofErr w:type="spellStart"/>
      <w:r w:rsidRPr="00CB402B">
        <w:rPr>
          <w:lang w:val="nl-NL" w:eastAsia="nl-NL"/>
        </w:rPr>
        <w:t>and</w:t>
      </w:r>
      <w:proofErr w:type="spellEnd"/>
      <w:r w:rsidRPr="00CB402B">
        <w:rPr>
          <w:lang w:val="nl-NL" w:eastAsia="nl-NL"/>
        </w:rPr>
        <w:t xml:space="preserve"> </w:t>
      </w:r>
      <w:proofErr w:type="spellStart"/>
      <w:r w:rsidRPr="00CB402B">
        <w:rPr>
          <w:lang w:val="nl-NL" w:eastAsia="nl-NL"/>
        </w:rPr>
        <w:t>for</w:t>
      </w:r>
      <w:proofErr w:type="spellEnd"/>
      <w:r w:rsidRPr="00CB402B">
        <w:rPr>
          <w:lang w:val="nl-NL" w:eastAsia="nl-NL"/>
        </w:rPr>
        <w:t xml:space="preserve"> Society’ (</w:t>
      </w:r>
      <w:proofErr w:type="spellStart"/>
      <w:r w:rsidRPr="00CB402B">
        <w:rPr>
          <w:lang w:val="nl-NL" w:eastAsia="nl-NL"/>
        </w:rPr>
        <w:t>SwafS</w:t>
      </w:r>
      <w:proofErr w:type="spellEnd"/>
      <w:r w:rsidRPr="00CB402B">
        <w:rPr>
          <w:lang w:val="nl-NL" w:eastAsia="nl-NL"/>
        </w:rPr>
        <w:t>)</w:t>
      </w:r>
      <w:r w:rsidRPr="00CB402B">
        <w:rPr>
          <w:rStyle w:val="FootnoteReference"/>
          <w:rFonts w:eastAsia="Times New Roman" w:cs="EB Garamond"/>
          <w:color w:val="000000"/>
          <w:lang w:val="nl-NL" w:eastAsia="nl-NL"/>
        </w:rPr>
        <w:footnoteReference w:id="177"/>
      </w:r>
      <w:r w:rsidRPr="00CB402B">
        <w:rPr>
          <w:lang w:val="nl-NL" w:eastAsia="nl-NL"/>
        </w:rPr>
        <w:t xml:space="preserve"> (2014-heden) hadden een moeilijke tijd tot 2015 toen in de EU Open </w:t>
      </w:r>
      <w:proofErr w:type="spellStart"/>
      <w:r w:rsidRPr="00CB402B">
        <w:rPr>
          <w:lang w:val="nl-NL" w:eastAsia="nl-NL"/>
        </w:rPr>
        <w:t>Science</w:t>
      </w:r>
      <w:proofErr w:type="spellEnd"/>
      <w:r w:rsidRPr="00CB402B">
        <w:rPr>
          <w:lang w:val="nl-NL" w:eastAsia="nl-NL"/>
        </w:rPr>
        <w:t xml:space="preserve"> als de standaard werd verklaard. Daarin zijn met de leus ‘Open </w:t>
      </w:r>
      <w:proofErr w:type="spellStart"/>
      <w:r w:rsidRPr="00CB402B">
        <w:rPr>
          <w:lang w:val="nl-NL" w:eastAsia="nl-NL"/>
        </w:rPr>
        <w:t>to</w:t>
      </w:r>
      <w:proofErr w:type="spellEnd"/>
      <w:r w:rsidRPr="00CB402B">
        <w:rPr>
          <w:lang w:val="nl-NL" w:eastAsia="nl-NL"/>
        </w:rPr>
        <w:t xml:space="preserve"> Society’, </w:t>
      </w:r>
      <w:proofErr w:type="spellStart"/>
      <w:r w:rsidRPr="00CB402B">
        <w:rPr>
          <w:lang w:val="nl-NL" w:eastAsia="nl-NL"/>
        </w:rPr>
        <w:t>Citizen</w:t>
      </w:r>
      <w:proofErr w:type="spellEnd"/>
      <w:r w:rsidRPr="00CB402B">
        <w:rPr>
          <w:lang w:val="nl-NL" w:eastAsia="nl-NL"/>
        </w:rPr>
        <w:t xml:space="preserve"> </w:t>
      </w:r>
      <w:proofErr w:type="spellStart"/>
      <w:r w:rsidRPr="00CB402B">
        <w:rPr>
          <w:lang w:val="nl-NL" w:eastAsia="nl-NL"/>
        </w:rPr>
        <w:t>Science</w:t>
      </w:r>
      <w:proofErr w:type="spellEnd"/>
      <w:r w:rsidRPr="00CB402B">
        <w:rPr>
          <w:lang w:val="nl-NL" w:eastAsia="nl-NL"/>
        </w:rPr>
        <w:t xml:space="preserve">/Public Engagement prominent geworden. In de EU is sindsdien zeer voortvarend een integraal Open </w:t>
      </w:r>
      <w:proofErr w:type="spellStart"/>
      <w:r w:rsidRPr="00CB402B">
        <w:rPr>
          <w:lang w:val="nl-NL" w:eastAsia="nl-NL"/>
        </w:rPr>
        <w:t>Science</w:t>
      </w:r>
      <w:proofErr w:type="spellEnd"/>
      <w:r w:rsidRPr="00CB402B">
        <w:rPr>
          <w:lang w:val="nl-NL" w:eastAsia="nl-NL"/>
        </w:rPr>
        <w:t xml:space="preserve"> beleid gestart, waarvan op een aantal essentiële aspecten nu implementatie in de lidstaten gaande is. In Nederland heeft de minister van OCW in november 2014 een wetenschapsvisie gepresenteerd die volledig paste bij het toenmalige RRI en het Open </w:t>
      </w:r>
      <w:proofErr w:type="spellStart"/>
      <w:r w:rsidRPr="00CB402B">
        <w:rPr>
          <w:lang w:val="nl-NL" w:eastAsia="nl-NL"/>
        </w:rPr>
        <w:t>Science</w:t>
      </w:r>
      <w:proofErr w:type="spellEnd"/>
      <w:r w:rsidRPr="00CB402B">
        <w:rPr>
          <w:lang w:val="nl-NL" w:eastAsia="nl-NL"/>
        </w:rPr>
        <w:t xml:space="preserve"> en Public </w:t>
      </w:r>
      <w:r w:rsidRPr="00CB402B">
        <w:rPr>
          <w:lang w:val="nl-NL" w:eastAsia="nl-NL"/>
        </w:rPr>
        <w:lastRenderedPageBreak/>
        <w:t>Engagement gedachtengoed zoals het in de EU daarna vorm heeft gekregen.</w:t>
      </w:r>
      <w:r w:rsidRPr="00CB402B">
        <w:rPr>
          <w:rStyle w:val="FootnoteReference"/>
          <w:rFonts w:eastAsia="Times New Roman" w:cs="EB Garamond"/>
          <w:color w:val="000000"/>
          <w:lang w:val="nl-NL" w:eastAsia="nl-NL"/>
        </w:rPr>
        <w:footnoteReference w:id="178"/>
      </w:r>
    </w:p>
    <w:p w14:paraId="6AAFC46F" w14:textId="77777777" w:rsidR="00F40501" w:rsidRPr="00CB402B" w:rsidRDefault="00F40501" w:rsidP="00F40501">
      <w:pPr>
        <w:rPr>
          <w:rFonts w:cs="EB Garamond"/>
          <w:color w:val="000000"/>
          <w:lang w:eastAsia="nl-NL"/>
        </w:rPr>
      </w:pPr>
      <w:r w:rsidRPr="00CB402B">
        <w:rPr>
          <w:rFonts w:cs="EB Garamond"/>
          <w:lang w:eastAsia="nl-NL"/>
        </w:rPr>
        <w:t xml:space="preserve">Hier is uitdrukkelijk een verbinding die verder gaat dan de economie en private partijen en bedrijven. Het publieke en algemene belang, ‘The Grand </w:t>
      </w:r>
      <w:proofErr w:type="spellStart"/>
      <w:r w:rsidRPr="00CB402B">
        <w:rPr>
          <w:rFonts w:cs="EB Garamond"/>
          <w:lang w:eastAsia="nl-NL"/>
        </w:rPr>
        <w:t>Challenges</w:t>
      </w:r>
      <w:proofErr w:type="spellEnd"/>
      <w:r w:rsidRPr="00CB402B">
        <w:rPr>
          <w:rFonts w:cs="EB Garamond"/>
          <w:lang w:eastAsia="nl-NL"/>
        </w:rPr>
        <w:t>’ en de ‘</w:t>
      </w:r>
      <w:proofErr w:type="spellStart"/>
      <w:r w:rsidRPr="00CB402B">
        <w:rPr>
          <w:rFonts w:cs="EB Garamond"/>
          <w:lang w:eastAsia="nl-NL"/>
        </w:rPr>
        <w:t>Sustainable</w:t>
      </w:r>
      <w:proofErr w:type="spellEnd"/>
      <w:r w:rsidRPr="00CB402B">
        <w:rPr>
          <w:rFonts w:cs="EB Garamond"/>
          <w:lang w:eastAsia="nl-NL"/>
        </w:rPr>
        <w:t xml:space="preserve"> Development Goals’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opnieuw vormgaf. Het is bewust reageren, proactief inspelen op een samenspel van zaken die in de samenleving spelen, mondiaal en nationaal, en interne ontwikkelingen in de universiteit en de wetenschap. </w:t>
      </w:r>
    </w:p>
    <w:p w14:paraId="740FB974" w14:textId="77777777" w:rsidR="00F40501" w:rsidRPr="00CB402B" w:rsidRDefault="00F40501" w:rsidP="00F40501">
      <w:pPr>
        <w:rPr>
          <w:rFonts w:cs="EB Garamond"/>
          <w:lang w:eastAsia="nl-NL"/>
        </w:rPr>
      </w:pPr>
      <w:r w:rsidRPr="00CB402B">
        <w:rPr>
          <w:rFonts w:cs="EB Garamond"/>
          <w:lang w:eastAsia="nl-NL"/>
        </w:rPr>
        <w:t xml:space="preserve">In deze herdefiniëring van het contract met de samenleving speelde de toenemende bewustwording van de belangrijkste belanghebbenden, de burgers, een grote rol. Wetenschap werd meer en meer gezien als een sociale activiteit, steeds minder als een afgesloten of van de samenleving afgewende ‘ivoren toren’ technocratie waar we zestig jaar geleden huiverig voor waren geworden. De transitie naar Open </w:t>
      </w:r>
      <w:proofErr w:type="spellStart"/>
      <w:r w:rsidRPr="00CB402B">
        <w:rPr>
          <w:rFonts w:cs="EB Garamond"/>
          <w:lang w:eastAsia="nl-NL"/>
        </w:rPr>
        <w:t>Science</w:t>
      </w:r>
      <w:proofErr w:type="spellEnd"/>
      <w:r w:rsidRPr="00CB402B">
        <w:rPr>
          <w:rFonts w:cs="EB Garamond"/>
          <w:lang w:eastAsia="nl-NL"/>
        </w:rPr>
        <w:t xml:space="preserve"> zal de academie meer receptief, proactief en meer bewust maken in deze nieuwe relatie met de diverse burgers, overheden, bedrijven en hun problemen.</w:t>
      </w:r>
    </w:p>
    <w:p w14:paraId="1A4A7CE5" w14:textId="77777777" w:rsidR="00F40501" w:rsidRPr="00CB402B" w:rsidRDefault="00F40501" w:rsidP="00F40501">
      <w:pPr>
        <w:pStyle w:val="Heading2"/>
        <w:rPr>
          <w:lang w:val="nl-NL"/>
        </w:rPr>
      </w:pPr>
      <w:bookmarkStart w:id="85" w:name="_Toc134718943"/>
      <w:r w:rsidRPr="00CB402B">
        <w:rPr>
          <w:lang w:val="nl-NL"/>
        </w:rPr>
        <w:t>Engagement, betrokkenheid</w:t>
      </w:r>
      <w:bookmarkEnd w:id="85"/>
    </w:p>
    <w:p w14:paraId="36A62A72" w14:textId="77777777" w:rsidR="00F40501" w:rsidRPr="00CB402B" w:rsidRDefault="00F40501" w:rsidP="00F40501">
      <w:pPr>
        <w:pStyle w:val="Quote"/>
        <w:rPr>
          <w:lang w:eastAsia="nl-NL"/>
        </w:rPr>
      </w:pPr>
      <w:r w:rsidRPr="00CB402B">
        <w:rPr>
          <w:color w:val="3B3B3B"/>
          <w:shd w:val="clear" w:color="auto" w:fill="FFFFFF"/>
          <w:lang w:eastAsia="nl-NL"/>
        </w:rPr>
        <w:t>‘</w:t>
      </w:r>
      <w:r w:rsidRPr="00CB402B">
        <w:rPr>
          <w:shd w:val="clear" w:color="auto" w:fill="FFFFFF"/>
          <w:lang w:eastAsia="nl-NL"/>
        </w:rPr>
        <w:t>Aan de hand van de actualiteit illustreerde Wieger Bakker (in 2016 zijn oratie</w:t>
      </w:r>
      <w:r w:rsidRPr="00CB402B">
        <w:rPr>
          <w:rStyle w:val="FootnoteReference"/>
          <w:rFonts w:eastAsia="Times New Roman"/>
          <w:shd w:val="clear" w:color="auto" w:fill="FFFFFF"/>
          <w:lang w:eastAsia="nl-NL"/>
        </w:rPr>
        <w:footnoteReference w:id="179"/>
      </w:r>
      <w:r w:rsidRPr="00CB402B">
        <w:rPr>
          <w:shd w:val="clear" w:color="auto" w:fill="FFFFFF"/>
          <w:lang w:eastAsia="nl-NL"/>
        </w:rPr>
        <w:t xml:space="preserve">) dat in onze samenleving nog steeds groepen buitengesloten, afgewezen of onvoldoende gezien en gehoord worden. In een geëngageerd en gloedvol betoog bepleitte hij dan ook </w:t>
      </w:r>
      <w:r w:rsidRPr="00CB402B">
        <w:rPr>
          <w:shd w:val="clear" w:color="auto" w:fill="FFFFFF"/>
          <w:lang w:eastAsia="nl-NL"/>
        </w:rPr>
        <w:lastRenderedPageBreak/>
        <w:t>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sidRPr="00CB402B">
        <w:rPr>
          <w:rStyle w:val="FootnoteReference"/>
          <w:rFonts w:eastAsia="Times New Roman"/>
          <w:color w:val="3B3B3B"/>
          <w:shd w:val="clear" w:color="auto" w:fill="FFFFFF"/>
          <w:lang w:eastAsia="nl-NL"/>
        </w:rPr>
        <w:footnoteReference w:id="180"/>
      </w:r>
      <w:r w:rsidRPr="00CB402B">
        <w:rPr>
          <w:lang w:eastAsia="nl-NL"/>
        </w:rPr>
        <w:t xml:space="preserve"> </w:t>
      </w:r>
    </w:p>
    <w:p w14:paraId="1FB7154F" w14:textId="77777777" w:rsidR="00F40501" w:rsidRPr="00CB402B" w:rsidRDefault="00F40501" w:rsidP="003C671D">
      <w:pPr>
        <w:pStyle w:val="AfterSection"/>
        <w:rPr>
          <w:lang w:val="nl-NL"/>
        </w:rPr>
      </w:pPr>
      <w:r w:rsidRPr="00CB402B">
        <w:rPr>
          <w:lang w:val="nl-NL"/>
        </w:rPr>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 staat stelt om elkaar echt te begrijpen waardoor het goede onderzoek goed kan worden gedaan. Bovendien kunnen in zo’n langjarige respectvolle relatie de resultaten van het onderzoek in de juiste maatschappelijk context optimaal worden getest op hun impact en waarde.</w:t>
      </w:r>
      <w:r w:rsidRPr="00CB402B">
        <w:rPr>
          <w:rStyle w:val="FootnoteReference"/>
          <w:rFonts w:cs="EB Garamond"/>
          <w:lang w:val="nl-NL"/>
        </w:rPr>
        <w:footnoteReference w:id="181"/>
      </w:r>
      <w:r w:rsidRPr="00CB402B">
        <w:rPr>
          <w:lang w:val="nl-NL"/>
        </w:rPr>
        <w:t xml:space="preserve"> Op deze manier worden significante en robuuste resultaten geproduceerd</w:t>
      </w:r>
      <w:r w:rsidRPr="00CB402B">
        <w:rPr>
          <w:rStyle w:val="FootnoteReference"/>
          <w:rFonts w:cs="EB Garamond"/>
          <w:lang w:val="nl-NL"/>
        </w:rPr>
        <w:footnoteReference w:id="182"/>
      </w:r>
      <w:r w:rsidRPr="00CB402B">
        <w:rPr>
          <w:vertAlign w:val="superscript"/>
          <w:lang w:val="nl-NL"/>
        </w:rPr>
        <w:t>,</w:t>
      </w:r>
      <w:r w:rsidRPr="00CB402B">
        <w:rPr>
          <w:rStyle w:val="FootnoteReference"/>
          <w:rFonts w:cs="EB Garamond"/>
          <w:lang w:val="nl-NL"/>
        </w:rPr>
        <w:footnoteReference w:id="183"/>
      </w:r>
      <w:r w:rsidRPr="00CB402B">
        <w:rPr>
          <w:lang w:val="nl-NL"/>
        </w:rPr>
        <w:t xml:space="preserve">. Dit is goed voorstelbaar voor biomedisch 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4DB92C86" w14:textId="77777777" w:rsidR="00F40501" w:rsidRPr="00CB402B" w:rsidRDefault="00F40501" w:rsidP="00F40501">
      <w:pPr>
        <w:rPr>
          <w:rFonts w:cs="EB Garamond"/>
        </w:rPr>
      </w:pPr>
      <w:r w:rsidRPr="00CB402B">
        <w:rPr>
          <w:rFonts w:cs="EB Garamond"/>
        </w:rPr>
        <w:t xml:space="preserve">Deze visie op </w:t>
      </w:r>
      <w:proofErr w:type="spellStart"/>
      <w:r w:rsidRPr="00CB402B">
        <w:rPr>
          <w:rFonts w:cs="EB Garamond"/>
        </w:rPr>
        <w:t>transdisciplinair</w:t>
      </w:r>
      <w:proofErr w:type="spellEnd"/>
      <w:r w:rsidRPr="00CB402B">
        <w:rPr>
          <w:rFonts w:cs="EB Garamond"/>
        </w:rPr>
        <w:t xml:space="preserve"> onderzoek, waar hierboven de nadruk op leek te liggen, geldt uiteraard in dezelfde mate voor het </w:t>
      </w:r>
      <w:r w:rsidRPr="00CB402B">
        <w:rPr>
          <w:rFonts w:cs="EB Garamond"/>
        </w:rPr>
        <w:lastRenderedPageBreak/>
        <w:t xml:space="preserve">onderwijs dat ook </w:t>
      </w:r>
      <w:proofErr w:type="spellStart"/>
      <w:r w:rsidRPr="00CB402B">
        <w:rPr>
          <w:rFonts w:cs="EB Garamond"/>
        </w:rPr>
        <w:t>transdisciplinair</w:t>
      </w:r>
      <w:proofErr w:type="spellEnd"/>
      <w:r w:rsidRPr="00CB402B">
        <w:rPr>
          <w:rFonts w:cs="EB Garamond"/>
        </w:rPr>
        <w:t xml:space="preserve">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rsidRPr="00CB402B">
        <w:rPr>
          <w:rStyle w:val="FootnoteReference"/>
          <w:rFonts w:cs="EB Garamond"/>
        </w:rPr>
        <w:footnoteReference w:id="184"/>
      </w:r>
      <w:r w:rsidRPr="00CB402B">
        <w:rPr>
          <w:rFonts w:cs="EB Garamond"/>
        </w:rPr>
        <w:t xml:space="preserve"> Dat is de voorbereiding van onze studenten op het maatschappelijk functioneren als burgers. Er zijn de laatste jaren in veel universiteiten al prachtige voorbeelden waar deze filosofie wordt toe gepast. </w:t>
      </w:r>
    </w:p>
    <w:p w14:paraId="53EDECB1" w14:textId="77777777" w:rsidR="00F40501" w:rsidRPr="00CB402B" w:rsidRDefault="00F40501" w:rsidP="00F40501">
      <w:pPr>
        <w:rPr>
          <w:rFonts w:cs="EB Garamond"/>
        </w:rPr>
      </w:pPr>
      <w:r w:rsidRPr="00CB402B">
        <w:rPr>
          <w:rFonts w:cs="EB Garamond"/>
        </w:rPr>
        <w:t xml:space="preserve">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‘community of </w:t>
      </w:r>
      <w:proofErr w:type="spellStart"/>
      <w:r w:rsidRPr="00CB402B">
        <w:rPr>
          <w:rFonts w:cs="EB Garamond"/>
        </w:rPr>
        <w:t>inquiry’betrouwbare</w:t>
      </w:r>
      <w:proofErr w:type="spellEnd"/>
      <w:r w:rsidRPr="00CB402B">
        <w:rPr>
          <w:rFonts w:cs="EB Garamond"/>
        </w:rPr>
        <w:t xml:space="preserve"> en bruikbare kennis wordt geproduceerd, het is juist die sociale activiteit die haar met de maatschappij verbindt.</w:t>
      </w:r>
      <w:r w:rsidRPr="00CB402B">
        <w:rPr>
          <w:rStyle w:val="FootnoteReference"/>
          <w:rFonts w:cs="EB Garamond"/>
        </w:rPr>
        <w:footnoteReference w:id="185"/>
      </w:r>
      <w:r w:rsidRPr="00CB402B">
        <w:rPr>
          <w:rFonts w:cs="EB Garamond"/>
        </w:rPr>
        <w:t xml:space="preserve">  Hierdoor is de wetenschap via de universiteiten bij uitstek een belangrijke actor is die medeverantwoordelijkheid kan nemen voor de inrichting en de normen en waarden van de moderne open samenleving en de democratie draagt, schraagt, innoveert en bewaakt. </w:t>
      </w:r>
    </w:p>
    <w:p w14:paraId="699E1E3C" w14:textId="77777777" w:rsidR="00F40501" w:rsidRPr="00CB402B" w:rsidRDefault="00F40501" w:rsidP="00F40501">
      <w:pPr>
        <w:pStyle w:val="Heading2"/>
        <w:rPr>
          <w:lang w:val="nl-NL"/>
        </w:rPr>
      </w:pPr>
      <w:bookmarkStart w:id="86" w:name="_Toc134718944"/>
      <w:r w:rsidRPr="00CB402B">
        <w:rPr>
          <w:lang w:val="nl-NL"/>
        </w:rPr>
        <w:t>Autonomie en neutraliteit</w:t>
      </w:r>
      <w:bookmarkEnd w:id="86"/>
    </w:p>
    <w:p w14:paraId="71FADF20" w14:textId="77777777" w:rsidR="00F40501" w:rsidRPr="00CB402B" w:rsidRDefault="00F40501" w:rsidP="003C671D">
      <w:pPr>
        <w:pStyle w:val="AfterSection"/>
        <w:rPr>
          <w:lang w:val="nl-NL"/>
        </w:rPr>
      </w:pPr>
      <w:r w:rsidRPr="00CB402B">
        <w:rPr>
          <w:lang w:val="nl-NL"/>
        </w:rPr>
        <w:t xml:space="preserve">Vanuit het perspectief van Open </w:t>
      </w:r>
      <w:proofErr w:type="spellStart"/>
      <w:r w:rsidRPr="00CB402B">
        <w:rPr>
          <w:lang w:val="nl-NL"/>
        </w:rPr>
        <w:t>Science</w:t>
      </w:r>
      <w:proofErr w:type="spellEnd"/>
      <w:r w:rsidRPr="00CB402B">
        <w:rPr>
          <w:lang w:val="nl-NL"/>
        </w:rPr>
        <w:t xml:space="preserve"> en Public Engagement, maken wetenschappers gemotiveerde keuzes voor de inhoud, kwaliteit en impact van onderzoek en onderwijs. Vanuit het </w:t>
      </w:r>
      <w:proofErr w:type="spellStart"/>
      <w:r w:rsidRPr="00CB402B">
        <w:rPr>
          <w:lang w:val="nl-NL"/>
        </w:rPr>
        <w:t>missiegedreven</w:t>
      </w:r>
      <w:proofErr w:type="spellEnd"/>
      <w:r w:rsidRPr="00CB402B">
        <w:rPr>
          <w:lang w:val="nl-NL"/>
        </w:rPr>
        <w:t xml:space="preserve"> denken over onderzoek en onderwijs, vanuit de diverse </w:t>
      </w:r>
      <w:r w:rsidRPr="00CB402B">
        <w:rPr>
          <w:lang w:val="nl-NL"/>
        </w:rPr>
        <w:lastRenderedPageBreak/>
        <w:t>analyses van de vragen en problemen in de samenleving, regionaal en internationaal, worden keuzes gemaakt voor de onderzoekagenda van de universiteit. Hier is veel ruimte voor regionale en nationale prioriteiten, maar ook de ‘</w:t>
      </w:r>
      <w:proofErr w:type="spellStart"/>
      <w:r w:rsidRPr="00CB402B">
        <w:rPr>
          <w:lang w:val="nl-NL"/>
        </w:rPr>
        <w:t>Sustainable</w:t>
      </w:r>
      <w:proofErr w:type="spellEnd"/>
      <w:r w:rsidRPr="00CB402B">
        <w:rPr>
          <w:lang w:val="nl-NL"/>
        </w:rPr>
        <w:t xml:space="preserve"> Development Goals’ (</w:t>
      </w:r>
      <w:proofErr w:type="spellStart"/>
      <w:r w:rsidRPr="00CB402B">
        <w:rPr>
          <w:lang w:val="nl-NL"/>
        </w:rPr>
        <w:t>SDG’s</w:t>
      </w:r>
      <w:proofErr w:type="spellEnd"/>
      <w:r w:rsidRPr="00CB402B">
        <w:rPr>
          <w:lang w:val="nl-NL"/>
        </w:rPr>
        <w:t>) van de United Nations zijn inspiratie voor onderzoek en onderwijs aan mondiale urgente problemen.</w:t>
      </w:r>
      <w:r w:rsidRPr="00CB402B">
        <w:rPr>
          <w:rStyle w:val="FootnoteReference"/>
          <w:rFonts w:cs="EB Garamond"/>
          <w:color w:val="000000"/>
          <w:lang w:val="nl-NL"/>
        </w:rPr>
        <w:footnoteReference w:id="186"/>
      </w:r>
    </w:p>
    <w:p w14:paraId="404ECE14" w14:textId="77777777" w:rsidR="00F40501" w:rsidRPr="00CB402B" w:rsidRDefault="00F40501" w:rsidP="00F40501">
      <w:pPr>
        <w:rPr>
          <w:rFonts w:cs="EB Garamond"/>
        </w:rPr>
      </w:pPr>
      <w:r w:rsidRPr="00CB402B">
        <w:rPr>
          <w:rFonts w:cs="EB Garamond"/>
        </w:rPr>
        <w:t>Zoals we hierboven hebben gezien, komt steeds meer de normatieve kant van ‘</w:t>
      </w:r>
      <w:proofErr w:type="spellStart"/>
      <w:r w:rsidRPr="00CB402B">
        <w:rPr>
          <w:rFonts w:cs="EB Garamond"/>
        </w:rPr>
        <w:t>responsible</w:t>
      </w:r>
      <w:proofErr w:type="spellEnd"/>
      <w:r w:rsidRPr="00CB402B">
        <w:rPr>
          <w:rFonts w:cs="EB Garamond"/>
        </w:rPr>
        <w:t xml:space="preserve"> research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innovation</w:t>
      </w:r>
      <w:proofErr w:type="spellEnd"/>
      <w:r w:rsidRPr="00CB402B">
        <w:rPr>
          <w:rFonts w:cs="EB Garamond"/>
        </w:rPr>
        <w:t xml:space="preserve">’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‘big </w:t>
      </w:r>
      <w:proofErr w:type="spellStart"/>
      <w:r w:rsidRPr="00CB402B">
        <w:rPr>
          <w:rFonts w:cs="EB Garamond"/>
        </w:rPr>
        <w:t>pharma</w:t>
      </w:r>
      <w:proofErr w:type="spellEnd"/>
      <w:r w:rsidRPr="00CB402B">
        <w:rPr>
          <w:rFonts w:cs="EB Garamond"/>
        </w:rPr>
        <w:t xml:space="preserve">’ of liever met publieke instanties en overheden? Werken we mee aan militaire projecten? Zo ja, in welke politieke situaties worden die producten dan gebruikt of juist naar ons idee misbruikt? Deze vragen zijn echter niet uniek voor de 21ste eeuw. </w:t>
      </w:r>
    </w:p>
    <w:p w14:paraId="2A44AE0F" w14:textId="77777777" w:rsidR="00F40501" w:rsidRPr="00CB402B" w:rsidRDefault="00F40501" w:rsidP="00F40501">
      <w:pPr>
        <w:rPr>
          <w:rFonts w:cs="EB Garamond"/>
        </w:rPr>
      </w:pPr>
      <w:r w:rsidRPr="00CB402B">
        <w:rPr>
          <w:rFonts w:cs="EB Garamond"/>
        </w:rPr>
        <w:t xml:space="preserve">Deze vragen stelde men zich vanaf 1945 na het gebruik van atoombommen op Hiroshima en Nagasaki. Die eerste kernwapens waren uitgedacht en geproduceerd in het beroemde Manhattan Project. Dat project was aangekaart bij F.D. Roosevelt in 1939 door </w:t>
      </w:r>
      <w:proofErr w:type="spellStart"/>
      <w:r w:rsidRPr="00CB402B">
        <w:rPr>
          <w:rFonts w:cs="EB Garamond"/>
        </w:rPr>
        <w:t>Szilard</w:t>
      </w:r>
      <w:proofErr w:type="spellEnd"/>
      <w:r w:rsidRPr="00CB402B">
        <w:rPr>
          <w:rFonts w:cs="EB Garamond"/>
        </w:rPr>
        <w:t xml:space="preserve">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gebruiken.</w:t>
      </w:r>
      <w:r w:rsidRPr="00CB402B">
        <w:rPr>
          <w:rStyle w:val="FootnoteReference"/>
          <w:rFonts w:cs="EB Garamond"/>
          <w:color w:val="000000"/>
        </w:rPr>
        <w:footnoteReference w:id="187"/>
      </w:r>
      <w:r w:rsidRPr="00CB402B">
        <w:rPr>
          <w:rFonts w:cs="EB Garamond"/>
        </w:rPr>
        <w:t xml:space="preserve"> </w:t>
      </w:r>
      <w:bookmarkStart w:id="87" w:name="_Hlk134253457"/>
      <w:r w:rsidRPr="00CB402B">
        <w:rPr>
          <w:rFonts w:cs="EB Garamond"/>
        </w:rPr>
        <w:t xml:space="preserve">Na het eerste gebruik door de VS in augustus </w:t>
      </w:r>
      <w:r w:rsidRPr="00CB402B">
        <w:rPr>
          <w:rFonts w:cs="EB Garamond"/>
        </w:rPr>
        <w:lastRenderedPageBreak/>
        <w:t xml:space="preserve">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Deze wetenschappers beriepen zich na de oorlog op de neutraliteit van de wetenschap: </w:t>
      </w:r>
    </w:p>
    <w:p w14:paraId="27D6324B" w14:textId="77777777" w:rsidR="00F40501" w:rsidRPr="00CB402B" w:rsidRDefault="00F40501" w:rsidP="00F40501">
      <w:pPr>
        <w:pStyle w:val="Quote"/>
      </w:pPr>
      <w:r w:rsidRPr="00CB402B">
        <w:t>‘Gebruik door verkeerde partijen met foute politieke oogmerken valt buiten de verantwoordelijkheid van de onderzoekers die pure kennis produceren. De ethische en politieke keuze hoe ze worden ingezet ligt buiten de wetenschap’.</w:t>
      </w:r>
      <w:r w:rsidRPr="00CB402B">
        <w:rPr>
          <w:rStyle w:val="FootnoteReference"/>
          <w:iCs/>
          <w:color w:val="000000"/>
        </w:rPr>
        <w:footnoteReference w:id="188"/>
      </w:r>
    </w:p>
    <w:bookmarkEnd w:id="87"/>
    <w:p w14:paraId="5F542D9A" w14:textId="77777777" w:rsidR="00F40501" w:rsidRPr="00CB402B" w:rsidRDefault="00F40501" w:rsidP="00F40501">
      <w:pPr>
        <w:rPr>
          <w:rFonts w:cs="EB Garamond"/>
        </w:rPr>
      </w:pPr>
      <w:r w:rsidRPr="00CB402B">
        <w:rPr>
          <w:rFonts w:cs="EB Garamond"/>
        </w:rPr>
        <w:t>Het is niet verwonderlijk dat het beroep op de neutraliteit en de volledige autonomie van de wetenschap, zonder enige inmenging van niet-academische partijen, is gedaan door een groep positivistische filosofen en wetenschappers.</w:t>
      </w:r>
      <w:r w:rsidRPr="00CB402B">
        <w:rPr>
          <w:rStyle w:val="FootnoteReference"/>
          <w:rFonts w:cs="EB Garamond"/>
          <w:color w:val="000000"/>
        </w:rPr>
        <w:footnoteReference w:id="189"/>
      </w:r>
      <w:r w:rsidRPr="00CB402B">
        <w:rPr>
          <w:rFonts w:cs="EB Garamond"/>
        </w:rPr>
        <w:t xml:space="preserve"> Zij hanteerden wetenschapsfilosofische argumenten en criteria om cognitieve, intern-wetenschappelijke argumenten strikt gescheiden te houden van waarden, normen en overwegingen van externe maatschappelijke aard. 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 per definitie geheel los van de externe invloeden van de samenleving en haar problemen staan. Zij waren vanwege hun trauma en filosofie, uiteraard sterk gekant </w:t>
      </w:r>
      <w:r w:rsidRPr="00CB402B">
        <w:rPr>
          <w:rFonts w:cs="EB Garamond"/>
        </w:rPr>
        <w:lastRenderedPageBreak/>
        <w:t>tegen socialistische en (</w:t>
      </w:r>
      <w:proofErr w:type="spellStart"/>
      <w:r w:rsidRPr="00CB402B">
        <w:rPr>
          <w:rFonts w:cs="EB Garamond"/>
        </w:rPr>
        <w:t>neo</w:t>
      </w:r>
      <w:proofErr w:type="spellEnd"/>
      <w:r w:rsidRPr="00CB402B">
        <w:rPr>
          <w:rFonts w:cs="EB Garamond"/>
        </w:rPr>
        <w:t xml:space="preserve">-)marxistische </w:t>
      </w:r>
      <w:proofErr w:type="spellStart"/>
      <w:r w:rsidRPr="00CB402B">
        <w:rPr>
          <w:rFonts w:cs="EB Garamond"/>
        </w:rPr>
        <w:t>Science</w:t>
      </w:r>
      <w:proofErr w:type="spellEnd"/>
      <w:r w:rsidRPr="00CB402B">
        <w:rPr>
          <w:rFonts w:cs="EB Garamond"/>
        </w:rPr>
        <w:t xml:space="preserve"> </w:t>
      </w:r>
      <w:proofErr w:type="spellStart"/>
      <w:r w:rsidRPr="00CB402B">
        <w:rPr>
          <w:rFonts w:cs="EB Garamond"/>
        </w:rPr>
        <w:t>for</w:t>
      </w:r>
      <w:proofErr w:type="spellEnd"/>
      <w:r w:rsidRPr="00CB402B">
        <w:rPr>
          <w:rFonts w:cs="EB Garamond"/>
        </w:rPr>
        <w:t xml:space="preserve"> Society bewegingen, maar ook principieel tegen onderzoekagenda’s die vanuit de overheid worden aangestuurd. Tot ver in de zestiger jaren hielden zij dit vol. Immers, de overheid was geen stabiele factor die het altijd goed met de bevolking voor heeft, zo was hen gebleken. Het positivisme heeft van 1920 tot 1970 een enorme invloed gehad op onze manier van denken over wetenschap, steeds vanuit het beperkte perspectief van de exacte natuurwetenschappen.</w:t>
      </w:r>
      <w:r w:rsidRPr="00CB402B">
        <w:rPr>
          <w:rStyle w:val="FootnoteReference"/>
          <w:rFonts w:cs="EB Garamond"/>
          <w:color w:val="000000"/>
        </w:rPr>
        <w:footnoteReference w:id="190"/>
      </w:r>
    </w:p>
    <w:p w14:paraId="3B665C4A" w14:textId="77777777" w:rsidR="00F40501" w:rsidRPr="00CB402B" w:rsidRDefault="00F40501" w:rsidP="00F40501">
      <w:pPr>
        <w:rPr>
          <w:rFonts w:cs="EB Garamond"/>
        </w:rPr>
      </w:pPr>
      <w:r w:rsidRPr="00CB402B">
        <w:rPr>
          <w:rFonts w:cs="EB Garamond"/>
        </w:rPr>
        <w:t>Mede vanuit dit sterke ideale beeld van de autonome wetenschap die voor de geallieerden de oorlog had gewonnen, was er na de Tweede Wereld Oorlog in de VS een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natuurwetenschappelijke lobby heeft in de jaren ’50 glansrijk gewonnen, paradoxaal genoeg dus schermend met de prestaties in de oorlog. De samenleving kon, zo zei men, erop vertrouwen dat op kortere of langere termijn interessante kennis naar buiten zou komen die bruikbaar en toepasbaar zou blijken. Anderen, buiten de academie, zouden die toepassingen daarvan dan wel voor hun rekening nemen.</w:t>
      </w:r>
      <w:r w:rsidRPr="00CB402B">
        <w:rPr>
          <w:rStyle w:val="FootnoteReference"/>
          <w:rFonts w:cs="EB Garamond"/>
          <w:color w:val="000000"/>
        </w:rPr>
        <w:footnoteReference w:id="191"/>
      </w:r>
      <w:r w:rsidRPr="00CB402B">
        <w:rPr>
          <w:rFonts w:cs="EB Garamond"/>
          <w:vertAlign w:val="superscript"/>
        </w:rPr>
        <w:t>,</w:t>
      </w:r>
      <w:r w:rsidRPr="00CB402B">
        <w:rPr>
          <w:rStyle w:val="FootnoteReference"/>
          <w:rFonts w:cs="EB Garamond"/>
          <w:color w:val="000000"/>
        </w:rPr>
        <w:footnoteReference w:id="192"/>
      </w:r>
      <w:r w:rsidRPr="00CB402B">
        <w:rPr>
          <w:rFonts w:cs="EB Garamond"/>
        </w:rPr>
        <w:t xml:space="preserve"> </w:t>
      </w:r>
    </w:p>
    <w:p w14:paraId="60EF5993" w14:textId="77777777" w:rsidR="00F40501" w:rsidRPr="00CB402B" w:rsidRDefault="00F40501" w:rsidP="00F40501">
      <w:pPr>
        <w:rPr>
          <w:rFonts w:cs="EB Garamond"/>
        </w:rPr>
      </w:pPr>
      <w:r w:rsidRPr="00CB402B">
        <w:rPr>
          <w:rFonts w:cs="EB Garamond"/>
        </w:rPr>
        <w:t xml:space="preserve">Het wordt nog paradoxaler. In de VS werd het ministerie van defensie, gevoed door de Koude Oorlog en de lancering van Sputnik in 1957, al snel de grootste financier van onderzoek. Hett budget sloeg voornamelijk neer in de natuurwetenschappen en </w:t>
      </w:r>
      <w:r w:rsidRPr="00CB402B">
        <w:rPr>
          <w:rFonts w:cs="EB Garamond"/>
        </w:rPr>
        <w:lastRenderedPageBreak/>
        <w:t xml:space="preserve">technologisch onderzoek, later ook in de biomedische en nog later in minder mate in de sociale wetenschappen. Onder meer het </w:t>
      </w:r>
      <w:r w:rsidRPr="00CB402B">
        <w:rPr>
          <w:rFonts w:cs="EB Garamond"/>
          <w:color w:val="1D1D1B"/>
          <w:shd w:val="clear" w:color="auto" w:fill="FFFFFF"/>
        </w:rPr>
        <w:t xml:space="preserve">Massachusetts </w:t>
      </w:r>
      <w:proofErr w:type="spellStart"/>
      <w:r w:rsidRPr="00CB402B">
        <w:rPr>
          <w:rFonts w:cs="EB Garamond"/>
          <w:color w:val="1D1D1B"/>
          <w:shd w:val="clear" w:color="auto" w:fill="FFFFFF"/>
        </w:rPr>
        <w:t>Institute</w:t>
      </w:r>
      <w:proofErr w:type="spellEnd"/>
      <w:r w:rsidRPr="00CB402B">
        <w:rPr>
          <w:rFonts w:cs="EB Garamond"/>
          <w:color w:val="1D1D1B"/>
          <w:shd w:val="clear" w:color="auto" w:fill="FFFFFF"/>
        </w:rPr>
        <w:t xml:space="preserve"> of Technology (MIT), in Cambridge, Ma.</w:t>
      </w:r>
      <w:r w:rsidRPr="00CB402B">
        <w:rPr>
          <w:rFonts w:cs="EB Garamond"/>
        </w:rPr>
        <w:t xml:space="preserve"> is daar groot mee geworden. </w:t>
      </w:r>
    </w:p>
    <w:p w14:paraId="594C3C4F" w14:textId="77777777" w:rsidR="00F40501" w:rsidRPr="00CB402B" w:rsidRDefault="00F40501" w:rsidP="00F40501">
      <w:pPr>
        <w:rPr>
          <w:rFonts w:cs="EB Garamond"/>
        </w:rPr>
      </w:pPr>
      <w:r w:rsidRPr="00CB402B">
        <w:rPr>
          <w:rFonts w:cs="EB Garamond"/>
        </w:rPr>
        <w:t>Ook in Nederland is er vanuit de natuurkunde meteen na de oorlog zwaar gelobbyd en is al in 1946 De Stichting voor Fundamenteel Onderzoek der Materie (FOM) opgericht. Uiteraard in expliciete reactie op de ontwikkelingen in de kernfysica, die evidente militaire en civiele implicaties konden hebben. Deze defensie- en commerciële lobby van ‘70 jaar associeert men niet zo gauw met ‘Snaren, spiegels en plakband’, de romantische titel van het boekje over 70 jaar FOM, maar die wel perfect aansluit bij de romantische ideologie van pure wetenschap.</w:t>
      </w:r>
      <w:r w:rsidRPr="00CB402B">
        <w:rPr>
          <w:rStyle w:val="FootnoteReference"/>
          <w:rFonts w:cs="EB Garamond"/>
          <w:color w:val="000000"/>
        </w:rPr>
        <w:footnoteReference w:id="193"/>
      </w:r>
      <w:r w:rsidRPr="00CB402B">
        <w:rPr>
          <w:rFonts w:cs="EB Garamond"/>
        </w:rPr>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‘user-</w:t>
      </w:r>
      <w:proofErr w:type="spellStart"/>
      <w:r w:rsidRPr="00CB402B">
        <w:rPr>
          <w:rFonts w:cs="EB Garamond"/>
        </w:rPr>
        <w:t>inspired</w:t>
      </w:r>
      <w:proofErr w:type="spellEnd"/>
      <w:r w:rsidRPr="00CB402B">
        <w:rPr>
          <w:rFonts w:cs="EB Garamond"/>
        </w:rPr>
        <w:t xml:space="preserve"> research’, heeft FOM eigenlijk tot haar opheffing geen windeieren gelegd. Deze unieke positie van FOM, inclusief enorm snelle groei, is na de Koude Oorlog overgenomen door de Life Sciences en onderzoek op het gebied van Milieu en later </w:t>
      </w:r>
      <w:proofErr w:type="spellStart"/>
      <w:r w:rsidRPr="00CB402B">
        <w:rPr>
          <w:rFonts w:cs="EB Garamond"/>
        </w:rPr>
        <w:t>Sustainability</w:t>
      </w:r>
      <w:proofErr w:type="spellEnd"/>
      <w:r w:rsidRPr="00CB402B">
        <w:rPr>
          <w:rFonts w:cs="EB Garamond"/>
        </w:rPr>
        <w:t xml:space="preserve"> vanwege grote maatschappelijke problemen die zich aandienden. Dat onderzoek in deze domeinen steeds meer de vorm aan moet nemen van multidisciplinair en probleemgestuurd onderzoek is een reactie op de complexiteit, het non-lineaire karakter, en de sociaaleconomische verwevenheid van die problemen. Deze trend beperkt </w:t>
      </w:r>
      <w:r w:rsidRPr="00CB402B">
        <w:rPr>
          <w:rFonts w:cs="EB Garamond"/>
        </w:rPr>
        <w:lastRenderedPageBreak/>
        <w:t xml:space="preserve">zich uiteraard niet tot Nederland, maar is een forse internationale ontwikkeling die nu nog gaande is. </w:t>
      </w:r>
    </w:p>
    <w:p w14:paraId="5CB28FB8" w14:textId="77777777" w:rsidR="00F40501" w:rsidRPr="00CB402B" w:rsidRDefault="00F40501" w:rsidP="00F40501">
      <w:pPr>
        <w:pStyle w:val="Heading2"/>
        <w:rPr>
          <w:lang w:val="nl-NL"/>
        </w:rPr>
      </w:pPr>
      <w:bookmarkStart w:id="88" w:name="_Toc134718945"/>
      <w:r w:rsidRPr="00CB402B">
        <w:rPr>
          <w:lang w:val="nl-NL"/>
        </w:rPr>
        <w:t>Verantwoordelijk en betrokken</w:t>
      </w:r>
      <w:bookmarkEnd w:id="88"/>
    </w:p>
    <w:p w14:paraId="49406AB2" w14:textId="77777777" w:rsidR="00F40501" w:rsidRPr="00CB402B" w:rsidRDefault="00F40501" w:rsidP="003C671D">
      <w:pPr>
        <w:pStyle w:val="AfterSection"/>
        <w:rPr>
          <w:lang w:val="nl-NL"/>
        </w:rPr>
      </w:pPr>
      <w:r w:rsidRPr="00CB402B">
        <w:rPr>
          <w:lang w:val="nl-NL"/>
        </w:rPr>
        <w:t xml:space="preserve">Deze kleine historische uitweiding maakt duidelijk in veel gevallen van samenwerking met de overheid de ‘autonomie- en neutraliteitsoep’ niet altijd heel heet wordt gegeten. Zelfs niet als het om enorme financiële middelen gaat waar militaire doelen mee beoogd zijn. De hedendaagse discussie over 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echter ook veel onderwerpen waarover felle maatschappelijke debatten gaande zijn. </w:t>
      </w:r>
    </w:p>
    <w:p w14:paraId="474A1B3C" w14:textId="77777777" w:rsidR="00F40501" w:rsidRPr="00CB402B" w:rsidRDefault="00F40501" w:rsidP="00F40501">
      <w:pPr>
        <w:rPr>
          <w:rFonts w:cs="EB Garamond"/>
        </w:rPr>
      </w:pPr>
      <w:r w:rsidRPr="00CB402B">
        <w:rPr>
          <w:rFonts w:cs="EB Garamond"/>
        </w:rPr>
        <w:t>Zoals we hierboven bespraken zullen wetenschappers wanneer zij problemen relevant vinden, daar onderzoek aan doen en met resultaten komen. In dergelijke situaties zullen ze die kennis presenteren met de voor- en nadelen van verschillende keuzes die gemaakt zouden kunnen worden op basis van die nieuwe kennis die voor de wetenschapper te overzien is. De ideale positie voor de neutrale wetenschapper lijkt in die debatten die van de zogenaamde ‘</w:t>
      </w:r>
      <w:proofErr w:type="spellStart"/>
      <w:r w:rsidRPr="00CB402B">
        <w:rPr>
          <w:rFonts w:cs="EB Garamond"/>
        </w:rPr>
        <w:t>honest</w:t>
      </w:r>
      <w:proofErr w:type="spellEnd"/>
      <w:r w:rsidRPr="00CB402B">
        <w:rPr>
          <w:rFonts w:cs="EB Garamond"/>
        </w:rPr>
        <w:t xml:space="preserve"> broker’ te zijn.</w:t>
      </w:r>
      <w:r w:rsidRPr="00CB402B">
        <w:rPr>
          <w:rStyle w:val="FootnoteReference"/>
          <w:rFonts w:cs="EB Garamond"/>
          <w:color w:val="000000"/>
        </w:rPr>
        <w:footnoteReference w:id="194"/>
      </w:r>
      <w:r w:rsidRPr="00CB402B">
        <w:rPr>
          <w:rFonts w:cs="EB Garamond"/>
        </w:rPr>
        <w:t xml:space="preserve"> De wetenschapper houdt dan de eventuele eigen politieke voorkeur voor een te verkiezen scenario buiten de discussie. Het feit dat de onderzoeker, als burger, zelf mogelijk wel een voorkeur heeft, doet er dan niet toe. We moeten hier uiteraard niet naïef in zijn. Zaken zijn meestal niet eenvoudig van elkaar te scheiden in menselijk denken en handelen. We weten </w:t>
      </w:r>
      <w:r w:rsidRPr="00CB402B">
        <w:rPr>
          <w:rFonts w:cs="EB Garamond"/>
        </w:rPr>
        <w:lastRenderedPageBreak/>
        <w:t>maar al te goed hoe indirect en vaak onbewust onze persoonlijke voorkeuren, ervaringen en meningen kunnen mee- of opspelen. Dit dient in kritische discussies met hulp van collega-wetenschappers en anderen steeds besproken te worden en actief te worden geëxpliciteerd en waar nodig bestreden. Deze noodzakelijke reflexiviteit is hierboven besproken.</w:t>
      </w:r>
    </w:p>
    <w:p w14:paraId="0103AE35" w14:textId="77777777" w:rsidR="00F40501" w:rsidRPr="00CB402B" w:rsidRDefault="00F40501" w:rsidP="00F40501">
      <w:pPr>
        <w:rPr>
          <w:rFonts w:cs="EB Garamond"/>
        </w:rPr>
      </w:pPr>
      <w:r w:rsidRPr="00CB402B">
        <w:rPr>
          <w:rFonts w:cs="EB Garamond"/>
        </w:rPr>
        <w:t xml:space="preserve">In de politieke afweging wordt de wetenschap betrokken, maar ook hele andere, externe beleidsargumenten en overwegingen. Uiteraard krijgt de onderzoeker, zoals hierboven beschreven, te maken met serieuze discussies. </w:t>
      </w:r>
      <w:proofErr w:type="gramStart"/>
      <w:r w:rsidRPr="00CB402B">
        <w:rPr>
          <w:rFonts w:cs="EB Garamond"/>
        </w:rPr>
        <w:t>en</w:t>
      </w:r>
      <w:proofErr w:type="gramEnd"/>
      <w:r w:rsidRPr="00CB402B">
        <w:rPr>
          <w:rFonts w:cs="EB Garamond"/>
        </w:rPr>
        <w:t xml:space="preserve"> wordt deze soms door derden zoals politici op opiniemakers in de media 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 is dat vaak problematisch voor het wegen van wetenschappelijke advies in maatschappelijke kwesties. Non-Gouvernementele Organisaties (</w:t>
      </w:r>
      <w:proofErr w:type="spellStart"/>
      <w:r w:rsidRPr="00CB402B">
        <w:rPr>
          <w:rFonts w:cs="EB Garamond"/>
        </w:rPr>
        <w:t>NGO’s</w:t>
      </w:r>
      <w:proofErr w:type="spellEnd"/>
      <w:r w:rsidRPr="00CB402B">
        <w:rPr>
          <w:rFonts w:cs="EB Garamond"/>
        </w:rPr>
        <w:t xml:space="preserve">)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053EDFD4" w14:textId="77777777" w:rsidR="00F40501" w:rsidRPr="00CB402B" w:rsidRDefault="00F40501" w:rsidP="00F40501">
      <w:pPr>
        <w:rPr>
          <w:rFonts w:cs="EB Garamond"/>
        </w:rPr>
      </w:pPr>
      <w:r w:rsidRPr="00CB402B">
        <w:rPr>
          <w:rFonts w:cs="EB Garamond"/>
        </w:rPr>
        <w:t xml:space="preserve">De universiteit zal aan de boven beschreven problemen de komende jaren veel aandacht moeten besteden in onderwijs en onderzoek en in het begeleiden en coachen van haar medewerkers die zich in de publieke arena begeven namens de wetenschap. Wetenschappelijke argumenten en kennis spelen in veel </w:t>
      </w:r>
      <w:r w:rsidRPr="00CB402B">
        <w:rPr>
          <w:rFonts w:cs="EB Garamond"/>
        </w:rPr>
        <w:lastRenderedPageBreak/>
        <w:t xml:space="preserve">maatschappelijke problemen een belangrijke rol, denk aan de COVID-19 pandemie, de effecten van stikstof en bijvoorbeeld de opwarming van de aarde waarbij partijen twijfel zullen proberen te 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grote impact van sociale media. </w:t>
      </w:r>
    </w:p>
    <w:p w14:paraId="581D80D0" w14:textId="77777777" w:rsidR="00F40501" w:rsidRPr="00CB402B" w:rsidRDefault="00F40501" w:rsidP="00F40501">
      <w:pPr>
        <w:rPr>
          <w:rFonts w:cs="EB Garamond"/>
        </w:rPr>
      </w:pPr>
      <w:r w:rsidRPr="00CB402B">
        <w:rPr>
          <w:rFonts w:cs="EB Garamond"/>
        </w:rPr>
        <w:t>De vraag die zich ook opdringt is: kunnen we ons in de universiteit wel met goed fatsoen, als bewuste burgers en als het instituut dat geacht wordt een constructieve bijdrage aan de samenleving te leveren, een neutrale houding permitteren? Kunnen we de rol van ‘</w:t>
      </w:r>
      <w:proofErr w:type="spellStart"/>
      <w:r w:rsidRPr="00CB402B">
        <w:rPr>
          <w:rFonts w:cs="EB Garamond"/>
        </w:rPr>
        <w:t>honest</w:t>
      </w:r>
      <w:proofErr w:type="spellEnd"/>
      <w:r w:rsidRPr="00CB402B">
        <w:rPr>
          <w:rFonts w:cs="EB Garamond"/>
        </w:rPr>
        <w:t xml:space="preserve"> broker’ aannemen? Dat is dus erg context afhankelijk. Het is duidelijk dat er een wijd scala aan onderwerpen en problemen is die raken aan de grondbeginselen van onze samenleving, aan de normen en waarden waar we in de open democratische samenleving actief voor in moeten staan. Er zijn ook veel problemen die misschien niet meteen afgeleid kunnen worden uit die waarden en 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w:t>
      </w:r>
      <w:proofErr w:type="spellStart"/>
      <w:r w:rsidRPr="00CB402B">
        <w:rPr>
          <w:rFonts w:cs="EB Garamond"/>
        </w:rPr>
        <w:t>Sustainable</w:t>
      </w:r>
      <w:proofErr w:type="spellEnd"/>
      <w:r w:rsidRPr="00CB402B">
        <w:rPr>
          <w:rFonts w:cs="EB Garamond"/>
        </w:rPr>
        <w:t xml:space="preserve"> Development Goals’.</w:t>
      </w:r>
      <w:r w:rsidRPr="00CB402B">
        <w:rPr>
          <w:rStyle w:val="FootnoteReference"/>
          <w:rFonts w:cs="EB Garamond"/>
          <w:color w:val="000000"/>
        </w:rPr>
        <w:footnoteReference w:id="195"/>
      </w:r>
      <w:r w:rsidRPr="00CB402B">
        <w:rPr>
          <w:rFonts w:cs="EB Garamond"/>
        </w:rPr>
        <w:t xml:space="preserve"> Het </w:t>
      </w:r>
      <w:r w:rsidRPr="00CB402B">
        <w:rPr>
          <w:rFonts w:cs="EB Garamond"/>
        </w:rPr>
        <w:lastRenderedPageBreak/>
        <w:t xml:space="preserve">zijn grote thema’s, juist van deze orde, die de EU in rapport van </w:t>
      </w:r>
      <w:proofErr w:type="spellStart"/>
      <w:r w:rsidRPr="00CB402B">
        <w:rPr>
          <w:rFonts w:cs="EB Garamond"/>
        </w:rPr>
        <w:t>Mariana</w:t>
      </w:r>
      <w:proofErr w:type="spellEnd"/>
      <w:r w:rsidRPr="00CB402B">
        <w:rPr>
          <w:rFonts w:cs="EB Garamond"/>
        </w:rPr>
        <w:t xml:space="preserve"> </w:t>
      </w:r>
      <w:proofErr w:type="spellStart"/>
      <w:r w:rsidRPr="00CB402B">
        <w:rPr>
          <w:rFonts w:cs="EB Garamond"/>
        </w:rPr>
        <w:t>Mazzucto</w:t>
      </w:r>
      <w:proofErr w:type="spellEnd"/>
      <w:r w:rsidRPr="00CB402B">
        <w:rPr>
          <w:rFonts w:cs="EB Garamond"/>
        </w:rPr>
        <w:t xml:space="preserve"> ziet als het kader van haar totale missie voor onderzoek en innovatie.</w:t>
      </w:r>
      <w:r w:rsidRPr="00CB402B">
        <w:rPr>
          <w:rStyle w:val="FootnoteReference"/>
          <w:rFonts w:cs="EB Garamond"/>
          <w:color w:val="000000"/>
        </w:rPr>
        <w:footnoteReference w:id="196"/>
      </w:r>
      <w:r w:rsidRPr="00CB402B">
        <w:rPr>
          <w:rFonts w:cs="EB Garamond"/>
        </w:rPr>
        <w:t xml:space="preserve"> Hier komen alle elementen van Public Engagement zoals we die in het Open </w:t>
      </w:r>
      <w:proofErr w:type="spellStart"/>
      <w:r w:rsidRPr="00CB402B">
        <w:rPr>
          <w:rFonts w:cs="EB Garamond"/>
        </w:rPr>
        <w:t>Science</w:t>
      </w:r>
      <w:proofErr w:type="spellEnd"/>
      <w:r w:rsidRPr="00CB402B">
        <w:rPr>
          <w:rFonts w:cs="EB Garamond"/>
        </w:rPr>
        <w:t xml:space="preserve"> programma nu implementeren aan de orde. </w:t>
      </w:r>
      <w:proofErr w:type="spellStart"/>
      <w:r w:rsidRPr="00CB402B">
        <w:rPr>
          <w:rFonts w:cs="EB Garamond"/>
        </w:rPr>
        <w:t>Mazzucato</w:t>
      </w:r>
      <w:proofErr w:type="spellEnd"/>
      <w:r w:rsidRPr="00CB402B">
        <w:rPr>
          <w:rFonts w:cs="EB Garamond"/>
        </w:rPr>
        <w:t xml:space="preserve"> geeft een paar voorbeelden van missies in het domein van duurzaamheid en gezondheid. Er zijn ook brandende grote vragen op het gebied van sociale wetenschappen en geesteswetenschappen en economie. Denk ook aan de dreigende ontwrichting door sociaaleconomische ongelijkheid in werk, onderwijs en toegang tot gezondheidszorg; het veiligstellen van instituties in de democratische rechtstaat en vrije meningsuiting. 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7EE384C2" w14:textId="77777777" w:rsidR="00F40501" w:rsidRPr="00CB402B" w:rsidRDefault="00F40501" w:rsidP="00F40501">
      <w:pPr>
        <w:rPr>
          <w:rFonts w:cs="EB Garamond"/>
        </w:rPr>
      </w:pPr>
      <w:r w:rsidRPr="00CB402B">
        <w:rPr>
          <w:rFonts w:cs="EB Garamond"/>
        </w:rPr>
        <w:t>In de zestiger en zeventiger jaren van de vorige eeuw was er een sterke academische stroming die vanuit de zogeheten Kritische Theorie commentaar gaf op de samenleving zoals die zich na de Tweede Wereldoorlog en in de Koude Oorlog had ontwikkeld.</w:t>
      </w:r>
      <w:r w:rsidRPr="00CB402B">
        <w:rPr>
          <w:rStyle w:val="FootnoteReference"/>
          <w:rFonts w:cs="EB Garamond"/>
          <w:color w:val="000000"/>
        </w:rPr>
        <w:footnoteReference w:id="197"/>
      </w:r>
      <w:r w:rsidRPr="00CB402B">
        <w:rPr>
          <w:rFonts w:cs="EB Garamond"/>
        </w:rPr>
        <w:t xml:space="preserve"> Deze stroming ging bepaald niet voorbij aan zelfkritiek ten aanzien van de rol van de academie en de universiteiten. De ideeën van die beweging resoneren nu weer in moderne vormen in Open </w:t>
      </w:r>
      <w:proofErr w:type="spellStart"/>
      <w:r w:rsidRPr="00CB402B">
        <w:rPr>
          <w:rFonts w:cs="EB Garamond"/>
        </w:rPr>
        <w:t>Science</w:t>
      </w:r>
      <w:proofErr w:type="spellEnd"/>
      <w:r w:rsidRPr="00CB402B">
        <w:rPr>
          <w:rFonts w:cs="EB Garamond"/>
        </w:rPr>
        <w:t>.</w:t>
      </w:r>
      <w:r w:rsidRPr="00CB402B">
        <w:rPr>
          <w:rStyle w:val="FootnoteReference"/>
          <w:rFonts w:cs="EB Garamond"/>
          <w:color w:val="000000"/>
        </w:rPr>
        <w:footnoteReference w:id="198"/>
      </w:r>
      <w:r w:rsidRPr="00CB402B">
        <w:rPr>
          <w:rFonts w:cs="EB Garamond"/>
        </w:rPr>
        <w:t xml:space="preserve"> Vanwege de kritische houding, houdt Open </w:t>
      </w:r>
      <w:proofErr w:type="spellStart"/>
      <w:r w:rsidRPr="00CB402B">
        <w:rPr>
          <w:rFonts w:cs="EB Garamond"/>
        </w:rPr>
        <w:t>Science</w:t>
      </w:r>
      <w:proofErr w:type="spellEnd"/>
      <w:r w:rsidRPr="00CB402B">
        <w:rPr>
          <w:rFonts w:cs="EB Garamond"/>
        </w:rPr>
        <w:t xml:space="preserve"> en Public Engagement voor sommigen een levensgroot gevaar in. Het zet immers de deur van de academie open voor publieke partijen, </w:t>
      </w:r>
      <w:r w:rsidRPr="00CB402B">
        <w:rPr>
          <w:rFonts w:cs="EB Garamond"/>
        </w:rPr>
        <w:lastRenderedPageBreak/>
        <w:t>‘</w:t>
      </w:r>
      <w:proofErr w:type="spellStart"/>
      <w:r w:rsidRPr="00CB402B">
        <w:rPr>
          <w:rFonts w:cs="EB Garamond"/>
        </w:rPr>
        <w:t>the</w:t>
      </w:r>
      <w:proofErr w:type="spellEnd"/>
      <w:r w:rsidRPr="00CB402B">
        <w:rPr>
          <w:rFonts w:cs="EB Garamond"/>
        </w:rPr>
        <w:t xml:space="preserve"> public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its</w:t>
      </w:r>
      <w:proofErr w:type="spellEnd"/>
      <w:r w:rsidRPr="00CB402B">
        <w:rPr>
          <w:rFonts w:cs="EB Garamond"/>
        </w:rPr>
        <w:t xml:space="preserve"> </w:t>
      </w:r>
      <w:proofErr w:type="spellStart"/>
      <w:r w:rsidRPr="00CB402B">
        <w:rPr>
          <w:rFonts w:cs="EB Garamond"/>
        </w:rPr>
        <w:t>problems</w:t>
      </w:r>
      <w:proofErr w:type="spellEnd"/>
      <w:r w:rsidRPr="00CB402B">
        <w:rPr>
          <w:rFonts w:cs="EB Garamond"/>
        </w:rPr>
        <w:t>’. Dat is mooi. Maar het opent ook de deur voor private en financieel machtige partijen. Zoals de grote ‘</w:t>
      </w:r>
      <w:proofErr w:type="spellStart"/>
      <w:r w:rsidRPr="00CB402B">
        <w:rPr>
          <w:rFonts w:cs="EB Garamond"/>
        </w:rPr>
        <w:t>tech</w:t>
      </w:r>
      <w:proofErr w:type="spellEnd"/>
      <w:r w:rsidRPr="00CB402B">
        <w:rPr>
          <w:rFonts w:cs="EB Garamond"/>
        </w:rPr>
        <w:t>’ bedrijven andere multinationals en zoals boven al beschreven de ministeries van defensie en haar toeleveringsbedrijven. Er wordt bovendien terecht gewezen op de enorme ongelijkheid tussen de landen in het rijke Noordwesten en in ‘The Global South’ in financiële en technische mogelijkheden op Open Data en Software te gebruiken en verder te brengen naar bijvoorbeeld de markt. In de huidige praktijk valt Open Access, FAIR DATA en public engagement daardoor heel slecht uit voor de landen en hun bewoners in The Global South.</w:t>
      </w:r>
    </w:p>
    <w:p w14:paraId="7968F538" w14:textId="77777777" w:rsidR="00F40501" w:rsidRPr="00CB402B" w:rsidRDefault="00F40501" w:rsidP="00F40501">
      <w:pPr>
        <w:rPr>
          <w:rFonts w:cs="EB Garamond"/>
          <w:color w:val="000000"/>
        </w:rPr>
      </w:pPr>
      <w:r w:rsidRPr="00CB402B">
        <w:rPr>
          <w:rFonts w:cs="EB Garamond"/>
        </w:rPr>
        <w:t>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zeer dominant geweest. We zijn nu wel in een andere tijd aangekomen. Na de financiële crisis, na het falen van het experiment van de neoliberale economen is er een wereldwijde bezinning op het idee van de vrije markt, op de regulerende rol van de overheid en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global</w:t>
      </w:r>
      <w:proofErr w:type="spellEnd"/>
      <w:r w:rsidRPr="00CB402B">
        <w:rPr>
          <w:rFonts w:cs="EB Garamond"/>
        </w:rPr>
        <w:t xml:space="preserve"> </w:t>
      </w:r>
      <w:proofErr w:type="spellStart"/>
      <w:r w:rsidRPr="00CB402B">
        <w:rPr>
          <w:rFonts w:cs="EB Garamond"/>
        </w:rPr>
        <w:t>village</w:t>
      </w:r>
      <w:proofErr w:type="spellEnd"/>
      <w:r w:rsidRPr="00CB402B">
        <w:rPr>
          <w:rFonts w:cs="EB Garamond"/>
        </w:rPr>
        <w:t xml:space="preserve">’. Dit is ook sinds 2014 in de academie en de universiteit gaande, dat is een debat vanuit de economische, sociale wetenschappen, maar ook gevoed door de humaniora over welke keuze kunnen en zouden we moeten gaan maken ten aanzicht van de inrichting van de samenleving. Daar komen wetenschappelijke argumenten, ethiek, politieke-filosofie en onze politieke of religieuze overtuigingen bij elkaar en met elkaar in gesprek. Uit eindelijk gaat dat over beleidsbeslissingen in een </w:t>
      </w:r>
      <w:proofErr w:type="spellStart"/>
      <w:r w:rsidRPr="00CB402B">
        <w:rPr>
          <w:rFonts w:cs="EB Garamond"/>
        </w:rPr>
        <w:t>deliberatieve</w:t>
      </w:r>
      <w:proofErr w:type="spellEnd"/>
      <w:r w:rsidRPr="00CB402B">
        <w:rPr>
          <w:rFonts w:cs="EB Garamond"/>
        </w:rPr>
        <w:t xml:space="preserve"> democratische context, waar de academie spreekt met de burgers en meestal niet het laatste beslissende woord heeft. </w:t>
      </w:r>
    </w:p>
    <w:p w14:paraId="4A94512A" w14:textId="77777777" w:rsidR="00F40501" w:rsidRPr="00CB402B" w:rsidRDefault="00F40501" w:rsidP="00F40501">
      <w:pPr>
        <w:pStyle w:val="Heading2"/>
        <w:rPr>
          <w:color w:val="000000"/>
          <w:lang w:val="nl-NL"/>
        </w:rPr>
      </w:pPr>
      <w:bookmarkStart w:id="89" w:name="_Toc134718946"/>
      <w:r w:rsidRPr="00CB402B">
        <w:rPr>
          <w:lang w:val="nl-NL"/>
        </w:rPr>
        <w:lastRenderedPageBreak/>
        <w:t>De mondiale samenleving</w:t>
      </w:r>
      <w:bookmarkEnd w:id="89"/>
    </w:p>
    <w:p w14:paraId="36FAA0C9" w14:textId="77777777" w:rsidR="00F40501" w:rsidRPr="00CB402B" w:rsidRDefault="00F40501" w:rsidP="003C671D">
      <w:pPr>
        <w:pStyle w:val="AfterSection"/>
        <w:rPr>
          <w:lang w:val="nl-NL"/>
        </w:rPr>
      </w:pPr>
      <w:r w:rsidRPr="00CB402B">
        <w:rPr>
          <w:lang w:val="nl-NL"/>
        </w:rPr>
        <w:t>Ondanks dat de wereld volgens sommigen één groot dorp is waarin iedereen continue is verbonden, hebben we in het Noorden, de Europa en de VS, toch vaak The Global South te weinig op ons netvlies. UNESCO heeft in november 2021 na een lange en grondige consultatieperiode in haar ‘</w:t>
      </w:r>
      <w:proofErr w:type="spellStart"/>
      <w:r w:rsidRPr="00CB402B">
        <w:rPr>
          <w:lang w:val="nl-NL"/>
        </w:rPr>
        <w:t>Recommendations</w:t>
      </w:r>
      <w:proofErr w:type="spellEnd"/>
      <w:r w:rsidRPr="00CB402B">
        <w:rPr>
          <w:lang w:val="nl-NL"/>
        </w:rPr>
        <w:t xml:space="preserve"> on Open </w:t>
      </w:r>
      <w:proofErr w:type="spellStart"/>
      <w:r w:rsidRPr="00CB402B">
        <w:rPr>
          <w:lang w:val="nl-NL"/>
        </w:rPr>
        <w:t>Science</w:t>
      </w:r>
      <w:proofErr w:type="spellEnd"/>
      <w:r w:rsidRPr="00CB402B">
        <w:rPr>
          <w:lang w:val="nl-NL"/>
        </w:rPr>
        <w:t xml:space="preserve">’ misschien wel de beste expressie van The Global </w:t>
      </w:r>
      <w:proofErr w:type="spellStart"/>
      <w:r w:rsidRPr="00CB402B">
        <w:rPr>
          <w:lang w:val="nl-NL"/>
        </w:rPr>
        <w:t>Perspective</w:t>
      </w:r>
      <w:proofErr w:type="spellEnd"/>
      <w:r w:rsidRPr="00CB402B">
        <w:rPr>
          <w:lang w:val="nl-NL"/>
        </w:rPr>
        <w:t xml:space="preserve"> vastgesteld.</w:t>
      </w:r>
      <w:r w:rsidRPr="00CB402B">
        <w:rPr>
          <w:rStyle w:val="FootnoteReference"/>
          <w:rFonts w:cs="EB Garamond"/>
          <w:lang w:val="nl-NL"/>
        </w:rPr>
        <w:footnoteReference w:id="199"/>
      </w:r>
      <w:r w:rsidRPr="00CB402B">
        <w:rPr>
          <w:lang w:val="nl-NL"/>
        </w:rPr>
        <w:t xml:space="preserve"> In de preambule vinden we krachtige stellingen die het waarom, de verwachting en de belofte van de transitie naar Open </w:t>
      </w:r>
      <w:proofErr w:type="spellStart"/>
      <w:r w:rsidRPr="00CB402B">
        <w:rPr>
          <w:lang w:val="nl-NL"/>
        </w:rPr>
        <w:t>Science</w:t>
      </w:r>
      <w:proofErr w:type="spellEnd"/>
      <w:r w:rsidRPr="00CB402B">
        <w:rPr>
          <w:lang w:val="nl-NL"/>
        </w:rPr>
        <w:t xml:space="preserve"> helder samenvatten. De eerste twee stellingen zijn duidelijk: </w:t>
      </w:r>
    </w:p>
    <w:p w14:paraId="47F70168" w14:textId="77777777" w:rsidR="00F40501" w:rsidRPr="00CB402B" w:rsidRDefault="00F40501" w:rsidP="00F40501">
      <w:pPr>
        <w:pStyle w:val="Quote"/>
      </w:pPr>
      <w:r w:rsidRPr="00CB402B">
        <w:t>‘</w:t>
      </w:r>
      <w:proofErr w:type="spellStart"/>
      <w:r w:rsidRPr="00CB402B">
        <w:t>Recognizing</w:t>
      </w:r>
      <w:proofErr w:type="spellEnd"/>
      <w:r w:rsidRPr="00CB402B">
        <w:t xml:space="preserve"> </w:t>
      </w:r>
      <w:proofErr w:type="spellStart"/>
      <w:r w:rsidRPr="00CB402B">
        <w:t>the</w:t>
      </w:r>
      <w:proofErr w:type="spellEnd"/>
      <w:r w:rsidRPr="00CB402B">
        <w:t xml:space="preserve"> </w:t>
      </w:r>
      <w:proofErr w:type="spellStart"/>
      <w:r w:rsidRPr="00CB402B">
        <w:t>urgency</w:t>
      </w:r>
      <w:proofErr w:type="spellEnd"/>
      <w:r w:rsidRPr="00CB402B">
        <w:t xml:space="preserve"> of </w:t>
      </w:r>
      <w:proofErr w:type="spellStart"/>
      <w:r w:rsidRPr="00CB402B">
        <w:t>addressing</w:t>
      </w:r>
      <w:proofErr w:type="spellEnd"/>
      <w:r w:rsidRPr="00CB402B">
        <w:t xml:space="preserve"> complex </w:t>
      </w:r>
      <w:proofErr w:type="spellStart"/>
      <w:r w:rsidRPr="00CB402B">
        <w:t>and</w:t>
      </w:r>
      <w:proofErr w:type="spellEnd"/>
      <w:r w:rsidRPr="00CB402B">
        <w:t xml:space="preserve"> </w:t>
      </w:r>
      <w:proofErr w:type="spellStart"/>
      <w:r w:rsidRPr="00CB402B">
        <w:t>interconnected</w:t>
      </w:r>
      <w:proofErr w:type="spellEnd"/>
      <w:r w:rsidRPr="00CB402B">
        <w:t xml:space="preserve"> </w:t>
      </w:r>
      <w:proofErr w:type="spellStart"/>
      <w:r w:rsidRPr="00CB402B">
        <w:t>environmental</w:t>
      </w:r>
      <w:proofErr w:type="spellEnd"/>
      <w:r w:rsidRPr="00CB402B">
        <w:t xml:space="preserve">, </w:t>
      </w:r>
      <w:proofErr w:type="spellStart"/>
      <w:r w:rsidRPr="00CB402B">
        <w:t>social</w:t>
      </w:r>
      <w:proofErr w:type="spellEnd"/>
      <w:r w:rsidRPr="00CB402B">
        <w:t xml:space="preserve"> </w:t>
      </w:r>
      <w:proofErr w:type="spellStart"/>
      <w:r w:rsidRPr="00CB402B">
        <w:t>and</w:t>
      </w:r>
      <w:proofErr w:type="spellEnd"/>
      <w:r w:rsidRPr="00CB402B">
        <w:t xml:space="preserve"> </w:t>
      </w:r>
      <w:proofErr w:type="spellStart"/>
      <w:r w:rsidRPr="00CB402B">
        <w:t>economic</w:t>
      </w:r>
      <w:proofErr w:type="spellEnd"/>
      <w:r w:rsidRPr="00CB402B">
        <w:t xml:space="preserve"> </w:t>
      </w:r>
      <w:proofErr w:type="spellStart"/>
      <w:r w:rsidRPr="00CB402B">
        <w:t>challenges</w:t>
      </w:r>
      <w:proofErr w:type="spellEnd"/>
      <w:r w:rsidRPr="00CB402B">
        <w:t xml:space="preserve"> </w:t>
      </w:r>
      <w:proofErr w:type="spellStart"/>
      <w:r w:rsidRPr="00CB402B">
        <w:t>for</w:t>
      </w:r>
      <w:proofErr w:type="spellEnd"/>
      <w:r w:rsidRPr="00CB402B">
        <w:t xml:space="preserve"> </w:t>
      </w:r>
      <w:proofErr w:type="spellStart"/>
      <w:r w:rsidRPr="00CB402B">
        <w:t>the</w:t>
      </w:r>
      <w:proofErr w:type="spellEnd"/>
      <w:r w:rsidRPr="00CB402B">
        <w:t xml:space="preserve"> </w:t>
      </w:r>
      <w:proofErr w:type="spellStart"/>
      <w:r w:rsidRPr="00CB402B">
        <w:t>people</w:t>
      </w:r>
      <w:proofErr w:type="spellEnd"/>
      <w:r w:rsidRPr="00CB402B">
        <w:t xml:space="preserve"> </w:t>
      </w:r>
      <w:proofErr w:type="spellStart"/>
      <w:r w:rsidRPr="00CB402B">
        <w:t>and</w:t>
      </w:r>
      <w:proofErr w:type="spellEnd"/>
      <w:r w:rsidRPr="00CB402B">
        <w:t xml:space="preserve"> </w:t>
      </w:r>
      <w:proofErr w:type="spellStart"/>
      <w:r w:rsidRPr="00CB402B">
        <w:t>the</w:t>
      </w:r>
      <w:proofErr w:type="spellEnd"/>
      <w:r w:rsidRPr="00CB402B">
        <w:t xml:space="preserve"> </w:t>
      </w:r>
      <w:proofErr w:type="spellStart"/>
      <w:r w:rsidRPr="00CB402B">
        <w:t>planet</w:t>
      </w:r>
      <w:proofErr w:type="spellEnd"/>
      <w:r w:rsidRPr="00CB402B">
        <w:t xml:space="preserve">, </w:t>
      </w:r>
      <w:proofErr w:type="spellStart"/>
      <w:r w:rsidRPr="00CB402B">
        <w:t>including</w:t>
      </w:r>
      <w:proofErr w:type="spellEnd"/>
      <w:r w:rsidRPr="00CB402B">
        <w:t xml:space="preserve"> </w:t>
      </w:r>
      <w:proofErr w:type="spellStart"/>
      <w:r w:rsidRPr="00CB402B">
        <w:t>poverty</w:t>
      </w:r>
      <w:proofErr w:type="spellEnd"/>
      <w:r w:rsidRPr="00CB402B">
        <w:t xml:space="preserve">, health issues, access </w:t>
      </w:r>
      <w:proofErr w:type="spellStart"/>
      <w:r w:rsidRPr="00CB402B">
        <w:t>to</w:t>
      </w:r>
      <w:proofErr w:type="spellEnd"/>
      <w:r w:rsidRPr="00CB402B">
        <w:t xml:space="preserve"> </w:t>
      </w:r>
      <w:proofErr w:type="spellStart"/>
      <w:r w:rsidRPr="00CB402B">
        <w:t>education</w:t>
      </w:r>
      <w:proofErr w:type="spellEnd"/>
      <w:r w:rsidRPr="00CB402B">
        <w:t xml:space="preserve">, </w:t>
      </w:r>
      <w:proofErr w:type="spellStart"/>
      <w:r w:rsidRPr="00CB402B">
        <w:t>rising</w:t>
      </w:r>
      <w:proofErr w:type="spellEnd"/>
      <w:r w:rsidRPr="00CB402B">
        <w:t xml:space="preserve"> </w:t>
      </w:r>
      <w:proofErr w:type="spellStart"/>
      <w:r w:rsidRPr="00CB402B">
        <w:t>inequalities</w:t>
      </w:r>
      <w:proofErr w:type="spellEnd"/>
      <w:r w:rsidRPr="00CB402B">
        <w:t xml:space="preserve"> </w:t>
      </w:r>
      <w:proofErr w:type="spellStart"/>
      <w:r w:rsidRPr="00CB402B">
        <w:t>and</w:t>
      </w:r>
      <w:proofErr w:type="spellEnd"/>
      <w:r w:rsidRPr="00CB402B">
        <w:t xml:space="preserve"> </w:t>
      </w:r>
      <w:proofErr w:type="spellStart"/>
      <w:r w:rsidRPr="00CB402B">
        <w:t>disparities</w:t>
      </w:r>
      <w:proofErr w:type="spellEnd"/>
      <w:r w:rsidRPr="00CB402B">
        <w:t xml:space="preserve"> of opportunity, </w:t>
      </w:r>
      <w:proofErr w:type="spellStart"/>
      <w:r w:rsidRPr="00CB402B">
        <w:t>increasing</w:t>
      </w:r>
      <w:proofErr w:type="spellEnd"/>
      <w:r w:rsidRPr="00CB402B">
        <w:t xml:space="preserve"> </w:t>
      </w:r>
      <w:proofErr w:type="spellStart"/>
      <w:r w:rsidRPr="00CB402B">
        <w:t>science</w:t>
      </w:r>
      <w:proofErr w:type="spellEnd"/>
      <w:r w:rsidRPr="00CB402B">
        <w:t xml:space="preserve">, </w:t>
      </w:r>
      <w:proofErr w:type="spellStart"/>
      <w:r w:rsidRPr="00CB402B">
        <w:t>technology</w:t>
      </w:r>
      <w:proofErr w:type="spellEnd"/>
      <w:r w:rsidRPr="00CB402B">
        <w:t xml:space="preserve"> </w:t>
      </w:r>
      <w:proofErr w:type="spellStart"/>
      <w:r w:rsidRPr="00CB402B">
        <w:t>and</w:t>
      </w:r>
      <w:proofErr w:type="spellEnd"/>
      <w:r w:rsidRPr="00CB402B">
        <w:t xml:space="preserve"> </w:t>
      </w:r>
      <w:proofErr w:type="spellStart"/>
      <w:r w:rsidRPr="00CB402B">
        <w:t>innovation</w:t>
      </w:r>
      <w:proofErr w:type="spellEnd"/>
      <w:r w:rsidRPr="00CB402B">
        <w:t xml:space="preserve"> </w:t>
      </w:r>
      <w:proofErr w:type="spellStart"/>
      <w:r w:rsidRPr="00CB402B">
        <w:t>gaps</w:t>
      </w:r>
      <w:proofErr w:type="spellEnd"/>
      <w:r w:rsidRPr="00CB402B">
        <w:t xml:space="preserve">, </w:t>
      </w:r>
      <w:proofErr w:type="spellStart"/>
      <w:r w:rsidRPr="00CB402B">
        <w:t>natural</w:t>
      </w:r>
      <w:proofErr w:type="spellEnd"/>
      <w:r w:rsidRPr="00CB402B">
        <w:t xml:space="preserve"> resource </w:t>
      </w:r>
      <w:proofErr w:type="spellStart"/>
      <w:r w:rsidRPr="00CB402B">
        <w:t>depletion</w:t>
      </w:r>
      <w:proofErr w:type="spellEnd"/>
      <w:r w:rsidRPr="00CB402B">
        <w:t xml:space="preserve">, </w:t>
      </w:r>
      <w:proofErr w:type="spellStart"/>
      <w:r w:rsidRPr="00CB402B">
        <w:t>loss</w:t>
      </w:r>
      <w:proofErr w:type="spellEnd"/>
      <w:r w:rsidRPr="00CB402B">
        <w:t xml:space="preserve"> of </w:t>
      </w:r>
      <w:proofErr w:type="spellStart"/>
      <w:r w:rsidRPr="00CB402B">
        <w:t>biodiversity</w:t>
      </w:r>
      <w:proofErr w:type="spellEnd"/>
      <w:r w:rsidRPr="00CB402B">
        <w:t xml:space="preserve">, land </w:t>
      </w:r>
      <w:proofErr w:type="spellStart"/>
      <w:r w:rsidRPr="00CB402B">
        <w:t>degradation</w:t>
      </w:r>
      <w:proofErr w:type="spellEnd"/>
      <w:r w:rsidRPr="00CB402B">
        <w:t xml:space="preserve">, </w:t>
      </w:r>
      <w:proofErr w:type="spellStart"/>
      <w:r w:rsidRPr="00CB402B">
        <w:t>climate</w:t>
      </w:r>
      <w:proofErr w:type="spellEnd"/>
      <w:r w:rsidRPr="00CB402B">
        <w:t xml:space="preserve"> change, </w:t>
      </w:r>
      <w:proofErr w:type="spellStart"/>
      <w:r w:rsidRPr="00CB402B">
        <w:t>natural</w:t>
      </w:r>
      <w:proofErr w:type="spellEnd"/>
      <w:r w:rsidRPr="00CB402B">
        <w:t xml:space="preserve"> </w:t>
      </w:r>
      <w:proofErr w:type="spellStart"/>
      <w:r w:rsidRPr="00CB402B">
        <w:t>and</w:t>
      </w:r>
      <w:proofErr w:type="spellEnd"/>
      <w:r w:rsidRPr="00CB402B">
        <w:t xml:space="preserve"> human-made disasters, </w:t>
      </w:r>
      <w:proofErr w:type="spellStart"/>
      <w:r w:rsidRPr="00CB402B">
        <w:t>spiralling</w:t>
      </w:r>
      <w:proofErr w:type="spellEnd"/>
      <w:r w:rsidRPr="00CB402B">
        <w:t xml:space="preserve"> </w:t>
      </w:r>
      <w:proofErr w:type="spellStart"/>
      <w:r w:rsidRPr="00CB402B">
        <w:t>conflicts</w:t>
      </w:r>
      <w:proofErr w:type="spellEnd"/>
      <w:r w:rsidRPr="00CB402B">
        <w:t xml:space="preserve"> </w:t>
      </w:r>
      <w:proofErr w:type="spellStart"/>
      <w:r w:rsidRPr="00CB402B">
        <w:t>and</w:t>
      </w:r>
      <w:proofErr w:type="spellEnd"/>
      <w:r w:rsidRPr="00CB402B">
        <w:t xml:space="preserve"> </w:t>
      </w:r>
      <w:proofErr w:type="spellStart"/>
      <w:r w:rsidRPr="00CB402B">
        <w:t>related</w:t>
      </w:r>
      <w:proofErr w:type="spellEnd"/>
      <w:r w:rsidRPr="00CB402B">
        <w:t xml:space="preserve"> </w:t>
      </w:r>
      <w:proofErr w:type="spellStart"/>
      <w:r w:rsidRPr="00CB402B">
        <w:t>humanitarian</w:t>
      </w:r>
      <w:proofErr w:type="spellEnd"/>
      <w:r w:rsidRPr="00CB402B">
        <w:t xml:space="preserve"> crises, </w:t>
      </w:r>
    </w:p>
    <w:p w14:paraId="69FDCA12" w14:textId="77777777" w:rsidR="00F40501" w:rsidRPr="00CB402B" w:rsidRDefault="00F40501" w:rsidP="00F40501">
      <w:pPr>
        <w:pStyle w:val="Quote"/>
      </w:pPr>
      <w:proofErr w:type="spellStart"/>
      <w:r w:rsidRPr="00CB402B">
        <w:t>Acknowledging</w:t>
      </w:r>
      <w:proofErr w:type="spellEnd"/>
      <w:r w:rsidRPr="00CB402B">
        <w:t xml:space="preserve"> </w:t>
      </w:r>
      <w:proofErr w:type="spellStart"/>
      <w:r w:rsidRPr="00CB402B">
        <w:t>the</w:t>
      </w:r>
      <w:proofErr w:type="spellEnd"/>
      <w:r w:rsidRPr="00CB402B">
        <w:t xml:space="preserve"> </w:t>
      </w:r>
      <w:proofErr w:type="spellStart"/>
      <w:r w:rsidRPr="00CB402B">
        <w:t>vital</w:t>
      </w:r>
      <w:proofErr w:type="spellEnd"/>
      <w:r w:rsidRPr="00CB402B">
        <w:t xml:space="preserve"> </w:t>
      </w:r>
      <w:proofErr w:type="spellStart"/>
      <w:r w:rsidRPr="00CB402B">
        <w:t>importance</w:t>
      </w:r>
      <w:proofErr w:type="spellEnd"/>
      <w:r w:rsidRPr="00CB402B">
        <w:t xml:space="preserve"> of </w:t>
      </w:r>
      <w:proofErr w:type="spellStart"/>
      <w:r w:rsidRPr="00CB402B">
        <w:t>science</w:t>
      </w:r>
      <w:proofErr w:type="spellEnd"/>
      <w:r w:rsidRPr="00CB402B">
        <w:t xml:space="preserve">, </w:t>
      </w:r>
      <w:proofErr w:type="spellStart"/>
      <w:r w:rsidRPr="00CB402B">
        <w:t>technology</w:t>
      </w:r>
      <w:proofErr w:type="spellEnd"/>
      <w:r w:rsidRPr="00CB402B">
        <w:t xml:space="preserve"> </w:t>
      </w:r>
      <w:proofErr w:type="spellStart"/>
      <w:r w:rsidRPr="00CB402B">
        <w:t>and</w:t>
      </w:r>
      <w:proofErr w:type="spellEnd"/>
      <w:r w:rsidRPr="00CB402B">
        <w:t xml:space="preserve"> </w:t>
      </w:r>
      <w:proofErr w:type="spellStart"/>
      <w:r w:rsidRPr="00CB402B">
        <w:t>innovation</w:t>
      </w:r>
      <w:proofErr w:type="spellEnd"/>
      <w:r w:rsidRPr="00CB402B">
        <w:t xml:space="preserve"> (STI) </w:t>
      </w:r>
      <w:proofErr w:type="spellStart"/>
      <w:r w:rsidRPr="00CB402B">
        <w:t>to</w:t>
      </w:r>
      <w:proofErr w:type="spellEnd"/>
      <w:r w:rsidRPr="00CB402B">
        <w:t xml:space="preserve"> </w:t>
      </w:r>
      <w:proofErr w:type="spellStart"/>
      <w:r w:rsidRPr="00CB402B">
        <w:t>respond</w:t>
      </w:r>
      <w:proofErr w:type="spellEnd"/>
      <w:r w:rsidRPr="00CB402B">
        <w:t xml:space="preserve"> </w:t>
      </w:r>
      <w:proofErr w:type="spellStart"/>
      <w:r w:rsidRPr="00CB402B">
        <w:t>to</w:t>
      </w:r>
      <w:proofErr w:type="spellEnd"/>
      <w:r w:rsidRPr="00CB402B">
        <w:t xml:space="preserve"> these </w:t>
      </w:r>
      <w:proofErr w:type="spellStart"/>
      <w:r w:rsidRPr="00CB402B">
        <w:t>challenges</w:t>
      </w:r>
      <w:proofErr w:type="spellEnd"/>
      <w:r w:rsidRPr="00CB402B">
        <w:t xml:space="preserve"> </w:t>
      </w:r>
      <w:proofErr w:type="spellStart"/>
      <w:r w:rsidRPr="00CB402B">
        <w:t>by</w:t>
      </w:r>
      <w:proofErr w:type="spellEnd"/>
      <w:r w:rsidRPr="00CB402B">
        <w:t xml:space="preserve"> </w:t>
      </w:r>
      <w:proofErr w:type="spellStart"/>
      <w:r w:rsidRPr="00CB402B">
        <w:t>providing</w:t>
      </w:r>
      <w:proofErr w:type="spellEnd"/>
      <w:r w:rsidRPr="00CB402B">
        <w:t xml:space="preserve"> </w:t>
      </w:r>
      <w:proofErr w:type="spellStart"/>
      <w:r w:rsidRPr="00CB402B">
        <w:t>solutions</w:t>
      </w:r>
      <w:proofErr w:type="spellEnd"/>
      <w:r w:rsidRPr="00CB402B">
        <w:t xml:space="preserve"> </w:t>
      </w:r>
      <w:proofErr w:type="spellStart"/>
      <w:r w:rsidRPr="00CB402B">
        <w:t>to</w:t>
      </w:r>
      <w:proofErr w:type="spellEnd"/>
      <w:r w:rsidRPr="00CB402B">
        <w:t xml:space="preserve"> </w:t>
      </w:r>
      <w:proofErr w:type="spellStart"/>
      <w:r w:rsidRPr="00CB402B">
        <w:t>improve</w:t>
      </w:r>
      <w:proofErr w:type="spellEnd"/>
      <w:r w:rsidRPr="00CB402B">
        <w:t xml:space="preserve"> human well-</w:t>
      </w:r>
      <w:proofErr w:type="spellStart"/>
      <w:r w:rsidRPr="00CB402B">
        <w:t>being</w:t>
      </w:r>
      <w:proofErr w:type="spellEnd"/>
      <w:r w:rsidRPr="00CB402B">
        <w:t xml:space="preserve">, advance </w:t>
      </w:r>
      <w:proofErr w:type="spellStart"/>
      <w:r w:rsidRPr="00CB402B">
        <w:t>environmental</w:t>
      </w:r>
      <w:proofErr w:type="spellEnd"/>
      <w:r w:rsidRPr="00CB402B">
        <w:t xml:space="preserve"> </w:t>
      </w:r>
      <w:proofErr w:type="spellStart"/>
      <w:r w:rsidRPr="00CB402B">
        <w:t>sustainability</w:t>
      </w:r>
      <w:proofErr w:type="spellEnd"/>
      <w:r w:rsidRPr="00CB402B">
        <w:t xml:space="preserve"> </w:t>
      </w:r>
      <w:proofErr w:type="spellStart"/>
      <w:r w:rsidRPr="00CB402B">
        <w:t>and</w:t>
      </w:r>
      <w:proofErr w:type="spellEnd"/>
      <w:r w:rsidRPr="00CB402B">
        <w:t xml:space="preserve"> respect </w:t>
      </w:r>
      <w:proofErr w:type="spellStart"/>
      <w:r w:rsidRPr="00CB402B">
        <w:t>for</w:t>
      </w:r>
      <w:proofErr w:type="spellEnd"/>
      <w:r w:rsidRPr="00CB402B">
        <w:t xml:space="preserve"> </w:t>
      </w:r>
      <w:proofErr w:type="spellStart"/>
      <w:r w:rsidRPr="00CB402B">
        <w:t>the</w:t>
      </w:r>
      <w:proofErr w:type="spellEnd"/>
      <w:r w:rsidRPr="00CB402B">
        <w:t xml:space="preserve"> </w:t>
      </w:r>
      <w:proofErr w:type="spellStart"/>
      <w:r w:rsidRPr="00CB402B">
        <w:t>planet’s</w:t>
      </w:r>
      <w:proofErr w:type="spellEnd"/>
      <w:r w:rsidRPr="00CB402B">
        <w:t xml:space="preserve"> </w:t>
      </w:r>
      <w:proofErr w:type="spellStart"/>
      <w:r w:rsidRPr="00CB402B">
        <w:t>biological</w:t>
      </w:r>
      <w:proofErr w:type="spellEnd"/>
      <w:r w:rsidRPr="00CB402B">
        <w:t xml:space="preserve"> </w:t>
      </w:r>
      <w:proofErr w:type="spellStart"/>
      <w:r w:rsidRPr="00CB402B">
        <w:t>and</w:t>
      </w:r>
      <w:proofErr w:type="spellEnd"/>
      <w:r w:rsidRPr="00CB402B">
        <w:t xml:space="preserve"> </w:t>
      </w:r>
      <w:proofErr w:type="spellStart"/>
      <w:r w:rsidRPr="00CB402B">
        <w:t>cultural</w:t>
      </w:r>
      <w:proofErr w:type="spellEnd"/>
      <w:r w:rsidRPr="00CB402B">
        <w:t xml:space="preserve"> </w:t>
      </w:r>
      <w:proofErr w:type="spellStart"/>
      <w:r w:rsidRPr="00CB402B">
        <w:t>diversity</w:t>
      </w:r>
      <w:proofErr w:type="spellEnd"/>
      <w:r w:rsidRPr="00CB402B">
        <w:t xml:space="preserve">, </w:t>
      </w:r>
      <w:proofErr w:type="spellStart"/>
      <w:r w:rsidRPr="00CB402B">
        <w:t>foster</w:t>
      </w:r>
      <w:proofErr w:type="spellEnd"/>
      <w:r w:rsidRPr="00CB402B">
        <w:t xml:space="preserve"> </w:t>
      </w:r>
      <w:proofErr w:type="spellStart"/>
      <w:r w:rsidRPr="00CB402B">
        <w:t>sustainable</w:t>
      </w:r>
      <w:proofErr w:type="spellEnd"/>
      <w:r w:rsidRPr="00CB402B">
        <w:t xml:space="preserve"> </w:t>
      </w:r>
      <w:proofErr w:type="spellStart"/>
      <w:r w:rsidRPr="00CB402B">
        <w:t>social</w:t>
      </w:r>
      <w:proofErr w:type="spellEnd"/>
      <w:r w:rsidRPr="00CB402B">
        <w:t xml:space="preserve"> </w:t>
      </w:r>
      <w:proofErr w:type="spellStart"/>
      <w:r w:rsidRPr="00CB402B">
        <w:t>and</w:t>
      </w:r>
      <w:proofErr w:type="spellEnd"/>
      <w:r w:rsidRPr="00CB402B">
        <w:t xml:space="preserve"> </w:t>
      </w:r>
      <w:proofErr w:type="spellStart"/>
      <w:r w:rsidRPr="00CB402B">
        <w:t>economic</w:t>
      </w:r>
      <w:proofErr w:type="spellEnd"/>
      <w:r w:rsidRPr="00CB402B">
        <w:t xml:space="preserve"> development </w:t>
      </w:r>
      <w:proofErr w:type="spellStart"/>
      <w:r w:rsidRPr="00CB402B">
        <w:t>and</w:t>
      </w:r>
      <w:proofErr w:type="spellEnd"/>
      <w:r w:rsidRPr="00CB402B">
        <w:t xml:space="preserve"> </w:t>
      </w:r>
      <w:proofErr w:type="spellStart"/>
      <w:r w:rsidRPr="00CB402B">
        <w:t>promote</w:t>
      </w:r>
      <w:proofErr w:type="spellEnd"/>
      <w:r w:rsidRPr="00CB402B">
        <w:t xml:space="preserve"> </w:t>
      </w:r>
      <w:proofErr w:type="spellStart"/>
      <w:r w:rsidRPr="00CB402B">
        <w:t>democracy</w:t>
      </w:r>
      <w:proofErr w:type="spellEnd"/>
      <w:r w:rsidRPr="00CB402B">
        <w:t xml:space="preserve"> </w:t>
      </w:r>
      <w:proofErr w:type="spellStart"/>
      <w:r w:rsidRPr="00CB402B">
        <w:t>and</w:t>
      </w:r>
      <w:proofErr w:type="spellEnd"/>
      <w:r w:rsidRPr="00CB402B">
        <w:t xml:space="preserve"> </w:t>
      </w:r>
      <w:proofErr w:type="spellStart"/>
      <w:r w:rsidRPr="00CB402B">
        <w:t>peace</w:t>
      </w:r>
      <w:proofErr w:type="spellEnd"/>
      <w:r w:rsidRPr="00CB402B">
        <w:t>.’</w:t>
      </w:r>
    </w:p>
    <w:p w14:paraId="483E05D5" w14:textId="77777777" w:rsidR="00F40501" w:rsidRPr="00CB402B" w:rsidRDefault="00F40501" w:rsidP="003C671D">
      <w:pPr>
        <w:pStyle w:val="AfterSection"/>
        <w:rPr>
          <w:lang w:val="nl-NL"/>
        </w:rPr>
      </w:pPr>
      <w:r w:rsidRPr="00CB402B">
        <w:rPr>
          <w:lang w:val="nl-NL"/>
        </w:rPr>
        <w:t xml:space="preserve">Een schrijnend actueel voorbeeld van deze economische ongelijkheid betreft ons falen ten aanzien van wereldwijde beschikbaarheid van COVID-19 vaccins en het ontbreken van de benodigde voorzieningen in arme zich nog ontwikkelende landen om </w:t>
      </w:r>
      <w:r w:rsidRPr="00CB402B">
        <w:rPr>
          <w:lang w:val="nl-NL"/>
        </w:rPr>
        <w:lastRenderedPageBreak/>
        <w:t>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CB402B">
        <w:rPr>
          <w:rStyle w:val="FootnoteReference"/>
          <w:rFonts w:cs="EB Garamond"/>
          <w:lang w:val="nl-NL"/>
        </w:rPr>
        <w:footnoteReference w:id="200"/>
      </w:r>
      <w:r w:rsidRPr="00CB402B">
        <w:rPr>
          <w:lang w:val="nl-NL"/>
        </w:rPr>
        <w:t xml:space="preserve"> </w:t>
      </w:r>
    </w:p>
    <w:p w14:paraId="0E72886F" w14:textId="77777777" w:rsidR="00F40501" w:rsidRPr="00CB402B" w:rsidRDefault="00F40501" w:rsidP="00F40501">
      <w:pPr>
        <w:pStyle w:val="Caption"/>
        <w:rPr>
          <w:lang w:val="nl-NL"/>
        </w:rPr>
      </w:pPr>
      <w:proofErr w:type="spellStart"/>
      <w:r w:rsidRPr="00CB402B">
        <w:rPr>
          <w:lang w:val="nl-NL"/>
        </w:rPr>
        <w:t>Tekstbox</w:t>
      </w:r>
      <w:proofErr w:type="spellEnd"/>
      <w:r w:rsidRPr="00CB402B">
        <w:rPr>
          <w:lang w:val="nl-NL"/>
        </w:rPr>
        <w:t xml:space="preserve"> 5 - </w:t>
      </w:r>
      <w:r w:rsidRPr="00CB402B">
        <w:rPr>
          <w:lang w:val="nl-NL"/>
        </w:rPr>
        <w:fldChar w:fldCharType="begin"/>
      </w:r>
      <w:r w:rsidRPr="00CB402B">
        <w:rPr>
          <w:lang w:val="nl-NL"/>
        </w:rPr>
        <w:instrText xml:space="preserve"> SEQ Tekstbox_5_- \* ARABIC </w:instrText>
      </w:r>
      <w:r w:rsidRPr="00CB402B">
        <w:rPr>
          <w:lang w:val="nl-NL"/>
        </w:rPr>
        <w:fldChar w:fldCharType="separate"/>
      </w:r>
      <w:r w:rsidRPr="00CB402B">
        <w:rPr>
          <w:lang w:val="nl-NL"/>
        </w:rPr>
        <w:t>1</w:t>
      </w:r>
      <w:r w:rsidRPr="00CB402B">
        <w:rPr>
          <w:lang w:val="nl-NL"/>
        </w:rPr>
        <w:fldChar w:fldCharType="end"/>
      </w:r>
      <w:r w:rsidRPr="00CB402B">
        <w:rPr>
          <w:lang w:val="nl-NL"/>
        </w:rPr>
        <w:t xml:space="preserve">. UNESCO </w:t>
      </w:r>
      <w:proofErr w:type="spellStart"/>
      <w:r w:rsidRPr="00CB402B">
        <w:rPr>
          <w:lang w:val="nl-NL"/>
        </w:rPr>
        <w:t>Recommendations</w:t>
      </w:r>
      <w:proofErr w:type="spellEnd"/>
      <w:r w:rsidRPr="00CB402B">
        <w:rPr>
          <w:lang w:val="nl-NL"/>
        </w:rPr>
        <w:t xml:space="preserve"> on Open </w:t>
      </w:r>
      <w:proofErr w:type="spellStart"/>
      <w:r w:rsidRPr="00CB402B">
        <w:rPr>
          <w:lang w:val="nl-NL"/>
        </w:rPr>
        <w:t>Science</w:t>
      </w:r>
      <w:proofErr w:type="spellEnd"/>
      <w:r w:rsidRPr="00CB402B">
        <w:rPr>
          <w:lang w:val="nl-NL"/>
        </w:rPr>
        <w:t>.</w:t>
      </w:r>
    </w:p>
    <w:p w14:paraId="2FDFBAF6" w14:textId="6930F31F" w:rsidR="00F40501" w:rsidRPr="00CB402B" w:rsidRDefault="00F40501" w:rsidP="006827BB">
      <w:pPr>
        <w:pStyle w:val="Textbox"/>
      </w:pPr>
      <w:r w:rsidRPr="00CB402B">
        <w:t xml:space="preserve">‘The </w:t>
      </w:r>
      <w:proofErr w:type="spellStart"/>
      <w:r w:rsidRPr="00CB402B">
        <w:t>aim</w:t>
      </w:r>
      <w:proofErr w:type="spellEnd"/>
      <w:r w:rsidRPr="00CB402B">
        <w:t xml:space="preserve"> of </w:t>
      </w:r>
      <w:proofErr w:type="spellStart"/>
      <w:r w:rsidRPr="00CB402B">
        <w:t>this</w:t>
      </w:r>
      <w:proofErr w:type="spellEnd"/>
      <w:r w:rsidRPr="00CB402B">
        <w:t xml:space="preserve"> </w:t>
      </w:r>
      <w:proofErr w:type="spellStart"/>
      <w:r w:rsidRPr="00CB402B">
        <w:t>Recommendation</w:t>
      </w:r>
      <w:proofErr w:type="spellEnd"/>
      <w:r w:rsidRPr="00CB402B">
        <w:t xml:space="preserve"> is </w:t>
      </w:r>
      <w:proofErr w:type="spellStart"/>
      <w:r w:rsidRPr="00CB402B">
        <w:t>to</w:t>
      </w:r>
      <w:proofErr w:type="spellEnd"/>
      <w:r w:rsidRPr="00CB402B">
        <w:t xml:space="preserve"> </w:t>
      </w:r>
      <w:proofErr w:type="spellStart"/>
      <w:r w:rsidRPr="00CB402B">
        <w:t>provide</w:t>
      </w:r>
      <w:proofErr w:type="spellEnd"/>
      <w:r w:rsidRPr="00CB402B">
        <w:t xml:space="preserve"> </w:t>
      </w:r>
      <w:proofErr w:type="spellStart"/>
      <w:r w:rsidRPr="00CB402B">
        <w:t>an</w:t>
      </w:r>
      <w:proofErr w:type="spellEnd"/>
      <w:r w:rsidRPr="00CB402B">
        <w:t xml:space="preserve"> </w:t>
      </w:r>
      <w:proofErr w:type="spellStart"/>
      <w:r w:rsidRPr="00CB402B">
        <w:t>international</w:t>
      </w:r>
      <w:proofErr w:type="spellEnd"/>
      <w:r w:rsidRPr="00CB402B">
        <w:t xml:space="preserve"> </w:t>
      </w:r>
      <w:proofErr w:type="spellStart"/>
      <w:r w:rsidRPr="00CB402B">
        <w:t>framework</w:t>
      </w:r>
      <w:proofErr w:type="spellEnd"/>
      <w:r w:rsidRPr="00CB402B">
        <w:t xml:space="preserve"> </w:t>
      </w:r>
      <w:proofErr w:type="spellStart"/>
      <w:r w:rsidRPr="00CB402B">
        <w:t>for</w:t>
      </w:r>
      <w:proofErr w:type="spellEnd"/>
      <w:r w:rsidRPr="00CB402B">
        <w:t xml:space="preserve"> Open </w:t>
      </w:r>
      <w:proofErr w:type="spellStart"/>
      <w:r w:rsidRPr="00CB402B">
        <w:t>Science</w:t>
      </w:r>
      <w:proofErr w:type="spellEnd"/>
      <w:r w:rsidRPr="00CB402B">
        <w:t xml:space="preserve"> policy </w:t>
      </w:r>
      <w:proofErr w:type="spellStart"/>
      <w:r w:rsidRPr="00CB402B">
        <w:t>and</w:t>
      </w:r>
      <w:proofErr w:type="spellEnd"/>
      <w:r w:rsidRPr="00CB402B">
        <w:t xml:space="preserve"> </w:t>
      </w:r>
      <w:proofErr w:type="spellStart"/>
      <w:r w:rsidRPr="00CB402B">
        <w:t>practice</w:t>
      </w:r>
      <w:proofErr w:type="spellEnd"/>
      <w:r w:rsidRPr="00CB402B">
        <w:t xml:space="preserve"> </w:t>
      </w:r>
      <w:proofErr w:type="spellStart"/>
      <w:r w:rsidRPr="00CB402B">
        <w:t>that</w:t>
      </w:r>
      <w:proofErr w:type="spellEnd"/>
      <w:r w:rsidRPr="00CB402B">
        <w:t xml:space="preserve"> </w:t>
      </w:r>
      <w:proofErr w:type="spellStart"/>
      <w:r w:rsidRPr="00CB402B">
        <w:t>recognizes</w:t>
      </w:r>
      <w:proofErr w:type="spellEnd"/>
      <w:r w:rsidRPr="00CB402B">
        <w:t xml:space="preserve"> </w:t>
      </w:r>
      <w:proofErr w:type="spellStart"/>
      <w:r w:rsidRPr="00CB402B">
        <w:t>disciplinary</w:t>
      </w:r>
      <w:proofErr w:type="spellEnd"/>
      <w:r w:rsidRPr="00CB402B">
        <w:t xml:space="preserve"> </w:t>
      </w:r>
      <w:proofErr w:type="spellStart"/>
      <w:r w:rsidRPr="00CB402B">
        <w:t>and</w:t>
      </w:r>
      <w:proofErr w:type="spellEnd"/>
      <w:r w:rsidRPr="00CB402B">
        <w:t xml:space="preserve"> </w:t>
      </w:r>
      <w:proofErr w:type="spellStart"/>
      <w:r w:rsidRPr="00CB402B">
        <w:t>regional</w:t>
      </w:r>
      <w:proofErr w:type="spellEnd"/>
      <w:r w:rsidRPr="00CB402B">
        <w:t xml:space="preserve"> </w:t>
      </w:r>
      <w:proofErr w:type="spellStart"/>
      <w:r w:rsidRPr="00CB402B">
        <w:t>differences</w:t>
      </w:r>
      <w:proofErr w:type="spellEnd"/>
      <w:r w:rsidRPr="00CB402B">
        <w:t xml:space="preserve"> in Open </w:t>
      </w:r>
      <w:proofErr w:type="spellStart"/>
      <w:r w:rsidRPr="00CB402B">
        <w:t>Science</w:t>
      </w:r>
      <w:proofErr w:type="spellEnd"/>
      <w:r w:rsidRPr="00CB402B">
        <w:t xml:space="preserve"> </w:t>
      </w:r>
      <w:proofErr w:type="spellStart"/>
      <w:r w:rsidRPr="00CB402B">
        <w:t>perspectives</w:t>
      </w:r>
      <w:proofErr w:type="spellEnd"/>
      <w:r w:rsidRPr="00CB402B">
        <w:t xml:space="preserve">, takes </w:t>
      </w:r>
      <w:proofErr w:type="spellStart"/>
      <w:r w:rsidRPr="00CB402B">
        <w:t>into</w:t>
      </w:r>
      <w:proofErr w:type="spellEnd"/>
      <w:r w:rsidRPr="00CB402B">
        <w:t xml:space="preserve"> account </w:t>
      </w:r>
      <w:proofErr w:type="spellStart"/>
      <w:r w:rsidRPr="00CB402B">
        <w:t>academic</w:t>
      </w:r>
      <w:proofErr w:type="spellEnd"/>
      <w:r w:rsidRPr="00CB402B">
        <w:t xml:space="preserve"> </w:t>
      </w:r>
      <w:proofErr w:type="spellStart"/>
      <w:r w:rsidRPr="00CB402B">
        <w:t>freedom</w:t>
      </w:r>
      <w:proofErr w:type="spellEnd"/>
      <w:r w:rsidRPr="00CB402B">
        <w:t>, gender-</w:t>
      </w:r>
      <w:proofErr w:type="spellStart"/>
      <w:r w:rsidRPr="00CB402B">
        <w:t>transformative</w:t>
      </w:r>
      <w:proofErr w:type="spellEnd"/>
      <w:r w:rsidRPr="00CB402B">
        <w:t xml:space="preserve"> approaches </w:t>
      </w:r>
      <w:proofErr w:type="spellStart"/>
      <w:r w:rsidRPr="00CB402B">
        <w:t>and</w:t>
      </w:r>
      <w:proofErr w:type="spellEnd"/>
      <w:r w:rsidRPr="00CB402B">
        <w:t xml:space="preserve"> </w:t>
      </w:r>
      <w:proofErr w:type="spellStart"/>
      <w:r w:rsidRPr="00CB402B">
        <w:t>the</w:t>
      </w:r>
      <w:proofErr w:type="spellEnd"/>
      <w:r w:rsidRPr="00CB402B">
        <w:t xml:space="preserve"> </w:t>
      </w:r>
      <w:proofErr w:type="spellStart"/>
      <w:r w:rsidRPr="00CB402B">
        <w:t>specific</w:t>
      </w:r>
      <w:proofErr w:type="spellEnd"/>
      <w:r w:rsidRPr="00CB402B">
        <w:t xml:space="preserve"> </w:t>
      </w:r>
      <w:proofErr w:type="spellStart"/>
      <w:r w:rsidRPr="00CB402B">
        <w:t>challenges</w:t>
      </w:r>
      <w:proofErr w:type="spellEnd"/>
      <w:r w:rsidRPr="00CB402B">
        <w:t xml:space="preserve"> of </w:t>
      </w:r>
      <w:proofErr w:type="spellStart"/>
      <w:r w:rsidRPr="00CB402B">
        <w:t>scientists</w:t>
      </w:r>
      <w:proofErr w:type="spellEnd"/>
      <w:r w:rsidRPr="00CB402B">
        <w:t xml:space="preserve"> </w:t>
      </w:r>
      <w:proofErr w:type="spellStart"/>
      <w:r w:rsidRPr="00CB402B">
        <w:t>and</w:t>
      </w:r>
      <w:proofErr w:type="spellEnd"/>
      <w:r w:rsidRPr="00CB402B">
        <w:t xml:space="preserve"> </w:t>
      </w:r>
      <w:proofErr w:type="spellStart"/>
      <w:r w:rsidRPr="00CB402B">
        <w:t>other</w:t>
      </w:r>
      <w:proofErr w:type="spellEnd"/>
      <w:r w:rsidRPr="00CB402B">
        <w:t xml:space="preserve"> Open </w:t>
      </w:r>
      <w:proofErr w:type="spellStart"/>
      <w:r w:rsidRPr="00CB402B">
        <w:t>Science</w:t>
      </w:r>
      <w:proofErr w:type="spellEnd"/>
      <w:r w:rsidRPr="00CB402B">
        <w:t xml:space="preserve"> actors in different </w:t>
      </w:r>
      <w:proofErr w:type="spellStart"/>
      <w:r w:rsidRPr="00CB402B">
        <w:t>countries</w:t>
      </w:r>
      <w:proofErr w:type="spellEnd"/>
      <w:r w:rsidRPr="00CB402B">
        <w:t xml:space="preserve"> </w:t>
      </w:r>
      <w:proofErr w:type="spellStart"/>
      <w:r w:rsidRPr="00CB402B">
        <w:t>and</w:t>
      </w:r>
      <w:proofErr w:type="spellEnd"/>
      <w:r w:rsidRPr="00CB402B">
        <w:t xml:space="preserve"> in </w:t>
      </w:r>
      <w:proofErr w:type="spellStart"/>
      <w:r w:rsidRPr="00CB402B">
        <w:t>particular</w:t>
      </w:r>
      <w:proofErr w:type="spellEnd"/>
      <w:r w:rsidRPr="00CB402B">
        <w:t xml:space="preserve"> in </w:t>
      </w:r>
      <w:proofErr w:type="spellStart"/>
      <w:r w:rsidRPr="00CB402B">
        <w:t>developing</w:t>
      </w:r>
      <w:proofErr w:type="spellEnd"/>
      <w:r w:rsidRPr="00CB402B">
        <w:t xml:space="preserve"> </w:t>
      </w:r>
      <w:proofErr w:type="spellStart"/>
      <w:r w:rsidRPr="00CB402B">
        <w:t>countries</w:t>
      </w:r>
      <w:proofErr w:type="spellEnd"/>
      <w:r w:rsidRPr="00CB402B">
        <w:t xml:space="preserve">, </w:t>
      </w:r>
      <w:proofErr w:type="spellStart"/>
      <w:r w:rsidRPr="00CB402B">
        <w:t>and</w:t>
      </w:r>
      <w:proofErr w:type="spellEnd"/>
      <w:r w:rsidRPr="00CB402B">
        <w:t xml:space="preserve"> </w:t>
      </w:r>
      <w:proofErr w:type="spellStart"/>
      <w:r w:rsidRPr="00CB402B">
        <w:t>contributes</w:t>
      </w:r>
      <w:proofErr w:type="spellEnd"/>
      <w:r w:rsidRPr="00CB402B">
        <w:t xml:space="preserve"> </w:t>
      </w:r>
      <w:proofErr w:type="spellStart"/>
      <w:r w:rsidRPr="00CB402B">
        <w:t>to</w:t>
      </w:r>
      <w:proofErr w:type="spellEnd"/>
      <w:r w:rsidRPr="00CB402B">
        <w:t xml:space="preserve"> </w:t>
      </w:r>
      <w:proofErr w:type="spellStart"/>
      <w:r w:rsidRPr="00CB402B">
        <w:t>reducing</w:t>
      </w:r>
      <w:proofErr w:type="spellEnd"/>
      <w:r w:rsidRPr="00CB402B">
        <w:t xml:space="preserve"> </w:t>
      </w:r>
      <w:proofErr w:type="spellStart"/>
      <w:r w:rsidRPr="00CB402B">
        <w:t>the</w:t>
      </w:r>
      <w:proofErr w:type="spellEnd"/>
      <w:r w:rsidRPr="00CB402B">
        <w:t xml:space="preserve"> digital, </w:t>
      </w:r>
      <w:proofErr w:type="spellStart"/>
      <w:r w:rsidRPr="00CB402B">
        <w:t>technological</w:t>
      </w:r>
      <w:proofErr w:type="spellEnd"/>
      <w:r w:rsidRPr="00CB402B">
        <w:t xml:space="preserve"> </w:t>
      </w:r>
      <w:proofErr w:type="spellStart"/>
      <w:r w:rsidRPr="00CB402B">
        <w:t>and</w:t>
      </w:r>
      <w:proofErr w:type="spellEnd"/>
      <w:r w:rsidRPr="00CB402B">
        <w:t xml:space="preserve"> </w:t>
      </w:r>
      <w:proofErr w:type="spellStart"/>
      <w:r w:rsidRPr="00CB402B">
        <w:t>knowledge</w:t>
      </w:r>
      <w:proofErr w:type="spellEnd"/>
      <w:r w:rsidRPr="00CB402B">
        <w:t xml:space="preserve"> </w:t>
      </w:r>
      <w:proofErr w:type="spellStart"/>
      <w:r w:rsidRPr="00CB402B">
        <w:t>divides</w:t>
      </w:r>
      <w:proofErr w:type="spellEnd"/>
      <w:r w:rsidRPr="00CB402B">
        <w:t xml:space="preserve"> </w:t>
      </w:r>
      <w:proofErr w:type="spellStart"/>
      <w:r w:rsidRPr="00CB402B">
        <w:t>existing</w:t>
      </w:r>
      <w:proofErr w:type="spellEnd"/>
      <w:r w:rsidRPr="00CB402B">
        <w:t xml:space="preserve"> </w:t>
      </w:r>
      <w:proofErr w:type="spellStart"/>
      <w:r w:rsidRPr="00CB402B">
        <w:t>between</w:t>
      </w:r>
      <w:proofErr w:type="spellEnd"/>
      <w:r w:rsidRPr="00CB402B">
        <w:t xml:space="preserve"> </w:t>
      </w:r>
      <w:proofErr w:type="spellStart"/>
      <w:r w:rsidRPr="00CB402B">
        <w:t>and</w:t>
      </w:r>
      <w:proofErr w:type="spellEnd"/>
      <w:r w:rsidRPr="00CB402B">
        <w:t xml:space="preserve"> </w:t>
      </w:r>
      <w:proofErr w:type="spellStart"/>
      <w:r w:rsidRPr="00CB402B">
        <w:t>within</w:t>
      </w:r>
      <w:proofErr w:type="spellEnd"/>
      <w:r w:rsidRPr="00CB402B">
        <w:t xml:space="preserve"> </w:t>
      </w:r>
      <w:proofErr w:type="spellStart"/>
      <w:r w:rsidRPr="00CB402B">
        <w:t>countries</w:t>
      </w:r>
      <w:proofErr w:type="spellEnd"/>
      <w:r w:rsidRPr="00CB402B">
        <w:t>.</w:t>
      </w:r>
      <w:r w:rsidR="006827BB" w:rsidRPr="00CB402B">
        <w:br/>
      </w:r>
      <w:r w:rsidR="006827BB" w:rsidRPr="00CB402B">
        <w:br/>
      </w:r>
      <w:proofErr w:type="spellStart"/>
      <w:r w:rsidRPr="00CB402B">
        <w:t>This</w:t>
      </w:r>
      <w:proofErr w:type="spellEnd"/>
      <w:r w:rsidRPr="00CB402B">
        <w:t xml:space="preserve"> </w:t>
      </w:r>
      <w:proofErr w:type="spellStart"/>
      <w:r w:rsidRPr="00CB402B">
        <w:t>Recommendation</w:t>
      </w:r>
      <w:proofErr w:type="spellEnd"/>
      <w:r w:rsidRPr="00CB402B">
        <w:t xml:space="preserve"> </w:t>
      </w:r>
      <w:proofErr w:type="spellStart"/>
      <w:r w:rsidRPr="00CB402B">
        <w:t>outlines</w:t>
      </w:r>
      <w:proofErr w:type="spellEnd"/>
      <w:r w:rsidRPr="00CB402B">
        <w:t xml:space="preserve"> a common </w:t>
      </w:r>
      <w:proofErr w:type="spellStart"/>
      <w:r w:rsidRPr="00CB402B">
        <w:t>definition</w:t>
      </w:r>
      <w:proofErr w:type="spellEnd"/>
      <w:r w:rsidRPr="00CB402B">
        <w:t xml:space="preserve">, shared </w:t>
      </w:r>
      <w:proofErr w:type="spellStart"/>
      <w:r w:rsidRPr="00CB402B">
        <w:t>values</w:t>
      </w:r>
      <w:proofErr w:type="spellEnd"/>
      <w:r w:rsidRPr="00CB402B">
        <w:t xml:space="preserve">, </w:t>
      </w:r>
      <w:proofErr w:type="spellStart"/>
      <w:r w:rsidRPr="00CB402B">
        <w:t>principles</w:t>
      </w:r>
      <w:proofErr w:type="spellEnd"/>
      <w:r w:rsidRPr="00CB402B">
        <w:t xml:space="preserve"> </w:t>
      </w:r>
      <w:proofErr w:type="spellStart"/>
      <w:r w:rsidRPr="00CB402B">
        <w:t>and</w:t>
      </w:r>
      <w:proofErr w:type="spellEnd"/>
      <w:r w:rsidRPr="00CB402B">
        <w:t xml:space="preserve"> </w:t>
      </w:r>
      <w:proofErr w:type="spellStart"/>
      <w:r w:rsidRPr="00CB402B">
        <w:t>standards</w:t>
      </w:r>
      <w:proofErr w:type="spellEnd"/>
      <w:r w:rsidRPr="00CB402B">
        <w:t xml:space="preserve"> </w:t>
      </w:r>
      <w:proofErr w:type="spellStart"/>
      <w:r w:rsidRPr="00CB402B">
        <w:t>for</w:t>
      </w:r>
      <w:proofErr w:type="spellEnd"/>
      <w:r w:rsidRPr="00CB402B">
        <w:t xml:space="preserve"> Open </w:t>
      </w:r>
      <w:proofErr w:type="spellStart"/>
      <w:r w:rsidRPr="00CB402B">
        <w:t>Science</w:t>
      </w:r>
      <w:proofErr w:type="spellEnd"/>
      <w:r w:rsidRPr="00CB402B">
        <w:t xml:space="preserve"> at </w:t>
      </w:r>
      <w:proofErr w:type="spellStart"/>
      <w:r w:rsidRPr="00CB402B">
        <w:t>the</w:t>
      </w:r>
      <w:proofErr w:type="spellEnd"/>
      <w:r w:rsidRPr="00CB402B">
        <w:t xml:space="preserve"> </w:t>
      </w:r>
      <w:proofErr w:type="spellStart"/>
      <w:r w:rsidRPr="00CB402B">
        <w:t>international</w:t>
      </w:r>
      <w:proofErr w:type="spellEnd"/>
      <w:r w:rsidRPr="00CB402B">
        <w:t xml:space="preserve"> level </w:t>
      </w:r>
      <w:proofErr w:type="spellStart"/>
      <w:r w:rsidRPr="00CB402B">
        <w:t>and</w:t>
      </w:r>
      <w:proofErr w:type="spellEnd"/>
      <w:r w:rsidRPr="00CB402B">
        <w:t xml:space="preserve"> </w:t>
      </w:r>
      <w:proofErr w:type="spellStart"/>
      <w:r w:rsidRPr="00CB402B">
        <w:t>proposes</w:t>
      </w:r>
      <w:proofErr w:type="spellEnd"/>
      <w:r w:rsidRPr="00CB402B">
        <w:t xml:space="preserve"> a set of actions </w:t>
      </w:r>
      <w:proofErr w:type="spellStart"/>
      <w:r w:rsidRPr="00CB402B">
        <w:t>conducive</w:t>
      </w:r>
      <w:proofErr w:type="spellEnd"/>
      <w:r w:rsidRPr="00CB402B">
        <w:t xml:space="preserve"> </w:t>
      </w:r>
      <w:proofErr w:type="spellStart"/>
      <w:r w:rsidRPr="00CB402B">
        <w:t>to</w:t>
      </w:r>
      <w:proofErr w:type="spellEnd"/>
      <w:r w:rsidRPr="00CB402B">
        <w:t xml:space="preserve"> a fair </w:t>
      </w:r>
      <w:proofErr w:type="spellStart"/>
      <w:r w:rsidRPr="00CB402B">
        <w:t>and</w:t>
      </w:r>
      <w:proofErr w:type="spellEnd"/>
      <w:r w:rsidRPr="00CB402B">
        <w:t xml:space="preserve"> </w:t>
      </w:r>
      <w:proofErr w:type="spellStart"/>
      <w:r w:rsidRPr="00CB402B">
        <w:t>equitable</w:t>
      </w:r>
      <w:proofErr w:type="spellEnd"/>
      <w:r w:rsidRPr="00CB402B">
        <w:t xml:space="preserve"> </w:t>
      </w:r>
      <w:proofErr w:type="spellStart"/>
      <w:r w:rsidRPr="00CB402B">
        <w:t>operationalization</w:t>
      </w:r>
      <w:proofErr w:type="spellEnd"/>
      <w:r w:rsidRPr="00CB402B">
        <w:t xml:space="preserve"> of Open </w:t>
      </w:r>
      <w:proofErr w:type="spellStart"/>
      <w:r w:rsidRPr="00CB402B">
        <w:t>Science</w:t>
      </w:r>
      <w:proofErr w:type="spellEnd"/>
      <w:r w:rsidRPr="00CB402B">
        <w:t xml:space="preserve"> </w:t>
      </w:r>
      <w:proofErr w:type="spellStart"/>
      <w:r w:rsidRPr="00CB402B">
        <w:t>for</w:t>
      </w:r>
      <w:proofErr w:type="spellEnd"/>
      <w:r w:rsidRPr="00CB402B">
        <w:t xml:space="preserve"> </w:t>
      </w:r>
      <w:proofErr w:type="spellStart"/>
      <w:r w:rsidRPr="00CB402B">
        <w:t>all</w:t>
      </w:r>
      <w:proofErr w:type="spellEnd"/>
      <w:r w:rsidRPr="00CB402B">
        <w:t xml:space="preserve"> at </w:t>
      </w:r>
      <w:proofErr w:type="spellStart"/>
      <w:r w:rsidRPr="00CB402B">
        <w:t>the</w:t>
      </w:r>
      <w:proofErr w:type="spellEnd"/>
      <w:r w:rsidRPr="00CB402B">
        <w:t xml:space="preserve"> </w:t>
      </w:r>
      <w:proofErr w:type="spellStart"/>
      <w:r w:rsidRPr="00CB402B">
        <w:t>individual</w:t>
      </w:r>
      <w:proofErr w:type="spellEnd"/>
      <w:r w:rsidRPr="00CB402B">
        <w:t xml:space="preserve">, </w:t>
      </w:r>
      <w:proofErr w:type="spellStart"/>
      <w:r w:rsidRPr="00CB402B">
        <w:t>institutional</w:t>
      </w:r>
      <w:proofErr w:type="spellEnd"/>
      <w:r w:rsidRPr="00CB402B">
        <w:t xml:space="preserve">, </w:t>
      </w:r>
      <w:proofErr w:type="spellStart"/>
      <w:r w:rsidRPr="00CB402B">
        <w:t>national</w:t>
      </w:r>
      <w:proofErr w:type="spellEnd"/>
      <w:r w:rsidRPr="00CB402B">
        <w:t xml:space="preserve">, </w:t>
      </w:r>
      <w:proofErr w:type="spellStart"/>
      <w:r w:rsidRPr="00CB402B">
        <w:t>regional</w:t>
      </w:r>
      <w:proofErr w:type="spellEnd"/>
      <w:r w:rsidRPr="00CB402B">
        <w:t xml:space="preserve"> </w:t>
      </w:r>
      <w:proofErr w:type="spellStart"/>
      <w:r w:rsidRPr="00CB402B">
        <w:t>and</w:t>
      </w:r>
      <w:proofErr w:type="spellEnd"/>
      <w:r w:rsidRPr="00CB402B">
        <w:t xml:space="preserve"> </w:t>
      </w:r>
      <w:proofErr w:type="spellStart"/>
      <w:r w:rsidRPr="00CB402B">
        <w:t>international</w:t>
      </w:r>
      <w:proofErr w:type="spellEnd"/>
      <w:r w:rsidRPr="00CB402B">
        <w:t xml:space="preserve"> levels.’</w:t>
      </w:r>
    </w:p>
    <w:p w14:paraId="35144563" w14:textId="77777777" w:rsidR="00F40501" w:rsidRPr="00CB402B" w:rsidRDefault="00F40501" w:rsidP="00F40501">
      <w:pPr>
        <w:rPr>
          <w:rFonts w:cs="EB Garamond"/>
        </w:rPr>
      </w:pPr>
      <w:r w:rsidRPr="00CB402B">
        <w:rPr>
          <w:rFonts w:cs="EB Garamond"/>
        </w:rPr>
        <w:t xml:space="preserve">Het blijft bij UNESCO niet bij mooie woorden en het kleurrijk schetsen van vergezichten. De problemen worden zakelijk benoemd en te nemen acties om die problemen te overkomen ook. Voor de goede orde, hier is ook Open </w:t>
      </w:r>
      <w:proofErr w:type="spellStart"/>
      <w:r w:rsidRPr="00CB402B">
        <w:rPr>
          <w:rFonts w:cs="EB Garamond"/>
        </w:rPr>
        <w:t>Education</w:t>
      </w:r>
      <w:proofErr w:type="spellEnd"/>
      <w:r w:rsidRPr="00CB402B">
        <w:rPr>
          <w:rFonts w:cs="EB Garamond"/>
        </w:rPr>
        <w:t xml:space="preserve"> in Open </w:t>
      </w:r>
      <w:proofErr w:type="spellStart"/>
      <w:r w:rsidRPr="00CB402B">
        <w:rPr>
          <w:rFonts w:cs="EB Garamond"/>
        </w:rPr>
        <w:t>Science</w:t>
      </w:r>
      <w:proofErr w:type="spellEnd"/>
      <w:r w:rsidRPr="00CB402B">
        <w:rPr>
          <w:rFonts w:cs="EB Garamond"/>
        </w:rPr>
        <w:t xml:space="preserve"> begrepen, waarbij Open Onderwijsbronnen en hulpmiddelen expliciet worden genoemd. UNESCO gaat consequent bij elk onderwerp diep in op de enorme kloof die er in de Global South is ten aanzien van gekwalificeerd personeel, de financiële middelen voor het opleiden en vasthouden van personeel, voor </w:t>
      </w:r>
      <w:r w:rsidRPr="00CB402B">
        <w:rPr>
          <w:rFonts w:cs="EB Garamond"/>
        </w:rPr>
        <w:lastRenderedPageBreak/>
        <w:t xml:space="preserve">infrastructuur, gebouwen, verwarming, stroom, water, maar nog meer voor allerlei faciliteiten waaronder digitale infrastructuur die wij in het rijke Noorden nu als de absolute minimale voorwaarden van ons dagelijks bestaan zijn gaan 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65B6AE85" w14:textId="77777777" w:rsidR="00F40501" w:rsidRPr="00CB402B" w:rsidRDefault="00F40501" w:rsidP="00F40501">
      <w:pPr>
        <w:rPr>
          <w:rFonts w:cs="EB Garamond"/>
        </w:rPr>
      </w:pPr>
      <w:r w:rsidRPr="00CB402B">
        <w:rPr>
          <w:rFonts w:cs="EB Garamond"/>
        </w:rPr>
        <w:t xml:space="preserve">Dit laatste 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2C521011" w14:textId="77777777" w:rsidR="00F40501" w:rsidRPr="00CB402B" w:rsidRDefault="00F40501" w:rsidP="00F40501">
      <w:pPr>
        <w:rPr>
          <w:rFonts w:cs="EB Garamond"/>
          <w:szCs w:val="24"/>
        </w:rPr>
      </w:pPr>
      <w:r w:rsidRPr="00CB402B">
        <w:rPr>
          <w:rFonts w:cs="EB Garamond"/>
        </w:rPr>
        <w:t xml:space="preserve">Met het terugkeren van de geopolitiek zoals we die nu in alle politieke, militaire en economische verschijningsvormen zien moeten we ons weer bezinnen hoe de universiteit daar mee moet omgaan. Hernieuwde aandacht voor de academische disciplines die hier leidend moeten zijn, is zeker geboden in onderwijs en onderzoek. </w:t>
      </w:r>
    </w:p>
    <w:p w14:paraId="633F174B" w14:textId="77777777" w:rsidR="00F40501" w:rsidRPr="00CB402B" w:rsidRDefault="00F40501" w:rsidP="00F40501">
      <w:pPr>
        <w:spacing w:line="259" w:lineRule="auto"/>
        <w:ind w:left="442" w:firstLine="0"/>
        <w:jc w:val="left"/>
        <w:rPr>
          <w:rFonts w:cs="EB Garamond"/>
        </w:rPr>
      </w:pPr>
      <w:r w:rsidRPr="00CB402B">
        <w:rPr>
          <w:rFonts w:cs="EB Garamond"/>
        </w:rPr>
        <w:br w:type="page"/>
      </w:r>
    </w:p>
    <w:p w14:paraId="066D7E27" w14:textId="2AB3E892" w:rsidR="00F40501" w:rsidRPr="00CB402B" w:rsidRDefault="00F40501" w:rsidP="00F40501">
      <w:pPr>
        <w:pStyle w:val="Heading1"/>
        <w:rPr>
          <w:lang w:val="nl-NL"/>
        </w:rPr>
      </w:pPr>
      <w:bookmarkStart w:id="90" w:name="_Toc134718947"/>
      <w:r w:rsidRPr="00CB402B">
        <w:rPr>
          <w:lang w:val="nl-NL"/>
        </w:rPr>
        <w:lastRenderedPageBreak/>
        <w:t>Organisatie, bestuur en medezeggenschap</w:t>
      </w:r>
      <w:bookmarkEnd w:id="90"/>
    </w:p>
    <w:p w14:paraId="6A853EE1" w14:textId="5657D03B" w:rsidR="00F40501" w:rsidRPr="00CB402B" w:rsidRDefault="00F40501" w:rsidP="00CB402B">
      <w:bookmarkStart w:id="91" w:name="_Toc134718948"/>
    </w:p>
    <w:p w14:paraId="286D3523" w14:textId="77777777" w:rsidR="00F40501" w:rsidRPr="00CB402B" w:rsidRDefault="00F40501" w:rsidP="00CB402B"/>
    <w:p w14:paraId="06C029CF" w14:textId="77777777" w:rsidR="00F40501" w:rsidRPr="00CB402B" w:rsidRDefault="00F40501" w:rsidP="00CB402B"/>
    <w:p w14:paraId="38BD3BB0" w14:textId="77777777" w:rsidR="00F40501" w:rsidRPr="00CB402B" w:rsidRDefault="00F40501" w:rsidP="00CB402B"/>
    <w:p w14:paraId="318D52D8" w14:textId="151098A9" w:rsidR="00F40501" w:rsidRPr="00CB402B" w:rsidRDefault="00F40501" w:rsidP="00F40501">
      <w:pPr>
        <w:pStyle w:val="Heading2"/>
        <w:rPr>
          <w:rFonts w:eastAsia="Calibri"/>
          <w:lang w:val="nl-NL"/>
        </w:rPr>
      </w:pPr>
      <w:r w:rsidRPr="00CB402B">
        <w:rPr>
          <w:lang w:val="nl-NL"/>
        </w:rPr>
        <w:t>Inleiding</w:t>
      </w:r>
      <w:bookmarkEnd w:id="91"/>
    </w:p>
    <w:p w14:paraId="15AFF68C" w14:textId="77777777" w:rsidR="00F40501" w:rsidRPr="00CB402B" w:rsidRDefault="00F40501" w:rsidP="009A7E41">
      <w:pPr>
        <w:pStyle w:val="AfterSection"/>
        <w:rPr>
          <w:rFonts w:eastAsia="Calibri"/>
          <w:lang w:val="nl-NL"/>
        </w:rPr>
      </w:pPr>
      <w:r w:rsidRPr="00CB402B">
        <w:rPr>
          <w:lang w:val="nl-NL"/>
        </w:rPr>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CB402B">
        <w:rPr>
          <w:vertAlign w:val="superscript"/>
          <w:lang w:val="nl-NL"/>
        </w:rPr>
        <w:footnoteReference w:id="201"/>
      </w:r>
      <w:r w:rsidRPr="00CB402B">
        <w:rPr>
          <w:lang w:val="nl-NL"/>
        </w:rPr>
        <w:t xml:space="preserve"> Binnen universiteiten worden belangrijke besluiten genomen. Ze doen dat met het oog op een beperkt aantal doelen, namelijk onderwijs, onderzoek en maatschappelijke impact. Daarom worden het ook wel doelgemeenschappen genoemd, anders dan bijvoorbeeld gemeenten, provincies of rijk die een brede waaier </w:t>
      </w:r>
      <w:r w:rsidRPr="00CB402B">
        <w:rPr>
          <w:lang w:val="nl-NL"/>
        </w:rPr>
        <w:lastRenderedPageBreak/>
        <w:t>bevoegdheden hebben over een heel grondgebied en die dan ook worden aangeduid als gebiedsgemeenschapen. Die classificatie is op zijn minst om twee redenen van belang. Allereerst voor begrenzing van bevoegdheden. Zo gaat de universiteit niet over buitenlands beleid van de rijksoverheid. Maar veel belangrijker in dit verband is dat de universiteit ook juridisch een gemeenschap</w:t>
      </w:r>
      <w:r w:rsidRPr="00CB402B">
        <w:rPr>
          <w:vertAlign w:val="superscript"/>
          <w:lang w:val="nl-NL"/>
        </w:rPr>
        <w:footnoteReference w:id="202"/>
      </w:r>
      <w:r w:rsidRPr="00CB402B">
        <w:rPr>
          <w:lang w:val="nl-NL"/>
        </w:rPr>
        <w:t xml:space="preserve"> 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rond de legitimiteit en kwaliteit van de besluitvorming binnen die gemeenschap, omdat democratie ook bijdraagt aan inhoudelijk betere besluiten,</w:t>
      </w:r>
      <w:r w:rsidRPr="00CB402B">
        <w:rPr>
          <w:vertAlign w:val="superscript"/>
          <w:lang w:val="nl-NL"/>
        </w:rPr>
        <w:footnoteReference w:id="203"/>
      </w:r>
      <w:r w:rsidRPr="00CB402B">
        <w:rPr>
          <w:lang w:val="nl-NL"/>
        </w:rPr>
        <w:t xml:space="preserve"> en uiteindelijk ook aan het welzijn en welbevinden van degenen die deel uitmaken van de universitaire gemeenschap. </w:t>
      </w:r>
    </w:p>
    <w:p w14:paraId="1A9216AE" w14:textId="77777777" w:rsidR="00F40501" w:rsidRPr="00CB402B" w:rsidRDefault="00F40501" w:rsidP="00F40501">
      <w:pPr>
        <w:rPr>
          <w:rFonts w:eastAsia="Calibri" w:cs="EB Garamond"/>
        </w:rPr>
      </w:pPr>
      <w:r w:rsidRPr="00CB402B">
        <w:rPr>
          <w:rFonts w:cs="EB Garamond"/>
        </w:rPr>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17CBF10" w14:textId="77777777" w:rsidR="00F40501" w:rsidRPr="00CB402B" w:rsidRDefault="00F40501" w:rsidP="00F40501">
      <w:pPr>
        <w:rPr>
          <w:rFonts w:eastAsia="Calibri" w:cs="EB Garamond"/>
        </w:rPr>
      </w:pPr>
      <w:r w:rsidRPr="00CB402B">
        <w:rPr>
          <w:rFonts w:cs="EB Garamond"/>
        </w:rPr>
        <w:t xml:space="preserve">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w:t>
      </w:r>
      <w:r w:rsidRPr="00CB402B">
        <w:rPr>
          <w:rFonts w:cs="EB Garamond"/>
        </w:rPr>
        <w:lastRenderedPageBreak/>
        <w:t>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59BACF4F" w14:textId="77777777" w:rsidR="00F40501" w:rsidRPr="00CB402B" w:rsidRDefault="00F40501" w:rsidP="00F40501">
      <w:pPr>
        <w:rPr>
          <w:rFonts w:eastAsia="Calibri" w:cs="EB Garamond"/>
        </w:rPr>
      </w:pPr>
      <w:r w:rsidRPr="00CB402B">
        <w:rPr>
          <w:rFonts w:cs="EB Garamond"/>
        </w:rPr>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w:t>
      </w:r>
      <w:proofErr w:type="spellStart"/>
      <w:r w:rsidRPr="00CB402B">
        <w:rPr>
          <w:rFonts w:cs="EB Garamond"/>
        </w:rPr>
        <w:t>multi</w:t>
      </w:r>
      <w:proofErr w:type="spellEnd"/>
      <w:r w:rsidRPr="00CB402B">
        <w:rPr>
          <w:rFonts w:cs="EB Garamond"/>
        </w:rPr>
        <w:t xml:space="preserve">-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6EAFE556" w14:textId="77777777" w:rsidR="00F40501" w:rsidRPr="00CB402B" w:rsidRDefault="00F40501" w:rsidP="00F40501">
      <w:pPr>
        <w:rPr>
          <w:rFonts w:eastAsia="Calibri" w:cs="EB Garamond"/>
        </w:rPr>
      </w:pPr>
      <w:r w:rsidRPr="00CB402B">
        <w:rPr>
          <w:rFonts w:cs="EB Garamond"/>
        </w:rPr>
        <w:t>Die vragen worden nog eens verder versterkt doordat universiteiten de afgelopen jaren in toenemende mate zijn gaan samenwerken in allianties waar in gezamenlijkheid onderwijs en onderzoek wordt georganiseerd. Dat zien we op nationaal niveau,</w:t>
      </w:r>
      <w:r w:rsidRPr="00CB402B">
        <w:rPr>
          <w:rFonts w:cs="EB Garamond"/>
          <w:vertAlign w:val="superscript"/>
        </w:rPr>
        <w:footnoteReference w:id="204"/>
      </w:r>
      <w:r w:rsidRPr="00CB402B">
        <w:rPr>
          <w:rFonts w:cs="EB Garamond"/>
        </w:rPr>
        <w:t xml:space="preserve"> en ook op Europees niveau</w:t>
      </w:r>
      <w:r w:rsidRPr="00CB402B">
        <w:rPr>
          <w:rFonts w:cs="EB Garamond"/>
          <w:vertAlign w:val="superscript"/>
        </w:rPr>
        <w:footnoteReference w:id="205"/>
      </w:r>
      <w:r w:rsidRPr="00CB402B">
        <w:rPr>
          <w:rFonts w:cs="EB Garamond"/>
        </w:rPr>
        <w:t>.</w:t>
      </w:r>
    </w:p>
    <w:p w14:paraId="6CFDF3B3" w14:textId="77777777" w:rsidR="00F40501" w:rsidRPr="00CB402B" w:rsidRDefault="00F40501" w:rsidP="00F40501">
      <w:pPr>
        <w:rPr>
          <w:rFonts w:eastAsia="Calibri" w:cs="EB Garamond"/>
        </w:rPr>
      </w:pPr>
      <w:r w:rsidRPr="00CB402B">
        <w:rPr>
          <w:rFonts w:cs="EB Garamond"/>
        </w:rPr>
        <w:t xml:space="preserve">Kortom, aan de kant van de klassieke, formele, vertegenwoordigende democratie liggen nogal wat vraagstukken. Een daarmee </w:t>
      </w:r>
      <w:r w:rsidRPr="00CB402B">
        <w:rPr>
          <w:rFonts w:cs="EB Garamond"/>
        </w:rPr>
        <w:lastRenderedPageBreak/>
        <w:t>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CB402B">
        <w:rPr>
          <w:rFonts w:cs="EB Garamond"/>
          <w:vertAlign w:val="superscript"/>
        </w:rPr>
        <w:footnoteReference w:id="206"/>
      </w:r>
      <w:r w:rsidRPr="00CB402B">
        <w:rPr>
          <w:rFonts w:cs="EB Garamond"/>
        </w:rPr>
        <w:t>,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657B03C0" w14:textId="77777777" w:rsidR="00F40501" w:rsidRPr="00CB402B" w:rsidRDefault="00F40501" w:rsidP="00F40501">
      <w:pPr>
        <w:rPr>
          <w:rFonts w:eastAsia="Calibri" w:cs="EB Garamond"/>
        </w:rPr>
      </w:pPr>
      <w:r w:rsidRPr="00CB402B">
        <w:rPr>
          <w:rFonts w:cs="EB Garamond"/>
        </w:rPr>
        <w:t>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kwaliteitszorg zorg kunnen spreken.</w:t>
      </w:r>
    </w:p>
    <w:p w14:paraId="3B4BC1FB" w14:textId="77777777" w:rsidR="00F40501" w:rsidRPr="00CB402B" w:rsidRDefault="00F40501" w:rsidP="00F40501">
      <w:pPr>
        <w:rPr>
          <w:rFonts w:eastAsia="Calibri" w:cs="EB Garamond"/>
        </w:rPr>
      </w:pPr>
      <w:r w:rsidRPr="00CB402B">
        <w:rPr>
          <w:rFonts w:cs="EB Garamond"/>
        </w:rPr>
        <w:t>Voordat toekomstperspectieven worden geschetst, wordt eerst kort ingegaan op de geschiedenis van organisatie, bestuur en medezeggenschap in de universiteit. Daaruit zal blijken dat deze ook een reflectie is van externe en interne ontwikkelingen. Ook zal uit de schets duidelijk worden waar een deel van de huidige problematiek vandaan komt.</w:t>
      </w:r>
    </w:p>
    <w:p w14:paraId="645D7CDE" w14:textId="77777777" w:rsidR="00F40501" w:rsidRPr="00CB402B" w:rsidRDefault="00F40501" w:rsidP="00F40501">
      <w:pPr>
        <w:pStyle w:val="Heading2"/>
        <w:rPr>
          <w:rFonts w:eastAsia="Calibri"/>
          <w:lang w:val="nl-NL"/>
        </w:rPr>
      </w:pPr>
      <w:bookmarkStart w:id="92" w:name="_Toc134718949"/>
      <w:r w:rsidRPr="00CB402B">
        <w:rPr>
          <w:lang w:val="nl-NL"/>
        </w:rPr>
        <w:lastRenderedPageBreak/>
        <w:t>Geschiedenis in vogelvlucht</w:t>
      </w:r>
      <w:bookmarkEnd w:id="92"/>
    </w:p>
    <w:p w14:paraId="718C43CF" w14:textId="77777777" w:rsidR="00F40501" w:rsidRPr="00CB402B" w:rsidRDefault="00F40501" w:rsidP="00BD56D8">
      <w:pPr>
        <w:pStyle w:val="AfterSection"/>
        <w:rPr>
          <w:rFonts w:eastAsia="Calibri"/>
          <w:lang w:val="nl-NL"/>
        </w:rPr>
      </w:pPr>
      <w:r w:rsidRPr="00CB402B">
        <w:rPr>
          <w:lang w:val="nl-NL"/>
        </w:rPr>
        <w:t>Nog tot ver na de Tweede Wereldoorlog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 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CB402B">
        <w:rPr>
          <w:vertAlign w:val="superscript"/>
          <w:lang w:val="nl-NL"/>
        </w:rPr>
        <w:footnoteReference w:id="207"/>
      </w:r>
      <w:r w:rsidRPr="00CB402B">
        <w:rPr>
          <w:lang w:val="nl-NL"/>
        </w:rPr>
        <w:t xml:space="preserve"> Bij dit alles moet bedacht worden dat de openbare universiteiten tot 1963 administratieve onderdelen van het ministerie waren.</w:t>
      </w:r>
      <w:r w:rsidRPr="00CB402B">
        <w:rPr>
          <w:vertAlign w:val="superscript"/>
          <w:lang w:val="nl-NL"/>
        </w:rPr>
        <w:footnoteReference w:id="208"/>
      </w:r>
      <w:r w:rsidRPr="00CB402B">
        <w:rPr>
          <w:lang w:val="nl-NL"/>
        </w:rPr>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w:t>
      </w:r>
      <w:r w:rsidRPr="00CB402B">
        <w:rPr>
          <w:lang w:val="nl-NL"/>
        </w:rPr>
        <w:lastRenderedPageBreak/>
        <w:t>tussen de afzonderlijke universiteiten en het ministerie.</w:t>
      </w:r>
      <w:r w:rsidRPr="00CB402B">
        <w:rPr>
          <w:vertAlign w:val="superscript"/>
          <w:lang w:val="nl-NL"/>
        </w:rPr>
        <w:footnoteReference w:id="209"/>
      </w:r>
      <w:r w:rsidRPr="00CB402B">
        <w:rPr>
          <w:lang w:val="nl-NL"/>
        </w:rPr>
        <w:t xml:space="preserve"> Belangrijke strategische beslissingen werden in Den Haag bepaald en ook op het gebied van het personeelsbeleid bleef het ministerie een belangrijke vinger in de pap houden. Het recht om hoogleraren te benoemen lag tot 1986 in handen van de Kroon (regering). Ook bepaalde het ministerie het aantal hoofddocenten en docenten per hoogleraar.</w:t>
      </w:r>
      <w:r w:rsidRPr="00CB402B">
        <w:rPr>
          <w:vertAlign w:val="superscript"/>
          <w:lang w:val="nl-NL"/>
        </w:rPr>
        <w:footnoteReference w:id="210"/>
      </w:r>
    </w:p>
    <w:p w14:paraId="2D12635F" w14:textId="77777777" w:rsidR="00F40501" w:rsidRPr="00CB402B" w:rsidRDefault="00F40501" w:rsidP="00F40501">
      <w:pPr>
        <w:rPr>
          <w:rFonts w:eastAsia="Calibri" w:cs="EB Garamond"/>
        </w:rPr>
      </w:pPr>
      <w:r w:rsidRPr="00CB402B">
        <w:rPr>
          <w:rFonts w:cs="EB Garamond"/>
        </w:rPr>
        <w:t>Het hiervoor geschetste bestuursmodel, waarin geen ruimte was gemaakt voor inspraak en medezeggenschap van staf en studenten, bleek niet houdbaar toen er zich in de tweede helft van de jaren ’60, mede als gevolg van een geboortegolf na de Tweede Wereldoorlog, een drastische stijging van studententallen aandiende. Een studentenpopulatie bovendien die ook nog eens van samenstelling veranderde; ook studenten uit de lagere en middenklasse milieus dienden zich aan.</w:t>
      </w:r>
      <w:r w:rsidRPr="00CB402B">
        <w:rPr>
          <w:rFonts w:cs="EB Garamond"/>
          <w:vertAlign w:val="superscript"/>
        </w:rPr>
        <w:footnoteReference w:id="211"/>
      </w:r>
      <w:r w:rsidRPr="00CB402B">
        <w:rPr>
          <w:rFonts w:cs="EB Garamond"/>
        </w:rPr>
        <w:t xml:space="preserve"> Dat leidde noodzakelijkerwijs tot een groei van het aantal werknemers, diversificatie van wetenschapsbeoefening, uitbreiding van het bureaucratische apparaat en ook om een roep om nieuwe bestuursvormen.</w:t>
      </w:r>
      <w:r w:rsidRPr="00CB402B">
        <w:rPr>
          <w:rFonts w:cs="EB Garamond"/>
          <w:vertAlign w:val="superscript"/>
        </w:rPr>
        <w:footnoteReference w:id="212"/>
      </w:r>
      <w:r w:rsidRPr="00CB402B">
        <w:rPr>
          <w:rFonts w:cs="EB Garamond"/>
        </w:rPr>
        <w:t xml:space="preserve"> Bestuursvormen waarin de niet-professorale staf en studenten hun invloed konden laten gelden.</w:t>
      </w:r>
    </w:p>
    <w:p w14:paraId="357B0110" w14:textId="77777777" w:rsidR="00F40501" w:rsidRPr="00CB402B" w:rsidRDefault="00F40501" w:rsidP="00F40501">
      <w:pPr>
        <w:rPr>
          <w:rFonts w:eastAsia="Calibri" w:cs="EB Garamond"/>
        </w:rPr>
      </w:pPr>
      <w:r w:rsidRPr="00CB402B">
        <w:rPr>
          <w:rFonts w:cs="EB Garamond"/>
        </w:rPr>
        <w:t xml:space="preserve">Bij de schets van de geschiedenis van het universitaire bestuur en democratie komt dan op dit moment meestal de Maagdenhuisbezetting aan de Universiteit van Amsterdam in 1969 aan bod. Die </w:t>
      </w:r>
      <w:r w:rsidRPr="00CB402B">
        <w:rPr>
          <w:rFonts w:cs="EB Garamond"/>
        </w:rPr>
        <w:lastRenderedPageBreak/>
        <w:t xml:space="preserve">heeft zeker in de landelijke media legendarische proporties aangenomen. Maar zoals de Utrechtse historicus Hans </w:t>
      </w:r>
      <w:proofErr w:type="spellStart"/>
      <w:r w:rsidRPr="00CB402B">
        <w:rPr>
          <w:rFonts w:cs="EB Garamond"/>
        </w:rPr>
        <w:t>Righart</w:t>
      </w:r>
      <w:proofErr w:type="spellEnd"/>
      <w:r w:rsidRPr="00CB402B">
        <w:rPr>
          <w:rFonts w:cs="EB Garamond"/>
        </w:rPr>
        <w:t xml:space="preserve"> heeft beschreven, was de Maagdenhuisbezetting niet alleen een goedmoedige parodie op </w:t>
      </w:r>
      <w:proofErr w:type="gramStart"/>
      <w:r w:rsidRPr="00CB402B">
        <w:rPr>
          <w:rFonts w:cs="EB Garamond"/>
        </w:rPr>
        <w:t>diep ingrijpende</w:t>
      </w:r>
      <w:proofErr w:type="gramEnd"/>
      <w:r w:rsidRPr="00CB402B">
        <w:rPr>
          <w:rFonts w:cs="EB Garamond"/>
        </w:rPr>
        <w:t xml:space="preserve"> studentenopstanden het jaar daarvoor in de Verenigde Staten, Duitsland en Frankrijk (en dan vooral Parijs), maar werd het werkelijke startschot voor de democratiseringsgolf aan de Nederlandse universiteiten niet gegeven in de hoofdstad, maar in Tilburg. Na stevige (</w:t>
      </w:r>
      <w:proofErr w:type="spellStart"/>
      <w:r w:rsidRPr="00CB402B">
        <w:rPr>
          <w:rFonts w:cs="EB Garamond"/>
        </w:rPr>
        <w:t>bezettings</w:t>
      </w:r>
      <w:proofErr w:type="spellEnd"/>
      <w:r w:rsidRPr="00CB402B">
        <w:rPr>
          <w:rFonts w:cs="EB Garamond"/>
        </w:rPr>
        <w:t>)acties van studenten ging daar het bestuur volledig om door zonder voorbehoud het principe 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CB402B">
        <w:rPr>
          <w:rFonts w:cs="EB Garamond"/>
          <w:vertAlign w:val="superscript"/>
        </w:rPr>
        <w:footnoteReference w:id="213"/>
      </w:r>
    </w:p>
    <w:p w14:paraId="4AE49C94" w14:textId="77777777" w:rsidR="00F40501" w:rsidRPr="00CB402B" w:rsidRDefault="00F40501" w:rsidP="00F40501">
      <w:pPr>
        <w:rPr>
          <w:rFonts w:eastAsia="Calibri" w:cs="EB Garamond"/>
        </w:rPr>
      </w:pPr>
      <w:r w:rsidRPr="00CB402B">
        <w:rPr>
          <w:rFonts w:cs="EB Garamond"/>
        </w:rPr>
        <w:t xml:space="preserve">In ieder geval kwam minister Veringa in 1970 met de Wet Universitaire Bestuurshervorming (WUB) waarin ruim baan werd gegeven voor de medezeggenschap. Maar dat niet alleen, ook de besturing van en binnen de universiteit werd drastisch veranderd. Zo werden het college van curatoren en de senaat afgeschaft. In plaats daarvan kwam er een College van Bestuur, met daarbinnen een 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werden drie geledingen onderscheiden: het wetenschappelijke personeel, het niet-wetenschappelijke personeel en studenten. Zij gingen invloed uitoefen op het beleid via gekozen vertegenwoordigingen in raden, die werden samengesteld op basis van verkiezingen, waarbij – saillant </w:t>
      </w:r>
      <w:r w:rsidRPr="00CB402B">
        <w:rPr>
          <w:rFonts w:cs="EB Garamond"/>
        </w:rPr>
        <w:lastRenderedPageBreak/>
        <w:t>detail – de desbetreffende geleding zetels verloor als de opkomst minder dan 35% was.</w:t>
      </w:r>
    </w:p>
    <w:p w14:paraId="3F57A478" w14:textId="77777777" w:rsidR="00F40501" w:rsidRPr="00CB402B" w:rsidRDefault="00F40501" w:rsidP="00F40501">
      <w:pPr>
        <w:rPr>
          <w:rFonts w:eastAsia="Calibri" w:cs="EB Garamond"/>
        </w:rPr>
      </w:pPr>
      <w:r w:rsidRPr="00CB402B">
        <w:rPr>
          <w:rFonts w:cs="EB Garamond"/>
        </w:rPr>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CB402B">
        <w:rPr>
          <w:rFonts w:cs="EB Garamond"/>
          <w:vertAlign w:val="superscript"/>
        </w:rPr>
        <w:footnoteReference w:id="214"/>
      </w:r>
    </w:p>
    <w:p w14:paraId="204D6D1B" w14:textId="77777777" w:rsidR="00F40501" w:rsidRPr="00CB402B" w:rsidRDefault="00F40501" w:rsidP="00F40501">
      <w:pPr>
        <w:rPr>
          <w:rFonts w:eastAsia="Calibri" w:cs="EB Garamond"/>
        </w:rPr>
      </w:pPr>
      <w:r w:rsidRPr="00CB402B">
        <w:rPr>
          <w:rFonts w:cs="EB Garamond"/>
        </w:rPr>
        <w:t>In de loop der jaren bleek dat de praktijk van de WUB vanuit twee zijden nogal problematisch was. Er was vaak sprake van een voortdurende competentiestrijd, en enorme detailzucht, onder andere gestimuleerd doordat de raden het recht van amendement hadden, leidend tot langdurige, zelfs nachtelijke vergaderingen.</w:t>
      </w:r>
      <w:r w:rsidRPr="00CB402B">
        <w:rPr>
          <w:rFonts w:cs="EB Garamond"/>
          <w:vertAlign w:val="superscript"/>
        </w:rPr>
        <w:footnoteReference w:id="215"/>
      </w:r>
      <w:r w:rsidRPr="00CB402B">
        <w:rPr>
          <w:rFonts w:cs="EB Garamond"/>
        </w:rPr>
        <w:t xml:space="preserve"> Dat, en de grote aandacht voor maatschappelijke toestanden en onrecht elders in de wereld</w:t>
      </w:r>
      <w:r w:rsidRPr="00CB402B">
        <w:rPr>
          <w:rFonts w:cs="EB Garamond"/>
          <w:vertAlign w:val="superscript"/>
        </w:rPr>
        <w:footnoteReference w:id="216"/>
      </w:r>
      <w:r w:rsidRPr="00CB402B">
        <w:rPr>
          <w:rFonts w:cs="EB Garamond"/>
        </w:rPr>
        <w:t xml:space="preserve">, waarvan de oplossing toch vaak niet binnen de competentie van de universiteit kon worden gevonden, maakte effectief bestuur welhaast onmogelijk en dat werd problematischer naarmate de omgeving van de universiteit steeds ingewikkelder werd. Zo werden onderzoeksmiddelen weggehaald uit de eerste geldstroom, en moesten daarna deels worden </w:t>
      </w:r>
      <w:r w:rsidRPr="00CB402B">
        <w:rPr>
          <w:rFonts w:cs="EB Garamond"/>
        </w:rPr>
        <w:lastRenderedPageBreak/>
        <w:t xml:space="preserve">‘teruggehaald’ in de tweede geldstroom bij de Organisatie voor Zuiver wetenschappelijk onderzoek (ZWO) en vanaf 1988 bij haar opvolger de Nederlandse Organisatie voor Wetenschappelijk Onderzoek (NWO, die nog meer middelen te verdelen kreeg). Middelen die bij de universiteiten waren weggehaald. Daar kwam nog bij dat de overheid ook steeds </w:t>
      </w:r>
      <w:proofErr w:type="spellStart"/>
      <w:r w:rsidRPr="00CB402B">
        <w:rPr>
          <w:rFonts w:cs="EB Garamond"/>
        </w:rPr>
        <w:t>sturender</w:t>
      </w:r>
      <w:proofErr w:type="spellEnd"/>
      <w:r w:rsidRPr="00CB402B">
        <w:rPr>
          <w:rFonts w:cs="EB Garamond"/>
        </w:rPr>
        <w:t xml:space="preserve">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CB402B">
        <w:rPr>
          <w:rFonts w:cs="EB Garamond"/>
          <w:vertAlign w:val="superscript"/>
        </w:rPr>
        <w:footnoteReference w:id="217"/>
      </w:r>
      <w:r w:rsidRPr="00CB402B">
        <w:rPr>
          <w:rFonts w:cs="EB Garamond"/>
        </w:rPr>
        <w:t xml:space="preserve"> </w:t>
      </w:r>
    </w:p>
    <w:p w14:paraId="555F72A8" w14:textId="77777777" w:rsidR="00F40501" w:rsidRPr="00CB402B" w:rsidRDefault="00F40501" w:rsidP="00F40501">
      <w:pPr>
        <w:rPr>
          <w:rFonts w:eastAsia="Calibri" w:cs="EB Garamond"/>
        </w:rPr>
      </w:pPr>
      <w:r w:rsidRPr="00CB402B">
        <w:rPr>
          <w:rFonts w:cs="EB Garamond"/>
        </w:rPr>
        <w:t>Om aan twee grootse bezwaren van het stelsel onder de WUB, gebrek aan bestuurskracht en weinig ruimte tot zelfstandig opereren, tegemoet te komen,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universiteit diende te functioneren en niet als zetbaas van de minister.</w:t>
      </w:r>
      <w:r w:rsidRPr="00CB402B">
        <w:rPr>
          <w:rFonts w:cs="EB Garamond"/>
          <w:vertAlign w:val="superscript"/>
        </w:rPr>
        <w:footnoteReference w:id="218"/>
      </w:r>
      <w:r w:rsidRPr="00CB402B">
        <w:rPr>
          <w:rFonts w:cs="EB Garamond"/>
        </w:rPr>
        <w:t xml:space="preserve"> </w:t>
      </w:r>
    </w:p>
    <w:p w14:paraId="49BE8CAB" w14:textId="77777777" w:rsidR="00F40501" w:rsidRPr="00CB402B" w:rsidRDefault="00F40501" w:rsidP="00F40501">
      <w:pPr>
        <w:rPr>
          <w:rFonts w:eastAsia="Calibri" w:cs="EB Garamond"/>
        </w:rPr>
      </w:pPr>
      <w:r w:rsidRPr="00CB402B">
        <w:rPr>
          <w:rFonts w:cs="EB Garamond"/>
        </w:rPr>
        <w:lastRenderedPageBreak/>
        <w:t xml:space="preserve">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verschillende niveaus geen medebestuurder meer zijn, laat staan de baas. De universiteiten kregen daarbij ook de keuze om voor ‘ongedeelde’ medezeggenschap te gaan, d.w.z. een universiteitsraad waarin alle geledingen zitten of voor ‘gedeelde’ medezeggenschap, waarbij het personeel een separate positie heeft </w:t>
      </w:r>
      <w:proofErr w:type="gramStart"/>
      <w:r w:rsidRPr="00CB402B">
        <w:rPr>
          <w:rFonts w:cs="EB Garamond"/>
        </w:rPr>
        <w:t>conform</w:t>
      </w:r>
      <w:proofErr w:type="gramEnd"/>
      <w:r w:rsidRPr="00CB402B">
        <w:rPr>
          <w:rFonts w:cs="EB Garamond"/>
        </w:rPr>
        <w:t xml:space="preserve"> de Wet op de ondernemingsraden. Op het allerlaagste niveau probeerde de MUB ook iets aan de kwaliteit van de primaire processen te doen; de vakgroepen werden afgeschaft en om meer verantwoordelijkheid te organiseren in het onderwijs werd het opleidingsbestuur ingevoerd en de daarbij behorende opleidingscommissie bestaande uit docenten en studenten van de desbetreffende opleiding, die tot taak kregen de kwaliteit van de desbetreffende opleiding(en) te bewaken.</w:t>
      </w:r>
    </w:p>
    <w:p w14:paraId="2E275CB4" w14:textId="77777777" w:rsidR="00F40501" w:rsidRPr="00CB402B" w:rsidRDefault="00F40501" w:rsidP="00F40501">
      <w:pPr>
        <w:rPr>
          <w:rFonts w:eastAsia="Calibri" w:cs="EB Garamond"/>
        </w:rPr>
      </w:pPr>
      <w:r w:rsidRPr="00CB402B">
        <w:rPr>
          <w:rFonts w:cs="EB Garamond"/>
        </w:rPr>
        <w:t>Met de MUB werd dus de dominante positie van staf en studenten via de raden teruggedrongen. Bevoegdheden werden veelal omgezet in adviesrechten. Het was duidelijk dat vooral de studentvertegenwoordigers hier niet erg enthousiast over waren.</w:t>
      </w:r>
      <w:r w:rsidRPr="00CB402B">
        <w:rPr>
          <w:rFonts w:cs="EB Garamond"/>
          <w:vertAlign w:val="superscript"/>
        </w:rPr>
        <w:footnoteReference w:id="219"/>
      </w:r>
      <w:r w:rsidRPr="00CB402B">
        <w:rPr>
          <w:rFonts w:cs="EB Garamond"/>
        </w:rPr>
        <w:t xml:space="preserve"> De vraag rees al snel of de wetgever met het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CB402B">
        <w:rPr>
          <w:rFonts w:cs="EB Garamond"/>
          <w:vertAlign w:val="superscript"/>
        </w:rPr>
        <w:footnoteReference w:id="220"/>
      </w:r>
      <w:r w:rsidRPr="00CB402B">
        <w:rPr>
          <w:rFonts w:cs="EB Garamond"/>
        </w:rPr>
        <w:t xml:space="preserve"> Ook werd de betrokkenheid </w:t>
      </w:r>
      <w:r w:rsidRPr="00CB402B">
        <w:rPr>
          <w:rFonts w:cs="EB Garamond"/>
        </w:rPr>
        <w:lastRenderedPageBreak/>
        <w:t>van de medezeggenschap bij de benoeming van bestuurders, met name van de CvB-leden, versterkt.</w:t>
      </w:r>
      <w:r w:rsidRPr="00CB402B">
        <w:rPr>
          <w:rFonts w:cs="EB Garamond"/>
          <w:vertAlign w:val="superscript"/>
        </w:rPr>
        <w:footnoteReference w:id="221"/>
      </w:r>
    </w:p>
    <w:p w14:paraId="371C4467" w14:textId="77777777" w:rsidR="00F40501" w:rsidRPr="00CB402B" w:rsidRDefault="00F40501" w:rsidP="00F40501">
      <w:pPr>
        <w:rPr>
          <w:rFonts w:eastAsia="Calibri" w:cs="EB Garamond"/>
        </w:rPr>
      </w:pPr>
      <w:r w:rsidRPr="00CB402B">
        <w:rPr>
          <w:rFonts w:cs="EB Garamond"/>
        </w:rPr>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CB402B">
        <w:rPr>
          <w:rFonts w:cs="EB Garamond"/>
          <w:vertAlign w:val="superscript"/>
        </w:rPr>
        <w:footnoteReference w:id="222"/>
      </w:r>
    </w:p>
    <w:p w14:paraId="5278E32E" w14:textId="77777777" w:rsidR="00F40501" w:rsidRPr="00CB402B" w:rsidRDefault="00F40501" w:rsidP="00F40501">
      <w:pPr>
        <w:pStyle w:val="Heading2"/>
        <w:rPr>
          <w:rFonts w:eastAsia="Calibri"/>
          <w:lang w:val="nl-NL"/>
        </w:rPr>
      </w:pPr>
      <w:bookmarkStart w:id="94" w:name="_Toc134718950"/>
      <w:r w:rsidRPr="00CB402B">
        <w:rPr>
          <w:lang w:val="nl-NL"/>
        </w:rPr>
        <w:t>Kernvraagstukken</w:t>
      </w:r>
      <w:bookmarkEnd w:id="94"/>
    </w:p>
    <w:p w14:paraId="02B04BA8" w14:textId="77777777" w:rsidR="00F40501" w:rsidRPr="00CB402B" w:rsidRDefault="00F40501" w:rsidP="00F40501">
      <w:pPr>
        <w:pStyle w:val="Heading3"/>
        <w:rPr>
          <w:rFonts w:eastAsia="Calibri"/>
          <w:lang w:val="nl-NL"/>
        </w:rPr>
      </w:pPr>
      <w:bookmarkStart w:id="95" w:name="_Toc134718951"/>
      <w:r w:rsidRPr="00CB402B">
        <w:rPr>
          <w:lang w:val="nl-NL"/>
        </w:rPr>
        <w:t>Tweeledige problematiek</w:t>
      </w:r>
      <w:bookmarkEnd w:id="95"/>
    </w:p>
    <w:p w14:paraId="40532DBE" w14:textId="77777777" w:rsidR="00F40501" w:rsidRPr="00CB402B" w:rsidRDefault="00F40501" w:rsidP="00BD56D8">
      <w:pPr>
        <w:pStyle w:val="AfterSection"/>
        <w:rPr>
          <w:rFonts w:eastAsia="Calibri"/>
          <w:lang w:val="nl-NL"/>
        </w:rPr>
      </w:pPr>
      <w:r w:rsidRPr="00CB402B">
        <w:rPr>
          <w:lang w:val="nl-NL"/>
        </w:rPr>
        <w:t>Hiervoor is geschetst hoe in de achterliggende decennia de organisatie van de universiteit, en dan met name de zeggenschap en medezeggenschap onder druk van interne en externe omstandigheden aan voortdurende veranderingen onderhevig is geweest. Daarmee is de behoefte aan nieuwe aanpassingen niet gedoofd. Dat bleek al uit het slot van de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p>
    <w:p w14:paraId="520EB754" w14:textId="77777777" w:rsidR="00F40501" w:rsidRPr="00CB402B" w:rsidRDefault="00F40501" w:rsidP="00F40501">
      <w:pPr>
        <w:rPr>
          <w:rFonts w:eastAsia="Calibri" w:cs="EB Garamond"/>
        </w:rPr>
      </w:pPr>
      <w:r w:rsidRPr="00CB402B">
        <w:rPr>
          <w:rFonts w:cs="EB Garamond"/>
        </w:rPr>
        <w:lastRenderedPageBreak/>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dat ze kennelijk onvoldoende gezien worden en zeker niet als waardevol of belangrijk worden ervaren, omdat de opkomst bij verkiezingen laag is en generiek aan het dalen is. </w:t>
      </w:r>
    </w:p>
    <w:p w14:paraId="199BF22D" w14:textId="77777777" w:rsidR="00F40501" w:rsidRPr="00CB402B" w:rsidRDefault="00F40501" w:rsidP="00F40501">
      <w:pPr>
        <w:rPr>
          <w:rFonts w:eastAsia="Calibri" w:cs="EB Garamond"/>
        </w:rPr>
      </w:pPr>
      <w:r w:rsidRPr="00CB402B">
        <w:rPr>
          <w:rFonts w:cs="EB Garamond"/>
        </w:rPr>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CB402B">
        <w:rPr>
          <w:rFonts w:cs="EB Garamond"/>
          <w:vertAlign w:val="superscript"/>
        </w:rPr>
        <w:footnoteReference w:id="223"/>
      </w:r>
      <w:r w:rsidRPr="00CB402B">
        <w:rPr>
          <w:rFonts w:cs="EB Garamond"/>
        </w:rPr>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de boren, de sterker op productie gerichte onderwijs en publicatiecultuur</w:t>
      </w:r>
      <w:r w:rsidRPr="00CB402B">
        <w:rPr>
          <w:rFonts w:cs="EB Garamond"/>
          <w:vertAlign w:val="superscript"/>
        </w:rPr>
        <w:footnoteReference w:id="224"/>
      </w:r>
      <w:r w:rsidRPr="00CB402B">
        <w:rPr>
          <w:rFonts w:cs="EB Garamond"/>
        </w:rPr>
        <w:t xml:space="preserve">, die bij elkaar geleid hebben tot een ingrijpende wijziging in de bedrijfsvoering. Daarmee sluiten we aan bij een analyse van </w:t>
      </w:r>
      <w:proofErr w:type="spellStart"/>
      <w:r w:rsidRPr="00CB402B">
        <w:rPr>
          <w:rFonts w:cs="EB Garamond"/>
        </w:rPr>
        <w:t>Van</w:t>
      </w:r>
      <w:proofErr w:type="spellEnd"/>
      <w:r w:rsidRPr="00CB402B">
        <w:rPr>
          <w:rFonts w:cs="EB Garamond"/>
        </w:rPr>
        <w:t xml:space="preserve"> der Zwaan, die aangeeft dat er een kernvraag is, waarmee vele grote organisaties worstelen, en die op individueel niveau speelt: ‘Word ik nog wel gezien en gewaardeerd?’ </w:t>
      </w:r>
      <w:r w:rsidRPr="00CB402B">
        <w:rPr>
          <w:rFonts w:cs="EB Garamond"/>
        </w:rPr>
        <w:lastRenderedPageBreak/>
        <w:t>De identificatie met de moderne universiteit is kennelijk vele malen moeilijker dan vroeger, aldus Van der Zwaan.</w:t>
      </w:r>
      <w:r w:rsidRPr="00CB402B">
        <w:rPr>
          <w:rFonts w:cs="EB Garamond"/>
          <w:vertAlign w:val="superscript"/>
        </w:rPr>
        <w:footnoteReference w:id="225"/>
      </w:r>
      <w:r w:rsidRPr="00CB402B">
        <w:rPr>
          <w:rFonts w:cs="EB Garamond"/>
        </w:rPr>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EA667F7" w14:textId="77777777" w:rsidR="00F40501" w:rsidRPr="00CB402B" w:rsidRDefault="00F40501" w:rsidP="00F40501">
      <w:pPr>
        <w:rPr>
          <w:rFonts w:eastAsia="Calibri" w:cs="EB Garamond"/>
        </w:rPr>
      </w:pPr>
      <w:r w:rsidRPr="00CB402B">
        <w:rPr>
          <w:rFonts w:cs="EB Garamond"/>
        </w:rPr>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20EF2A60" w14:textId="77777777" w:rsidR="00F40501" w:rsidRPr="00CB402B" w:rsidRDefault="00F40501" w:rsidP="00F40501">
      <w:pPr>
        <w:pStyle w:val="Heading3"/>
        <w:rPr>
          <w:rFonts w:eastAsia="Calibri"/>
          <w:lang w:val="nl-NL"/>
        </w:rPr>
      </w:pPr>
      <w:bookmarkStart w:id="96" w:name="_Toc134718952"/>
      <w:r w:rsidRPr="00CB402B">
        <w:rPr>
          <w:lang w:val="nl-NL"/>
        </w:rPr>
        <w:t>Formele (mede) zeggenschap</w:t>
      </w:r>
      <w:bookmarkEnd w:id="96"/>
    </w:p>
    <w:p w14:paraId="12396ED5" w14:textId="77777777" w:rsidR="00F40501" w:rsidRPr="00CB402B" w:rsidRDefault="00F40501" w:rsidP="00F40501">
      <w:pPr>
        <w:pStyle w:val="Heading4"/>
        <w:rPr>
          <w:rFonts w:eastAsia="Calibri"/>
          <w:noProof w:val="0"/>
        </w:rPr>
      </w:pPr>
      <w:bookmarkStart w:id="97" w:name="_Toc134718953"/>
      <w:r w:rsidRPr="00CB402B">
        <w:rPr>
          <w:noProof w:val="0"/>
        </w:rPr>
        <w:t>Deelname aan medezeggenschap</w:t>
      </w:r>
      <w:bookmarkEnd w:id="97"/>
      <w:r w:rsidRPr="00CB402B">
        <w:rPr>
          <w:noProof w:val="0"/>
        </w:rPr>
        <w:t xml:space="preserve"> </w:t>
      </w:r>
    </w:p>
    <w:p w14:paraId="405D9F92" w14:textId="77777777" w:rsidR="00F40501" w:rsidRPr="00CB402B" w:rsidRDefault="00F40501" w:rsidP="00BD56D8">
      <w:pPr>
        <w:pStyle w:val="AfterSection"/>
        <w:rPr>
          <w:rFonts w:eastAsia="Calibri"/>
          <w:lang w:val="nl-NL"/>
        </w:rPr>
      </w:pPr>
      <w:r w:rsidRPr="00CB402B">
        <w:rPr>
          <w:lang w:val="nl-NL"/>
        </w:rPr>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CB402B">
        <w:rPr>
          <w:vertAlign w:val="superscript"/>
          <w:lang w:val="nl-NL"/>
        </w:rPr>
        <w:footnoteReference w:id="226"/>
      </w:r>
      <w:r w:rsidRPr="00CB402B">
        <w:rPr>
          <w:lang w:val="nl-NL"/>
        </w:rPr>
        <w:t xml:space="preserve"> Als we dat uitgangspunt volgen dan is het met de 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CB402B">
        <w:rPr>
          <w:vertAlign w:val="superscript"/>
          <w:lang w:val="nl-NL"/>
        </w:rPr>
        <w:footnoteReference w:id="227"/>
      </w:r>
      <w:r w:rsidRPr="00CB402B">
        <w:rPr>
          <w:lang w:val="nl-NL"/>
        </w:rPr>
        <w:t xml:space="preserve"> Het ging daarna steeds </w:t>
      </w:r>
      <w:r w:rsidRPr="00CB402B">
        <w:rPr>
          <w:lang w:val="nl-NL"/>
        </w:rPr>
        <w:lastRenderedPageBreak/>
        <w:t>verder naar beneden.</w:t>
      </w:r>
      <w:r w:rsidRPr="00CB402B">
        <w:rPr>
          <w:vertAlign w:val="superscript"/>
          <w:lang w:val="nl-NL"/>
        </w:rPr>
        <w:footnoteReference w:id="228"/>
      </w:r>
      <w:r w:rsidRPr="00CB402B">
        <w:rPr>
          <w:lang w:val="nl-NL"/>
        </w:rPr>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CB402B">
        <w:rPr>
          <w:vertAlign w:val="superscript"/>
          <w:lang w:val="nl-NL"/>
        </w:rPr>
        <w:footnoteReference w:id="229"/>
      </w:r>
    </w:p>
    <w:p w14:paraId="62BF74BC" w14:textId="77777777" w:rsidR="00F40501" w:rsidRPr="00CB402B" w:rsidRDefault="00F40501" w:rsidP="00F40501">
      <w:pPr>
        <w:rPr>
          <w:rFonts w:eastAsia="Calibri" w:cs="EB Garamond"/>
        </w:rPr>
      </w:pPr>
      <w:r w:rsidRPr="00CB402B">
        <w:rPr>
          <w:rFonts w:cs="EB Garamond"/>
        </w:rPr>
        <w:t>Naast de uitoefening van het actieve kiesrecht, is ook de benuttig van het passieve kiesrecht een groot vraagstuk; het kost steeds meer moeite om geschikte kandidaten te vinden voor de verschillende medezeggenschapsorganen. Dat geldt zeker ook voor de personeelsgeleding. Voor de kwaliteit en het gezag van een universiteitsraad en faculteitsraad is van belang dat sleutelfiguren vanuit de staf, waaronder ook hoogleraren, erin zitten.</w:t>
      </w:r>
      <w:r w:rsidRPr="00CB402B">
        <w:rPr>
          <w:rFonts w:cs="EB Garamond"/>
          <w:vertAlign w:val="superscript"/>
        </w:rPr>
        <w:footnoteReference w:id="230"/>
      </w:r>
    </w:p>
    <w:p w14:paraId="65EE4230" w14:textId="77777777" w:rsidR="00F40501" w:rsidRPr="00CB402B" w:rsidRDefault="00F40501" w:rsidP="00F40501">
      <w:pPr>
        <w:pStyle w:val="Heading4"/>
        <w:rPr>
          <w:rFonts w:eastAsia="Calibri"/>
          <w:noProof w:val="0"/>
        </w:rPr>
      </w:pPr>
      <w:bookmarkStart w:id="99" w:name="_Toc134718954"/>
      <w:r w:rsidRPr="00CB402B">
        <w:rPr>
          <w:noProof w:val="0"/>
        </w:rPr>
        <w:t>Nationalisering en tempo besluitvorming</w:t>
      </w:r>
      <w:bookmarkEnd w:id="99"/>
    </w:p>
    <w:p w14:paraId="006E08E1" w14:textId="77777777" w:rsidR="00F40501" w:rsidRPr="00CB402B" w:rsidRDefault="00F40501" w:rsidP="00BD56D8">
      <w:pPr>
        <w:pStyle w:val="AfterSection"/>
        <w:rPr>
          <w:rFonts w:eastAsia="Calibri"/>
          <w:lang w:val="nl-NL"/>
        </w:rPr>
      </w:pPr>
      <w:r w:rsidRPr="00CB402B">
        <w:rPr>
          <w:lang w:val="nl-NL"/>
        </w:rPr>
        <w:t>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Onderwijsmiddelen (NPO), ten behoeve van de aanpak van de gevolgen van corona, maar ook de sectorplanmiddelen</w:t>
      </w:r>
      <w:r w:rsidRPr="00CB402B">
        <w:rPr>
          <w:vertAlign w:val="superscript"/>
          <w:lang w:val="nl-NL"/>
        </w:rPr>
        <w:footnoteReference w:id="231"/>
      </w:r>
      <w:r w:rsidRPr="00CB402B">
        <w:rPr>
          <w:lang w:val="nl-NL"/>
        </w:rPr>
        <w:t>, en in het bijzonder de grote bedragen die worden vrijgemaakt uit het Nationaal Groeifonds</w:t>
      </w:r>
      <w:r w:rsidRPr="00CB402B">
        <w:rPr>
          <w:vertAlign w:val="superscript"/>
          <w:lang w:val="nl-NL"/>
        </w:rPr>
        <w:footnoteReference w:id="232"/>
      </w:r>
      <w:r w:rsidRPr="00CB402B">
        <w:rPr>
          <w:lang w:val="nl-NL"/>
        </w:rPr>
        <w:t xml:space="preserve">. Het lijdt geen enkele </w:t>
      </w:r>
      <w:r w:rsidRPr="00CB402B">
        <w:rPr>
          <w:lang w:val="nl-NL"/>
        </w:rPr>
        <w:lastRenderedPageBreak/>
        <w:t>twijfel dat deze middelen niet alleen welkom, en zelfs zeer noodzakelijk zijn met het oog op het wegwerken van achterstanden, om 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zeer specifiek, met de grootst mogelijke effectiviteit 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 vaak onvoldoende tijd en positie heeft om een zinvolle bijdrage te kunnen leveren aan de interne allocatie van de middelen. Voor zowel bestuur als medezeggenschap is deze gang van zaken buitengewoon frustrerend.</w:t>
      </w:r>
    </w:p>
    <w:p w14:paraId="18574043" w14:textId="77777777" w:rsidR="00F40501" w:rsidRPr="00CB402B" w:rsidRDefault="00F40501" w:rsidP="00F40501">
      <w:pPr>
        <w:pStyle w:val="Heading4"/>
        <w:rPr>
          <w:rFonts w:eastAsia="Calibri"/>
          <w:noProof w:val="0"/>
        </w:rPr>
      </w:pPr>
      <w:bookmarkStart w:id="100" w:name="_Toc134718955"/>
      <w:r w:rsidRPr="00CB402B">
        <w:rPr>
          <w:noProof w:val="0"/>
        </w:rPr>
        <w:t>Onderwijs en onderzoek gaan buiten de bestaande structuren</w:t>
      </w:r>
      <w:bookmarkEnd w:id="100"/>
    </w:p>
    <w:p w14:paraId="6648F75F" w14:textId="77777777" w:rsidR="00F40501" w:rsidRPr="00CB402B" w:rsidRDefault="00F40501" w:rsidP="00BD56D8">
      <w:pPr>
        <w:pStyle w:val="AfterSection"/>
        <w:rPr>
          <w:rFonts w:eastAsia="Calibri"/>
          <w:lang w:val="nl-NL"/>
        </w:rPr>
      </w:pPr>
      <w:r w:rsidRPr="00CB402B">
        <w:rPr>
          <w:lang w:val="nl-NL"/>
        </w:rPr>
        <w:t xml:space="preserve">Er zijn ook al langer gaande ontwikkelingen die vragen oproepen over de inrichting van de universitaire democratie. Zo wordt het onderzoek en ook het onderwijs in toenemende mate over de grenzen van disciplines en faculteiten heen georganiseerd. Dat vergt doordenking van de medezeggenschapsstructuren. Welke opleidingscommissie of – commissies zijn verantwoordelijk voor de kwaliteitszorg in </w:t>
      </w:r>
      <w:proofErr w:type="spellStart"/>
      <w:r w:rsidRPr="00CB402B">
        <w:rPr>
          <w:lang w:val="nl-NL"/>
        </w:rPr>
        <w:t>multi</w:t>
      </w:r>
      <w:proofErr w:type="spellEnd"/>
      <w:r w:rsidRPr="00CB402B">
        <w:rPr>
          <w:lang w:val="nl-NL"/>
        </w:rPr>
        <w:t>-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1846E339" w14:textId="77777777" w:rsidR="00F40501" w:rsidRPr="00CB402B" w:rsidRDefault="00F40501" w:rsidP="00F40501">
      <w:pPr>
        <w:rPr>
          <w:rFonts w:cs="EB Garamond"/>
        </w:rPr>
      </w:pPr>
      <w:r w:rsidRPr="00CB402B">
        <w:rPr>
          <w:rFonts w:cs="EB Garamond"/>
        </w:rPr>
        <w:t xml:space="preserve">De kernvraag is vooral: zijn de door de WUB gedefinieerde gemeenschappen nog steeds relevant? Rond het onderwijs is er een </w:t>
      </w:r>
      <w:r w:rsidRPr="00CB402B">
        <w:rPr>
          <w:rFonts w:cs="EB Garamond"/>
        </w:rPr>
        <w:lastRenderedPageBreak/>
        <w:t>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CB402B">
        <w:rPr>
          <w:rFonts w:cs="EB Garamond"/>
          <w:vertAlign w:val="superscript"/>
        </w:rPr>
        <w:footnoteReference w:id="233"/>
      </w:r>
      <w:r w:rsidRPr="00CB402B">
        <w:rPr>
          <w:rFonts w:cs="EB Garamond"/>
        </w:rPr>
        <w:t xml:space="preserve"> en ook op Europees niveau</w:t>
      </w:r>
      <w:r w:rsidRPr="00CB402B">
        <w:rPr>
          <w:rFonts w:cs="EB Garamond"/>
          <w:vertAlign w:val="superscript"/>
        </w:rPr>
        <w:footnoteReference w:id="234"/>
      </w:r>
      <w:r w:rsidRPr="00CB402B">
        <w:rPr>
          <w:rFonts w:cs="EB Garamond"/>
        </w:rPr>
        <w:t>.</w:t>
      </w:r>
    </w:p>
    <w:p w14:paraId="7287CC7C" w14:textId="77777777" w:rsidR="00F40501" w:rsidRPr="00CB402B" w:rsidRDefault="00F40501" w:rsidP="00F40501">
      <w:pPr>
        <w:pStyle w:val="Heading4"/>
        <w:rPr>
          <w:rFonts w:eastAsia="Calibri"/>
          <w:noProof w:val="0"/>
        </w:rPr>
      </w:pPr>
      <w:bookmarkStart w:id="101" w:name="_Toc134718956"/>
      <w:r w:rsidRPr="00CB402B">
        <w:rPr>
          <w:noProof w:val="0"/>
        </w:rPr>
        <w:t>Internationalisering</w:t>
      </w:r>
      <w:bookmarkEnd w:id="101"/>
    </w:p>
    <w:p w14:paraId="5EBC9586" w14:textId="77777777" w:rsidR="00F40501" w:rsidRPr="00CB402B" w:rsidRDefault="00F40501" w:rsidP="00BD56D8">
      <w:pPr>
        <w:pStyle w:val="AfterSection"/>
        <w:rPr>
          <w:rFonts w:eastAsia="Calibri"/>
          <w:lang w:val="nl-NL"/>
        </w:rPr>
      </w:pPr>
      <w:r w:rsidRPr="00CB402B">
        <w:rPr>
          <w:lang w:val="nl-NL"/>
        </w:rPr>
        <w:t xml:space="preserve">Een ontwikkeling die zeker ook relevant is voor de (kwaliteit) van de zeggenschap en medezeggenschap is die van de verdergaande internationalisering. In toenemende mate hebben universiteiten internationale medewerkers en studenten binnen hun poorten gekregen. Zij horen onderdeel te zijn van de gemeenschap(pen) en zullen dus ook invloed moeten kunnen uitoefenen op de besluitvorming, en dus ook kunnen participeren in de (mede)zeggenschap. Als vanzelf rijst dan de kwestie van het taalgebruik. Als men blijft vasthouden 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w:t>
      </w:r>
      <w:r w:rsidRPr="00CB402B">
        <w:rPr>
          <w:lang w:val="nl-NL"/>
        </w:rPr>
        <w:lastRenderedPageBreak/>
        <w:t>Nederlandse medewerkers en studenten die deze taal passief en vooral actief minder goed beheersen. En ook de kwaliteit van het overleg lijdt daaronder. In Utrecht is daarom gekozen voor principiële tweetaligheid, inclusief gebruik van luistertaal.</w:t>
      </w:r>
      <w:r w:rsidRPr="00CB402B">
        <w:rPr>
          <w:vertAlign w:val="superscript"/>
          <w:lang w:val="nl-NL"/>
        </w:rPr>
        <w:footnoteReference w:id="235"/>
      </w:r>
    </w:p>
    <w:p w14:paraId="03C125DA" w14:textId="77777777" w:rsidR="00F40501" w:rsidRPr="00CB402B" w:rsidRDefault="00F40501" w:rsidP="00F40501">
      <w:pPr>
        <w:pStyle w:val="Heading3"/>
        <w:rPr>
          <w:rFonts w:eastAsia="Calibri"/>
          <w:lang w:val="nl-NL"/>
        </w:rPr>
      </w:pPr>
      <w:bookmarkStart w:id="102" w:name="_Toc134718957"/>
      <w:r w:rsidRPr="00CB402B">
        <w:rPr>
          <w:lang w:val="nl-NL"/>
        </w:rPr>
        <w:t>Zelfbeslissingsruimte in het kader van professionele autonomie</w:t>
      </w:r>
      <w:bookmarkEnd w:id="102"/>
    </w:p>
    <w:p w14:paraId="23D5CC74" w14:textId="77777777" w:rsidR="00F40501" w:rsidRPr="00CB402B" w:rsidRDefault="00F40501" w:rsidP="00BD56D8">
      <w:pPr>
        <w:pStyle w:val="AfterSection"/>
        <w:rPr>
          <w:rFonts w:eastAsia="Calibri"/>
          <w:lang w:val="nl-NL"/>
        </w:rPr>
      </w:pPr>
      <w:r w:rsidRPr="00CB402B">
        <w:rPr>
          <w:lang w:val="nl-NL"/>
        </w:rPr>
        <w:t>Dee afgelopen decennia is er onmiskenbaar veel meer aandacht gekomen voor de bedrijfsvoering binnen universiteiten. Dat is voor een deel ook heel begrijpelijk; universiteiten zijn qua studententallenenorm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CB402B">
        <w:rPr>
          <w:vertAlign w:val="superscript"/>
          <w:lang w:val="nl-NL"/>
        </w:rPr>
        <w:footnoteReference w:id="236"/>
      </w:r>
      <w:r w:rsidRPr="00CB402B">
        <w:rPr>
          <w:lang w:val="nl-NL"/>
        </w:rPr>
        <w:t xml:space="preserve"> Inmiddels is valorisatie een zeer </w:t>
      </w:r>
      <w:r w:rsidRPr="00CB402B">
        <w:rPr>
          <w:lang w:val="nl-NL"/>
        </w:rPr>
        <w:lastRenderedPageBreak/>
        <w:t>beladen term geworden, en wordt er liever gesproken over ‘maatschappelijke impact’, want binnen de universitaire wereld wordt het louter generen van ‘economisch nut’ als doelstelling van de universiteit generiek niet omarmd.</w:t>
      </w:r>
      <w:r w:rsidRPr="00CB402B">
        <w:rPr>
          <w:vertAlign w:val="superscript"/>
          <w:lang w:val="nl-NL"/>
        </w:rPr>
        <w:footnoteReference w:id="237"/>
      </w:r>
    </w:p>
    <w:p w14:paraId="5C1130B7" w14:textId="77777777" w:rsidR="00F40501" w:rsidRPr="00CB402B" w:rsidRDefault="00F40501" w:rsidP="00F40501">
      <w:pPr>
        <w:rPr>
          <w:rFonts w:eastAsia="Calibri" w:cs="EB Garamond"/>
        </w:rPr>
      </w:pPr>
      <w:r w:rsidRPr="00CB402B">
        <w:rPr>
          <w:rFonts w:cs="EB Garamond"/>
        </w:rPr>
        <w:t>Inmiddels hebben deze ontwikkelingen wel grote gevolgen gehad voor het interne functioneren van de universiteit. De niet toereikende overheidsfinanciering dwong tot nadenken over efficiencyvoordelen en dat leidde weer tot schaalvergroting en centralisatie.</w:t>
      </w:r>
      <w:r w:rsidRPr="00CB402B">
        <w:rPr>
          <w:rFonts w:cs="EB Garamond"/>
          <w:vertAlign w:val="superscript"/>
        </w:rPr>
        <w:footnoteReference w:id="238"/>
      </w:r>
      <w:r w:rsidRPr="00CB402B">
        <w:rPr>
          <w:rFonts w:cs="EB Garamond"/>
        </w:rPr>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CB402B">
        <w:rPr>
          <w:rFonts w:cs="EB Garamond"/>
          <w:vertAlign w:val="superscript"/>
        </w:rPr>
        <w:footnoteReference w:id="239"/>
      </w:r>
      <w:r w:rsidRPr="00CB402B">
        <w:rPr>
          <w:rFonts w:cs="EB Garamond"/>
        </w:rPr>
        <w:t xml:space="preserve"> Die verantwoordingshang- en drang is nog sterker zichtbaar geworden bij bijzondere vormen van financiering zoals bij de kwaliteitszorgmiddelen en NPO-middelen. De minister wilde daar nog wel op basis vertrouwen en de Grondwettelijke </w:t>
      </w:r>
      <w:r w:rsidRPr="00CB402B">
        <w:rPr>
          <w:rFonts w:cs="EB Garamond"/>
        </w:rPr>
        <w:lastRenderedPageBreak/>
        <w:t>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rsidRPr="00CB402B">
        <w:rPr>
          <w:rFonts w:cs="EB Garamond"/>
          <w:vertAlign w:val="superscript"/>
        </w:rPr>
        <w:footnoteReference w:id="240"/>
      </w:r>
    </w:p>
    <w:p w14:paraId="1A86CDA0" w14:textId="77777777" w:rsidR="00F40501" w:rsidRPr="00CB402B" w:rsidRDefault="00F40501" w:rsidP="00F40501">
      <w:pPr>
        <w:rPr>
          <w:rFonts w:eastAsia="Calibri" w:cs="EB Garamond"/>
        </w:rPr>
      </w:pPr>
      <w:r w:rsidRPr="00CB402B">
        <w:rPr>
          <w:rFonts w:cs="EB Garamond"/>
        </w:rPr>
        <w:t>De voortdurende groei van verantwoordingsplichten heeft ertoe geleid dat in universiteiten steeds meer mensen werden aangesteld die niet bezig waren met de primaire processen van onderwijs en onderzoek,</w:t>
      </w:r>
      <w:r w:rsidRPr="00CB402B">
        <w:rPr>
          <w:rFonts w:cs="EB Garamond"/>
          <w:vertAlign w:val="superscript"/>
        </w:rPr>
        <w:footnoteReference w:id="241"/>
      </w:r>
      <w:r w:rsidRPr="00CB402B">
        <w:rPr>
          <w:rFonts w:cs="EB Garamond"/>
        </w:rPr>
        <w:t xml:space="preserve"> veelal aangeduid als bureaucratie</w:t>
      </w:r>
      <w:r w:rsidRPr="00CB402B">
        <w:rPr>
          <w:rFonts w:cs="EB Garamond"/>
          <w:vertAlign w:val="superscript"/>
        </w:rPr>
        <w:footnoteReference w:id="242"/>
      </w:r>
      <w:r w:rsidRPr="00CB402B">
        <w:rPr>
          <w:rFonts w:cs="EB Garamond"/>
        </w:rPr>
        <w:t xml:space="preserve">. En dat op zichzelf had weer gevolgen voor de hoeveelheid middelen die uiteindelijk aan onderwijs en onderzoek besteed konden worden. </w:t>
      </w:r>
    </w:p>
    <w:p w14:paraId="408B313E" w14:textId="77777777" w:rsidR="00F40501" w:rsidRPr="00CB402B" w:rsidRDefault="00F40501" w:rsidP="00F40501">
      <w:pPr>
        <w:rPr>
          <w:rFonts w:eastAsia="Calibri" w:cs="EB Garamond"/>
        </w:rPr>
      </w:pPr>
      <w:r w:rsidRPr="00CB402B">
        <w:rPr>
          <w:rFonts w:cs="EB Garamond"/>
        </w:rPr>
        <w:t xml:space="preserve">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 niet verwonderlijk dat </w:t>
      </w:r>
      <w:r w:rsidRPr="00CB402B">
        <w:rPr>
          <w:rFonts w:cs="EB Garamond"/>
        </w:rPr>
        <w:lastRenderedPageBreak/>
        <w:t>universiteiten meer zicht en ook greep wilden zien te krijgen op rendementen. Maar ook dat leidde tot meer rapportage – en verantwoordingsplichten voor docenten, en bijgevolg een gevoel van verlies aan professionele autonomie.</w:t>
      </w:r>
    </w:p>
    <w:p w14:paraId="36ECE141" w14:textId="77777777" w:rsidR="00F40501" w:rsidRPr="00CB402B" w:rsidRDefault="00F40501" w:rsidP="00F40501">
      <w:pPr>
        <w:rPr>
          <w:rFonts w:eastAsia="Calibri" w:cs="EB Garamond"/>
        </w:rPr>
      </w:pPr>
      <w:r w:rsidRPr="00CB402B">
        <w:rPr>
          <w:rFonts w:cs="EB Garamond"/>
        </w:rPr>
        <w:t xml:space="preserve">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wordt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w:t>
      </w:r>
      <w:proofErr w:type="spellStart"/>
      <w:r w:rsidRPr="00CB402B">
        <w:rPr>
          <w:rFonts w:cs="EB Garamond"/>
        </w:rPr>
        <w:t>metrics</w:t>
      </w:r>
      <w:proofErr w:type="spellEnd"/>
      <w:r w:rsidRPr="00CB402B">
        <w:rPr>
          <w:rFonts w:cs="EB Garamond"/>
        </w:rPr>
        <w:t xml:space="preserve"> als dominante maatstaven.</w:t>
      </w:r>
      <w:r w:rsidRPr="00CB402B">
        <w:rPr>
          <w:rFonts w:cs="EB Garamond"/>
          <w:vertAlign w:val="superscript"/>
        </w:rPr>
        <w:footnoteReference w:id="243"/>
      </w:r>
      <w:r w:rsidRPr="00CB402B">
        <w:rPr>
          <w:rFonts w:cs="EB Garamond"/>
        </w:rPr>
        <w:t xml:space="preserve"> Dit alles heeft geleid tot een bepaalde publicatie- en beoordelingscultuur, die niet alleen de ruimte voor het zetten van eigen </w:t>
      </w:r>
      <w:proofErr w:type="spellStart"/>
      <w:r w:rsidRPr="00CB402B">
        <w:rPr>
          <w:rFonts w:cs="EB Garamond"/>
        </w:rPr>
        <w:t>onderzoeksagenda’s</w:t>
      </w:r>
      <w:proofErr w:type="spellEnd"/>
      <w:r w:rsidRPr="00CB402B">
        <w:rPr>
          <w:rFonts w:cs="EB Garamond"/>
        </w:rPr>
        <w:t xml:space="preserve">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CB402B">
        <w:rPr>
          <w:rFonts w:cs="EB Garamond"/>
          <w:vertAlign w:val="superscript"/>
        </w:rPr>
        <w:footnoteReference w:id="244"/>
      </w:r>
      <w:r w:rsidRPr="00CB402B">
        <w:rPr>
          <w:rFonts w:cs="EB Garamond"/>
        </w:rPr>
        <w:t xml:space="preserve"> </w:t>
      </w:r>
    </w:p>
    <w:p w14:paraId="388A4A43" w14:textId="77777777" w:rsidR="00F40501" w:rsidRPr="00CB402B" w:rsidRDefault="00F40501" w:rsidP="00F40501">
      <w:pPr>
        <w:rPr>
          <w:rFonts w:eastAsia="Calibri" w:cs="EB Garamond"/>
        </w:rPr>
      </w:pPr>
      <w:r w:rsidRPr="00CB402B">
        <w:rPr>
          <w:rFonts w:cs="EB Garamond"/>
        </w:rPr>
        <w:t xml:space="preserve">Het verschil in externe prikkels heeft er mede toe geleid dat het logisch leek om onderwijs en onderzoek ook organisatorisch volstrekt te separeren binnen de universiteit, terwijl deze voorheen </w:t>
      </w:r>
      <w:r w:rsidRPr="00CB402B">
        <w:rPr>
          <w:rFonts w:cs="EB Garamond"/>
        </w:rPr>
        <w:lastRenderedPageBreak/>
        <w:t>vooral binnen de vakgroepen bijeen gehouden werden. Met deze scheiding wordt miskend dat de universiteit zich onderscheidt van alle andere onderwijsinstellingen door de verwevenheid van onderwijs en onderzoek.</w:t>
      </w:r>
      <w:r w:rsidRPr="00CB402B">
        <w:rPr>
          <w:rFonts w:cs="EB Garamond"/>
          <w:vertAlign w:val="superscript"/>
        </w:rPr>
        <w:footnoteReference w:id="245"/>
      </w:r>
      <w:r w:rsidRPr="00CB402B">
        <w:rPr>
          <w:rFonts w:cs="EB Garamond"/>
        </w:rPr>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CB402B">
        <w:rPr>
          <w:rFonts w:cs="EB Garamond"/>
          <w:vertAlign w:val="superscript"/>
        </w:rPr>
        <w:footnoteReference w:id="246"/>
      </w:r>
      <w:r w:rsidRPr="00CB402B">
        <w:rPr>
          <w:rFonts w:cs="EB Garamond"/>
        </w:rPr>
        <w:t xml:space="preserve"> </w:t>
      </w:r>
    </w:p>
    <w:p w14:paraId="2C4FC967" w14:textId="77777777" w:rsidR="00F40501" w:rsidRPr="00CB402B" w:rsidRDefault="00F40501" w:rsidP="00F40501">
      <w:pPr>
        <w:rPr>
          <w:rFonts w:eastAsia="Calibri" w:cs="EB Garamond"/>
        </w:rPr>
      </w:pPr>
      <w:r w:rsidRPr="00CB402B">
        <w:rPr>
          <w:rFonts w:cs="EB Garamond"/>
        </w:rPr>
        <w:t xml:space="preserve">Deze organisatorische scheiding heeft grote gevolgen gehad, op zijn minst in het universitaire personeelsbeleid en de onderlinge verhoudingen tussen de medewerkers. Omdat carrières vooral werden gemaakt langs de lijn van de </w:t>
      </w:r>
      <w:proofErr w:type="spellStart"/>
      <w:r w:rsidRPr="00CB402B">
        <w:rPr>
          <w:rFonts w:cs="EB Garamond"/>
        </w:rPr>
        <w:t>onderzoeksprestaties</w:t>
      </w:r>
      <w:proofErr w:type="spellEnd"/>
      <w:r w:rsidRPr="00CB402B">
        <w:rPr>
          <w:rFonts w:cs="EB Garamond"/>
        </w:rPr>
        <w:t xml:space="preserve">, werd onderwijs voor velen een ‘last’ waarvoor je als het maar enigszins kon moest ‘uitkopen’. Chargerend werd het onderwijs lange tijd het werk voor de ‘jongste bedienden’, die op basis van tijdelijke contracten, zonder </w:t>
      </w:r>
      <w:proofErr w:type="spellStart"/>
      <w:r w:rsidRPr="00CB402B">
        <w:rPr>
          <w:rFonts w:cs="EB Garamond"/>
        </w:rPr>
        <w:t>onderzoekstijd</w:t>
      </w:r>
      <w:proofErr w:type="spellEnd"/>
      <w:r w:rsidRPr="00CB402B">
        <w:rPr>
          <w:rFonts w:cs="EB Garamond"/>
        </w:rPr>
        <w:t xml:space="preserve">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w:t>
      </w:r>
      <w:r w:rsidRPr="00CB402B">
        <w:rPr>
          <w:rFonts w:cs="EB Garamond"/>
        </w:rPr>
        <w:lastRenderedPageBreak/>
        <w:t>er tussen de organisatie van onderwijs en onderzoek niet veel meer samenhang zou moeten worden gecreëerd.</w:t>
      </w:r>
    </w:p>
    <w:p w14:paraId="0BEE3ED3" w14:textId="77777777" w:rsidR="00F40501" w:rsidRPr="00CB402B" w:rsidRDefault="00F40501" w:rsidP="00F40501">
      <w:pPr>
        <w:pStyle w:val="Heading2"/>
        <w:rPr>
          <w:rFonts w:eastAsia="Calibri"/>
          <w:lang w:val="nl-NL"/>
        </w:rPr>
      </w:pPr>
      <w:bookmarkStart w:id="103" w:name="_Toc134718958"/>
      <w:r w:rsidRPr="00CB402B">
        <w:rPr>
          <w:lang w:val="nl-NL"/>
        </w:rPr>
        <w:t>Oplossingsrichtingen voor de universiteit van de toekomst</w:t>
      </w:r>
      <w:bookmarkEnd w:id="103"/>
    </w:p>
    <w:p w14:paraId="4DECE64A" w14:textId="77777777" w:rsidR="00F40501" w:rsidRPr="00CB402B" w:rsidRDefault="00F40501" w:rsidP="00F40501">
      <w:pPr>
        <w:pStyle w:val="Heading3"/>
        <w:rPr>
          <w:rFonts w:eastAsia="Calibri"/>
          <w:lang w:val="nl-NL"/>
        </w:rPr>
      </w:pPr>
      <w:bookmarkStart w:id="104" w:name="_Toc134718959"/>
      <w:r w:rsidRPr="00CB402B">
        <w:rPr>
          <w:lang w:val="nl-NL"/>
        </w:rPr>
        <w:t>Inleiding</w:t>
      </w:r>
      <w:bookmarkEnd w:id="104"/>
    </w:p>
    <w:p w14:paraId="144B8338" w14:textId="77777777" w:rsidR="00F40501" w:rsidRPr="00CB402B" w:rsidRDefault="00F40501" w:rsidP="00BD56D8">
      <w:pPr>
        <w:pStyle w:val="AfterSection"/>
        <w:rPr>
          <w:rFonts w:eastAsia="Calibri"/>
          <w:lang w:val="nl-NL"/>
        </w:rPr>
      </w:pPr>
      <w:r w:rsidRPr="00CB402B">
        <w:rPr>
          <w:lang w:val="nl-NL"/>
        </w:rPr>
        <w:t xml:space="preserve">Als we in de vorige hoofdstukken voorziene, gewenste ontwikkelingen mogelijk willen maken, dan zullen een aantal van de hiervoor geschetste problemen tot een oplossing moeten worden gebracht. Werkelijke oplossingen kunnen alleen gevonden worden als deze aansluiten bij het wezen van de universiteit. Dat wezen heeft er ook voor gezorgd dat de universiteit als instituut al sinds 1088 bestaat en al die eeuwen heeft overleefd. Zeker in democratische rechtstaten is er geen enkele twijfel aan het bestaansrecht van een institutie die in onafhankelijkheid kennis vergaart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‘sense of </w:t>
      </w:r>
      <w:proofErr w:type="spellStart"/>
      <w:r w:rsidRPr="00CB402B">
        <w:rPr>
          <w:lang w:val="nl-NL"/>
        </w:rPr>
        <w:t>belonging</w:t>
      </w:r>
      <w:proofErr w:type="spellEnd"/>
      <w:r w:rsidRPr="00CB402B">
        <w:rPr>
          <w:lang w:val="nl-NL"/>
        </w:rPr>
        <w:t>’, van betrokkenheid en identificatie moet ontstaan. Van daaruit kan ook beter nagedacht worden over welke deelname er aan de formele (mede)zeggenschap nodig is om de primaire taakvervulling vanuit het team beter mogelijk te maken.</w:t>
      </w:r>
    </w:p>
    <w:p w14:paraId="2FF5C91F" w14:textId="77777777" w:rsidR="00F40501" w:rsidRPr="00CB402B" w:rsidRDefault="00F40501" w:rsidP="00F40501">
      <w:pPr>
        <w:pStyle w:val="Heading3"/>
        <w:rPr>
          <w:lang w:val="nl-NL"/>
        </w:rPr>
      </w:pPr>
      <w:bookmarkStart w:id="105" w:name="_Toc134718960"/>
      <w:r w:rsidRPr="00CB402B">
        <w:rPr>
          <w:lang w:val="nl-NL"/>
        </w:rPr>
        <w:lastRenderedPageBreak/>
        <w:t>Professionals weer meer aan het roer</w:t>
      </w:r>
      <w:bookmarkEnd w:id="105"/>
    </w:p>
    <w:p w14:paraId="03317292" w14:textId="77777777" w:rsidR="00F40501" w:rsidRPr="00CB402B" w:rsidRDefault="00F40501" w:rsidP="00F40501">
      <w:pPr>
        <w:rPr>
          <w:rFonts w:eastAsia="Calibri" w:cs="EB Garamond"/>
        </w:rPr>
      </w:pPr>
      <w:r w:rsidRPr="00CB402B">
        <w:rPr>
          <w:rFonts w:cs="EB Garamond"/>
        </w:rPr>
        <w:t xml:space="preserve">In zijn algemeenheid is er de afgelopen jaren in de literatuur over organisaties veel nagedacht over het terugdringen van werkdruk en het herstel van plezier in het werk, door het meer bevredigend en betekenisvol te maken. Baanbrekend is in dat verband het werk van </w:t>
      </w:r>
      <w:proofErr w:type="spellStart"/>
      <w:r w:rsidRPr="00CB402B">
        <w:rPr>
          <w:rFonts w:cs="EB Garamond"/>
        </w:rPr>
        <w:t>Laloux</w:t>
      </w:r>
      <w:proofErr w:type="spellEnd"/>
      <w:r w:rsidRPr="00CB402B">
        <w:rPr>
          <w:rFonts w:cs="EB Garamond"/>
        </w:rPr>
        <w:t>.</w:t>
      </w:r>
      <w:r w:rsidRPr="00CB402B">
        <w:rPr>
          <w:rFonts w:cs="EB Garamond"/>
          <w:vertAlign w:val="superscript"/>
        </w:rPr>
        <w:footnoteReference w:id="247"/>
      </w:r>
      <w:r w:rsidRPr="00CB402B">
        <w:rPr>
          <w:rFonts w:cs="EB Garamond"/>
        </w:rPr>
        <w:t xml:space="preserve"> De kern van zijn oplossing ligt in het radicaal terugdringen van hiërarchie en meer, veel meer, ruimte bieden voor zelfmanagement.</w:t>
      </w:r>
      <w:r w:rsidRPr="00CB402B">
        <w:rPr>
          <w:rFonts w:cs="EB Garamond"/>
          <w:vertAlign w:val="superscript"/>
        </w:rPr>
        <w:footnoteReference w:id="248"/>
      </w:r>
      <w:r w:rsidRPr="00CB402B">
        <w:rPr>
          <w:rFonts w:cs="EB Garamond"/>
        </w:rPr>
        <w:t xml:space="preserve"> Een dergelijke gedachte sluit mooi aan bij de basis van de universiteit als organisatie, de professionele autonomie. Voordat we verder ingaan op de uitwerking van deze gedachte in het licht van de universitaire organisatie van de toekomst eerst nog wat aandacht voor de professionele autonomie binnen de universiteit, want daar bestaan nogal wat misverstanden over.</w:t>
      </w:r>
      <w:r w:rsidRPr="00CB402B">
        <w:rPr>
          <w:rFonts w:cs="EB Garamond"/>
          <w:vertAlign w:val="superscript"/>
        </w:rPr>
        <w:footnoteReference w:id="249"/>
      </w:r>
    </w:p>
    <w:p w14:paraId="1B050962" w14:textId="77777777" w:rsidR="00F40501" w:rsidRPr="00CB402B" w:rsidRDefault="00F40501" w:rsidP="00F40501">
      <w:pPr>
        <w:rPr>
          <w:rFonts w:eastAsia="Calibri" w:cs="EB Garamond"/>
        </w:rPr>
      </w:pPr>
      <w:r w:rsidRPr="00CB402B">
        <w:rPr>
          <w:rFonts w:cs="EB Garamond"/>
        </w:rPr>
        <w:t xml:space="preserve">De professionele autonomie van docenten en onderzoekers wordt terecht vaak in een adem genoemd met academische vrijheid. Die houdt in dat wetenschappers naar eigen inzicht hun thema’s van onderzoek en onderwijs bepalen en daarover verslag doen, uiteraard gebaseerd op erkende wetenschappelijke en methodische inzichten. Waarom is die academische vrijheid zo belangrijk? Volgens </w:t>
      </w:r>
      <w:proofErr w:type="spellStart"/>
      <w:r w:rsidRPr="00CB402B">
        <w:rPr>
          <w:rFonts w:cs="EB Garamond"/>
        </w:rPr>
        <w:t>Kinzelbach</w:t>
      </w:r>
      <w:proofErr w:type="spellEnd"/>
      <w:r w:rsidRPr="00CB402B">
        <w:rPr>
          <w:rFonts w:cs="EB Garamond"/>
        </w:rPr>
        <w:t xml:space="preserve"> e.a. is deze vrijheid essentieel voor kwalitatief hoogwaardig onderwijs en onderzoek, is zij de aanjager van innovatie, versterkt zij de capaciteit van academici en studenten om kennis te verwerven en te genereren, en daarmee beschermt zij ook de capaciteit van de samenleving tot zelfreflectie.</w:t>
      </w:r>
      <w:r w:rsidRPr="00CB402B">
        <w:rPr>
          <w:rFonts w:cs="EB Garamond"/>
          <w:vertAlign w:val="superscript"/>
        </w:rPr>
        <w:footnoteReference w:id="250"/>
      </w:r>
      <w:r w:rsidRPr="00CB402B">
        <w:rPr>
          <w:rFonts w:cs="EB Garamond"/>
        </w:rPr>
        <w:t xml:space="preserve"> </w:t>
      </w:r>
      <w:r w:rsidRPr="00CB402B">
        <w:rPr>
          <w:rFonts w:cs="EB Garamond"/>
        </w:rPr>
        <w:lastRenderedPageBreak/>
        <w:t>Academische vrijheid impliceert ook een bijzondere verantwoordelijkheid, namelijk om het werk te doen volgens wetenschappelijke standaarden. De Leuvense rector, Luc Sels, heeft dat helder neergezet in zijn rede bij de opening van het academische jaar 2021-2022.</w:t>
      </w:r>
      <w:r w:rsidRPr="00CB402B">
        <w:rPr>
          <w:rFonts w:cs="EB Garamond"/>
          <w:vertAlign w:val="superscript"/>
        </w:rPr>
        <w:footnoteReference w:id="251"/>
      </w:r>
      <w:r w:rsidRPr="00CB402B">
        <w:rPr>
          <w:rFonts w:cs="EB Garamond"/>
        </w:rPr>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2B45ACE0" w14:textId="77777777" w:rsidR="00F40501" w:rsidRPr="00CB402B" w:rsidRDefault="00F40501" w:rsidP="00F40501">
      <w:pPr>
        <w:rPr>
          <w:rFonts w:eastAsia="Calibri" w:cs="EB Garamond"/>
        </w:rPr>
      </w:pPr>
      <w:r w:rsidRPr="00CB402B">
        <w:rPr>
          <w:rFonts w:cs="EB Garamond"/>
        </w:rPr>
        <w:t>Academische vrijheid is ook nog op een andere manier begrensd. Medewerkers van universiteiten werken binnen instellingen met een onderwijs- en onderzoeksbeleid. Voor het onderwijs gelden onderwijs- en examenreglementen. Schaarse middelen worden gericht ter beschikking gesteld. De Nederlandse rechter erkent de mogelijkheid voor de instellingen om deze beperkingen te stellen.</w:t>
      </w:r>
      <w:r w:rsidRPr="00CB402B">
        <w:rPr>
          <w:rFonts w:cs="EB Garamond"/>
          <w:vertAlign w:val="superscript"/>
        </w:rPr>
        <w:footnoteReference w:id="252"/>
      </w:r>
      <w:r w:rsidRPr="00CB402B">
        <w:rPr>
          <w:rFonts w:cs="EB Garamond"/>
        </w:rPr>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‘dat besturen van universiteiten de verantwoordelijkheid hebben om zich niet méér te mengen in het onderwijs en onderzoek dan redelijk is met het ook op de bevordering van goede wetenschapsbeoefening’, aldus de KNAW.</w:t>
      </w:r>
      <w:r w:rsidRPr="00CB402B">
        <w:rPr>
          <w:rFonts w:cs="EB Garamond"/>
          <w:vertAlign w:val="superscript"/>
        </w:rPr>
        <w:footnoteReference w:id="253"/>
      </w:r>
      <w:r w:rsidRPr="00CB402B">
        <w:rPr>
          <w:rFonts w:cs="EB Garamond"/>
        </w:rPr>
        <w:t xml:space="preserve"> Wat ‘redelijk’ is, is natuurlijk voor discussie vatbaar, en dat debat moet, gericht op het vinden van draagvlak onder wetenschapers, in alle openheid binnen de instelling plaatsvinden. </w:t>
      </w:r>
      <w:r w:rsidRPr="00CB402B">
        <w:rPr>
          <w:rFonts w:cs="EB Garamond"/>
        </w:rPr>
        <w:lastRenderedPageBreak/>
        <w:t xml:space="preserve">Dat debat wordt natuurlijk ook gestimuleerd door de gelaagde structuur van de universitaire organisatie, waarbij </w:t>
      </w:r>
      <w:proofErr w:type="gramStart"/>
      <w:r w:rsidRPr="00CB402B">
        <w:rPr>
          <w:rFonts w:cs="EB Garamond"/>
        </w:rPr>
        <w:t>ingevolge</w:t>
      </w:r>
      <w:proofErr w:type="gramEnd"/>
      <w:r w:rsidRPr="00CB402B">
        <w:rPr>
          <w:rFonts w:cs="EB Garamond"/>
        </w:rPr>
        <w:t xml:space="preserv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CB402B">
        <w:rPr>
          <w:rFonts w:cs="EB Garamond"/>
          <w:vertAlign w:val="superscript"/>
        </w:rPr>
        <w:footnoteReference w:id="254"/>
      </w:r>
    </w:p>
    <w:p w14:paraId="2B05E7AA" w14:textId="77777777" w:rsidR="00F40501" w:rsidRPr="00CB402B" w:rsidRDefault="00F40501" w:rsidP="00F40501">
      <w:pPr>
        <w:rPr>
          <w:rFonts w:eastAsia="Calibri" w:cs="EB Garamond"/>
        </w:rPr>
      </w:pPr>
      <w:r w:rsidRPr="00CB402B">
        <w:rPr>
          <w:rFonts w:cs="EB Garamond"/>
        </w:rPr>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1C9539E1" w14:textId="77777777" w:rsidR="00F40501" w:rsidRPr="00CB402B" w:rsidRDefault="00F40501" w:rsidP="00F40501">
      <w:pPr>
        <w:rPr>
          <w:rFonts w:eastAsia="Calibri" w:cs="EB Garamond"/>
        </w:rPr>
      </w:pPr>
      <w:r w:rsidRPr="00CB402B">
        <w:rPr>
          <w:rFonts w:cs="EB Garamond"/>
        </w:rPr>
        <w:t xml:space="preserve">Gegeven deze context van professionele autonomie, de ontwikkeling naar meer team </w:t>
      </w:r>
      <w:proofErr w:type="spellStart"/>
      <w:r w:rsidRPr="00CB402B">
        <w:rPr>
          <w:rFonts w:cs="EB Garamond"/>
        </w:rPr>
        <w:t>science</w:t>
      </w:r>
      <w:proofErr w:type="spellEnd"/>
      <w:r w:rsidRPr="00CB402B">
        <w:rPr>
          <w:rFonts w:cs="EB Garamond"/>
        </w:rPr>
        <w:t xml:space="preserve"> en moderne inzichten in het 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 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w:t>
      </w:r>
      <w:r w:rsidRPr="00CB402B">
        <w:rPr>
          <w:rFonts w:cs="EB Garamond"/>
        </w:rPr>
        <w:lastRenderedPageBreak/>
        <w:t>op moeten verantwoorden, want met verantwoordelijkheid komt verantwoording. En anders dan sommigen wel eens beweren, impliceert verantwoording nog geen hiërarchie.</w:t>
      </w:r>
      <w:r w:rsidRPr="00CB402B">
        <w:rPr>
          <w:rFonts w:cs="EB Garamond"/>
          <w:vertAlign w:val="superscript"/>
        </w:rPr>
        <w:footnoteReference w:id="255"/>
      </w:r>
      <w:r w:rsidRPr="00CB402B">
        <w:rPr>
          <w:rFonts w:cs="EB Garamond"/>
        </w:rPr>
        <w:t xml:space="preserve"> Hiërarchie manifesteert zich door direct aansturen met de noodzaak om op te volgen.</w:t>
      </w:r>
    </w:p>
    <w:p w14:paraId="23DA2D67" w14:textId="77777777" w:rsidR="00F40501" w:rsidRPr="00CB402B" w:rsidRDefault="00F40501" w:rsidP="00F40501">
      <w:pPr>
        <w:rPr>
          <w:rFonts w:eastAsia="Calibri" w:cs="EB Garamond"/>
        </w:rPr>
      </w:pPr>
      <w:r w:rsidRPr="00CB402B">
        <w:rPr>
          <w:rFonts w:cs="EB Garamond"/>
        </w:rPr>
        <w:t>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maar de verantwoordelijkheid om dat te doen wordt gedecentraliseerd. Centrale diensten komen daardoor meer in een afstandelijke adviseursrol en kunnen in omvang worden gereduceerd. Universitaire en facultaire bestuurders moeten terughoudend zijn in het nemen van beslissingen, het stellen van regels en het instellen van procedures: subsidiariteit is hierin expliciet. Ook zij zullen meer in de rol van begeleider of adviseur terecht komen.</w:t>
      </w:r>
      <w:r w:rsidRPr="00CB402B">
        <w:rPr>
          <w:rFonts w:cs="EB Garamond"/>
          <w:vertAlign w:val="superscript"/>
        </w:rPr>
        <w:footnoteReference w:id="256"/>
      </w:r>
      <w:r w:rsidRPr="00CB402B">
        <w:rPr>
          <w:rFonts w:cs="EB Garamond"/>
        </w:rPr>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040C98E5" w14:textId="77777777" w:rsidR="00F40501" w:rsidRPr="00CB402B" w:rsidRDefault="00F40501" w:rsidP="00F40501">
      <w:pPr>
        <w:rPr>
          <w:rFonts w:eastAsia="Calibri" w:cs="EB Garamond"/>
        </w:rPr>
      </w:pPr>
      <w:r w:rsidRPr="00CB402B">
        <w:rPr>
          <w:rFonts w:cs="EB Garamond"/>
        </w:rPr>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72523FD0" w14:textId="77777777" w:rsidR="00F40501" w:rsidRPr="00CB402B" w:rsidRDefault="00F40501" w:rsidP="00F40501">
      <w:pPr>
        <w:rPr>
          <w:rFonts w:eastAsia="Calibri" w:cs="EB Garamond"/>
        </w:rPr>
      </w:pPr>
      <w:r w:rsidRPr="00CB402B">
        <w:rPr>
          <w:rFonts w:cs="EB Garamond"/>
        </w:rPr>
        <w:lastRenderedPageBreak/>
        <w:t>Het takenpakket van een universiteit is complex en is, anders dan bij een organisatie als Buurtzorg, waar zelfmanagement al veel langer een beproefd organisatiemodel is, niet onder te brengen bij tamelijk uniforme eenheden.</w:t>
      </w:r>
      <w:r w:rsidRPr="00CB402B">
        <w:rPr>
          <w:rFonts w:cs="EB Garamond"/>
          <w:vertAlign w:val="superscript"/>
        </w:rPr>
        <w:footnoteReference w:id="257"/>
      </w:r>
      <w:r w:rsidRPr="00CB402B">
        <w:rPr>
          <w:rFonts w:cs="EB Garamond"/>
        </w:rPr>
        <w:t xml:space="preserve"> 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teams participeren, waarin zoveel als mogelijk onderwijs en onderzoek bij elkaar zijn gebracht.</w:t>
      </w:r>
    </w:p>
    <w:p w14:paraId="5866F85C" w14:textId="77777777" w:rsidR="00F40501" w:rsidRPr="00CB402B" w:rsidRDefault="00F40501" w:rsidP="00F40501">
      <w:pPr>
        <w:rPr>
          <w:rFonts w:eastAsia="Calibri" w:cs="EB Garamond"/>
        </w:rPr>
      </w:pPr>
      <w:r w:rsidRPr="00CB402B">
        <w:rPr>
          <w:rFonts w:cs="EB Garamond"/>
        </w:rPr>
        <w:t>Zoals gezegd, universiteiten zijn in afgelopen decennia complexe organisaties geworden. Dat heeft er deels mee te maken dat onderwijs, en zeker onderzoek in toenemende mate geëuropeaniseerd en geïnternationaliseerd is. Coördinatie en ondersteuning vanuit facultair niveau zullen hier noodzakelijk blijven. Datzelfde geldt voor de (</w:t>
      </w:r>
      <w:proofErr w:type="spellStart"/>
      <w:r w:rsidRPr="00CB402B">
        <w:rPr>
          <w:rFonts w:cs="EB Garamond"/>
        </w:rPr>
        <w:t>beleids</w:t>
      </w:r>
      <w:proofErr w:type="spellEnd"/>
      <w:r w:rsidRPr="00CB402B">
        <w:rPr>
          <w:rFonts w:cs="EB Garamond"/>
        </w:rPr>
        <w:t>)interventiemechanismen en vormen van (verkapt) toezicht die vanuit de nationale overheid op de universiteiten ongetwijfeld af blijven komen, zoals accountantscontroles en onderzoeken van de Algemene Rekenkamer. Voortdurend wordt aan universiteitsbestuurders de vraag gesteld of ze wel ‘in control’ zijn. De ruimte voor het organiseren van zelfmanagement en het benutten van professionele autonomie worden daardoor soms ernstig beperkt.</w:t>
      </w:r>
      <w:r w:rsidRPr="00CB402B">
        <w:rPr>
          <w:rFonts w:cs="EB Garamond"/>
          <w:vertAlign w:val="superscript"/>
        </w:rPr>
        <w:footnoteReference w:id="258"/>
      </w:r>
      <w:r w:rsidRPr="00CB402B">
        <w:rPr>
          <w:rFonts w:cs="EB Garamond"/>
        </w:rPr>
        <w:t xml:space="preserve"> 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w:t>
      </w:r>
      <w:r w:rsidRPr="00CB402B">
        <w:rPr>
          <w:rFonts w:cs="EB Garamond"/>
        </w:rPr>
        <w:lastRenderedPageBreak/>
        <w:t>politieke landschap raakt steeds meer versplinterd, al die partijtjes willen zichtbaar zijn, ze willen scoren. Dezelfde soort van versplintering doet zich in de (sociale) media voor. 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0152CD8C" w14:textId="77777777" w:rsidR="00F40501" w:rsidRPr="00CB402B" w:rsidRDefault="00F40501" w:rsidP="00F40501">
      <w:pPr>
        <w:rPr>
          <w:rFonts w:eastAsia="Calibri" w:cs="EB Garamond"/>
        </w:rPr>
      </w:pPr>
      <w:r w:rsidRPr="00CB402B">
        <w:rPr>
          <w:rFonts w:cs="EB Garamond"/>
        </w:rPr>
        <w:t>Ook als het gaat om de participatie van medewerkers in team overschrijdende processen kunnen en zullen de bestuurders een rol kunnen en moeten vervullen. Zo is de opstelling van zwaartekracht- en sectorplannen tot dusver vooral een zaak van enkelen, en dat terwijl ze heel veel voorbereidingstijd vergen. Tijd die ook benut kan worden om meer onderzoekers te betrekken, te laten meedenken en meebeslissen.</w:t>
      </w:r>
    </w:p>
    <w:p w14:paraId="60A42B74" w14:textId="77777777" w:rsidR="00F40501" w:rsidRPr="00CB402B" w:rsidRDefault="00F40501" w:rsidP="00F40501">
      <w:pPr>
        <w:rPr>
          <w:rFonts w:eastAsia="Calibri" w:cs="EB Garamond"/>
        </w:rPr>
      </w:pPr>
      <w:r w:rsidRPr="00CB402B">
        <w:rPr>
          <w:rFonts w:cs="EB Garamond"/>
        </w:rPr>
        <w:t>Hoe dan ook, in de universiteit van de toekomst zal meer ruimte moeten zijn voor zelfmanagement en dus ook van benutting van de professionele autonomie. Als universitaire medewerkers, zowel WP als OBP, via teams meer in de positie worden geplaatst dat ze zelf kunnen en mogen besturen, zullen ze zich naar verwachting ook meer bewust worden van de gremia waarin de randvoorwaarden worden vastgesteld voor hun functioneren, en zal waarschijnlijk ook een groter animo ontstaan om deel uit te maken van medezeggenschapsorganen die medeverantwoordelijk zijn voor het vaststellen van een deel van die randvoorwaarden. In het hoofdstuk over community werd al gewezen op het belang van (het bevorderen) van ‘</w:t>
      </w:r>
      <w:proofErr w:type="spellStart"/>
      <w:r w:rsidRPr="00CB402B">
        <w:rPr>
          <w:rFonts w:cs="EB Garamond"/>
        </w:rPr>
        <w:t>organisational</w:t>
      </w:r>
      <w:proofErr w:type="spellEnd"/>
      <w:r w:rsidRPr="00CB402B">
        <w:rPr>
          <w:rFonts w:cs="EB Garamond"/>
        </w:rPr>
        <w:t xml:space="preserve"> </w:t>
      </w:r>
      <w:proofErr w:type="spellStart"/>
      <w:r w:rsidRPr="00CB402B">
        <w:rPr>
          <w:rFonts w:cs="EB Garamond"/>
        </w:rPr>
        <w:t>citizenship</w:t>
      </w:r>
      <w:proofErr w:type="spellEnd"/>
      <w:r w:rsidRPr="00CB402B">
        <w:rPr>
          <w:rFonts w:cs="EB Garamond"/>
        </w:rPr>
        <w:t xml:space="preserve"> </w:t>
      </w:r>
      <w:proofErr w:type="spellStart"/>
      <w:r w:rsidRPr="00CB402B">
        <w:rPr>
          <w:rFonts w:cs="EB Garamond"/>
        </w:rPr>
        <w:t>behaviours</w:t>
      </w:r>
      <w:proofErr w:type="spellEnd"/>
      <w:r w:rsidRPr="00CB402B">
        <w:rPr>
          <w:rFonts w:cs="EB Garamond"/>
        </w:rPr>
        <w:t xml:space="preserve">’, waarbij medewerkers op basis van vrijwilligheid extra stappen </w:t>
      </w:r>
      <w:r w:rsidRPr="00CB402B">
        <w:rPr>
          <w:rFonts w:cs="EB Garamond"/>
        </w:rPr>
        <w:lastRenderedPageBreak/>
        <w:t>zetten die een positieve invloed hebben op de sfeer in de organisatie, maar ook op de effectiviteit van de organisatie.</w:t>
      </w:r>
      <w:r w:rsidRPr="00CB402B">
        <w:rPr>
          <w:rFonts w:cs="EB Garamond"/>
          <w:vertAlign w:val="superscript"/>
        </w:rPr>
        <w:footnoteReference w:id="259"/>
      </w:r>
      <w:r w:rsidRPr="00CB402B">
        <w:rPr>
          <w:rFonts w:cs="EB Garamond"/>
        </w:rPr>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1523F8CE" w14:textId="77777777" w:rsidR="00F40501" w:rsidRPr="00CB402B" w:rsidRDefault="00F40501" w:rsidP="00F40501">
      <w:pPr>
        <w:pStyle w:val="Heading2"/>
        <w:rPr>
          <w:lang w:val="nl-NL"/>
        </w:rPr>
      </w:pPr>
      <w:bookmarkStart w:id="106" w:name="_Toc134718961"/>
      <w:r w:rsidRPr="00CB402B">
        <w:rPr>
          <w:lang w:val="nl-NL"/>
        </w:rPr>
        <w:t>Versterking van de formele medezeggenschap</w:t>
      </w:r>
      <w:bookmarkEnd w:id="106"/>
    </w:p>
    <w:p w14:paraId="200CB8DA" w14:textId="77777777" w:rsidR="00F40501" w:rsidRPr="00CB402B" w:rsidRDefault="00F40501" w:rsidP="00BD56D8">
      <w:pPr>
        <w:pStyle w:val="AfterSection"/>
        <w:rPr>
          <w:rFonts w:eastAsia="Calibri"/>
          <w:lang w:val="nl-NL"/>
        </w:rPr>
      </w:pPr>
      <w:r w:rsidRPr="00CB402B">
        <w:rPr>
          <w:lang w:val="nl-NL"/>
        </w:rPr>
        <w:t>De formele medezeggenschap kan alleen maar goed functioneren als deze voluit van onderuit de gehele universitaire gemeenschap gevoed wordt. In de vorige paragraaf is geschetst wat er in de kern gedaan moet worden om die situatie in de toekomst te bereiken. Daarbuiten zijn in het (recente) verleden nog andere voorstellen gedaan om de medezeggenschap te versterken. Hieronder wordt een aantal van deze oplossingsrichtingen besproken.</w:t>
      </w:r>
      <w:r w:rsidRPr="00CB402B">
        <w:rPr>
          <w:vertAlign w:val="superscript"/>
          <w:lang w:val="nl-NL"/>
        </w:rPr>
        <w:footnoteReference w:id="260"/>
      </w:r>
    </w:p>
    <w:p w14:paraId="231C37A6" w14:textId="77777777" w:rsidR="00F40501" w:rsidRPr="00CB402B" w:rsidRDefault="00F40501" w:rsidP="00F40501">
      <w:pPr>
        <w:pStyle w:val="Heading3"/>
        <w:rPr>
          <w:rFonts w:eastAsia="Calibri"/>
          <w:lang w:val="nl-NL"/>
        </w:rPr>
      </w:pPr>
      <w:bookmarkStart w:id="107" w:name="_Toc134718962"/>
      <w:r w:rsidRPr="00CB402B">
        <w:rPr>
          <w:lang w:val="nl-NL"/>
        </w:rPr>
        <w:t>Versterking binnen het huidige stelsel</w:t>
      </w:r>
      <w:bookmarkEnd w:id="107"/>
      <w:r w:rsidRPr="00CB402B">
        <w:rPr>
          <w:lang w:val="nl-NL"/>
        </w:rPr>
        <w:t xml:space="preserve"> </w:t>
      </w:r>
    </w:p>
    <w:p w14:paraId="0C8F947A" w14:textId="77777777" w:rsidR="00F40501" w:rsidRPr="00CB402B" w:rsidRDefault="00F40501" w:rsidP="00BD56D8">
      <w:pPr>
        <w:pStyle w:val="AfterSection"/>
        <w:rPr>
          <w:rFonts w:eastAsia="Calibri"/>
          <w:lang w:val="nl-NL"/>
        </w:rPr>
      </w:pPr>
      <w:r w:rsidRPr="00CB402B">
        <w:rPr>
          <w:lang w:val="nl-NL"/>
        </w:rPr>
        <w:t xml:space="preserve">Natuurlijk zijn er binnen het bestaande stelsel nog de nodige verbeteringen mogelijk. Verbetering van de ondersteuning, meer scholing, meer inzet en middelen voor communicatie met de achterban. Er kunnen nog betere oplossingen verzonnen worden voor het tijdsbeslag; waaronder meer gegarandeerde ruimte voor de staf en adequate vergoedingen voor studenten, waardoor het vervullen </w:t>
      </w:r>
      <w:r w:rsidRPr="00CB402B">
        <w:rPr>
          <w:lang w:val="nl-NL"/>
        </w:rPr>
        <w:lastRenderedPageBreak/>
        <w:t>van functies in de medezeggenschap aantrekkelijker wordt.</w:t>
      </w:r>
      <w:r w:rsidRPr="00CB402B">
        <w:rPr>
          <w:vertAlign w:val="superscript"/>
          <w:lang w:val="nl-NL"/>
        </w:rPr>
        <w:footnoteReference w:id="261"/>
      </w:r>
      <w:r w:rsidRPr="00CB402B">
        <w:rPr>
          <w:lang w:val="nl-NL"/>
        </w:rPr>
        <w:t xml:space="preserve"> In lijn daarmee zou het vervullen van functies in de medezeggenschap een grotere rol kunnen krijgen in het kader van erkennen &amp; waarderen.</w:t>
      </w:r>
    </w:p>
    <w:p w14:paraId="7B3FD67F" w14:textId="77777777" w:rsidR="00F40501" w:rsidRPr="00CB402B" w:rsidRDefault="00F40501" w:rsidP="00F40501">
      <w:pPr>
        <w:rPr>
          <w:rFonts w:eastAsia="Calibri" w:cs="EB Garamond"/>
        </w:rPr>
      </w:pPr>
      <w:r w:rsidRPr="00CB402B">
        <w:rPr>
          <w:rFonts w:cs="EB Garamond"/>
        </w:rPr>
        <w:t>Een mogelijkheid tot versterking van de studenteninvloed die tot dusver vrijwel onbenut is gebleven is de benoeming van een studentadviseur ook wel assessor genoemd. Die optie wordt al sinds de evaluatie van de MUB bepleit.</w:t>
      </w:r>
      <w:r w:rsidRPr="00CB402B">
        <w:rPr>
          <w:rFonts w:cs="EB Garamond"/>
          <w:vertAlign w:val="superscript"/>
        </w:rPr>
        <w:footnoteReference w:id="262"/>
      </w:r>
      <w:r w:rsidRPr="00CB402B">
        <w:rPr>
          <w:rFonts w:cs="EB Garamond"/>
        </w:rPr>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CB402B">
        <w:rPr>
          <w:rFonts w:cs="EB Garamond"/>
          <w:vertAlign w:val="superscript"/>
        </w:rPr>
        <w:footnoteReference w:id="263"/>
      </w:r>
    </w:p>
    <w:p w14:paraId="5B14BF98" w14:textId="77777777" w:rsidR="00F40501" w:rsidRPr="00CB402B" w:rsidRDefault="00F40501" w:rsidP="00F40501">
      <w:pPr>
        <w:rPr>
          <w:rFonts w:eastAsia="Calibri" w:cs="EB Garamond"/>
        </w:rPr>
      </w:pPr>
      <w:r w:rsidRPr="00CB402B">
        <w:rPr>
          <w:rFonts w:cs="EB Garamond"/>
        </w:rPr>
        <w:t xml:space="preserve">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w:t>
      </w:r>
      <w:r w:rsidRPr="00CB402B">
        <w:rPr>
          <w:rFonts w:cs="EB Garamond"/>
        </w:rPr>
        <w:lastRenderedPageBreak/>
        <w:t>voor, en dan gaat men andere dingen doen. Het zou ook vanzelfsprekender kunnen worden dat de functie parttime wordt vervuld en dan voor een langere periode, waardoor kennis en ervaring kunnen worden opgebouwd en langer worden benut.</w:t>
      </w:r>
    </w:p>
    <w:p w14:paraId="460714FE" w14:textId="77777777" w:rsidR="00F40501" w:rsidRPr="00CB402B" w:rsidRDefault="00F40501" w:rsidP="00F40501">
      <w:pPr>
        <w:rPr>
          <w:rFonts w:cs="EB Garamond"/>
        </w:rPr>
      </w:pPr>
      <w:r w:rsidRPr="00CB402B">
        <w:rPr>
          <w:rFonts w:cs="EB Garamond"/>
        </w:rPr>
        <w:t xml:space="preserve">Speciale aandacht behoeven de opleidingscommissies. Zoals in Paragraaf 4.2. </w:t>
      </w:r>
      <w:proofErr w:type="gramStart"/>
      <w:r w:rsidRPr="00CB402B">
        <w:rPr>
          <w:rFonts w:cs="EB Garamond"/>
        </w:rPr>
        <w:t>is</w:t>
      </w:r>
      <w:proofErr w:type="gramEnd"/>
      <w:r w:rsidRPr="00CB402B">
        <w:rPr>
          <w:rFonts w:cs="EB Garamond"/>
        </w:rPr>
        <w:t xml:space="preserve"> aangegeven vervullen zij in cruciale rol bij het waarborgen en bevorderen van de kwaliteit van het onderwijs. De wetgever ziet dat als een gezamenlijke verantwoordelijkheid van docenten én studenten. In de opleidingscommissie horen ook de discussies plaats te vinden over de inhoud van het onderwijs, uiteraard met inachtneming van de </w:t>
      </w:r>
      <w:proofErr w:type="gramStart"/>
      <w:r w:rsidRPr="00CB402B">
        <w:rPr>
          <w:rFonts w:cs="EB Garamond"/>
        </w:rPr>
        <w:t>reeds</w:t>
      </w:r>
      <w:proofErr w:type="gramEnd"/>
      <w:r w:rsidRPr="00CB402B">
        <w:rPr>
          <w:rFonts w:cs="EB Garamond"/>
        </w:rPr>
        <w:t xml:space="preserve"> besproken bijzondere verantwoordelijkheid van docenten. Die discussies, bijvoorbeeld die over de inclusiviteit van het curriculum, en de vraagstukken over het te gebruiken onderwijsmateriaal in de afzonderlijke vakken, lijken nu slechts mondjesmaat plaats te vinden. Dat kan pas structureel verbeteren als studenten meer verantwoordelijkheid krijgen voor hun eigen leerproces en ook daadwerkelijk door middel van co-creatie meer invulling kunnen even aan het onderwijs. In hoofdstuk ‘Onderwijs’ is aangeven dat wij dat ook inhoudelijk als de weg vooruit in het onderwijs zien. Naar verwachting zal dat dan ook positieve gevolgen hebben voor de medezeggenschap op dit punt.</w:t>
      </w:r>
    </w:p>
    <w:p w14:paraId="18BD27E5" w14:textId="77777777" w:rsidR="00F40501" w:rsidRPr="00CB402B" w:rsidRDefault="00F40501" w:rsidP="00F40501">
      <w:pPr>
        <w:pStyle w:val="Heading3"/>
        <w:rPr>
          <w:lang w:val="nl-NL"/>
        </w:rPr>
      </w:pPr>
      <w:bookmarkStart w:id="108" w:name="_Toc134718963"/>
      <w:r w:rsidRPr="00CB402B">
        <w:rPr>
          <w:lang w:val="nl-NL"/>
        </w:rPr>
        <w:t>Herintroductie senaat?</w:t>
      </w:r>
      <w:bookmarkEnd w:id="108"/>
    </w:p>
    <w:p w14:paraId="2BB04AF1" w14:textId="77777777" w:rsidR="00F40501" w:rsidRPr="00CB402B" w:rsidRDefault="00F40501" w:rsidP="00BD56D8">
      <w:pPr>
        <w:pStyle w:val="AfterSection"/>
        <w:rPr>
          <w:rFonts w:eastAsia="Calibri"/>
          <w:lang w:val="nl-NL"/>
        </w:rPr>
      </w:pPr>
      <w:r w:rsidRPr="00CB402B">
        <w:rPr>
          <w:lang w:val="nl-NL"/>
        </w:rPr>
        <w:t>Met een soort van nostalgisch verlangen naar een geschiedenis die in werkelijkheid nooit heeft bestaan, maar die zich zeker niet naar de huidige werkelijkheid laat transporteren, wordt er met enige regelmaat gepleit voor de terugkeer van de Academische Senaat.</w:t>
      </w:r>
      <w:r w:rsidRPr="00CB402B">
        <w:rPr>
          <w:vertAlign w:val="superscript"/>
          <w:lang w:val="nl-NL"/>
        </w:rPr>
        <w:footnoteReference w:id="264"/>
      </w:r>
      <w:r w:rsidRPr="00CB402B">
        <w:rPr>
          <w:lang w:val="nl-NL"/>
        </w:rPr>
        <w:t xml:space="preserve"> De gedachte hierachter is vooral dat de colleges van bestuur te ver </w:t>
      </w:r>
      <w:r w:rsidRPr="00CB402B">
        <w:rPr>
          <w:lang w:val="nl-NL"/>
        </w:rPr>
        <w:lastRenderedPageBreak/>
        <w:t xml:space="preserve">van de primaire processen verwijderd zijn geraakt, dat de universiteit veel te hiërarchisch is geworden en dat academici vooral zichzelf moeten besturen. Het is een pleidooi dat erg doet denken de vertogen van de voormalige rector van de universiteit Leuven, Rik </w:t>
      </w:r>
      <w:proofErr w:type="spellStart"/>
      <w:r w:rsidRPr="00CB402B">
        <w:rPr>
          <w:lang w:val="nl-NL"/>
        </w:rPr>
        <w:t>Torfs</w:t>
      </w:r>
      <w:proofErr w:type="spellEnd"/>
      <w:r w:rsidRPr="00CB402B">
        <w:rPr>
          <w:lang w:val="nl-NL"/>
        </w:rPr>
        <w:t>, die sterk afgeeft op wat hij noemt ‘professionele bestuurders, die uit alle hoeken van de samenleving komen aanwaaien’.</w:t>
      </w:r>
      <w:r w:rsidRPr="00CB402B">
        <w:rPr>
          <w:vertAlign w:val="superscript"/>
          <w:lang w:val="nl-NL"/>
        </w:rPr>
        <w:footnoteReference w:id="265"/>
      </w:r>
      <w:r w:rsidRPr="00CB402B">
        <w:rPr>
          <w:lang w:val="nl-NL"/>
        </w:rPr>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537D5B8" w14:textId="77777777" w:rsidR="00F40501" w:rsidRPr="00CB402B" w:rsidRDefault="00F40501" w:rsidP="00F40501">
      <w:pPr>
        <w:rPr>
          <w:rFonts w:eastAsia="Calibri" w:cs="EB Garamond"/>
        </w:rPr>
      </w:pPr>
      <w:r w:rsidRPr="00CB402B">
        <w:rPr>
          <w:rFonts w:cs="EB Garamond"/>
        </w:rPr>
        <w:t>Los daarvan 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zetten bij de besluitvorming en daarmee ook een bijdrage te leveren aan de legitimiteit van besluitvorming. Een besluitvormend orgaan vooral bestaande uit hoogleraren, zoals F. Cohen lijkt voor te staan</w:t>
      </w:r>
      <w:r w:rsidRPr="00CB402B">
        <w:rPr>
          <w:rFonts w:cs="EB Garamond"/>
          <w:vertAlign w:val="superscript"/>
        </w:rPr>
        <w:footnoteReference w:id="266"/>
      </w:r>
      <w:r w:rsidRPr="00CB402B">
        <w:rPr>
          <w:rFonts w:cs="EB Garamond"/>
        </w:rPr>
        <w:t>, zou in de huidige tijd niet acceptabel zijn. Maar ook niet praktikabel, in bestuurlijk opzicht. Dat bleek ook al vlak na de Tweede Wereldoorlog, de senaat was eenvoudigweg veel te omvangrijk om slagvaardig tot besluiten te kunnen komen.</w:t>
      </w:r>
      <w:r w:rsidRPr="00CB402B">
        <w:rPr>
          <w:rFonts w:cs="EB Garamond"/>
          <w:vertAlign w:val="superscript"/>
        </w:rPr>
        <w:footnoteReference w:id="267"/>
      </w:r>
      <w:r w:rsidRPr="00CB402B">
        <w:rPr>
          <w:rFonts w:cs="EB Garamond"/>
        </w:rPr>
        <w:t xml:space="preserve"> Ook vertegenwoordigers van </w:t>
      </w:r>
      <w:proofErr w:type="spellStart"/>
      <w:r w:rsidRPr="00CB402B">
        <w:rPr>
          <w:rFonts w:cs="EB Garamond"/>
        </w:rPr>
        <w:t>WOinActie</w:t>
      </w:r>
      <w:proofErr w:type="spellEnd"/>
      <w:r w:rsidRPr="00CB402B">
        <w:rPr>
          <w:rFonts w:cs="EB Garamond"/>
        </w:rPr>
        <w:t xml:space="preserve"> pleiten voor terugkeer van de senaat, maar om de legitimiteit te bevorderen én </w:t>
      </w:r>
      <w:r w:rsidRPr="00CB402B">
        <w:rPr>
          <w:rFonts w:cs="EB Garamond"/>
        </w:rPr>
        <w:lastRenderedPageBreak/>
        <w:t xml:space="preserve">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t>
      </w:r>
      <w:proofErr w:type="spellStart"/>
      <w:r w:rsidRPr="00CB402B">
        <w:rPr>
          <w:rFonts w:cs="EB Garamond"/>
        </w:rPr>
        <w:t>WOinActie</w:t>
      </w:r>
      <w:proofErr w:type="spellEnd"/>
      <w:r w:rsidRPr="00CB402B">
        <w:rPr>
          <w:rFonts w:cs="EB Garamond"/>
        </w:rPr>
        <w:t xml:space="preserve"> niet echt terug wil naar het verleden, en men vooral een vertegenwoordiging wil hebben die divers en inclusief is.</w:t>
      </w:r>
      <w:r w:rsidRPr="00CB402B">
        <w:rPr>
          <w:rFonts w:cs="EB Garamond"/>
          <w:vertAlign w:val="superscript"/>
        </w:rPr>
        <w:footnoteReference w:id="268"/>
      </w:r>
      <w:r w:rsidRPr="00CB402B">
        <w:rPr>
          <w:rFonts w:cs="EB Garamond"/>
        </w:rPr>
        <w:t xml:space="preserve"> Maar hoe dat dan kan worden bereikt, blijft volslagen onhelder. Vooralsnog lijkt het zinvoller om de bestaande medezeggenschapsorganen </w:t>
      </w:r>
      <w:proofErr w:type="spellStart"/>
      <w:r w:rsidRPr="00CB402B">
        <w:rPr>
          <w:rFonts w:cs="EB Garamond"/>
        </w:rPr>
        <w:t>diverser</w:t>
      </w:r>
      <w:proofErr w:type="spellEnd"/>
      <w:r w:rsidRPr="00CB402B">
        <w:rPr>
          <w:rFonts w:cs="EB Garamond"/>
        </w:rPr>
        <w:t xml:space="preserve"> en inclusief te maken. Dat vereist voldoende voeding van onderop, zoals in paragraaf 4.2. </w:t>
      </w:r>
      <w:proofErr w:type="gramStart"/>
      <w:r w:rsidRPr="00CB402B">
        <w:rPr>
          <w:rFonts w:cs="EB Garamond"/>
        </w:rPr>
        <w:t>al</w:t>
      </w:r>
      <w:proofErr w:type="gramEnd"/>
      <w:r w:rsidRPr="00CB402B">
        <w:rPr>
          <w:rFonts w:cs="EB Garamond"/>
        </w:rPr>
        <w:t xml:space="preserve"> uitvoerig is besproken.</w:t>
      </w:r>
    </w:p>
    <w:p w14:paraId="6A0EC956" w14:textId="77777777" w:rsidR="00F40501" w:rsidRPr="00CB402B" w:rsidRDefault="00F40501" w:rsidP="00F40501">
      <w:pPr>
        <w:pStyle w:val="Heading3"/>
        <w:rPr>
          <w:lang w:val="nl-NL"/>
        </w:rPr>
      </w:pPr>
      <w:bookmarkStart w:id="109" w:name="_Toc134718964"/>
      <w:r w:rsidRPr="00CB402B">
        <w:rPr>
          <w:lang w:val="nl-NL"/>
        </w:rPr>
        <w:t>Directe democratie</w:t>
      </w:r>
      <w:bookmarkEnd w:id="109"/>
    </w:p>
    <w:p w14:paraId="544ECBBF" w14:textId="77777777" w:rsidR="00F40501" w:rsidRPr="00CB402B" w:rsidRDefault="00F40501" w:rsidP="00BD56D8">
      <w:pPr>
        <w:pStyle w:val="AfterSection"/>
        <w:rPr>
          <w:rFonts w:eastAsia="Calibri"/>
          <w:lang w:val="nl-NL"/>
        </w:rPr>
      </w:pPr>
      <w:r w:rsidRPr="00CB402B">
        <w:rPr>
          <w:lang w:val="nl-NL"/>
        </w:rPr>
        <w:t xml:space="preserve">Een oplossing die de laatste jaren met name is aangedragen vanuit </w:t>
      </w:r>
      <w:proofErr w:type="spellStart"/>
      <w:r w:rsidRPr="00CB402B">
        <w:rPr>
          <w:lang w:val="nl-NL"/>
        </w:rPr>
        <w:t>WOinActie</w:t>
      </w:r>
      <w:proofErr w:type="spellEnd"/>
      <w:r w:rsidRPr="00CB402B">
        <w:rPr>
          <w:lang w:val="nl-NL"/>
        </w:rPr>
        <w:t>, is de rechtstreekse verkiezing van bestuurders, in het bijzonder de rector.</w:t>
      </w:r>
      <w:r w:rsidRPr="00CB402B">
        <w:rPr>
          <w:vertAlign w:val="superscript"/>
          <w:lang w:val="nl-NL"/>
        </w:rPr>
        <w:footnoteReference w:id="269"/>
      </w:r>
      <w:r w:rsidRPr="00CB402B">
        <w:rPr>
          <w:lang w:val="nl-NL"/>
        </w:rPr>
        <w:t xml:space="preserve"> Daarbij wordt vaak verwezen naar het buitenland. Inderdaad is in vele buitenlanden, maar niet alle de situatie dat de rector het hoofd van de universiteit is.</w:t>
      </w:r>
      <w:r w:rsidRPr="00CB402B">
        <w:rPr>
          <w:vertAlign w:val="superscript"/>
          <w:lang w:val="nl-NL"/>
        </w:rPr>
        <w:t xml:space="preserve"> </w:t>
      </w:r>
      <w:r w:rsidRPr="00CB402B">
        <w:rPr>
          <w:vertAlign w:val="superscript"/>
          <w:lang w:val="nl-NL"/>
        </w:rPr>
        <w:footnoteReference w:id="270"/>
      </w:r>
      <w:r w:rsidRPr="00CB402B">
        <w:rPr>
          <w:lang w:val="nl-NL"/>
        </w:rPr>
        <w:t xml:space="preserve"> Maar een dergelijk idee heeft in Nederland, dat heel erg gesteld is op collegiaal bestuur, ook in universiteiten, nooit voet aan de grond gekregen.</w:t>
      </w:r>
      <w:r w:rsidRPr="00CB402B">
        <w:rPr>
          <w:vertAlign w:val="superscript"/>
          <w:lang w:val="nl-NL"/>
        </w:rPr>
        <w:footnoteReference w:id="271"/>
      </w:r>
      <w:r w:rsidRPr="00CB402B">
        <w:rPr>
          <w:lang w:val="nl-NL"/>
        </w:rPr>
        <w:t xml:space="preserve"> Het zou dan ook binnen de Nederlandse context </w:t>
      </w:r>
      <w:r w:rsidRPr="00CB402B">
        <w:rPr>
          <w:lang w:val="nl-NL"/>
        </w:rPr>
        <w:lastRenderedPageBreak/>
        <w:t xml:space="preserve">merkwaardig zijn om de rector rechtstreeks te gaan verkiezen. Dat zou pas anders worden als de rector zijn eigen universitaire </w:t>
      </w:r>
      <w:proofErr w:type="spellStart"/>
      <w:r w:rsidRPr="00CB402B">
        <w:rPr>
          <w:lang w:val="nl-NL"/>
        </w:rPr>
        <w:t>bestuursteam</w:t>
      </w:r>
      <w:proofErr w:type="spellEnd"/>
      <w:r w:rsidRPr="00CB402B">
        <w:rPr>
          <w:lang w:val="nl-NL"/>
        </w:rPr>
        <w:t xml:space="preserve"> zou kunnen 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 In dat verband is het nog eens goed om te kijken naar ervaringen mede de burgemeestersreferenda die we in Nederland een korte periode hebben gehad vanaf 2001 en die in 2009 weer zijn afgeschaft vanwege de zeer lage opkomsten.</w:t>
      </w:r>
      <w:r w:rsidRPr="00CB402B">
        <w:rPr>
          <w:vertAlign w:val="superscript"/>
          <w:lang w:val="nl-NL"/>
        </w:rPr>
        <w:footnoteReference w:id="272"/>
      </w:r>
    </w:p>
    <w:p w14:paraId="6DEB409D" w14:textId="77777777" w:rsidR="00F40501" w:rsidRPr="00CB402B" w:rsidRDefault="00F40501" w:rsidP="00F40501">
      <w:pPr>
        <w:rPr>
          <w:rFonts w:eastAsia="Calibri" w:cs="EB Garamond"/>
        </w:rPr>
      </w:pPr>
      <w:r w:rsidRPr="00CB402B">
        <w:rPr>
          <w:rFonts w:cs="EB Garamond"/>
        </w:rPr>
        <w:t xml:space="preserve">Maar gesteld dat we die wettelijke context wel veranderen, en de rector daadwerkelijk ‘de baas’ maken van de universiteit, zou dan de rechtstreekse verkiezing van de rector een versterking kunnen gaan brengen voor de democratische legitimatie van de besluitvorming? Buitenlandse ervaringen leren dat hier grote twijfel op zijn plaats is. </w:t>
      </w:r>
      <w:proofErr w:type="spellStart"/>
      <w:r w:rsidRPr="00CB402B">
        <w:rPr>
          <w:rFonts w:cs="EB Garamond"/>
        </w:rPr>
        <w:t>Rectoraatsverkiezingen</w:t>
      </w:r>
      <w:proofErr w:type="spellEnd"/>
      <w:r w:rsidRPr="00CB402B">
        <w:rPr>
          <w:rFonts w:cs="EB Garamond"/>
        </w:rPr>
        <w:t xml:space="preserve"> leiden vaak tot grote verdeeldheid binnen de universitaire gemeenschap en het kost vaak jaren om de wonden weer te helen en om langs de lijnen van de inhoud weer gezamenlijk stappen vooruit te zetten, zo valt vaak uit het buitenland te beluisteren.</w:t>
      </w:r>
      <w:r w:rsidRPr="00CB402B">
        <w:rPr>
          <w:rFonts w:cs="EB Garamond"/>
          <w:vertAlign w:val="superscript"/>
        </w:rPr>
        <w:footnoteReference w:id="273"/>
      </w:r>
      <w:r w:rsidRPr="00CB402B">
        <w:rPr>
          <w:rFonts w:cs="EB Garamond"/>
        </w:rPr>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CB402B">
        <w:rPr>
          <w:rFonts w:cs="EB Garamond"/>
          <w:vertAlign w:val="superscript"/>
        </w:rPr>
        <w:footnoteReference w:id="274"/>
      </w:r>
    </w:p>
    <w:p w14:paraId="751ACC41" w14:textId="77777777" w:rsidR="00F40501" w:rsidRPr="00CB402B" w:rsidRDefault="00F40501" w:rsidP="00F40501">
      <w:pPr>
        <w:rPr>
          <w:rFonts w:eastAsia="Calibri" w:cs="EB Garamond"/>
        </w:rPr>
      </w:pPr>
      <w:r w:rsidRPr="00CB402B">
        <w:rPr>
          <w:rFonts w:cs="EB Garamond"/>
        </w:rPr>
        <w:lastRenderedPageBreak/>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w:t>
      </w:r>
      <w:proofErr w:type="gramStart"/>
      <w:r w:rsidRPr="00CB402B">
        <w:rPr>
          <w:rFonts w:cs="EB Garamond"/>
        </w:rPr>
        <w:t>Aanvankelijk</w:t>
      </w:r>
      <w:proofErr w:type="gramEnd"/>
      <w:r w:rsidRPr="00CB402B">
        <w:rPr>
          <w:rFonts w:cs="EB Garamond"/>
        </w:rPr>
        <w:t xml:space="preserve"> waren de voorstanders vooral degenen die een verdieping van de democratie voorstonden, en die konden vooral worden gevonden bij de aanhangers van D66 en GroenLinks. Nu zijn de voorstanders vooral te vinden onder mensen die kritiek hebben op de gevestigde politieke orde en daarmee willen afrekenen.</w:t>
      </w:r>
      <w:r w:rsidRPr="00CB402B">
        <w:rPr>
          <w:rFonts w:cs="EB Garamond"/>
          <w:vertAlign w:val="superscript"/>
        </w:rPr>
        <w:footnoteReference w:id="275"/>
      </w:r>
      <w:r w:rsidRPr="00CB402B">
        <w:rPr>
          <w:rFonts w:cs="EB Garamond"/>
        </w:rPr>
        <w:t xml:space="preserve"> Dat alles heeft in Nederland geleid tot een eindeloos geploeter rond invoering, afschaffing en herinvoering van referenda, onder allerlei procedurele waarborgen en constructies.</w:t>
      </w:r>
      <w:r w:rsidRPr="00CB402B">
        <w:rPr>
          <w:rFonts w:cs="EB Garamond"/>
          <w:vertAlign w:val="superscript"/>
        </w:rPr>
        <w:footnoteReference w:id="276"/>
      </w:r>
      <w:r w:rsidRPr="00CB402B">
        <w:rPr>
          <w:rFonts w:cs="EB Garamond"/>
        </w:rPr>
        <w:t xml:space="preserve"> Een nieuwe poging tot invoering van een bindend referendum kwam in 2022 opnieuw tot stilstand.</w:t>
      </w:r>
      <w:r w:rsidRPr="00CB402B">
        <w:rPr>
          <w:rFonts w:cs="EB Garamond"/>
          <w:vertAlign w:val="superscript"/>
        </w:rPr>
        <w:footnoteReference w:id="277"/>
      </w:r>
    </w:p>
    <w:p w14:paraId="201AD852" w14:textId="77777777" w:rsidR="00F40501" w:rsidRPr="00CB402B" w:rsidRDefault="00F40501" w:rsidP="00F40501">
      <w:pPr>
        <w:rPr>
          <w:rFonts w:eastAsia="Calibri" w:cs="EB Garamond"/>
        </w:rPr>
      </w:pPr>
      <w:r w:rsidRPr="00CB402B">
        <w:rPr>
          <w:rFonts w:cs="EB Garamond"/>
        </w:rPr>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Dit is, omdat een referendum vooral verdeeldheid blootlegt en er niet primair op is gericht om de gemeenschappelijkheid </w:t>
      </w:r>
      <w:r w:rsidRPr="00CB402B">
        <w:rPr>
          <w:rFonts w:cs="EB Garamond"/>
        </w:rPr>
        <w:lastRenderedPageBreak/>
        <w:t>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CB402B">
        <w:rPr>
          <w:rFonts w:cs="EB Garamond"/>
          <w:vertAlign w:val="superscript"/>
        </w:rPr>
        <w:footnoteReference w:id="278"/>
      </w:r>
    </w:p>
    <w:p w14:paraId="40E97B42" w14:textId="77777777" w:rsidR="00F40501" w:rsidRPr="00CB402B" w:rsidRDefault="00F40501" w:rsidP="00F40501">
      <w:pPr>
        <w:pStyle w:val="Heading3"/>
        <w:rPr>
          <w:rFonts w:eastAsia="Calibri"/>
          <w:lang w:val="nl-NL"/>
        </w:rPr>
      </w:pPr>
      <w:bookmarkStart w:id="110" w:name="_Toc134718965"/>
      <w:proofErr w:type="spellStart"/>
      <w:r w:rsidRPr="00CB402B">
        <w:rPr>
          <w:lang w:val="nl-NL"/>
        </w:rPr>
        <w:t>Deliberatieve</w:t>
      </w:r>
      <w:proofErr w:type="spellEnd"/>
      <w:r w:rsidRPr="00CB402B">
        <w:rPr>
          <w:lang w:val="nl-NL"/>
        </w:rPr>
        <w:t xml:space="preserve"> democratie</w:t>
      </w:r>
      <w:bookmarkEnd w:id="110"/>
    </w:p>
    <w:p w14:paraId="582A7907" w14:textId="77777777" w:rsidR="00F40501" w:rsidRPr="00CB402B" w:rsidRDefault="00F40501" w:rsidP="00BD56D8">
      <w:pPr>
        <w:pStyle w:val="AfterSection"/>
        <w:rPr>
          <w:rFonts w:eastAsia="Calibri"/>
          <w:lang w:val="nl-NL"/>
        </w:rPr>
      </w:pPr>
      <w:r w:rsidRPr="00CB402B">
        <w:rPr>
          <w:lang w:val="nl-NL"/>
        </w:rPr>
        <w:t xml:space="preserve">Het vraagstuk van afnemend vertrouwen in politiek en bestuur en de daling van opkomsten is wijdverbreid, ook ver buiten Nederland. In dat licht van de ontevredenheid over het functioneren van de representatieve democratie is er een toenemende belangstelling ontstaan voor de theorie en de praktijk van de zogenaamde </w:t>
      </w:r>
      <w:proofErr w:type="spellStart"/>
      <w:r w:rsidRPr="00CB402B">
        <w:rPr>
          <w:lang w:val="nl-NL"/>
        </w:rPr>
        <w:t>deliberatieve</w:t>
      </w:r>
      <w:proofErr w:type="spellEnd"/>
      <w:r w:rsidRPr="00CB402B">
        <w:rPr>
          <w:lang w:val="nl-NL"/>
        </w:rPr>
        <w:t xml:space="preserve"> democratie.</w:t>
      </w:r>
      <w:r w:rsidRPr="00CB402B">
        <w:rPr>
          <w:vertAlign w:val="superscript"/>
          <w:lang w:val="nl-NL"/>
        </w:rPr>
        <w:footnoteReference w:id="279"/>
      </w:r>
      <w:r w:rsidRPr="00CB402B">
        <w:rPr>
          <w:lang w:val="nl-NL"/>
        </w:rPr>
        <w:t xml:space="preserve"> Het gaat hier om een vorm van publieke besluitvorming waarin informatievergaring, en de uitwisselingen van argumenten met en door burgers centraal staan. De </w:t>
      </w:r>
      <w:proofErr w:type="spellStart"/>
      <w:r w:rsidRPr="00CB402B">
        <w:rPr>
          <w:lang w:val="nl-NL"/>
        </w:rPr>
        <w:t>deliberatieve</w:t>
      </w:r>
      <w:proofErr w:type="spellEnd"/>
      <w:r w:rsidRPr="00CB402B">
        <w:rPr>
          <w:lang w:val="nl-NL"/>
        </w:rPr>
        <w:t xml:space="preserve"> democratie belooft een meer betrouwbare en legitieme vorm van politieke autoriteit, beter geïnformeerde beslissingen en een meer actieve uitoefening van burgerschap.</w:t>
      </w:r>
      <w:r w:rsidRPr="00CB402B">
        <w:rPr>
          <w:vertAlign w:val="superscript"/>
          <w:lang w:val="nl-NL"/>
        </w:rPr>
        <w:footnoteReference w:id="280"/>
      </w:r>
      <w:r w:rsidRPr="00CB402B">
        <w:rPr>
          <w:lang w:val="nl-NL"/>
        </w:rPr>
        <w:t xml:space="preserve"> In de wetenschap bestaat er al langere tijd grote aandacht voor dit fenomeen.</w:t>
      </w:r>
      <w:r w:rsidRPr="00CB402B">
        <w:rPr>
          <w:vertAlign w:val="superscript"/>
          <w:lang w:val="nl-NL"/>
        </w:rPr>
        <w:footnoteReference w:id="281"/>
      </w:r>
      <w:r w:rsidRPr="00CB402B">
        <w:rPr>
          <w:lang w:val="nl-NL"/>
        </w:rPr>
        <w:t xml:space="preserve"> Die aandacht heeft een grote ‘boost’ gekregen met het verschijnen in 2013 </w:t>
      </w:r>
      <w:r w:rsidRPr="00CB402B">
        <w:rPr>
          <w:lang w:val="nl-NL"/>
        </w:rPr>
        <w:lastRenderedPageBreak/>
        <w:t xml:space="preserve">van het pamflet van David Van </w:t>
      </w:r>
      <w:proofErr w:type="spellStart"/>
      <w:r w:rsidRPr="00CB402B">
        <w:rPr>
          <w:lang w:val="nl-NL"/>
        </w:rPr>
        <w:t>Reybrouck</w:t>
      </w:r>
      <w:proofErr w:type="spellEnd"/>
      <w:r w:rsidRPr="00CB402B">
        <w:rPr>
          <w:lang w:val="nl-NL"/>
        </w:rPr>
        <w:t>, getiteld: ‘Tegen verkiezingen’.</w:t>
      </w:r>
      <w:r w:rsidRPr="00CB402B">
        <w:rPr>
          <w:vertAlign w:val="superscript"/>
          <w:lang w:val="nl-NL"/>
        </w:rPr>
        <w:footnoteReference w:id="282"/>
      </w:r>
      <w:r w:rsidRPr="00CB402B">
        <w:rPr>
          <w:lang w:val="nl-NL"/>
        </w:rPr>
        <w:t xml:space="preserve"> </w:t>
      </w:r>
    </w:p>
    <w:p w14:paraId="7071EA84" w14:textId="77777777" w:rsidR="00F40501" w:rsidRPr="00CB402B" w:rsidRDefault="00F40501" w:rsidP="00F40501">
      <w:pPr>
        <w:rPr>
          <w:rFonts w:eastAsia="Calibri" w:cs="EB Garamond"/>
        </w:rPr>
      </w:pPr>
      <w:r w:rsidRPr="00CB402B">
        <w:rPr>
          <w:rFonts w:cs="EB Garamond"/>
        </w:rPr>
        <w:t xml:space="preserve">Het gaat om vormen van </w:t>
      </w:r>
      <w:proofErr w:type="spellStart"/>
      <w:r w:rsidRPr="00CB402B">
        <w:rPr>
          <w:rFonts w:cs="EB Garamond"/>
        </w:rPr>
        <w:t>deliberatieve</w:t>
      </w:r>
      <w:proofErr w:type="spellEnd"/>
      <w:r w:rsidRPr="00CB402B">
        <w:rPr>
          <w:rFonts w:cs="EB Garamond"/>
        </w:rPr>
        <w:t xml:space="preserve"> democratie die algemeen meer bekend zijn onder aanduidingen als ‘burgerforum’, ‘burgertop’ of ‘burgerjury’.</w:t>
      </w:r>
      <w:r w:rsidRPr="00CB402B">
        <w:rPr>
          <w:rFonts w:cs="EB Garamond"/>
          <w:vertAlign w:val="superscript"/>
        </w:rPr>
        <w:footnoteReference w:id="283"/>
      </w:r>
      <w:r w:rsidRPr="00CB402B">
        <w:rPr>
          <w:rFonts w:cs="EB Garamond"/>
        </w:rPr>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CB402B">
        <w:rPr>
          <w:rFonts w:cs="EB Garamond"/>
          <w:vertAlign w:val="superscript"/>
        </w:rPr>
        <w:footnoteReference w:id="284"/>
      </w:r>
      <w:r w:rsidRPr="00CB402B">
        <w:rPr>
          <w:rFonts w:cs="EB Garamond"/>
        </w:rPr>
        <w:t xml:space="preserve"> Gedurende een aantal dagen, weken, of zelfs maanden worden de deelnemers blootgesteld aan informatie, en horen ze getuigen, die geselecteerd zijn vanwege het feit dat deze deskundig zijn op een bepaald onderwerp of </w:t>
      </w:r>
      <w:r w:rsidRPr="00CB402B">
        <w:rPr>
          <w:rFonts w:cs="EB Garamond"/>
        </w:rPr>
        <w:lastRenderedPageBreak/>
        <w:t xml:space="preserve">omdat ze representanten zijn van de belangen die door een potentieel besluit worden geraakt. Via getrainde moderatoren die faire procedures moeten 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w:t>
      </w:r>
      <w:proofErr w:type="gramStart"/>
      <w:r w:rsidRPr="00CB402B">
        <w:rPr>
          <w:rFonts w:cs="EB Garamond"/>
        </w:rPr>
        <w:t>conform</w:t>
      </w:r>
      <w:proofErr w:type="gramEnd"/>
      <w:r w:rsidRPr="00CB402B">
        <w:rPr>
          <w:rFonts w:cs="EB Garamond"/>
        </w:rPr>
        <w:t xml:space="preserve"> te handelen hetzij door uit te leggen waarom men het niet eens is met de uitkomsten.</w:t>
      </w:r>
    </w:p>
    <w:p w14:paraId="5D3EB626" w14:textId="77777777" w:rsidR="00F40501" w:rsidRPr="00CB402B" w:rsidRDefault="00F40501" w:rsidP="00F40501">
      <w:pPr>
        <w:rPr>
          <w:rFonts w:cs="EB Garamond"/>
        </w:rPr>
      </w:pPr>
      <w:r w:rsidRPr="00CB402B">
        <w:rPr>
          <w:rFonts w:cs="EB Garamond"/>
        </w:rPr>
        <w:t>Er is inmiddels internationaal, zowel lokaal, landelijk als grensoverschrijdend veel ervaring mee opgedaan, 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rsidRPr="00CB402B">
        <w:rPr>
          <w:rFonts w:cs="EB Garamond"/>
          <w:vertAlign w:val="superscript"/>
        </w:rPr>
        <w:footnoteReference w:id="285"/>
      </w:r>
    </w:p>
    <w:p w14:paraId="49DEB4BC" w14:textId="77777777" w:rsidR="00F40501" w:rsidRPr="00CB402B" w:rsidRDefault="00F40501" w:rsidP="00F40501">
      <w:pPr>
        <w:rPr>
          <w:rFonts w:eastAsia="Calibri" w:cs="EB Garamond"/>
        </w:rPr>
      </w:pPr>
      <w:r w:rsidRPr="00CB402B">
        <w:rPr>
          <w:rFonts w:cs="EB Garamond"/>
          <w:color w:val="000000"/>
        </w:rPr>
        <w:t>V</w:t>
      </w:r>
      <w:r w:rsidRPr="00CB402B">
        <w:rPr>
          <w:rFonts w:cs="EB Garamond"/>
        </w:rPr>
        <w:t xml:space="preserve">ormen van </w:t>
      </w:r>
      <w:proofErr w:type="spellStart"/>
      <w:r w:rsidRPr="00CB402B">
        <w:rPr>
          <w:rFonts w:cs="EB Garamond"/>
        </w:rPr>
        <w:t>deliberatieve</w:t>
      </w:r>
      <w:proofErr w:type="spellEnd"/>
      <w:r w:rsidRPr="00CB402B">
        <w:rPr>
          <w:rFonts w:cs="EB Garamond"/>
        </w:rPr>
        <w:t xml:space="preser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w:t>
      </w:r>
      <w:proofErr w:type="spellStart"/>
      <w:r w:rsidRPr="00CB402B">
        <w:rPr>
          <w:rFonts w:cs="EB Garamond"/>
        </w:rPr>
        <w:t>cherry-picking</w:t>
      </w:r>
      <w:proofErr w:type="spellEnd"/>
      <w:r w:rsidRPr="00CB402B">
        <w:rPr>
          <w:rFonts w:cs="EB Garamond"/>
        </w:rPr>
        <w:t xml:space="preserve">’ doen, vooral onpopulaire beslissingen laten valideren door dit soort fora, of alleen selectief in de aanbevelingen winkelen, dan is </w:t>
      </w:r>
      <w:r w:rsidRPr="00CB402B">
        <w:rPr>
          <w:rFonts w:cs="EB Garamond"/>
        </w:rPr>
        <w:lastRenderedPageBreak/>
        <w:t>de kans dat het wantrouwen in politiek en politici toeneemt alleen maar groter.</w:t>
      </w:r>
      <w:r w:rsidRPr="00CB402B">
        <w:rPr>
          <w:rFonts w:cs="EB Garamond"/>
          <w:vertAlign w:val="superscript"/>
        </w:rPr>
        <w:footnoteReference w:id="286"/>
      </w:r>
      <w:r w:rsidRPr="00CB402B">
        <w:rPr>
          <w:rFonts w:cs="EB Garamond"/>
        </w:rPr>
        <w:t xml:space="preserve"> </w:t>
      </w:r>
    </w:p>
    <w:p w14:paraId="7FC85D78" w14:textId="77777777" w:rsidR="00F40501" w:rsidRPr="00CB402B" w:rsidRDefault="00F40501" w:rsidP="00F40501">
      <w:pPr>
        <w:rPr>
          <w:rFonts w:cs="EB Garamond"/>
        </w:rPr>
      </w:pPr>
      <w:proofErr w:type="spellStart"/>
      <w:r w:rsidRPr="00CB402B">
        <w:rPr>
          <w:rFonts w:cs="EB Garamond"/>
        </w:rPr>
        <w:t>Deliberatieve</w:t>
      </w:r>
      <w:proofErr w:type="spellEnd"/>
      <w:r w:rsidRPr="00CB402B">
        <w:rPr>
          <w:rFonts w:cs="EB Garamond"/>
        </w:rPr>
        <w:t xml:space="preserve"> democratie kan in potentie bijdragen aan versterking van legitimiteit van besluitvorming omdat het – in de woorden van Cohen – een wezenlijk ander perspectief biedt dan een democratie die functioneert op basis van verkiezingen: </w:t>
      </w:r>
    </w:p>
    <w:p w14:paraId="44B6C83E" w14:textId="77777777" w:rsidR="00F40501" w:rsidRPr="00CB402B" w:rsidRDefault="00F40501" w:rsidP="00F40501">
      <w:pPr>
        <w:pStyle w:val="Quote"/>
        <w:rPr>
          <w:rFonts w:eastAsia="Calibri"/>
        </w:rPr>
      </w:pPr>
      <w:r w:rsidRPr="00CB402B">
        <w:t xml:space="preserve">‘Waar verkiezingen bestaan bij de gratie van het maken en zelfs uitvergroten van </w:t>
      </w:r>
      <w:r w:rsidRPr="00CB402B">
        <w:rPr>
          <w:iCs/>
        </w:rPr>
        <w:t>verschil</w:t>
      </w:r>
      <w:r w:rsidRPr="00CB402B">
        <w:rPr>
          <w:vertAlign w:val="superscript"/>
        </w:rPr>
        <w:footnoteReference w:id="287"/>
      </w:r>
      <w:r w:rsidRPr="00CB402B">
        <w:rPr>
          <w:iCs/>
        </w:rPr>
        <w:t>,</w:t>
      </w:r>
      <w:r w:rsidRPr="00CB402B">
        <w:t xml:space="preserve"> wordt in een </w:t>
      </w:r>
      <w:proofErr w:type="spellStart"/>
      <w:r w:rsidRPr="00CB402B">
        <w:t>deliberatieve</w:t>
      </w:r>
      <w:proofErr w:type="spellEnd"/>
      <w:r w:rsidRPr="00CB402B">
        <w:t xml:space="preserve"> democratie de nadruk gelegd op wat leden van een gemeenschap </w:t>
      </w:r>
      <w:r w:rsidRPr="00CB402B">
        <w:rPr>
          <w:iCs/>
        </w:rPr>
        <w:t>gemeenschappelijk</w:t>
      </w:r>
      <w:r w:rsidRPr="00CB402B">
        <w:t xml:space="preserve"> hebben’</w:t>
      </w:r>
      <w:r w:rsidRPr="00CB402B">
        <w:rPr>
          <w:i w:val="0"/>
          <w:iCs/>
        </w:rPr>
        <w:t>.</w:t>
      </w:r>
      <w:r w:rsidRPr="00CB402B">
        <w:rPr>
          <w:i w:val="0"/>
          <w:iCs/>
          <w:vertAlign w:val="superscript"/>
        </w:rPr>
        <w:footnoteReference w:id="288"/>
      </w:r>
    </w:p>
    <w:p w14:paraId="332CD1E9" w14:textId="77777777" w:rsidR="00F40501" w:rsidRPr="00CB402B" w:rsidRDefault="00F40501" w:rsidP="00BD56D8">
      <w:pPr>
        <w:pStyle w:val="AfterSection"/>
        <w:rPr>
          <w:rFonts w:eastAsia="Calibri"/>
          <w:lang w:val="nl-NL"/>
        </w:rPr>
      </w:pPr>
      <w:r w:rsidRPr="00CB402B">
        <w:rPr>
          <w:lang w:val="nl-NL"/>
        </w:rPr>
        <w:t xml:space="preserve">Met het voorgaande is zeker niet gezegd dat we het oude stelsel van representatieve democratie, ook in universiteiten, zomaar kunnen vervangen door vormen van </w:t>
      </w:r>
      <w:proofErr w:type="spellStart"/>
      <w:r w:rsidRPr="00CB402B">
        <w:rPr>
          <w:lang w:val="nl-NL"/>
        </w:rPr>
        <w:t>deliberatieve</w:t>
      </w:r>
      <w:proofErr w:type="spellEnd"/>
      <w:r w:rsidRPr="00CB402B">
        <w:rPr>
          <w:lang w:val="nl-NL"/>
        </w:rPr>
        <w:t xml:space="preserve"> democratie. Het is meer een aanmoediging om verder na te denken over de vraag hoe de legitimiteit van besluitvorming kan worden versterkt. Het lijkt daarom interessant om na te gaan via vormen van </w:t>
      </w:r>
      <w:proofErr w:type="spellStart"/>
      <w:r w:rsidRPr="00CB402B">
        <w:rPr>
          <w:lang w:val="nl-NL"/>
        </w:rPr>
        <w:t>deliberatieve</w:t>
      </w:r>
      <w:proofErr w:type="spellEnd"/>
      <w:r w:rsidRPr="00CB402B">
        <w:rPr>
          <w:lang w:val="nl-NL"/>
        </w:rPr>
        <w:t xml:space="preserve"> 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97D93E3" w14:textId="77777777" w:rsidR="00F40501" w:rsidRPr="00CB402B" w:rsidRDefault="00F40501" w:rsidP="00F40501">
      <w:pPr>
        <w:pStyle w:val="Heading2"/>
        <w:rPr>
          <w:lang w:val="nl-NL"/>
        </w:rPr>
      </w:pPr>
      <w:bookmarkStart w:id="111" w:name="_Toc134718966"/>
      <w:r w:rsidRPr="00CB402B">
        <w:rPr>
          <w:lang w:val="nl-NL"/>
        </w:rPr>
        <w:t>Slotbeschouwing</w:t>
      </w:r>
      <w:bookmarkEnd w:id="111"/>
    </w:p>
    <w:p w14:paraId="419F46CD" w14:textId="77777777" w:rsidR="00F40501" w:rsidRPr="00CB402B" w:rsidRDefault="00F40501" w:rsidP="00F40501">
      <w:pPr>
        <w:rPr>
          <w:rFonts w:eastAsia="Calibri" w:cs="EB Garamond"/>
        </w:rPr>
      </w:pPr>
      <w:r w:rsidRPr="00CB402B">
        <w:rPr>
          <w:rFonts w:cs="EB Garamond"/>
        </w:rPr>
        <w:t xml:space="preserve">De universiteit is sinds de Tweede Wereldoorlog een buitengewoon complexe institutie geworden. Er is sprake geweest van een </w:t>
      </w:r>
      <w:r w:rsidRPr="00CB402B">
        <w:rPr>
          <w:rFonts w:cs="EB Garamond"/>
        </w:rPr>
        <w:lastRenderedPageBreak/>
        <w:t xml:space="preserve">stormachtige groei in personeel en studenten, waarvan bovendien nog eens de afkomst fundamenteel veranderde, en die vooral veel </w:t>
      </w:r>
      <w:proofErr w:type="spellStart"/>
      <w:r w:rsidRPr="00CB402B">
        <w:rPr>
          <w:rFonts w:cs="EB Garamond"/>
        </w:rPr>
        <w:t>diverser</w:t>
      </w:r>
      <w:proofErr w:type="spellEnd"/>
      <w:r w:rsidRPr="00CB402B">
        <w:rPr>
          <w:rFonts w:cs="EB Garamond"/>
        </w:rPr>
        <w:t xml:space="preserve">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initiatieven van de rijksoverheid zoals sectorplannen en het Nationale Groeifonds. Die stellen allemaal hun eigen, verschillende, voorwaarden, met als resultaat dat onderdelen van het universitaire personeelsbeleid eigenlijk zijn </w:t>
      </w:r>
      <w:proofErr w:type="spellStart"/>
      <w:r w:rsidRPr="00CB402B">
        <w:rPr>
          <w:rFonts w:cs="EB Garamond"/>
        </w:rPr>
        <w:t>geëxternaliseerd</w:t>
      </w:r>
      <w:proofErr w:type="spellEnd"/>
      <w:r w:rsidRPr="00CB402B">
        <w:rPr>
          <w:rFonts w:cs="EB Garamond"/>
        </w:rPr>
        <w:t xml:space="preserve">.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‘fit </w:t>
      </w:r>
      <w:proofErr w:type="spellStart"/>
      <w:r w:rsidRPr="00CB402B">
        <w:rPr>
          <w:rFonts w:cs="EB Garamond"/>
        </w:rPr>
        <w:t>for</w:t>
      </w:r>
      <w:proofErr w:type="spellEnd"/>
      <w:r w:rsidRPr="00CB402B">
        <w:rPr>
          <w:rFonts w:cs="EB Garamond"/>
        </w:rPr>
        <w:t xml:space="preserve">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future</w:t>
      </w:r>
      <w:proofErr w:type="spellEnd"/>
      <w:r w:rsidRPr="00CB402B">
        <w:rPr>
          <w:rFonts w:cs="EB Garamond"/>
        </w:rPr>
        <w:t xml:space="preserve">’ te maken. De universiteit, en haar mensen zijn, deels door externe ontwikkelingen, te zeer ingeklemd geraakt in regels, procedures en 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Open </w:t>
      </w:r>
      <w:proofErr w:type="spellStart"/>
      <w:r w:rsidRPr="00CB402B">
        <w:rPr>
          <w:rFonts w:cs="EB Garamond"/>
        </w:rPr>
        <w:t>Science</w:t>
      </w:r>
      <w:proofErr w:type="spellEnd"/>
      <w:r w:rsidRPr="00CB402B">
        <w:rPr>
          <w:rFonts w:cs="EB Garamond"/>
        </w:rPr>
        <w:t xml:space="preserve"> en dat geeft de professionele autonomie heel andere oriëntatiepunten dan in het verleden het geval was.</w:t>
      </w:r>
    </w:p>
    <w:p w14:paraId="166C106D" w14:textId="77777777" w:rsidR="00F40501" w:rsidRPr="00CB402B" w:rsidRDefault="00F40501" w:rsidP="00F40501">
      <w:pPr>
        <w:rPr>
          <w:rFonts w:cs="EB Garamond"/>
          <w:highlight w:val="yellow"/>
        </w:rPr>
        <w:sectPr w:rsidR="00F40501" w:rsidRPr="00CB402B" w:rsidSect="00B619A7">
          <w:footerReference w:type="default" r:id="rId30"/>
          <w:pgSz w:w="8789" w:h="13325"/>
          <w:pgMar w:top="1417" w:right="1417" w:bottom="1417" w:left="1417" w:header="708" w:footer="708" w:gutter="0"/>
          <w:cols w:space="708"/>
          <w:docGrid w:linePitch="360"/>
        </w:sectPr>
      </w:pPr>
    </w:p>
    <w:p w14:paraId="4ABED2EE" w14:textId="77777777" w:rsidR="00F40501" w:rsidRPr="00CB402B" w:rsidRDefault="00F40501" w:rsidP="00F40501">
      <w:pPr>
        <w:pStyle w:val="Heading1"/>
        <w:rPr>
          <w:lang w:val="nl-NL"/>
        </w:rPr>
      </w:pPr>
      <w:bookmarkStart w:id="112" w:name="_Toc134718967"/>
      <w:r w:rsidRPr="00CB402B">
        <w:rPr>
          <w:lang w:val="nl-NL"/>
        </w:rPr>
        <w:lastRenderedPageBreak/>
        <w:t>Epiloog</w:t>
      </w:r>
      <w:bookmarkEnd w:id="112"/>
    </w:p>
    <w:p w14:paraId="4855CB90" w14:textId="77777777" w:rsidR="00BD56D8" w:rsidRPr="00CB402B" w:rsidRDefault="00BD56D8" w:rsidP="00BD56D8">
      <w:pPr>
        <w:pStyle w:val="AfterSection"/>
        <w:rPr>
          <w:lang w:val="nl-NL" w:eastAsia="nl-NL"/>
        </w:rPr>
      </w:pPr>
    </w:p>
    <w:p w14:paraId="4997AE5E" w14:textId="77777777" w:rsidR="00BD56D8" w:rsidRPr="00CB402B" w:rsidRDefault="00BD56D8" w:rsidP="00BD56D8">
      <w:pPr>
        <w:rPr>
          <w:lang w:eastAsia="nl-NL"/>
        </w:rPr>
      </w:pPr>
    </w:p>
    <w:p w14:paraId="282459DD" w14:textId="77777777" w:rsidR="00BD56D8" w:rsidRPr="00CB402B" w:rsidRDefault="00BD56D8" w:rsidP="00BD56D8">
      <w:pPr>
        <w:pStyle w:val="AfterSection"/>
        <w:rPr>
          <w:lang w:val="nl-NL" w:eastAsia="nl-NL"/>
        </w:rPr>
      </w:pPr>
    </w:p>
    <w:p w14:paraId="09B4D146" w14:textId="77777777" w:rsidR="00BD56D8" w:rsidRPr="00CB402B" w:rsidRDefault="00BD56D8" w:rsidP="00BD56D8">
      <w:pPr>
        <w:pStyle w:val="AfterSection"/>
        <w:rPr>
          <w:lang w:val="nl-NL" w:eastAsia="nl-NL"/>
        </w:rPr>
      </w:pPr>
    </w:p>
    <w:p w14:paraId="6FD8E0C3" w14:textId="77777777" w:rsidR="00BD56D8" w:rsidRPr="00CB402B" w:rsidRDefault="00BD56D8" w:rsidP="00BD56D8">
      <w:pPr>
        <w:pStyle w:val="AfterSection"/>
        <w:rPr>
          <w:lang w:val="nl-NL" w:eastAsia="nl-NL"/>
        </w:rPr>
      </w:pPr>
    </w:p>
    <w:p w14:paraId="15AECA2F" w14:textId="78CD1CDA" w:rsidR="00F40501" w:rsidRPr="00CB402B" w:rsidRDefault="00F40501" w:rsidP="00BD56D8">
      <w:pPr>
        <w:pStyle w:val="AfterSection"/>
        <w:rPr>
          <w:bdr w:val="nil"/>
          <w:lang w:val="nl-NL" w:eastAsia="nl-NL"/>
        </w:rPr>
      </w:pPr>
      <w:r w:rsidRPr="00CB402B">
        <w:rPr>
          <w:lang w:val="nl-NL" w:eastAsia="nl-NL"/>
        </w:rPr>
        <w:t>Hoe ziet de toekomst van de universiteit eruit? Dat is de vraag die we centraal stelden toen we met dit project begonnen. Als horizon hadden we vooral het jaar 2030, en misschien – als hoop - een beetje verder, in gedachten. We hebben ons die vraag gesteld voor diverse onderdelen van het werken in en het zijn, het wezen van de universiteit. In de voorgaande hoofdstukken is een groot aantal zeer diverse onderwerpen en antwoorden langsgekomen, maar zien we toch wel één heel duidelijke rode draad: de universiteit van de toekomst zal een meer open institutie zijn. Open op verschillende manieren en in verschillende richtingen.</w:t>
      </w:r>
    </w:p>
    <w:p w14:paraId="6D8F18C1" w14:textId="77777777" w:rsidR="00F40501" w:rsidRPr="00CB402B" w:rsidRDefault="00F40501" w:rsidP="00F40501">
      <w:pPr>
        <w:rPr>
          <w:rFonts w:cs="EB Garamond"/>
          <w:bdr w:val="nil"/>
          <w:lang w:eastAsia="nl-NL"/>
        </w:rPr>
      </w:pPr>
      <w:r w:rsidRPr="00CB402B">
        <w:rPr>
          <w:rFonts w:cs="EB Garamond"/>
          <w:lang w:eastAsia="nl-NL"/>
        </w:rPr>
        <w:t xml:space="preserve">De drijvende kracht achter deze ontwikkeling is vooral de beweging naar Open </w:t>
      </w:r>
      <w:proofErr w:type="spellStart"/>
      <w:r w:rsidRPr="00CB402B">
        <w:rPr>
          <w:rFonts w:cs="EB Garamond"/>
          <w:lang w:eastAsia="nl-NL"/>
        </w:rPr>
        <w:t>Science</w:t>
      </w:r>
      <w:proofErr w:type="spellEnd"/>
      <w:r w:rsidRPr="00CB402B">
        <w:rPr>
          <w:rFonts w:cs="EB Garamond"/>
          <w:lang w:eastAsia="nl-NL"/>
        </w:rPr>
        <w:t xml:space="preserve">. Deze veroorzaakt, en noodzaakt tot een cultuuromslag op verschillende gebieden. Het startpunt en doel hierbij is dat we door Open </w:t>
      </w:r>
      <w:proofErr w:type="spellStart"/>
      <w:r w:rsidRPr="00CB402B">
        <w:rPr>
          <w:rFonts w:cs="EB Garamond"/>
          <w:lang w:eastAsia="nl-NL"/>
        </w:rPr>
        <w:t>Science</w:t>
      </w:r>
      <w:proofErr w:type="spellEnd"/>
      <w:r w:rsidRPr="00CB402B">
        <w:rPr>
          <w:rFonts w:cs="EB Garamond"/>
          <w:lang w:eastAsia="nl-NL"/>
        </w:rPr>
        <w:t xml:space="preserv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w:t>
      </w:r>
      <w:proofErr w:type="spellStart"/>
      <w:r w:rsidRPr="00CB402B">
        <w:rPr>
          <w:rFonts w:cs="EB Garamond"/>
          <w:lang w:eastAsia="nl-NL"/>
        </w:rPr>
        <w:t>onderzoeksdata</w:t>
      </w:r>
      <w:proofErr w:type="spellEnd"/>
      <w:r w:rsidRPr="00CB402B">
        <w:rPr>
          <w:rFonts w:cs="EB Garamond"/>
          <w:lang w:eastAsia="nl-NL"/>
        </w:rPr>
        <w:t xml:space="preserve"> en leermaterialen, maar vooral ook door contact te zoeken met maatschappelijke stakeholders voor het ophalen van de relevante onderzoeks- en </w:t>
      </w:r>
      <w:r w:rsidRPr="00CB402B">
        <w:rPr>
          <w:rFonts w:cs="EB Garamond"/>
          <w:lang w:eastAsia="nl-NL"/>
        </w:rPr>
        <w:lastRenderedPageBreak/>
        <w:t>onderwijsvragen en om te reflecteren op het eigen werk. Dit is onderdeel van wat wel ‘public engagement’ wordt genoemd.</w:t>
      </w:r>
      <w:r w:rsidRPr="00CB402B">
        <w:rPr>
          <w:rFonts w:cs="EB Garamond"/>
          <w:bdr w:val="nil"/>
          <w:vertAlign w:val="superscript"/>
          <w:lang w:eastAsia="nl-NL"/>
        </w:rPr>
        <w:footnoteReference w:id="289"/>
      </w:r>
    </w:p>
    <w:p w14:paraId="25B5A059" w14:textId="77777777" w:rsidR="00F40501" w:rsidRPr="00CB402B" w:rsidRDefault="00F40501" w:rsidP="00F40501">
      <w:pPr>
        <w:rPr>
          <w:rFonts w:cs="EB Garamond"/>
          <w:bdr w:val="nil"/>
          <w:lang w:eastAsia="nl-NL"/>
        </w:rPr>
      </w:pPr>
      <w:r w:rsidRPr="00CB402B">
        <w:rPr>
          <w:rFonts w:cs="EB Garamond"/>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43D5301A" w14:textId="77777777" w:rsidR="00F40501" w:rsidRPr="00CB402B" w:rsidRDefault="00F40501" w:rsidP="00F40501">
      <w:pPr>
        <w:rPr>
          <w:rFonts w:cs="EB Garamond"/>
          <w:bdr w:val="nil"/>
          <w:lang w:eastAsia="nl-NL"/>
        </w:rPr>
      </w:pPr>
      <w:r w:rsidRPr="00CB402B">
        <w:rPr>
          <w:rFonts w:cs="EB Garamond"/>
          <w:lang w:eastAsia="nl-NL"/>
        </w:rPr>
        <w:t>Diezelfde open discussie zal, vooral met het karakter van een dialoog</w:t>
      </w:r>
      <w:r w:rsidRPr="00CB402B">
        <w:rPr>
          <w:rFonts w:cs="EB Garamond"/>
          <w:bdr w:val="nil"/>
          <w:vertAlign w:val="superscript"/>
          <w:lang w:eastAsia="nl-NL"/>
        </w:rPr>
        <w:footnoteReference w:id="290"/>
      </w:r>
      <w:r w:rsidRPr="00CB402B">
        <w:rPr>
          <w:rFonts w:cs="EB Garamond"/>
          <w:lang w:eastAsia="nl-NL"/>
        </w:rPr>
        <w:t xml:space="preserve">, ook meer binnen de universitaire gemeenschap moeten worden gevoerd. Zeker nu de grote maatschappelijke vraagstukken in toenemende mate in </w:t>
      </w:r>
      <w:proofErr w:type="spellStart"/>
      <w:r w:rsidRPr="00CB402B">
        <w:rPr>
          <w:rFonts w:cs="EB Garamond"/>
          <w:lang w:eastAsia="nl-NL"/>
        </w:rPr>
        <w:t>multi</w:t>
      </w:r>
      <w:proofErr w:type="spellEnd"/>
      <w:r w:rsidRPr="00CB402B">
        <w:rPr>
          <w:rFonts w:cs="EB Garamond"/>
          <w:lang w:eastAsia="nl-NL"/>
        </w:rPr>
        <w:t>-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64A33101" w14:textId="77777777" w:rsidR="00F40501" w:rsidRPr="00CB402B" w:rsidRDefault="00F40501" w:rsidP="00F40501">
      <w:pPr>
        <w:rPr>
          <w:rFonts w:cs="EB Garamond"/>
          <w:bdr w:val="nil"/>
          <w:lang w:eastAsia="nl-NL"/>
        </w:rPr>
      </w:pPr>
      <w:r w:rsidRPr="00CB402B">
        <w:rPr>
          <w:rFonts w:cs="EB Garamond"/>
          <w:lang w:eastAsia="nl-NL"/>
        </w:rPr>
        <w:lastRenderedPageBreak/>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639BF237" w14:textId="77777777" w:rsidR="00F40501" w:rsidRPr="00CB402B" w:rsidRDefault="00F40501" w:rsidP="00F40501">
      <w:pPr>
        <w:rPr>
          <w:rFonts w:cs="EB Garamond"/>
          <w:bdr w:val="nil"/>
          <w:lang w:eastAsia="nl-NL"/>
        </w:rPr>
      </w:pPr>
      <w:r w:rsidRPr="00CB402B">
        <w:rPr>
          <w:rFonts w:cs="EB Garamond"/>
          <w:lang w:eastAsia="nl-NL"/>
        </w:rPr>
        <w:t>Het aangaan van een dialoog binnen de universitaire gemeenschap is niet altijd gemakkelijk. Zeker niet in de huidige tijd waarin vanuit een onderdeel van de eigen identiteit (gender, leeftijd, kleur, politieke voorkeur, etc.) het gesprek met anderen die een ander perspectief hebben op dit onderdeel soms bij voorbaat onmogelijk lijkt te zijn.</w:t>
      </w:r>
      <w:r w:rsidRPr="00CB402B">
        <w:rPr>
          <w:rFonts w:cs="EB Garamond"/>
          <w:bdr w:val="nil"/>
          <w:vertAlign w:val="superscript"/>
          <w:lang w:eastAsia="nl-NL"/>
        </w:rPr>
        <w:footnoteReference w:id="291"/>
      </w:r>
      <w:r w:rsidRPr="00CB402B">
        <w:rPr>
          <w:rFonts w:cs="EB Garamond"/>
          <w:lang w:eastAsia="nl-NL"/>
        </w:rPr>
        <w:t xml:space="preserve"> Het is aan de universiteit om dialogen te faciliteren, maar ook om daarin op te leiden. Het is niet voor niets dat dit een van de belangrijkste doelstellingen is van de beweging naar meer ‘Open </w:t>
      </w:r>
      <w:proofErr w:type="spellStart"/>
      <w:r w:rsidRPr="00CB402B">
        <w:rPr>
          <w:rFonts w:cs="EB Garamond"/>
          <w:lang w:eastAsia="nl-NL"/>
        </w:rPr>
        <w:t>Education</w:t>
      </w:r>
      <w:proofErr w:type="spellEnd"/>
      <w:r w:rsidRPr="00CB402B">
        <w:rPr>
          <w:rFonts w:cs="EB Garamond"/>
          <w:lang w:eastAsia="nl-NL"/>
        </w:rPr>
        <w:t xml:space="preserve">’ als onderdeel van ‘Open </w:t>
      </w:r>
      <w:proofErr w:type="spellStart"/>
      <w:r w:rsidRPr="00CB402B">
        <w:rPr>
          <w:rFonts w:cs="EB Garamond"/>
          <w:lang w:eastAsia="nl-NL"/>
        </w:rPr>
        <w:t>Science</w:t>
      </w:r>
      <w:proofErr w:type="spellEnd"/>
      <w:r w:rsidRPr="00CB402B">
        <w:rPr>
          <w:rFonts w:cs="EB Garamond"/>
          <w:lang w:eastAsia="nl-NL"/>
        </w:rPr>
        <w:t xml:space="preserve">’. Daar hoort ook een open attitude bij. Men is onderdeel van een gemeenschap die open is van samenstelling en aard. Dat </w:t>
      </w:r>
      <w:r w:rsidRPr="00CB402B">
        <w:rPr>
          <w:rFonts w:cs="EB Garamond"/>
          <w:lang w:eastAsia="nl-NL"/>
        </w:rPr>
        <w:lastRenderedPageBreak/>
        <w:t>betekent een inclusieve omgeving die diversiteit omarmt. In het onderwijs en het onderzoek, en fysiek op de campusterreinen, verwelkomen we studenten, docenten, onderzoekers, medewerkers, alumni, buurtbewoners, nationale en internationale collega’s en maatschappelijke partners. Ze kunnen een waardevolle 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70A815AC" w14:textId="77777777" w:rsidR="00F40501" w:rsidRPr="00CB402B" w:rsidRDefault="00F40501" w:rsidP="00F40501">
      <w:pPr>
        <w:rPr>
          <w:rFonts w:cs="EB Garamond"/>
          <w:bdr w:val="nil"/>
          <w:lang w:eastAsia="nl-NL"/>
        </w:rPr>
      </w:pPr>
      <w:r w:rsidRPr="00CB402B">
        <w:rPr>
          <w:rFonts w:cs="EB Garamond"/>
          <w:lang w:eastAsia="nl-NL"/>
        </w:rPr>
        <w:t>De rol van de gemeenschap, de maatschappij met haar diverse groepen (‘</w:t>
      </w:r>
      <w:proofErr w:type="spellStart"/>
      <w:r w:rsidRPr="00CB402B">
        <w:rPr>
          <w:rFonts w:cs="EB Garamond"/>
          <w:lang w:eastAsia="nl-NL"/>
        </w:rPr>
        <w:t>publieken</w:t>
      </w:r>
      <w:proofErr w:type="spellEnd"/>
      <w:r w:rsidRPr="00CB402B">
        <w:rPr>
          <w:rFonts w:cs="EB Garamond"/>
          <w:lang w:eastAsia="nl-NL"/>
        </w:rPr>
        <w:t>’)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7B5464B0" w14:textId="77777777" w:rsidR="00F40501" w:rsidRPr="00CB402B" w:rsidRDefault="00F40501" w:rsidP="00F40501">
      <w:pPr>
        <w:rPr>
          <w:rFonts w:cs="EB Garamond"/>
          <w:bdr w:val="nil"/>
          <w:lang w:eastAsia="nl-NL"/>
        </w:rPr>
      </w:pPr>
      <w:r w:rsidRPr="00CB402B">
        <w:rPr>
          <w:rFonts w:cs="EB Garamond"/>
          <w:lang w:eastAsia="nl-NL"/>
        </w:rPr>
        <w:t xml:space="preserve">Deze ontwikkeling zal ook grote gevolgen hebben voor de erkenning en waardering van prestaties van medewerkers van de universiteit. Anders dan tot voor kort zal excellentie in onderzoek, in termen van ranking en </w:t>
      </w:r>
      <w:proofErr w:type="spellStart"/>
      <w:r w:rsidRPr="00CB402B">
        <w:rPr>
          <w:rFonts w:cs="EB Garamond"/>
          <w:lang w:eastAsia="nl-NL"/>
        </w:rPr>
        <w:t>metrics</w:t>
      </w:r>
      <w:proofErr w:type="spellEnd"/>
      <w:r w:rsidRPr="00CB402B">
        <w:rPr>
          <w:rFonts w:cs="EB Garamond"/>
          <w:lang w:eastAsia="nl-NL"/>
        </w:rPr>
        <w:t>, niet meer de dominante factor zijn voor het maken van carrière binnen de universiteit. De universiteit is meer dan onderzoek dat ‘</w:t>
      </w:r>
      <w:proofErr w:type="spellStart"/>
      <w:r w:rsidRPr="00CB402B">
        <w:rPr>
          <w:rFonts w:cs="EB Garamond"/>
          <w:lang w:eastAsia="nl-NL"/>
        </w:rPr>
        <w:t>science</w:t>
      </w:r>
      <w:proofErr w:type="spellEnd"/>
      <w:r w:rsidRPr="00CB402B">
        <w:rPr>
          <w:rFonts w:cs="EB Garamond"/>
          <w:lang w:eastAsia="nl-NL"/>
        </w:rPr>
        <w:t xml:space="preserve"> </w:t>
      </w:r>
      <w:proofErr w:type="spellStart"/>
      <w:r w:rsidRPr="00CB402B">
        <w:rPr>
          <w:rFonts w:cs="EB Garamond"/>
          <w:lang w:eastAsia="nl-NL"/>
        </w:rPr>
        <w:t>for</w:t>
      </w:r>
      <w:proofErr w:type="spellEnd"/>
      <w:r w:rsidRPr="00CB402B">
        <w:rPr>
          <w:rFonts w:cs="EB Garamond"/>
          <w:lang w:eastAsia="nl-NL"/>
        </w:rPr>
        <w:t xml:space="preserve"> </w:t>
      </w:r>
      <w:proofErr w:type="spellStart"/>
      <w:r w:rsidRPr="00CB402B">
        <w:rPr>
          <w:rFonts w:cs="EB Garamond"/>
          <w:lang w:eastAsia="nl-NL"/>
        </w:rPr>
        <w:t>science</w:t>
      </w:r>
      <w:proofErr w:type="spellEnd"/>
      <w:r w:rsidRPr="00CB402B">
        <w:rPr>
          <w:rFonts w:cs="EB Garamond"/>
          <w:lang w:eastAsia="nl-NL"/>
        </w:rPr>
        <w:t>’ is. ‘</w:t>
      </w:r>
      <w:proofErr w:type="spellStart"/>
      <w:r w:rsidRPr="00CB402B">
        <w:rPr>
          <w:rFonts w:cs="EB Garamond"/>
          <w:lang w:eastAsia="nl-NL"/>
        </w:rPr>
        <w:t>Science</w:t>
      </w:r>
      <w:proofErr w:type="spellEnd"/>
      <w:r w:rsidRPr="00CB402B">
        <w:rPr>
          <w:rFonts w:cs="EB Garamond"/>
          <w:lang w:eastAsia="nl-NL"/>
        </w:rPr>
        <w:t xml:space="preserve"> </w:t>
      </w:r>
      <w:proofErr w:type="spellStart"/>
      <w:r w:rsidRPr="00CB402B">
        <w:rPr>
          <w:rFonts w:cs="EB Garamond"/>
          <w:lang w:eastAsia="nl-NL"/>
        </w:rPr>
        <w:t>for</w:t>
      </w:r>
      <w:proofErr w:type="spellEnd"/>
      <w:r w:rsidRPr="00CB402B">
        <w:rPr>
          <w:rFonts w:cs="EB Garamond"/>
          <w:lang w:eastAsia="nl-NL"/>
        </w:rPr>
        <w:t xml:space="preserve">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t>
      </w:r>
      <w:r w:rsidRPr="00CB402B">
        <w:rPr>
          <w:rFonts w:cs="EB Garamond"/>
          <w:lang w:eastAsia="nl-NL"/>
        </w:rPr>
        <w:lastRenderedPageBreak/>
        <w:t xml:space="preserve">wetenschappelijk geschoold personeel, want ook zij zijn cruciaal voor hetgeen de universiteit uiteindelijk presteert en aan de samenleving kan bieden. We hebben geconstateerd dat deze beweging naar Open </w:t>
      </w:r>
      <w:proofErr w:type="spellStart"/>
      <w:r w:rsidRPr="00CB402B">
        <w:rPr>
          <w:rFonts w:cs="EB Garamond"/>
          <w:lang w:eastAsia="nl-NL"/>
        </w:rPr>
        <w:t>Science</w:t>
      </w:r>
      <w:proofErr w:type="spellEnd"/>
      <w:r w:rsidRPr="00CB402B">
        <w:rPr>
          <w:rFonts w:cs="EB Garamond"/>
          <w:lang w:eastAsia="nl-NL"/>
        </w:rPr>
        <w:t xml:space="preserve"> vooral een culturele omslag betreft die van wezenlijke aard is en niet eenvoudig zal zijn en tijd zal vergen. In het huidige tijdsgewricht is er in de academie, bij de diverse actoren in onderzoek en onderwijs wereldwijd desondanks groot enthousiasme voor Open </w:t>
      </w:r>
      <w:proofErr w:type="spellStart"/>
      <w:r w:rsidRPr="00CB402B">
        <w:rPr>
          <w:rFonts w:cs="EB Garamond"/>
          <w:lang w:eastAsia="nl-NL"/>
        </w:rPr>
        <w:t>Science</w:t>
      </w:r>
      <w:proofErr w:type="spellEnd"/>
      <w:r w:rsidRPr="00CB402B">
        <w:rPr>
          <w:rFonts w:cs="EB Garamond"/>
          <w:lang w:eastAsia="nl-NL"/>
        </w:rPr>
        <w:t xml:space="preserve"> en is de omslag </w:t>
      </w:r>
      <w:proofErr w:type="gramStart"/>
      <w:r w:rsidRPr="00CB402B">
        <w:rPr>
          <w:rFonts w:cs="EB Garamond"/>
          <w:lang w:eastAsia="nl-NL"/>
        </w:rPr>
        <w:t>reeds</w:t>
      </w:r>
      <w:proofErr w:type="gramEnd"/>
      <w:r w:rsidRPr="00CB402B">
        <w:rPr>
          <w:rFonts w:cs="EB Garamond"/>
          <w:lang w:eastAsia="nl-NL"/>
        </w:rPr>
        <w:t xml:space="preserve"> gaande.</w:t>
      </w:r>
      <w:r w:rsidRPr="00CB402B">
        <w:rPr>
          <w:rFonts w:cs="EB Garamond"/>
          <w:bdr w:val="nil"/>
          <w:vertAlign w:val="superscript"/>
          <w:lang w:eastAsia="nl-NL"/>
        </w:rPr>
        <w:footnoteReference w:id="292"/>
      </w:r>
      <w:r w:rsidRPr="00CB402B">
        <w:rPr>
          <w:rFonts w:cs="EB Garamond"/>
          <w:lang w:eastAsia="nl-NL"/>
        </w:rPr>
        <w:t xml:space="preserve"> </w:t>
      </w:r>
    </w:p>
    <w:p w14:paraId="6FA7A1DB" w14:textId="77777777" w:rsidR="00F40501" w:rsidRPr="00CB402B" w:rsidRDefault="00F40501" w:rsidP="00F40501">
      <w:pPr>
        <w:rPr>
          <w:rFonts w:cs="EB Garamond"/>
          <w:bdr w:val="nil"/>
          <w:lang w:eastAsia="nl-NL"/>
        </w:rPr>
      </w:pPr>
      <w:r w:rsidRPr="00CB402B">
        <w:rPr>
          <w:rFonts w:cs="EB Garamond"/>
          <w:lang w:eastAsia="nl-NL"/>
        </w:rPr>
        <w:t>Openheid naar buiten en openheid naar binnen zullen dus de dominante factoren zijn voor de toekomst van de universiteit. Kortom, de toekomst is open!</w:t>
      </w:r>
    </w:p>
    <w:p w14:paraId="7D7986F0" w14:textId="77777777" w:rsidR="00C76856" w:rsidRPr="00CB402B" w:rsidRDefault="00C76856" w:rsidP="00F40501">
      <w:pPr>
        <w:rPr>
          <w:rFonts w:cs="EB Garamond"/>
        </w:rPr>
      </w:pPr>
    </w:p>
    <w:sectPr w:rsidR="00C76856" w:rsidRPr="00CB402B" w:rsidSect="00917A2A">
      <w:headerReference w:type="even" r:id="rId31"/>
      <w:headerReference w:type="default" r:id="rId32"/>
      <w:headerReference w:type="first" r:id="rId33"/>
      <w:footerReference w:type="first" r:id="rId34"/>
      <w:type w:val="oddPage"/>
      <w:pgSz w:w="8942" w:h="13659"/>
      <w:pgMar w:top="1758" w:right="1565" w:bottom="1644" w:left="987" w:header="1247" w:footer="709" w:gutter="0"/>
      <w:pgNumType w:start="145" w:chapSep="period"/>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Zagt, Violet" w:date="2023-05-10T16:12:00Z" w:initials="ZV">
    <w:p w14:paraId="6A7FA64B" w14:textId="77777777" w:rsidR="00F40501" w:rsidRDefault="00F40501" w:rsidP="00F40501">
      <w:pPr>
        <w:pStyle w:val="CommentText"/>
        <w:ind w:firstLine="0"/>
        <w:jc w:val="left"/>
      </w:pPr>
      <w:r>
        <w:rPr>
          <w:rStyle w:val="CommentReference"/>
        </w:rPr>
        <w:annotationRef/>
      </w:r>
      <w:r>
        <w:rPr>
          <w:lang w:val="en-US"/>
        </w:rPr>
        <w:t>Is deze voetnoot correct?</w:t>
      </w:r>
    </w:p>
  </w:comment>
  <w:comment w:id="17" w:author="Zagt, Violet" w:date="2023-05-10T22:34:00Z" w:initials="ZV">
    <w:p w14:paraId="3E1B684F" w14:textId="77777777" w:rsidR="00F40501" w:rsidRDefault="00F40501" w:rsidP="00F40501">
      <w:pPr>
        <w:pStyle w:val="CommentText"/>
        <w:ind w:firstLine="0"/>
        <w:jc w:val="left"/>
      </w:pPr>
      <w:r>
        <w:rPr>
          <w:rStyle w:val="CommentReference"/>
        </w:rPr>
        <w:annotationRef/>
      </w:r>
      <w:r>
        <w:rPr>
          <w:lang w:val="en-US"/>
        </w:rPr>
        <w:t>Missing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7FA64B" w15:done="0"/>
  <w15:commentEx w15:paraId="3E1B68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640D2" w16cex:dateUtc="2023-05-10T14:12:00Z"/>
  <w16cex:commentExtensible w16cex:durableId="28069A73" w16cex:dateUtc="2023-05-10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7FA64B" w16cid:durableId="280640D2"/>
  <w16cid:commentId w16cid:paraId="3E1B684F" w16cid:durableId="28069A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6CB40" w14:textId="77777777" w:rsidR="00F3061A" w:rsidRDefault="00F3061A" w:rsidP="00280135">
      <w:r>
        <w:separator/>
      </w:r>
    </w:p>
  </w:endnote>
  <w:endnote w:type="continuationSeparator" w:id="0">
    <w:p w14:paraId="7CDFDD77" w14:textId="77777777" w:rsidR="00F3061A" w:rsidRDefault="00F3061A" w:rsidP="00280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6329B3CC-A7FD-8F40-B3CE-CB0EDA163C23}"/>
    <w:embedBold r:id="rId2" w:fontKey="{B96F5D1C-C779-F54E-A2FF-28B1CA1B0459}"/>
    <w:embedItalic r:id="rId3" w:fontKey="{37A99E2F-E9BD-FB4B-8DDE-C86C61C10EA0}"/>
  </w:font>
  <w:font w:name="Times New Roman">
    <w:panose1 w:val="02020603050405020304"/>
    <w:charset w:val="00"/>
    <w:family w:val="roman"/>
    <w:pitch w:val="variable"/>
    <w:sig w:usb0="E0002EFF" w:usb1="C000785B" w:usb2="00000009" w:usb3="00000000" w:csb0="000001FF" w:csb1="00000000"/>
    <w:embedRegular r:id="rId4" w:fontKey="{7D483966-D676-7146-B194-7DA664DFD35E}"/>
    <w:embedBold r:id="rId5" w:fontKey="{BE272C9B-35ED-DC4D-BD6C-774C703AC33C}"/>
    <w:embedItalic r:id="rId6" w:fontKey="{1121866A-3B43-BB4A-99E9-4E3AD3A82FE7}"/>
    <w:embedBoldItalic r:id="rId7" w:fontKey="{3E77A428-B2CE-DC4B-ADE1-D26D4D46B80F}"/>
  </w:font>
  <w:font w:name="Courier New">
    <w:panose1 w:val="02070309020205020404"/>
    <w:charset w:val="00"/>
    <w:family w:val="modern"/>
    <w:pitch w:val="fixed"/>
    <w:sig w:usb0="E0002EFF" w:usb1="C0007843" w:usb2="00000009" w:usb3="00000000" w:csb0="000001FF" w:csb1="00000000"/>
    <w:embedRegular r:id="rId8" w:fontKey="{0379653A-1F9E-0543-AEF8-B160D7034596}"/>
  </w:font>
  <w:font w:name="Wingdings">
    <w:panose1 w:val="05000000000000000000"/>
    <w:charset w:val="4D"/>
    <w:family w:val="decorative"/>
    <w:pitch w:val="variable"/>
    <w:sig w:usb0="00000003" w:usb1="00000000" w:usb2="00000000" w:usb3="00000000" w:csb0="80000001" w:csb1="00000000"/>
    <w:embedRegular r:id="rId9" w:fontKey="{9B0F4AE8-C503-A841-826A-3D2E7411B12E}"/>
  </w:font>
  <w:font w:name="Symbol">
    <w:panose1 w:val="05050102010706020507"/>
    <w:charset w:val="02"/>
    <w:family w:val="decorative"/>
    <w:pitch w:val="variable"/>
    <w:sig w:usb0="00000000" w:usb1="10000000" w:usb2="00000000" w:usb3="00000000" w:csb0="80000000" w:csb1="00000000"/>
    <w:embedRegular r:id="rId10" w:fontKey="{82E72C8C-3DCB-3B4D-BD9A-7DFD604648A1}"/>
  </w:font>
  <w:font w:name="Arial">
    <w:panose1 w:val="020B0604020202020204"/>
    <w:charset w:val="00"/>
    <w:family w:val="swiss"/>
    <w:pitch w:val="variable"/>
    <w:sig w:usb0="E0002EFF" w:usb1="C000785B" w:usb2="00000009" w:usb3="00000000" w:csb0="000001FF" w:csb1="00000000"/>
    <w:embedRegular r:id="rId11" w:fontKey="{D2A91EE2-2906-5946-BA73-740CC0123136}"/>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EB Garamond">
    <w:panose1 w:val="00000500000000000000"/>
    <w:charset w:val="00"/>
    <w:family w:val="auto"/>
    <w:pitch w:val="variable"/>
    <w:sig w:usb0="E00002FF" w:usb1="5201E4FB" w:usb2="00000028" w:usb3="00000000" w:csb0="0000019F" w:csb1="00000000"/>
    <w:embedRegular r:id="rId12" w:fontKey="{47B433EB-278B-114A-9B51-8E3EB2F574ED}"/>
    <w:embedBold r:id="rId13" w:fontKey="{90C74E0A-0C38-5348-95BD-050C4A295CA9}"/>
    <w:embedItalic r:id="rId14" w:fontKey="{9FB68616-2E80-C94E-8DC9-AC53B25604A1}"/>
    <w:embedBoldItalic r:id="rId15" w:fontKey="{C201F31B-883B-4C4B-BE37-267808031D2B}"/>
  </w:font>
  <w:font w:name="EB GARAMOND 12 REGULAR ALL SMAL">
    <w:panose1 w:val="02020502060206020403"/>
    <w:charset w:val="00"/>
    <w:family w:val="roman"/>
    <w:pitch w:val="variable"/>
    <w:sig w:usb0="E00002FF" w:usb1="100064DB" w:usb2="00000008" w:usb3="00000000" w:csb0="00000097" w:csb1="00000000"/>
    <w:embedRegular r:id="rId16" w:fontKey="{0D3D8F64-8C99-6A43-8A69-FEFC42E82A88}"/>
    <w:embedItalic r:id="rId17" w:fontKey="{14FFB7C4-3981-FB43-9DA2-53FA49FAF8C1}"/>
  </w:font>
  <w:font w:name="EB Garamond SC 08">
    <w:panose1 w:val="02020502060206020403"/>
    <w:charset w:val="4D"/>
    <w:family w:val="roman"/>
    <w:pitch w:val="variable"/>
    <w:sig w:usb0="800000A7" w:usb1="5000004A" w:usb2="00000000" w:usb3="00000000" w:csb0="00000111" w:csb1="00000000"/>
    <w:embedRegular r:id="rId18" w:fontKey="{94FE03EE-5F9C-4B42-816F-5E3F5B1115E4}"/>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embedRegular r:id="rId20" w:fontKey="{CC246123-FCE9-DC48-AD39-B14529207280}"/>
    <w:embedBold r:id="rId21" w:fontKey="{DA73E377-50A4-1547-A792-1C7ECB75D8A9}"/>
    <w:embedItalic r:id="rId22" w:fontKey="{DE92CF54-4F9F-4F45-8B43-E4493C400E7C}"/>
  </w:font>
  <w:font w:name="Segoe UI Symbol">
    <w:panose1 w:val="020B0502040204020203"/>
    <w:charset w:val="00"/>
    <w:family w:val="swiss"/>
    <w:pitch w:val="variable"/>
    <w:sig w:usb0="800001E3" w:usb1="1200FFEF" w:usb2="00040000" w:usb3="00000000" w:csb0="00000001" w:csb1="00000000"/>
    <w:embedRegular r:id="rId23" w:fontKey="{13144C83-305B-C241-AB70-60D79106E864}"/>
    <w:embedItalic r:id="rId24" w:fontKey="{DE57CF25-7D2E-B545-A452-922D327242AC}"/>
  </w:font>
  <w:font w:name="Segoe UI">
    <w:altName w:val="Arial"/>
    <w:panose1 w:val="020B0502040204020203"/>
    <w:charset w:val="00"/>
    <w:family w:val="swiss"/>
    <w:pitch w:val="variable"/>
    <w:sig w:usb0="E4002EFF" w:usb1="C000E47F" w:usb2="00000009" w:usb3="00000000" w:csb0="000001FF" w:csb1="00000000"/>
    <w:embedRegular r:id="rId25" w:fontKey="{953640EA-53D2-7F46-84D2-402FB6DB9D07}"/>
    <w:embedItalic r:id="rId26" w:fontKey="{8A44CF73-446E-CF4C-BF41-A9631D180CA6}"/>
  </w:font>
  <w:font w:name="DengXian">
    <w:altName w:val="等线"/>
    <w:panose1 w:val="02010600030101010101"/>
    <w:charset w:val="86"/>
    <w:family w:val="auto"/>
    <w:pitch w:val="variable"/>
    <w:sig w:usb0="A00002BF" w:usb1="38CF7CFA" w:usb2="00000016" w:usb3="00000000" w:csb0="0004000F" w:csb1="00000000"/>
  </w:font>
  <w:font w:name="Noto Serif">
    <w:altName w:val="Cambria"/>
    <w:panose1 w:val="02020502060505020204"/>
    <w:charset w:val="00"/>
    <w:family w:val="roman"/>
    <w:pitch w:val="variable"/>
    <w:sig w:usb0="E00002FF" w:usb1="500078FF" w:usb2="08000029" w:usb3="00000000" w:csb0="0000019F" w:csb1="00000000"/>
    <w:embedRegular r:id="rId27" w:fontKey="{0C0F8813-AE87-924C-8A3C-345A6AE1ABFA}"/>
  </w:font>
  <w:font w:name="EB Garamond SC 12">
    <w:panose1 w:val="02020502060206020403"/>
    <w:charset w:val="00"/>
    <w:family w:val="roman"/>
    <w:notTrueType/>
    <w:pitch w:val="variable"/>
    <w:sig w:usb0="E00002FF" w:usb1="1A00E4F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5659B005" w14:textId="77777777" w:rsidR="00F40501" w:rsidRDefault="00F40501" w:rsidP="00CE3F4E">
        <w:pPr>
          <w:pStyle w:val="Footer"/>
        </w:pPr>
        <w:r>
          <w:fldChar w:fldCharType="begin"/>
        </w:r>
        <w:r>
          <w:instrText>PAGE   \* MERGEFORMAT</w:instrText>
        </w:r>
        <w:r>
          <w:fldChar w:fldCharType="separate"/>
        </w:r>
        <w:r>
          <w:t>3</w:t>
        </w:r>
        <w:r>
          <w:fldChar w:fldCharType="end"/>
        </w:r>
      </w:p>
    </w:sdtContent>
  </w:sdt>
  <w:p w14:paraId="49C28469" w14:textId="77777777" w:rsidR="00F40501" w:rsidRDefault="00F40501"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F40501" w14:paraId="251707A6" w14:textId="77777777" w:rsidTr="00FE1CE8">
      <w:tc>
        <w:tcPr>
          <w:tcW w:w="2160" w:type="dxa"/>
        </w:tcPr>
        <w:p w14:paraId="168E6507" w14:textId="77777777" w:rsidR="00F40501" w:rsidRDefault="00F40501" w:rsidP="00CE3F4E">
          <w:pPr>
            <w:pStyle w:val="Header"/>
          </w:pPr>
        </w:p>
      </w:tc>
      <w:tc>
        <w:tcPr>
          <w:tcW w:w="2100" w:type="dxa"/>
        </w:tcPr>
        <w:p w14:paraId="6FC67A15" w14:textId="77777777" w:rsidR="00F40501" w:rsidRDefault="00F40501" w:rsidP="00FE1CE8">
          <w:pPr>
            <w:pStyle w:val="Header"/>
            <w:ind w:firstLine="0"/>
          </w:pPr>
        </w:p>
      </w:tc>
      <w:tc>
        <w:tcPr>
          <w:tcW w:w="1680" w:type="dxa"/>
        </w:tcPr>
        <w:p w14:paraId="2C466ED7" w14:textId="77777777" w:rsidR="00F40501" w:rsidRDefault="00F40501" w:rsidP="00FE1CE8">
          <w:pPr>
            <w:pStyle w:val="Header"/>
            <w:ind w:right="-108" w:firstLine="0"/>
            <w:jc w:val="right"/>
          </w:pPr>
          <w:r w:rsidRPr="13CCEC5C">
            <w:fldChar w:fldCharType="begin"/>
          </w:r>
          <w:r>
            <w:instrText>PAGE</w:instrText>
          </w:r>
          <w:r w:rsidRPr="13CCEC5C">
            <w:fldChar w:fldCharType="separate"/>
          </w:r>
          <w:r>
            <w:rPr>
              <w:rFonts w:eastAsia="Times New Roman"/>
              <w:szCs w:val="24"/>
              <w:lang w:val="en-SG"/>
            </w:rPr>
            <w:t>44</w:t>
          </w:r>
          <w:r w:rsidRPr="13CCEC5C">
            <w:fldChar w:fldCharType="end"/>
          </w:r>
        </w:p>
      </w:tc>
    </w:tr>
  </w:tbl>
  <w:p w14:paraId="7F8D211A" w14:textId="77777777" w:rsidR="00F40501" w:rsidRDefault="00F40501"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F40501" w14:paraId="0FFD0392" w14:textId="77777777" w:rsidTr="0FA81AA7">
      <w:tc>
        <w:tcPr>
          <w:tcW w:w="3120" w:type="dxa"/>
        </w:tcPr>
        <w:p w14:paraId="11A07419" w14:textId="77777777" w:rsidR="00F40501" w:rsidRDefault="00F40501" w:rsidP="00CE3F4E">
          <w:pPr>
            <w:pStyle w:val="Header"/>
          </w:pPr>
        </w:p>
      </w:tc>
      <w:tc>
        <w:tcPr>
          <w:tcW w:w="3120" w:type="dxa"/>
        </w:tcPr>
        <w:p w14:paraId="53928BFE" w14:textId="77777777" w:rsidR="00F40501" w:rsidRDefault="00F40501" w:rsidP="00CE3F4E">
          <w:pPr>
            <w:pStyle w:val="Header"/>
          </w:pPr>
        </w:p>
      </w:tc>
      <w:tc>
        <w:tcPr>
          <w:tcW w:w="3120" w:type="dxa"/>
        </w:tcPr>
        <w:p w14:paraId="38116FDB" w14:textId="77777777" w:rsidR="00F40501" w:rsidRDefault="00F40501" w:rsidP="00CE3F4E">
          <w:pPr>
            <w:pStyle w:val="Header"/>
          </w:pPr>
        </w:p>
      </w:tc>
    </w:tr>
  </w:tbl>
  <w:p w14:paraId="787EB7CD" w14:textId="77777777" w:rsidR="00F40501" w:rsidRDefault="00F40501"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268181BC" w14:textId="77777777" w:rsidR="00F40501" w:rsidRDefault="00F40501" w:rsidP="00CE3F4E">
        <w:pPr>
          <w:pStyle w:val="Footer"/>
        </w:pPr>
        <w:r>
          <w:fldChar w:fldCharType="begin"/>
        </w:r>
        <w:r>
          <w:instrText>PAGE   \* MERGEFORMAT</w:instrText>
        </w:r>
        <w:r>
          <w:fldChar w:fldCharType="separate"/>
        </w:r>
        <w:r>
          <w:rPr>
            <w:noProof/>
          </w:rPr>
          <w:t>19</w:t>
        </w:r>
        <w:r>
          <w:fldChar w:fldCharType="end"/>
        </w:r>
      </w:p>
    </w:sdtContent>
  </w:sdt>
  <w:p w14:paraId="515AD62C" w14:textId="77777777" w:rsidR="00F40501" w:rsidRDefault="00F40501"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3461549"/>
      <w:docPartObj>
        <w:docPartGallery w:val="Page Numbers (Bottom of Page)"/>
        <w:docPartUnique/>
      </w:docPartObj>
    </w:sdtPr>
    <w:sdtContent>
      <w:p w14:paraId="4CCE3D68" w14:textId="77777777" w:rsidR="000B1D43" w:rsidRDefault="000B1D43" w:rsidP="00CA7AB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169A59" w14:textId="77777777" w:rsidR="000B1D43" w:rsidRDefault="000B1D43" w:rsidP="000B1D43">
    <w:pPr>
      <w:pStyle w:val="Footer"/>
      <w:ind w:right="360" w:firstLine="360"/>
    </w:pPr>
  </w:p>
  <w:p w14:paraId="3A333C2A" w14:textId="77777777" w:rsidR="00901279" w:rsidRDefault="00901279"/>
  <w:p w14:paraId="3F152082" w14:textId="77777777" w:rsidR="00901279" w:rsidRDefault="00901279"/>
  <w:p w14:paraId="60718176" w14:textId="77777777" w:rsidR="00901279" w:rsidRDefault="009012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22DBF" w14:textId="77777777" w:rsidR="00F3061A" w:rsidRDefault="00F3061A" w:rsidP="00280135">
      <w:r>
        <w:separator/>
      </w:r>
    </w:p>
  </w:footnote>
  <w:footnote w:type="continuationSeparator" w:id="0">
    <w:p w14:paraId="59634B3F" w14:textId="77777777" w:rsidR="00F3061A" w:rsidRDefault="00F3061A" w:rsidP="00280135">
      <w:r>
        <w:continuationSeparator/>
      </w:r>
    </w:p>
  </w:footnote>
  <w:footnote w:id="1">
    <w:p w14:paraId="3C7D691B" w14:textId="7A2DBF8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Bert van der Zwaan, Haalt de universiteit 2040? Een Europees Perspectief op Wereldwijde Kansen en Bedreigingen (Amsterdam: Amsterdam University Press, 2017). </w:t>
      </w:r>
    </w:p>
  </w:footnote>
  <w:footnote w:id="2">
    <w:p w14:paraId="3235F272" w14:textId="00A0E6D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Hendrick Floris Cohen, De Ideale Universiteit: Ontwerp van een Uitvoerbaar Alternatief (Amsterdam: Prometheus, 2020).</w:t>
      </w:r>
    </w:p>
  </w:footnote>
  <w:footnote w:id="3">
    <w:p w14:paraId="5AA2DDB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Uitvoeriger over de ontwikkeling van Open </w:t>
      </w:r>
      <w:proofErr w:type="spellStart"/>
      <w:r w:rsidRPr="00CB402B">
        <w:rPr>
          <w:rFonts w:cs="EB Garamond"/>
        </w:rPr>
        <w:t>Science</w:t>
      </w:r>
      <w:proofErr w:type="spellEnd"/>
      <w:r w:rsidRPr="00CB402B">
        <w:rPr>
          <w:rFonts w:cs="EB Garamond"/>
        </w:rPr>
        <w:t xml:space="preserve"> in Hoofdstuk 2.</w:t>
      </w:r>
    </w:p>
  </w:footnote>
  <w:footnote w:id="4">
    <w:p w14:paraId="3521DC8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ook het positon paper VSNU-VH doorontwikkeling binair stelsel 2019.</w:t>
      </w:r>
    </w:p>
  </w:footnote>
  <w:footnote w:id="5">
    <w:p w14:paraId="6F15EF59" w14:textId="71C6FD4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Ter voorkoming van misverstanden; dat was niet het geboortejaar van de wetenschap. Die kwam veel eerder op, ook in andere delen van de wereld zoals in China, Egypte, Babylonië en natuurlijk ook Griekenland. Zie Hendrick Floris Cohen, How Modern </w:t>
      </w:r>
      <w:proofErr w:type="spellStart"/>
      <w:r w:rsidRPr="00CB402B">
        <w:rPr>
          <w:rFonts w:cs="EB Garamond"/>
        </w:rPr>
        <w:t>Science</w:t>
      </w:r>
      <w:proofErr w:type="spellEnd"/>
      <w:r w:rsidRPr="00CB402B">
        <w:rPr>
          <w:rFonts w:cs="EB Garamond"/>
        </w:rPr>
        <w:t xml:space="preserve"> </w:t>
      </w:r>
      <w:proofErr w:type="spellStart"/>
      <w:r w:rsidRPr="00CB402B">
        <w:rPr>
          <w:rFonts w:cs="EB Garamond"/>
        </w:rPr>
        <w:t>Came</w:t>
      </w:r>
      <w:proofErr w:type="spellEnd"/>
      <w:r w:rsidRPr="00CB402B">
        <w:rPr>
          <w:rFonts w:cs="EB Garamond"/>
        </w:rPr>
        <w:t xml:space="preserve"> </w:t>
      </w:r>
      <w:proofErr w:type="spellStart"/>
      <w:r w:rsidRPr="00CB402B">
        <w:rPr>
          <w:rFonts w:cs="EB Garamond"/>
        </w:rPr>
        <w:t>Into</w:t>
      </w:r>
      <w:proofErr w:type="spellEnd"/>
      <w:r w:rsidRPr="00CB402B">
        <w:rPr>
          <w:rFonts w:cs="EB Garamond"/>
        </w:rPr>
        <w:t xml:space="preserve"> The World: </w:t>
      </w:r>
      <w:proofErr w:type="spellStart"/>
      <w:r w:rsidRPr="00CB402B">
        <w:rPr>
          <w:rFonts w:cs="EB Garamond"/>
        </w:rPr>
        <w:t>Four</w:t>
      </w:r>
      <w:proofErr w:type="spellEnd"/>
      <w:r w:rsidRPr="00CB402B">
        <w:rPr>
          <w:rFonts w:cs="EB Garamond"/>
        </w:rPr>
        <w:t xml:space="preserve"> </w:t>
      </w:r>
      <w:proofErr w:type="spellStart"/>
      <w:r w:rsidRPr="00CB402B">
        <w:rPr>
          <w:rFonts w:cs="EB Garamond"/>
        </w:rPr>
        <w:t>Civilizations</w:t>
      </w:r>
      <w:proofErr w:type="spellEnd"/>
      <w:r w:rsidRPr="00CB402B">
        <w:rPr>
          <w:rFonts w:cs="EB Garamond"/>
        </w:rPr>
        <w:t xml:space="preserve">, </w:t>
      </w:r>
      <w:proofErr w:type="spellStart"/>
      <w:r w:rsidRPr="00CB402B">
        <w:rPr>
          <w:rFonts w:cs="EB Garamond"/>
        </w:rPr>
        <w:t>One</w:t>
      </w:r>
      <w:proofErr w:type="spellEnd"/>
      <w:r w:rsidRPr="00CB402B">
        <w:rPr>
          <w:rFonts w:cs="EB Garamond"/>
        </w:rPr>
        <w:t xml:space="preserve"> 17th-Century </w:t>
      </w:r>
      <w:proofErr w:type="spellStart"/>
      <w:r w:rsidRPr="00CB402B">
        <w:rPr>
          <w:rFonts w:cs="EB Garamond"/>
        </w:rPr>
        <w:t>Breakthrough</w:t>
      </w:r>
      <w:proofErr w:type="spellEnd"/>
      <w:r w:rsidRPr="00CB402B">
        <w:rPr>
          <w:rFonts w:cs="EB Garamond"/>
        </w:rPr>
        <w:t xml:space="preserve"> (Amsterdam: Amsterdam University Press, 2010), 3-4.</w:t>
      </w:r>
    </w:p>
  </w:footnote>
  <w:footnote w:id="6">
    <w:p w14:paraId="378C0E09" w14:textId="587720C9"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Muhammad </w:t>
      </w:r>
      <w:proofErr w:type="spellStart"/>
      <w:r w:rsidRPr="00CB402B">
        <w:rPr>
          <w:rFonts w:cs="EB Garamond"/>
        </w:rPr>
        <w:t>Nazmul</w:t>
      </w:r>
      <w:proofErr w:type="spellEnd"/>
      <w:r w:rsidRPr="00CB402B">
        <w:rPr>
          <w:rFonts w:cs="EB Garamond"/>
        </w:rPr>
        <w:t xml:space="preserve"> </w:t>
      </w:r>
      <w:proofErr w:type="spellStart"/>
      <w:r w:rsidRPr="00CB402B">
        <w:rPr>
          <w:rFonts w:cs="EB Garamond"/>
        </w:rPr>
        <w:t>Hoque</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Md. </w:t>
      </w:r>
      <w:proofErr w:type="spellStart"/>
      <w:r w:rsidRPr="00CB402B">
        <w:rPr>
          <w:rFonts w:cs="EB Garamond"/>
        </w:rPr>
        <w:t>Faruk</w:t>
      </w:r>
      <w:proofErr w:type="spellEnd"/>
      <w:r w:rsidRPr="00CB402B">
        <w:rPr>
          <w:rFonts w:cs="EB Garamond"/>
        </w:rPr>
        <w:t xml:space="preserve"> Abdullah, “The </w:t>
      </w:r>
      <w:proofErr w:type="spellStart"/>
      <w:r w:rsidRPr="00CB402B">
        <w:rPr>
          <w:rFonts w:cs="EB Garamond"/>
        </w:rPr>
        <w:t>World’s</w:t>
      </w:r>
      <w:proofErr w:type="spellEnd"/>
      <w:r w:rsidRPr="00CB402B">
        <w:rPr>
          <w:rFonts w:cs="EB Garamond"/>
        </w:rPr>
        <w:t xml:space="preserve"> </w:t>
      </w:r>
      <w:proofErr w:type="spellStart"/>
      <w:r w:rsidRPr="00CB402B">
        <w:rPr>
          <w:rFonts w:cs="EB Garamond"/>
        </w:rPr>
        <w:t>Oldest</w:t>
      </w:r>
      <w:proofErr w:type="spellEnd"/>
      <w:r w:rsidRPr="00CB402B">
        <w:rPr>
          <w:rFonts w:cs="EB Garamond"/>
        </w:rPr>
        <w:t xml:space="preserve"> University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its</w:t>
      </w:r>
      <w:proofErr w:type="spellEnd"/>
      <w:r w:rsidRPr="00CB402B">
        <w:rPr>
          <w:rFonts w:cs="EB Garamond"/>
        </w:rPr>
        <w:t xml:space="preserve"> </w:t>
      </w:r>
      <w:proofErr w:type="spellStart"/>
      <w:r w:rsidRPr="00CB402B">
        <w:rPr>
          <w:rFonts w:cs="EB Garamond"/>
        </w:rPr>
        <w:t>Financing</w:t>
      </w:r>
      <w:proofErr w:type="spellEnd"/>
      <w:r w:rsidRPr="00CB402B">
        <w:rPr>
          <w:rFonts w:cs="EB Garamond"/>
        </w:rPr>
        <w:t xml:space="preserve"> </w:t>
      </w:r>
      <w:proofErr w:type="spellStart"/>
      <w:r w:rsidRPr="00CB402B">
        <w:rPr>
          <w:rFonts w:cs="EB Garamond"/>
        </w:rPr>
        <w:t>Experience</w:t>
      </w:r>
      <w:proofErr w:type="spellEnd"/>
      <w:r w:rsidRPr="00CB402B">
        <w:rPr>
          <w:rFonts w:cs="EB Garamond"/>
        </w:rPr>
        <w:t xml:space="preserve">, a </w:t>
      </w:r>
      <w:proofErr w:type="spellStart"/>
      <w:r w:rsidRPr="00CB402B">
        <w:rPr>
          <w:rFonts w:cs="EB Garamond"/>
        </w:rPr>
        <w:t>Study</w:t>
      </w:r>
      <w:proofErr w:type="spellEnd"/>
      <w:r w:rsidRPr="00CB402B">
        <w:rPr>
          <w:rFonts w:cs="EB Garamond"/>
        </w:rPr>
        <w:t xml:space="preserve"> on Al-</w:t>
      </w:r>
      <w:proofErr w:type="spellStart"/>
      <w:r w:rsidRPr="00CB402B">
        <w:rPr>
          <w:rFonts w:cs="EB Garamond"/>
        </w:rPr>
        <w:t>Qarawyyin</w:t>
      </w:r>
      <w:proofErr w:type="spellEnd"/>
      <w:r w:rsidRPr="00CB402B">
        <w:rPr>
          <w:rFonts w:cs="EB Garamond"/>
        </w:rPr>
        <w:t xml:space="preserve"> University (859-990)”, Journal of </w:t>
      </w:r>
      <w:proofErr w:type="spellStart"/>
      <w:r w:rsidRPr="00CB402B">
        <w:rPr>
          <w:rFonts w:cs="EB Garamond"/>
        </w:rPr>
        <w:t>Nusantara</w:t>
      </w:r>
      <w:proofErr w:type="spellEnd"/>
      <w:r w:rsidRPr="00CB402B">
        <w:rPr>
          <w:rFonts w:cs="EB Garamond"/>
        </w:rPr>
        <w:t xml:space="preserve"> Studies 6, no. 1 (2021): 24-41; Ad Verbrugge en Jelle van </w:t>
      </w:r>
      <w:proofErr w:type="spellStart"/>
      <w:r w:rsidRPr="00CB402B">
        <w:rPr>
          <w:rFonts w:cs="EB Garamond"/>
        </w:rPr>
        <w:t>Baardewijk</w:t>
      </w:r>
      <w:proofErr w:type="spellEnd"/>
      <w:r w:rsidRPr="00CB402B">
        <w:rPr>
          <w:rFonts w:cs="EB Garamond"/>
        </w:rPr>
        <w:t>, Waartoe is de Universiteit op Aarde? (Amsterdam: Boom 2014).</w:t>
      </w:r>
    </w:p>
    <w:p w14:paraId="13034DE8" w14:textId="6D31B687" w:rsidR="00F40501" w:rsidRPr="00CB402B" w:rsidRDefault="00F40501" w:rsidP="00F40501">
      <w:pPr>
        <w:pStyle w:val="FootnoteText"/>
        <w:rPr>
          <w:rFonts w:cs="EB Garamond"/>
        </w:rPr>
      </w:pPr>
    </w:p>
  </w:footnote>
  <w:footnote w:id="7">
    <w:p w14:paraId="00D08092"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De World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Base (WHED), van de International Association of </w:t>
      </w:r>
      <w:proofErr w:type="spellStart"/>
      <w:r w:rsidRPr="00CB402B">
        <w:rPr>
          <w:rFonts w:cs="EB Garamond"/>
        </w:rPr>
        <w:t>Universities</w:t>
      </w:r>
      <w:proofErr w:type="spellEnd"/>
      <w:r w:rsidRPr="00CB402B">
        <w:rPr>
          <w:rFonts w:cs="EB Garamond"/>
        </w:rPr>
        <w:t xml:space="preserve"> en UNESCO, bevat gegevens van meer dan 20.000 universiteiten (waarvan ca 5.000 in Europa) en dat aantal blijft maar stijgen. Zie www.whed.net</w:t>
      </w:r>
    </w:p>
  </w:footnote>
  <w:footnote w:id="8">
    <w:p w14:paraId="59E118DC" w14:textId="012C983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ook de treffende titel van de essaybundel onder redactie van </w:t>
      </w:r>
      <w:bookmarkStart w:id="4" w:name="_Hlk123729460"/>
      <w:r w:rsidRPr="00CB402B">
        <w:rPr>
          <w:rFonts w:cs="EB Garamond"/>
        </w:rPr>
        <w:t xml:space="preserve">Ad Verbrugge en Jelle van </w:t>
      </w:r>
      <w:proofErr w:type="spellStart"/>
      <w:r w:rsidRPr="00CB402B">
        <w:rPr>
          <w:rFonts w:cs="EB Garamond"/>
        </w:rPr>
        <w:t>Baardewijk</w:t>
      </w:r>
      <w:proofErr w:type="spellEnd"/>
      <w:r w:rsidRPr="00CB402B">
        <w:rPr>
          <w:rFonts w:cs="EB Garamond"/>
        </w:rPr>
        <w:t>, Waartoe is de Universiteit op Aarde? (Amsterdam: Boom 2014).</w:t>
      </w:r>
    </w:p>
    <w:bookmarkEnd w:id="4"/>
  </w:footnote>
  <w:footnote w:id="9">
    <w:p w14:paraId="2B839620" w14:textId="16FDFDB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proofErr w:type="gramStart"/>
      <w:r w:rsidRPr="00CB402B">
        <w:rPr>
          <w:rFonts w:cs="EB Garamond"/>
        </w:rPr>
        <w:t>van</w:t>
      </w:r>
      <w:proofErr w:type="gramEnd"/>
      <w:r w:rsidRPr="00CB402B">
        <w:rPr>
          <w:rFonts w:cs="EB Garamond"/>
        </w:rPr>
        <w:t xml:space="preserve"> der Zwaan, Haalt de Universiteit 2040?, 32; Ad Verbrugge, “De Universiteit en de Zorg voor de Hoogste Kennis”, in Waartoe is de Universiteit op Aarde?, ed. Ad Verbrugge en Jelle van </w:t>
      </w:r>
      <w:proofErr w:type="spellStart"/>
      <w:r w:rsidRPr="00CB402B">
        <w:rPr>
          <w:rFonts w:cs="EB Garamond"/>
        </w:rPr>
        <w:t>Baardewijk</w:t>
      </w:r>
      <w:proofErr w:type="spellEnd"/>
      <w:r w:rsidRPr="00CB402B">
        <w:rPr>
          <w:rFonts w:cs="EB Garamond"/>
        </w:rPr>
        <w:t xml:space="preserve"> (Amsterdam: Boom, 2014), 208</w:t>
      </w:r>
    </w:p>
  </w:footnote>
  <w:footnote w:id="10">
    <w:p w14:paraId="722325A2" w14:textId="4B831AEE"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René van </w:t>
      </w:r>
      <w:proofErr w:type="spellStart"/>
      <w:r w:rsidRPr="00CB402B">
        <w:rPr>
          <w:rFonts w:cs="EB Garamond"/>
        </w:rPr>
        <w:t>Stipriaan</w:t>
      </w:r>
      <w:proofErr w:type="spellEnd"/>
      <w:r w:rsidRPr="00CB402B">
        <w:rPr>
          <w:rFonts w:cs="EB Garamond"/>
        </w:rPr>
        <w:t>, De Zwijger: Het Leven van Willem van Oranje, (Amsterdam-Antwerpen: Querido Facto, 2021), 441, waaraan ook bovenstaande citaat zijn ontleend.</w:t>
      </w:r>
    </w:p>
  </w:footnote>
  <w:footnote w:id="11">
    <w:p w14:paraId="4967BA27" w14:textId="37ECFE5B"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Verbrugge, “De Universiteit en de”, 209; Sandra Langereis, Erasmus: Dwarsdenker: een Biografie (Amsterdam: Bezige Bij, 2021), 87.</w:t>
      </w:r>
    </w:p>
  </w:footnote>
  <w:footnote w:id="12">
    <w:p w14:paraId="2B5D3F37" w14:textId="649330F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Bas van Bommel, “De Teloorgang van Algemeen Menselijke Vorming”, in Waartoe is de Universiteit op </w:t>
      </w:r>
      <w:proofErr w:type="gramStart"/>
      <w:r w:rsidRPr="00CB402B">
        <w:rPr>
          <w:rFonts w:cs="EB Garamond"/>
        </w:rPr>
        <w:t>Aarde?,</w:t>
      </w:r>
      <w:proofErr w:type="gramEnd"/>
      <w:r w:rsidRPr="00CB402B">
        <w:rPr>
          <w:rFonts w:cs="EB Garamond"/>
        </w:rPr>
        <w:t xml:space="preserve"> ed. Ad Verbrugge en Jelle van </w:t>
      </w:r>
      <w:proofErr w:type="spellStart"/>
      <w:r w:rsidRPr="00CB402B">
        <w:rPr>
          <w:rFonts w:cs="EB Garamond"/>
        </w:rPr>
        <w:t>Baardewijk</w:t>
      </w:r>
      <w:proofErr w:type="spellEnd"/>
      <w:r w:rsidRPr="00CB402B">
        <w:rPr>
          <w:rFonts w:cs="EB Garamond"/>
        </w:rPr>
        <w:t xml:space="preserve"> (Amsterdam: Boom 2014), 175; Verbrugge, “De Universiteit en de”, 209; Cohen, How Modern </w:t>
      </w:r>
      <w:proofErr w:type="spellStart"/>
      <w:r w:rsidRPr="00CB402B">
        <w:rPr>
          <w:rFonts w:cs="EB Garamond"/>
        </w:rPr>
        <w:t>Science</w:t>
      </w:r>
      <w:proofErr w:type="spellEnd"/>
      <w:r w:rsidRPr="00CB402B">
        <w:rPr>
          <w:rFonts w:cs="EB Garamond"/>
        </w:rPr>
        <w:t xml:space="preserve"> </w:t>
      </w:r>
      <w:proofErr w:type="spellStart"/>
      <w:r w:rsidRPr="00CB402B">
        <w:rPr>
          <w:rFonts w:cs="EB Garamond"/>
        </w:rPr>
        <w:t>Came</w:t>
      </w:r>
      <w:proofErr w:type="spellEnd"/>
      <w:r w:rsidRPr="00CB402B">
        <w:rPr>
          <w:rFonts w:cs="EB Garamond"/>
        </w:rPr>
        <w:t>, 81</w:t>
      </w:r>
    </w:p>
  </w:footnote>
  <w:footnote w:id="13">
    <w:p w14:paraId="334EDAAD" w14:textId="1BEF3150"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Cohen, How Modern </w:t>
      </w:r>
      <w:proofErr w:type="spellStart"/>
      <w:r w:rsidRPr="00CB402B">
        <w:rPr>
          <w:rFonts w:cs="EB Garamond"/>
        </w:rPr>
        <w:t>Science</w:t>
      </w:r>
      <w:proofErr w:type="spellEnd"/>
      <w:r w:rsidRPr="00CB402B">
        <w:rPr>
          <w:rFonts w:cs="EB Garamond"/>
        </w:rPr>
        <w:t xml:space="preserve"> </w:t>
      </w:r>
      <w:proofErr w:type="spellStart"/>
      <w:r w:rsidRPr="00CB402B">
        <w:rPr>
          <w:rFonts w:cs="EB Garamond"/>
        </w:rPr>
        <w:t>Came</w:t>
      </w:r>
      <w:proofErr w:type="spellEnd"/>
      <w:r w:rsidRPr="00CB402B">
        <w:rPr>
          <w:rFonts w:cs="EB Garamond"/>
        </w:rPr>
        <w:t>, 79.</w:t>
      </w:r>
    </w:p>
  </w:footnote>
  <w:footnote w:id="14">
    <w:p w14:paraId="7327F370" w14:textId="353EE5C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Bommel, “De Teloorgang van Algemeen</w:t>
      </w:r>
      <w:proofErr w:type="gramStart"/>
      <w:r w:rsidRPr="00CB402B">
        <w:rPr>
          <w:rFonts w:cs="EB Garamond"/>
        </w:rPr>
        <w:t>” ,</w:t>
      </w:r>
      <w:proofErr w:type="gramEnd"/>
      <w:r w:rsidRPr="00CB402B">
        <w:rPr>
          <w:rFonts w:cs="EB Garamond"/>
        </w:rPr>
        <w:t xml:space="preserve"> 176.</w:t>
      </w:r>
    </w:p>
  </w:footnote>
  <w:footnote w:id="15">
    <w:p w14:paraId="5EB312A9" w14:textId="4A19663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der Zwaan, Haalt de Universiteit </w:t>
      </w:r>
      <w:proofErr w:type="gramStart"/>
      <w:r w:rsidRPr="00CB402B">
        <w:rPr>
          <w:rFonts w:cs="EB Garamond"/>
        </w:rPr>
        <w:t>2040?,</w:t>
      </w:r>
      <w:proofErr w:type="gramEnd"/>
      <w:r w:rsidRPr="00CB402B">
        <w:rPr>
          <w:rFonts w:cs="EB Garamond"/>
        </w:rPr>
        <w:t xml:space="preserve"> 34.</w:t>
      </w:r>
    </w:p>
  </w:footnote>
  <w:footnote w:id="16">
    <w:p w14:paraId="16DFCAB8" w14:textId="48155968"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Verbrugge, “De Universiteit en de</w:t>
      </w:r>
      <w:proofErr w:type="gramStart"/>
      <w:r w:rsidRPr="00CB402B">
        <w:rPr>
          <w:rFonts w:cs="EB Garamond"/>
        </w:rPr>
        <w:t>”,  209</w:t>
      </w:r>
      <w:proofErr w:type="gramEnd"/>
      <w:r w:rsidRPr="00CB402B">
        <w:rPr>
          <w:rFonts w:cs="EB Garamond"/>
        </w:rPr>
        <w:t>.</w:t>
      </w:r>
    </w:p>
  </w:footnote>
  <w:footnote w:id="17">
    <w:p w14:paraId="2270A8D9" w14:textId="46F637C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proofErr w:type="spellStart"/>
      <w:r w:rsidRPr="00CB402B">
        <w:rPr>
          <w:rFonts w:cs="EB Garamond"/>
        </w:rPr>
        <w:t>Lyana</w:t>
      </w:r>
      <w:proofErr w:type="spellEnd"/>
      <w:r w:rsidRPr="00CB402B">
        <w:rPr>
          <w:rFonts w:cs="EB Garamond"/>
        </w:rPr>
        <w:t xml:space="preserve"> </w:t>
      </w:r>
      <w:proofErr w:type="spellStart"/>
      <w:r w:rsidRPr="00CB402B">
        <w:rPr>
          <w:rFonts w:cs="EB Garamond"/>
        </w:rPr>
        <w:t>Francot</w:t>
      </w:r>
      <w:proofErr w:type="spellEnd"/>
      <w:r w:rsidRPr="00CB402B">
        <w:rPr>
          <w:rFonts w:cs="EB Garamond"/>
        </w:rPr>
        <w:t xml:space="preserve"> en Bald de Vries, “Adieu </w:t>
      </w:r>
      <w:proofErr w:type="spellStart"/>
      <w:r w:rsidRPr="00CB402B">
        <w:rPr>
          <w:rFonts w:cs="EB Garamond"/>
        </w:rPr>
        <w:t>von</w:t>
      </w:r>
      <w:proofErr w:type="spellEnd"/>
      <w:r w:rsidRPr="00CB402B">
        <w:rPr>
          <w:rFonts w:cs="EB Garamond"/>
        </w:rPr>
        <w:t xml:space="preserve"> </w:t>
      </w:r>
      <w:proofErr w:type="spellStart"/>
      <w:proofErr w:type="gramStart"/>
      <w:r w:rsidRPr="00CB402B">
        <w:rPr>
          <w:rFonts w:cs="EB Garamond"/>
        </w:rPr>
        <w:t>Humboldt</w:t>
      </w:r>
      <w:proofErr w:type="spellEnd"/>
      <w:r w:rsidRPr="00CB402B">
        <w:rPr>
          <w:rFonts w:cs="EB Garamond"/>
        </w:rPr>
        <w:t>?,</w:t>
      </w:r>
      <w:proofErr w:type="gramEnd"/>
      <w:r w:rsidRPr="00CB402B">
        <w:rPr>
          <w:rFonts w:cs="EB Garamond"/>
        </w:rPr>
        <w:t xml:space="preserve"> Over Domme Organisaties en Slimme Mensen”, in Het Universitaire Bedrijf: Over Professionalisering van Onderzoek, Bestuur en Beheer red. L.J. Dorsman en P.J. Knegtmans (Hilversum: Verloren, 2010), 74-77.</w:t>
      </w:r>
    </w:p>
  </w:footnote>
  <w:footnote w:id="18">
    <w:p w14:paraId="570A428E" w14:textId="5D464B9E"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Rebekka </w:t>
      </w:r>
      <w:proofErr w:type="spellStart"/>
      <w:r w:rsidRPr="00CB402B">
        <w:rPr>
          <w:rFonts w:cs="EB Garamond"/>
        </w:rPr>
        <w:t>Horlacher</w:t>
      </w:r>
      <w:proofErr w:type="spellEnd"/>
      <w:r w:rsidRPr="00CB402B">
        <w:rPr>
          <w:rFonts w:cs="EB Garamond"/>
        </w:rPr>
        <w:t>, ‘</w:t>
      </w:r>
      <w:proofErr w:type="spellStart"/>
      <w:r w:rsidRPr="00CB402B">
        <w:rPr>
          <w:rFonts w:cs="EB Garamond"/>
        </w:rPr>
        <w:t>Bildung</w:t>
      </w:r>
      <w:proofErr w:type="spellEnd"/>
      <w:r w:rsidRPr="00CB402B">
        <w:rPr>
          <w:rFonts w:cs="EB Garamond"/>
        </w:rPr>
        <w:t xml:space="preserve"> – A </w:t>
      </w:r>
      <w:proofErr w:type="spellStart"/>
      <w:r w:rsidRPr="00CB402B">
        <w:rPr>
          <w:rFonts w:cs="EB Garamond"/>
        </w:rPr>
        <w:t>construction</w:t>
      </w:r>
      <w:proofErr w:type="spellEnd"/>
      <w:r w:rsidRPr="00CB402B">
        <w:rPr>
          <w:rFonts w:cs="EB Garamond"/>
        </w:rPr>
        <w:t xml:space="preserve"> of a </w:t>
      </w:r>
      <w:proofErr w:type="spellStart"/>
      <w:r w:rsidRPr="00CB402B">
        <w:rPr>
          <w:rFonts w:cs="EB Garamond"/>
        </w:rPr>
        <w:t>History</w:t>
      </w:r>
      <w:proofErr w:type="spellEnd"/>
      <w:r w:rsidRPr="00CB402B">
        <w:rPr>
          <w:rFonts w:cs="EB Garamond"/>
        </w:rPr>
        <w:t xml:space="preserve"> of </w:t>
      </w:r>
      <w:proofErr w:type="spellStart"/>
      <w:r w:rsidRPr="00CB402B">
        <w:rPr>
          <w:rFonts w:cs="EB Garamond"/>
        </w:rPr>
        <w:t>Philosophy</w:t>
      </w:r>
      <w:proofErr w:type="spellEnd"/>
      <w:r w:rsidRPr="00CB402B">
        <w:rPr>
          <w:rFonts w:cs="EB Garamond"/>
        </w:rPr>
        <w:t xml:space="preserve"> of </w:t>
      </w:r>
      <w:proofErr w:type="spellStart"/>
      <w:r w:rsidRPr="00CB402B">
        <w:rPr>
          <w:rFonts w:cs="EB Garamond"/>
        </w:rPr>
        <w:t>Education</w:t>
      </w:r>
      <w:proofErr w:type="spellEnd"/>
      <w:r w:rsidRPr="00CB402B">
        <w:rPr>
          <w:rFonts w:cs="EB Garamond"/>
        </w:rPr>
        <w:t xml:space="preserve">’, Studies in </w:t>
      </w:r>
      <w:proofErr w:type="spellStart"/>
      <w:r w:rsidRPr="00CB402B">
        <w:rPr>
          <w:rFonts w:cs="EB Garamond"/>
        </w:rPr>
        <w:t>Philosophy</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23, no. 5/6 (2004): 409-26.</w:t>
      </w:r>
    </w:p>
  </w:footnote>
  <w:footnote w:id="19">
    <w:p w14:paraId="3FA8247E" w14:textId="660A2DE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proofErr w:type="spellStart"/>
      <w:r w:rsidRPr="00CB402B">
        <w:rPr>
          <w:rFonts w:cs="EB Garamond"/>
        </w:rPr>
        <w:t>Francot</w:t>
      </w:r>
      <w:proofErr w:type="spellEnd"/>
      <w:r w:rsidRPr="00CB402B">
        <w:rPr>
          <w:rFonts w:cs="EB Garamond"/>
        </w:rPr>
        <w:t xml:space="preserve"> en De Vries "Adieu </w:t>
      </w:r>
      <w:proofErr w:type="spellStart"/>
      <w:r w:rsidRPr="00CB402B">
        <w:rPr>
          <w:rFonts w:cs="EB Garamond"/>
        </w:rPr>
        <w:t>von</w:t>
      </w:r>
      <w:proofErr w:type="spellEnd"/>
      <w:r w:rsidRPr="00CB402B">
        <w:rPr>
          <w:rFonts w:cs="EB Garamond"/>
        </w:rPr>
        <w:t xml:space="preserve"> </w:t>
      </w:r>
      <w:proofErr w:type="spellStart"/>
      <w:r w:rsidRPr="00CB402B">
        <w:rPr>
          <w:rFonts w:cs="EB Garamond"/>
        </w:rPr>
        <w:t>Humboldt</w:t>
      </w:r>
      <w:proofErr w:type="spellEnd"/>
      <w:r w:rsidRPr="00CB402B">
        <w:rPr>
          <w:rFonts w:cs="EB Garamond"/>
        </w:rPr>
        <w:t>?”</w:t>
      </w:r>
      <w:proofErr w:type="gramStart"/>
      <w:r w:rsidRPr="00CB402B">
        <w:rPr>
          <w:rFonts w:cs="EB Garamond"/>
        </w:rPr>
        <w:t>, ,</w:t>
      </w:r>
      <w:proofErr w:type="gramEnd"/>
      <w:r w:rsidRPr="00CB402B">
        <w:rPr>
          <w:rFonts w:cs="EB Garamond"/>
        </w:rPr>
        <w:t xml:space="preserve"> 75-76.</w:t>
      </w:r>
    </w:p>
  </w:footnote>
  <w:footnote w:id="20">
    <w:p w14:paraId="308CC69F" w14:textId="2F909C90"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proofErr w:type="spellStart"/>
      <w:r w:rsidRPr="00CB402B">
        <w:rPr>
          <w:rFonts w:cs="EB Garamond"/>
        </w:rPr>
        <w:t>Francot</w:t>
      </w:r>
      <w:proofErr w:type="spellEnd"/>
      <w:r w:rsidRPr="00CB402B">
        <w:rPr>
          <w:rFonts w:cs="EB Garamond"/>
        </w:rPr>
        <w:t xml:space="preserve"> &amp; De Vries, "Adieu </w:t>
      </w:r>
      <w:proofErr w:type="spellStart"/>
      <w:r w:rsidRPr="00CB402B">
        <w:rPr>
          <w:rFonts w:cs="EB Garamond"/>
        </w:rPr>
        <w:t>von</w:t>
      </w:r>
      <w:proofErr w:type="spellEnd"/>
      <w:r w:rsidRPr="00CB402B">
        <w:rPr>
          <w:rFonts w:cs="EB Garamond"/>
        </w:rPr>
        <w:t xml:space="preserve"> </w:t>
      </w:r>
      <w:proofErr w:type="spellStart"/>
      <w:proofErr w:type="gramStart"/>
      <w:r w:rsidRPr="00CB402B">
        <w:rPr>
          <w:rFonts w:cs="EB Garamond"/>
        </w:rPr>
        <w:t>Humboldt</w:t>
      </w:r>
      <w:proofErr w:type="spellEnd"/>
      <w:r w:rsidRPr="00CB402B">
        <w:rPr>
          <w:rFonts w:cs="EB Garamond"/>
        </w:rPr>
        <w:t>?,</w:t>
      </w:r>
      <w:proofErr w:type="gramEnd"/>
      <w:r w:rsidRPr="00CB402B">
        <w:rPr>
          <w:rFonts w:cs="EB Garamond"/>
        </w:rPr>
        <w:t>”, 76.</w:t>
      </w:r>
    </w:p>
  </w:footnote>
  <w:footnote w:id="21">
    <w:p w14:paraId="23AC9B3A" w14:textId="11C1C5CD"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der </w:t>
      </w:r>
      <w:proofErr w:type="gramStart"/>
      <w:r w:rsidRPr="00CB402B">
        <w:rPr>
          <w:rFonts w:cs="EB Garamond"/>
        </w:rPr>
        <w:t>Zwaan,,</w:t>
      </w:r>
      <w:proofErr w:type="gramEnd"/>
      <w:r w:rsidRPr="00CB402B">
        <w:rPr>
          <w:rFonts w:cs="EB Garamond"/>
        </w:rPr>
        <w:t xml:space="preserve"> Haalt de Universiteit 2040?, 35.</w:t>
      </w:r>
    </w:p>
  </w:footnote>
  <w:footnote w:id="22">
    <w:p w14:paraId="2FCBD544" w14:textId="67EC16B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Bommel, “De Teloorgang van Algemeen”, 178.</w:t>
      </w:r>
    </w:p>
  </w:footnote>
  <w:footnote w:id="23">
    <w:p w14:paraId="39C15956" w14:textId="1BB57A2A"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Frank Miedema, Open </w:t>
      </w:r>
      <w:proofErr w:type="spellStart"/>
      <w:r w:rsidRPr="00CB402B">
        <w:rPr>
          <w:rFonts w:cs="EB Garamond"/>
        </w:rPr>
        <w:t>Science</w:t>
      </w:r>
      <w:proofErr w:type="spellEnd"/>
      <w:r w:rsidRPr="00CB402B">
        <w:rPr>
          <w:rFonts w:cs="EB Garamond"/>
        </w:rPr>
        <w:t xml:space="preserve">: The </w:t>
      </w:r>
      <w:proofErr w:type="spellStart"/>
      <w:r w:rsidRPr="00CB402B">
        <w:rPr>
          <w:rFonts w:cs="EB Garamond"/>
        </w:rPr>
        <w:t>Very</w:t>
      </w:r>
      <w:proofErr w:type="spellEnd"/>
      <w:r w:rsidRPr="00CB402B">
        <w:rPr>
          <w:rFonts w:cs="EB Garamond"/>
        </w:rPr>
        <w:t xml:space="preserve"> Idea (Dordrecht: Springer, 2022), 1.</w:t>
      </w:r>
    </w:p>
  </w:footnote>
  <w:footnote w:id="24">
    <w:p w14:paraId="498D0498" w14:textId="0489C11E"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Bommel, “De Teloorgang van Algemeen”, 178.</w:t>
      </w:r>
    </w:p>
  </w:footnote>
  <w:footnote w:id="25">
    <w:p w14:paraId="41F6189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Het belang van onderwijs als primaire taak van de universiteit wordt de laatste jaren, inclusief de betekenis die dit moet hebben voor academische carrières, (weer) steeds breder onderschreven. En dat was op sommige plaatsen al het geval voor de opkomst van Open </w:t>
      </w:r>
      <w:proofErr w:type="spellStart"/>
      <w:r w:rsidRPr="00CB402B">
        <w:rPr>
          <w:rFonts w:cs="EB Garamond"/>
        </w:rPr>
        <w:t>Science</w:t>
      </w:r>
      <w:proofErr w:type="spellEnd"/>
      <w:r w:rsidRPr="00CB402B">
        <w:rPr>
          <w:rFonts w:cs="EB Garamond"/>
        </w:rPr>
        <w:t xml:space="preserve">. Zie verder Hoofdstuk 3. </w:t>
      </w:r>
    </w:p>
  </w:footnote>
  <w:footnote w:id="26">
    <w:p w14:paraId="1919CC0C" w14:textId="342FF153"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Zie voor een recente reflectie James Kennedy, “Back </w:t>
      </w:r>
      <w:proofErr w:type="spellStart"/>
      <w:r w:rsidRPr="00CB402B">
        <w:rPr>
          <w:rFonts w:cs="EB Garamond"/>
        </w:rPr>
        <w:t>to</w:t>
      </w:r>
      <w:proofErr w:type="spellEnd"/>
      <w:r w:rsidRPr="00CB402B">
        <w:rPr>
          <w:rFonts w:cs="EB Garamond"/>
        </w:rPr>
        <w:t xml:space="preserve"> </w:t>
      </w:r>
      <w:proofErr w:type="spellStart"/>
      <w:r w:rsidRPr="00CB402B">
        <w:rPr>
          <w:rFonts w:cs="EB Garamond"/>
        </w:rPr>
        <w:t>the</w:t>
      </w:r>
      <w:proofErr w:type="spellEnd"/>
      <w:r w:rsidRPr="00CB402B">
        <w:rPr>
          <w:rFonts w:cs="EB Garamond"/>
        </w:rPr>
        <w:t xml:space="preserve"> sixties? Community </w:t>
      </w:r>
      <w:proofErr w:type="spellStart"/>
      <w:r w:rsidRPr="00CB402B">
        <w:rPr>
          <w:rFonts w:cs="EB Garamond"/>
        </w:rPr>
        <w:t>Engaged</w:t>
      </w:r>
      <w:proofErr w:type="spellEnd"/>
      <w:r w:rsidRPr="00CB402B">
        <w:rPr>
          <w:rFonts w:cs="EB Garamond"/>
        </w:rPr>
        <w:t xml:space="preserve"> Learning en de Toekomst van de Universiteit” (Oratie, Utrecht, 14 november 2022). Gepubliceerd op de nieuwswebsite van de Universiteit Utrecht, 10 November 2022 https://www.uu.nl/nieuws/oratie-james-kennedy </w:t>
      </w:r>
    </w:p>
  </w:footnote>
  <w:footnote w:id="27">
    <w:p w14:paraId="0DB59984"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verder Hoofdstuk 6, Paragraaf 2.</w:t>
      </w:r>
    </w:p>
  </w:footnote>
  <w:footnote w:id="28">
    <w:p w14:paraId="0ACF166D"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Het is eerst is de resultaten van de wet Twee Fasen Structuur en aan het schrappen van opleidingen lag de nota ‘Selectieve krimp en groei’ ten grondslag, Meer hierover in Hoofdstuk 6, Paragraaf 2.</w:t>
      </w:r>
    </w:p>
  </w:footnote>
  <w:footnote w:id="29">
    <w:p w14:paraId="459C1349" w14:textId="5D8B10D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Van der Zwaan, Haalt de Universiteit </w:t>
      </w:r>
      <w:proofErr w:type="gramStart"/>
      <w:r w:rsidRPr="00CB402B">
        <w:rPr>
          <w:rFonts w:cs="EB Garamond"/>
        </w:rPr>
        <w:t>2040?,</w:t>
      </w:r>
      <w:proofErr w:type="gramEnd"/>
      <w:r w:rsidRPr="00CB402B">
        <w:rPr>
          <w:rFonts w:cs="EB Garamond"/>
        </w:rPr>
        <w:t xml:space="preserve"> 61. </w:t>
      </w:r>
    </w:p>
  </w:footnote>
  <w:footnote w:id="30">
    <w:p w14:paraId="0F9CC07F"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de boeiende rede van Alexander de </w:t>
      </w:r>
      <w:proofErr w:type="spellStart"/>
      <w:r w:rsidRPr="00CB402B">
        <w:rPr>
          <w:rFonts w:cs="EB Garamond"/>
        </w:rPr>
        <w:t>Rinnooy</w:t>
      </w:r>
      <w:proofErr w:type="spellEnd"/>
      <w:r w:rsidRPr="00CB402B">
        <w:rPr>
          <w:rFonts w:cs="EB Garamond"/>
        </w:rPr>
        <w:t xml:space="preserve"> Kan bij de opening van het academisch jaar van de universiteit Twente op 5 september 2011, getiteld: Naar een ondernemende universiteit: u nadert uw bestemming? Als geestelijk vader van de term ‘ondernemende universiteit’ noemt hij de voormalige rector van de UT, prof. Harry van den Kroonenberg, die in een artikel uit 1985 de term voor het eerste gebruikte.</w:t>
      </w:r>
    </w:p>
  </w:footnote>
  <w:footnote w:id="31">
    <w:p w14:paraId="0B918DF9" w14:textId="3B1185A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Miedema, Open </w:t>
      </w:r>
      <w:proofErr w:type="spellStart"/>
      <w:r w:rsidRPr="00CB402B">
        <w:rPr>
          <w:rFonts w:cs="EB Garamond"/>
        </w:rPr>
        <w:t>Science</w:t>
      </w:r>
      <w:proofErr w:type="spellEnd"/>
      <w:r w:rsidRPr="00CB402B">
        <w:rPr>
          <w:rFonts w:cs="EB Garamond"/>
        </w:rPr>
        <w:t>, 7.</w:t>
      </w:r>
    </w:p>
  </w:footnote>
  <w:footnote w:id="32">
    <w:p w14:paraId="6A004805" w14:textId="5AAEFA7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Bert van der Zwaan, “The </w:t>
      </w:r>
      <w:proofErr w:type="spellStart"/>
      <w:r w:rsidRPr="00CB402B">
        <w:rPr>
          <w:rFonts w:cs="EB Garamond"/>
        </w:rPr>
        <w:t>Transformative</w:t>
      </w:r>
      <w:proofErr w:type="spellEnd"/>
      <w:r w:rsidRPr="00CB402B">
        <w:rPr>
          <w:rFonts w:cs="EB Garamond"/>
        </w:rPr>
        <w:t xml:space="preserve"> Power of </w:t>
      </w:r>
      <w:proofErr w:type="spellStart"/>
      <w:r w:rsidRPr="00CB402B">
        <w:rPr>
          <w:rFonts w:cs="EB Garamond"/>
        </w:rPr>
        <w:t>the</w:t>
      </w:r>
      <w:proofErr w:type="spellEnd"/>
      <w:r w:rsidRPr="00CB402B">
        <w:rPr>
          <w:rFonts w:cs="EB Garamond"/>
        </w:rPr>
        <w:t xml:space="preserve"> University”, in The University at </w:t>
      </w:r>
      <w:proofErr w:type="spellStart"/>
      <w:r w:rsidRPr="00CB402B">
        <w:rPr>
          <w:rFonts w:cs="EB Garamond"/>
        </w:rPr>
        <w:t>the</w:t>
      </w:r>
      <w:proofErr w:type="spellEnd"/>
      <w:r w:rsidRPr="00CB402B">
        <w:rPr>
          <w:rFonts w:cs="EB Garamond"/>
        </w:rPr>
        <w:t xml:space="preserve"> Crossroads </w:t>
      </w:r>
      <w:proofErr w:type="spellStart"/>
      <w:r w:rsidRPr="00CB402B">
        <w:rPr>
          <w:rFonts w:cs="EB Garamond"/>
        </w:rPr>
        <w:t>to</w:t>
      </w:r>
      <w:proofErr w:type="spellEnd"/>
      <w:r w:rsidRPr="00CB402B">
        <w:rPr>
          <w:rFonts w:cs="EB Garamond"/>
        </w:rPr>
        <w:t xml:space="preserve"> a </w:t>
      </w:r>
      <w:proofErr w:type="spellStart"/>
      <w:r w:rsidRPr="00CB402B">
        <w:rPr>
          <w:rFonts w:cs="EB Garamond"/>
        </w:rPr>
        <w:t>Sustainable</w:t>
      </w:r>
      <w:proofErr w:type="spellEnd"/>
      <w:r w:rsidRPr="00CB402B">
        <w:rPr>
          <w:rFonts w:cs="EB Garamond"/>
        </w:rPr>
        <w:t xml:space="preserve"> </w:t>
      </w:r>
      <w:proofErr w:type="spellStart"/>
      <w:r w:rsidRPr="00CB402B">
        <w:rPr>
          <w:rFonts w:cs="EB Garamond"/>
        </w:rPr>
        <w:t>Future</w:t>
      </w:r>
      <w:proofErr w:type="spellEnd"/>
      <w:r w:rsidRPr="00CB402B">
        <w:rPr>
          <w:rFonts w:cs="EB Garamond"/>
        </w:rPr>
        <w:t xml:space="preserve">, ed. Luc E. Weber </w:t>
      </w:r>
      <w:proofErr w:type="spellStart"/>
      <w:r w:rsidRPr="00CB402B">
        <w:rPr>
          <w:rFonts w:cs="EB Garamond"/>
        </w:rPr>
        <w:t>and</w:t>
      </w:r>
      <w:proofErr w:type="spellEnd"/>
      <w:r w:rsidRPr="00CB402B">
        <w:rPr>
          <w:rFonts w:cs="EB Garamond"/>
        </w:rPr>
        <w:t xml:space="preserve"> Bert van der Zwaan (Geneva: Association </w:t>
      </w:r>
      <w:proofErr w:type="spellStart"/>
      <w:r w:rsidRPr="00CB402B">
        <w:rPr>
          <w:rFonts w:cs="EB Garamond"/>
        </w:rPr>
        <w:t>Gilion</w:t>
      </w:r>
      <w:proofErr w:type="spellEnd"/>
      <w:r w:rsidRPr="00CB402B">
        <w:rPr>
          <w:rFonts w:cs="EB Garamond"/>
        </w:rPr>
        <w:t xml:space="preserve"> Colloquium, 2020), 233.</w:t>
      </w:r>
    </w:p>
  </w:footnote>
  <w:footnote w:id="33">
    <w:p w14:paraId="27D7DB5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discipline-afhankelijk indicator, die beoogt de wetenschappelijke impact van iemands publicaties te meten aan hand van het aantal citaties van een artikel. </w:t>
      </w:r>
    </w:p>
  </w:footnote>
  <w:footnote w:id="34">
    <w:p w14:paraId="1F070F59" w14:textId="13FBE64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Dorsman en Knegtmans 2010, p. 8; Chris Lorenz, “Feiten Fiksen, Over Tellen, Meten en Zeker Weten”, in Waartoe is de Universiteit op Aarde, red. Ad Verbrugge en Jelle van </w:t>
      </w:r>
      <w:proofErr w:type="spellStart"/>
      <w:r w:rsidRPr="00CB402B">
        <w:rPr>
          <w:rFonts w:cs="EB Garamond"/>
        </w:rPr>
        <w:t>Baardewijk</w:t>
      </w:r>
      <w:proofErr w:type="spellEnd"/>
      <w:r w:rsidRPr="00CB402B">
        <w:rPr>
          <w:rFonts w:cs="EB Garamond"/>
        </w:rPr>
        <w:t xml:space="preserve"> (Amsterdam: Boom, 2014), 77 e.v.</w:t>
      </w:r>
    </w:p>
  </w:footnote>
  <w:footnote w:id="35">
    <w:p w14:paraId="6CE48246"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ook Hoofdstuk 2.</w:t>
      </w:r>
    </w:p>
  </w:footnote>
  <w:footnote w:id="36">
    <w:p w14:paraId="1566B96F" w14:textId="44B08263"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Marijke </w:t>
      </w:r>
      <w:proofErr w:type="spellStart"/>
      <w:r w:rsidRPr="00CB402B">
        <w:rPr>
          <w:rFonts w:cs="EB Garamond"/>
        </w:rPr>
        <w:t>Naezer</w:t>
      </w:r>
      <w:proofErr w:type="spellEnd"/>
      <w:r w:rsidRPr="00CB402B">
        <w:rPr>
          <w:rFonts w:cs="EB Garamond"/>
        </w:rPr>
        <w:t xml:space="preserve">, Marieke C.L. van den Brink en Yvonne Benschop, </w:t>
      </w:r>
      <w:proofErr w:type="spellStart"/>
      <w:r w:rsidRPr="00CB402B">
        <w:rPr>
          <w:rFonts w:cs="EB Garamond"/>
        </w:rPr>
        <w:t>Harassment</w:t>
      </w:r>
      <w:proofErr w:type="spellEnd"/>
      <w:r w:rsidRPr="00CB402B">
        <w:rPr>
          <w:rFonts w:cs="EB Garamond"/>
        </w:rPr>
        <w:t xml:space="preserve"> in Dutch </w:t>
      </w:r>
      <w:proofErr w:type="spellStart"/>
      <w:r w:rsidRPr="00CB402B">
        <w:rPr>
          <w:rFonts w:cs="EB Garamond"/>
        </w:rPr>
        <w:t>Academia</w:t>
      </w:r>
      <w:proofErr w:type="spellEnd"/>
      <w:r w:rsidRPr="00CB402B">
        <w:rPr>
          <w:rFonts w:cs="EB Garamond"/>
        </w:rPr>
        <w:t xml:space="preserve">: </w:t>
      </w:r>
      <w:proofErr w:type="spellStart"/>
      <w:r w:rsidRPr="00CB402B">
        <w:rPr>
          <w:rFonts w:cs="EB Garamond"/>
        </w:rPr>
        <w:t>Exploring</w:t>
      </w:r>
      <w:proofErr w:type="spellEnd"/>
      <w:r w:rsidRPr="00CB402B">
        <w:rPr>
          <w:rFonts w:cs="EB Garamond"/>
        </w:rPr>
        <w:t xml:space="preserve"> </w:t>
      </w:r>
      <w:proofErr w:type="spellStart"/>
      <w:r w:rsidRPr="00CB402B">
        <w:rPr>
          <w:rFonts w:cs="EB Garamond"/>
        </w:rPr>
        <w:t>Manifestations</w:t>
      </w:r>
      <w:proofErr w:type="spellEnd"/>
      <w:r w:rsidRPr="00CB402B">
        <w:rPr>
          <w:rFonts w:cs="EB Garamond"/>
        </w:rPr>
        <w:t xml:space="preserve">, </w:t>
      </w:r>
      <w:proofErr w:type="spellStart"/>
      <w:r w:rsidRPr="00CB402B">
        <w:rPr>
          <w:rFonts w:cs="EB Garamond"/>
        </w:rPr>
        <w:t>Facilitating</w:t>
      </w:r>
      <w:proofErr w:type="spellEnd"/>
      <w:r w:rsidRPr="00CB402B">
        <w:rPr>
          <w:rFonts w:cs="EB Garamond"/>
        </w:rPr>
        <w:t xml:space="preserve"> Factors, </w:t>
      </w:r>
      <w:proofErr w:type="spellStart"/>
      <w:r w:rsidRPr="00CB402B">
        <w:rPr>
          <w:rFonts w:cs="EB Garamond"/>
        </w:rPr>
        <w:t>Effects</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Solutions. (Utrecht; Landelijk Netwerk van Vrouwelijke Hoogleraren, 2019). https://www.lnvh.nl/a-3078/harassment-in-dutch-academia.-exploring-manifestations-facilitating-factors-effects-and-solutions.Zie ook het Koninklijke Nederlandse </w:t>
      </w:r>
      <w:proofErr w:type="spellStart"/>
      <w:r w:rsidRPr="00CB402B">
        <w:rPr>
          <w:rFonts w:cs="EB Garamond"/>
        </w:rPr>
        <w:t>Akademie</w:t>
      </w:r>
      <w:proofErr w:type="spellEnd"/>
      <w:r w:rsidRPr="00CB402B">
        <w:rPr>
          <w:rFonts w:cs="EB Garamond"/>
        </w:rPr>
        <w:t xml:space="preserve"> van Wetenschappen, Sociale Veiligheid in de Nederlandse Wetenschap (Amsterdam: Koninklijke Nederlandse </w:t>
      </w:r>
      <w:proofErr w:type="spellStart"/>
      <w:r w:rsidRPr="00CB402B">
        <w:rPr>
          <w:rFonts w:cs="EB Garamond"/>
        </w:rPr>
        <w:t>Akademie</w:t>
      </w:r>
      <w:proofErr w:type="spellEnd"/>
      <w:r w:rsidRPr="00CB402B">
        <w:rPr>
          <w:rFonts w:cs="EB Garamond"/>
        </w:rPr>
        <w:t xml:space="preserve"> van Wetenschappen, 2022) https://www.knaw.nl/publicaties/sociale-veiligheid-de-nederlandse-wetenschap-van-papier-naar-praktijk-0, waarin de organisatiestructuur en de daarbinnen bestaande machtsverschillen als belangrijke veroorzakers van sociale onveiligheid worden gezien.</w:t>
      </w:r>
    </w:p>
  </w:footnote>
  <w:footnote w:id="37">
    <w:p w14:paraId="20E4907F" w14:textId="4286DC0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Miedema, Open </w:t>
      </w:r>
      <w:proofErr w:type="spellStart"/>
      <w:r w:rsidRPr="00CB402B">
        <w:rPr>
          <w:rFonts w:cs="EB Garamond"/>
        </w:rPr>
        <w:t>Science</w:t>
      </w:r>
      <w:proofErr w:type="spellEnd"/>
      <w:r w:rsidRPr="00CB402B">
        <w:rPr>
          <w:rFonts w:cs="EB Garamond"/>
        </w:rPr>
        <w:t>, 11.</w:t>
      </w:r>
    </w:p>
  </w:footnote>
  <w:footnote w:id="38">
    <w:p w14:paraId="7B882250" w14:textId="607519BB"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Verbrugge, “De Universiteit en de”, 210.</w:t>
      </w:r>
    </w:p>
  </w:footnote>
  <w:footnote w:id="39">
    <w:p w14:paraId="3099508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En met TEMPUS (‘Trans-European </w:t>
      </w:r>
      <w:proofErr w:type="spellStart"/>
      <w:r w:rsidRPr="00CB402B">
        <w:rPr>
          <w:rFonts w:cs="EB Garamond"/>
        </w:rPr>
        <w:t>Mobility</w:t>
      </w:r>
      <w:proofErr w:type="spellEnd"/>
      <w:r w:rsidRPr="00CB402B">
        <w:rPr>
          <w:rFonts w:cs="EB Garamond"/>
        </w:rPr>
        <w:t xml:space="preserve"> </w:t>
      </w:r>
      <w:proofErr w:type="spellStart"/>
      <w:r w:rsidRPr="00CB402B">
        <w:rPr>
          <w:rFonts w:cs="EB Garamond"/>
        </w:rPr>
        <w:t>Scheme</w:t>
      </w:r>
      <w:proofErr w:type="spellEnd"/>
      <w:r w:rsidRPr="00CB402B">
        <w:rPr>
          <w:rFonts w:cs="EB Garamond"/>
        </w:rPr>
        <w:t xml:space="preserve"> </w:t>
      </w:r>
      <w:proofErr w:type="spellStart"/>
      <w:r w:rsidRPr="00CB402B">
        <w:rPr>
          <w:rFonts w:cs="EB Garamond"/>
        </w:rPr>
        <w:t>for</w:t>
      </w:r>
      <w:proofErr w:type="spellEnd"/>
      <w:r w:rsidRPr="00CB402B">
        <w:rPr>
          <w:rFonts w:cs="EB Garamond"/>
        </w:rPr>
        <w:t xml:space="preserve"> University Studies’) reikte uitwisselingsambitie zelf ver buiten Europa. European </w:t>
      </w:r>
      <w:proofErr w:type="spellStart"/>
      <w:r w:rsidRPr="00CB402B">
        <w:rPr>
          <w:rFonts w:cs="EB Garamond"/>
        </w:rPr>
        <w:t>Commission</w:t>
      </w:r>
      <w:proofErr w:type="spellEnd"/>
      <w:r w:rsidRPr="00CB402B">
        <w:rPr>
          <w:rFonts w:cs="EB Garamond"/>
        </w:rPr>
        <w:t xml:space="preserve">, “Trans-European </w:t>
      </w:r>
      <w:proofErr w:type="spellStart"/>
      <w:r w:rsidRPr="00CB402B">
        <w:rPr>
          <w:rFonts w:cs="EB Garamond"/>
        </w:rPr>
        <w:t>Mobility</w:t>
      </w:r>
      <w:proofErr w:type="spellEnd"/>
      <w:r w:rsidRPr="00CB402B">
        <w:rPr>
          <w:rFonts w:cs="EB Garamond"/>
        </w:rPr>
        <w:t xml:space="preserve"> </w:t>
      </w:r>
      <w:proofErr w:type="spellStart"/>
      <w:r w:rsidRPr="00CB402B">
        <w:rPr>
          <w:rFonts w:cs="EB Garamond"/>
        </w:rPr>
        <w:t>for</w:t>
      </w:r>
      <w:proofErr w:type="spellEnd"/>
      <w:r w:rsidRPr="00CB402B">
        <w:rPr>
          <w:rFonts w:cs="EB Garamond"/>
        </w:rPr>
        <w:t xml:space="preserve"> University Studies (TEMPUS)”, Last </w:t>
      </w:r>
      <w:proofErr w:type="spellStart"/>
      <w:r w:rsidRPr="00CB402B">
        <w:rPr>
          <w:rFonts w:cs="EB Garamond"/>
        </w:rPr>
        <w:t>modified</w:t>
      </w:r>
      <w:proofErr w:type="spellEnd"/>
      <w:r w:rsidRPr="00CB402B">
        <w:rPr>
          <w:rFonts w:cs="EB Garamond"/>
        </w:rPr>
        <w:t xml:space="preserve"> 30 May 1990 https://cordis.europa.eu/article/id/31-transeuropean-mobility-for-university-studies-tempus </w:t>
      </w:r>
    </w:p>
  </w:footnote>
  <w:footnote w:id="40">
    <w:p w14:paraId="04B2E918" w14:textId="7E0EE9E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r w:rsidRPr="00CB402B">
        <w:rPr>
          <w:rFonts w:cs="EB Garamond"/>
        </w:rPr>
        <w:t>Erlenawati</w:t>
      </w:r>
      <w:proofErr w:type="spellEnd"/>
      <w:r w:rsidRPr="00CB402B">
        <w:rPr>
          <w:rFonts w:cs="EB Garamond"/>
        </w:rPr>
        <w:t xml:space="preserve"> </w:t>
      </w:r>
      <w:proofErr w:type="spellStart"/>
      <w:r w:rsidRPr="00CB402B">
        <w:rPr>
          <w:rFonts w:cs="EB Garamond"/>
        </w:rPr>
        <w:t>Sawir</w:t>
      </w:r>
      <w:proofErr w:type="spellEnd"/>
      <w:r w:rsidRPr="00CB402B">
        <w:rPr>
          <w:rFonts w:cs="EB Garamond"/>
        </w:rPr>
        <w:t>, (2013). “</w:t>
      </w:r>
      <w:proofErr w:type="spellStart"/>
      <w:r w:rsidRPr="00CB402B">
        <w:rPr>
          <w:rFonts w:cs="EB Garamond"/>
        </w:rPr>
        <w:t>Internationalisation</w:t>
      </w:r>
      <w:proofErr w:type="spellEnd"/>
      <w:r w:rsidRPr="00CB402B">
        <w:rPr>
          <w:rFonts w:cs="EB Garamond"/>
        </w:rPr>
        <w:t xml:space="preserve"> of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Curriculum: The </w:t>
      </w:r>
      <w:proofErr w:type="spellStart"/>
      <w:r w:rsidRPr="00CB402B">
        <w:rPr>
          <w:rFonts w:cs="EB Garamond"/>
        </w:rPr>
        <w:t>Contribution</w:t>
      </w:r>
      <w:proofErr w:type="spellEnd"/>
      <w:r w:rsidRPr="00CB402B">
        <w:rPr>
          <w:rFonts w:cs="EB Garamond"/>
        </w:rPr>
        <w:t xml:space="preserve"> of International </w:t>
      </w:r>
      <w:proofErr w:type="spellStart"/>
      <w:r w:rsidRPr="00CB402B">
        <w:rPr>
          <w:rFonts w:cs="EB Garamond"/>
        </w:rPr>
        <w:t>Students</w:t>
      </w:r>
      <w:proofErr w:type="spellEnd"/>
      <w:r w:rsidRPr="00CB402B">
        <w:rPr>
          <w:rFonts w:cs="EB Garamond"/>
        </w:rPr>
        <w:t>”, </w:t>
      </w:r>
      <w:proofErr w:type="spellStart"/>
      <w:r w:rsidRPr="00CB402B">
        <w:rPr>
          <w:rFonts w:cs="EB Garamond"/>
        </w:rPr>
        <w:t>Globalisation</w:t>
      </w:r>
      <w:proofErr w:type="spellEnd"/>
      <w:r w:rsidRPr="00CB402B">
        <w:rPr>
          <w:rFonts w:cs="EB Garamond"/>
        </w:rPr>
        <w:t xml:space="preserve">, </w:t>
      </w:r>
      <w:proofErr w:type="spellStart"/>
      <w:r w:rsidRPr="00CB402B">
        <w:rPr>
          <w:rFonts w:cs="EB Garamond"/>
        </w:rPr>
        <w:t>Societies</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11 no. 3), 359. </w:t>
      </w:r>
    </w:p>
  </w:footnote>
  <w:footnote w:id="41">
    <w:p w14:paraId="5EA4EAF9" w14:textId="2B54C6C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Robert Wilkinson (2013). “English-Medium </w:t>
      </w:r>
      <w:proofErr w:type="spellStart"/>
      <w:r w:rsidRPr="00CB402B">
        <w:rPr>
          <w:rFonts w:cs="EB Garamond"/>
        </w:rPr>
        <w:t>Instruction</w:t>
      </w:r>
      <w:proofErr w:type="spellEnd"/>
      <w:r w:rsidRPr="00CB402B">
        <w:rPr>
          <w:rFonts w:cs="EB Garamond"/>
        </w:rPr>
        <w:t xml:space="preserve"> at a Dutch University: </w:t>
      </w:r>
      <w:proofErr w:type="spellStart"/>
      <w:r w:rsidRPr="00CB402B">
        <w:rPr>
          <w:rFonts w:cs="EB Garamond"/>
        </w:rPr>
        <w:t>Challenges</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Pitfalls</w:t>
      </w:r>
      <w:proofErr w:type="spellEnd"/>
      <w:proofErr w:type="gramStart"/>
      <w:r w:rsidRPr="00CB402B">
        <w:rPr>
          <w:rFonts w:cs="EB Garamond"/>
        </w:rPr>
        <w:t>”,in</w:t>
      </w:r>
      <w:proofErr w:type="gramEnd"/>
      <w:r w:rsidRPr="00CB402B">
        <w:rPr>
          <w:rFonts w:cs="EB Garamond"/>
        </w:rPr>
        <w:t xml:space="preserve"> English-Medium </w:t>
      </w:r>
      <w:proofErr w:type="spellStart"/>
      <w:r w:rsidRPr="00CB402B">
        <w:rPr>
          <w:rFonts w:cs="EB Garamond"/>
        </w:rPr>
        <w:t>Instruction</w:t>
      </w:r>
      <w:proofErr w:type="spellEnd"/>
      <w:r w:rsidRPr="00CB402B">
        <w:rPr>
          <w:rFonts w:cs="EB Garamond"/>
        </w:rPr>
        <w:t xml:space="preserve"> at </w:t>
      </w:r>
      <w:proofErr w:type="spellStart"/>
      <w:r w:rsidRPr="00CB402B">
        <w:rPr>
          <w:rFonts w:cs="EB Garamond"/>
        </w:rPr>
        <w:t>Universities</w:t>
      </w:r>
      <w:proofErr w:type="spellEnd"/>
      <w:r w:rsidRPr="00CB402B">
        <w:rPr>
          <w:rFonts w:cs="EB Garamond"/>
        </w:rPr>
        <w:t xml:space="preserve">: Global </w:t>
      </w:r>
      <w:proofErr w:type="spellStart"/>
      <w:r w:rsidRPr="00CB402B">
        <w:rPr>
          <w:rFonts w:cs="EB Garamond"/>
        </w:rPr>
        <w:t>Challenges</w:t>
      </w:r>
      <w:proofErr w:type="spellEnd"/>
      <w:r w:rsidRPr="00CB402B">
        <w:rPr>
          <w:rFonts w:cs="EB Garamond"/>
        </w:rPr>
        <w:t xml:space="preserve"> ed. </w:t>
      </w:r>
      <w:proofErr w:type="spellStart"/>
      <w:r w:rsidRPr="00CB402B">
        <w:rPr>
          <w:rFonts w:cs="EB Garamond"/>
        </w:rPr>
        <w:t>Aintzane</w:t>
      </w:r>
      <w:proofErr w:type="spellEnd"/>
      <w:r w:rsidRPr="00CB402B">
        <w:rPr>
          <w:rFonts w:cs="EB Garamond"/>
        </w:rPr>
        <w:t xml:space="preserve"> </w:t>
      </w:r>
      <w:proofErr w:type="spellStart"/>
      <w:r w:rsidRPr="00CB402B">
        <w:rPr>
          <w:rFonts w:cs="EB Garamond"/>
        </w:rPr>
        <w:t>Doiz</w:t>
      </w:r>
      <w:proofErr w:type="spellEnd"/>
      <w:r w:rsidRPr="00CB402B">
        <w:rPr>
          <w:rFonts w:cs="EB Garamond"/>
        </w:rPr>
        <w:t xml:space="preserve">, David </w:t>
      </w:r>
      <w:proofErr w:type="spellStart"/>
      <w:r w:rsidRPr="00CB402B">
        <w:rPr>
          <w:rFonts w:cs="EB Garamond"/>
        </w:rPr>
        <w:t>Lasagabaster</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Juan Manuel Sierra. (Bristol, Blue </w:t>
      </w:r>
      <w:proofErr w:type="spellStart"/>
      <w:r w:rsidRPr="00CB402B">
        <w:rPr>
          <w:rFonts w:cs="EB Garamond"/>
        </w:rPr>
        <w:t>Ridge</w:t>
      </w:r>
      <w:proofErr w:type="spellEnd"/>
      <w:r w:rsidRPr="00CB402B">
        <w:rPr>
          <w:rFonts w:cs="EB Garamond"/>
        </w:rPr>
        <w:t xml:space="preserve"> </w:t>
      </w:r>
      <w:proofErr w:type="spellStart"/>
      <w:r w:rsidRPr="00CB402B">
        <w:rPr>
          <w:rFonts w:cs="EB Garamond"/>
        </w:rPr>
        <w:t>Summit</w:t>
      </w:r>
      <w:proofErr w:type="spellEnd"/>
      <w:r w:rsidRPr="00CB402B">
        <w:rPr>
          <w:rFonts w:cs="EB Garamond"/>
        </w:rPr>
        <w:t xml:space="preserve">: </w:t>
      </w:r>
      <w:proofErr w:type="spellStart"/>
      <w:r w:rsidRPr="00CB402B">
        <w:rPr>
          <w:rFonts w:cs="EB Garamond"/>
        </w:rPr>
        <w:t>Multilingual</w:t>
      </w:r>
      <w:proofErr w:type="spellEnd"/>
      <w:r w:rsidRPr="00CB402B">
        <w:rPr>
          <w:rFonts w:cs="EB Garamond"/>
        </w:rPr>
        <w:t xml:space="preserve"> Matters, 2012), 324. </w:t>
      </w:r>
    </w:p>
  </w:footnote>
  <w:footnote w:id="42">
    <w:p w14:paraId="77D74791" w14:textId="0D130EA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Voor het bredere financiële en economische perspectief zie CPB, </w:t>
      </w:r>
      <w:proofErr w:type="spellStart"/>
      <w:r w:rsidRPr="00CB402B">
        <w:rPr>
          <w:rFonts w:cs="EB Garamond"/>
        </w:rPr>
        <w:t>Jonneke</w:t>
      </w:r>
      <w:proofErr w:type="spellEnd"/>
      <w:r w:rsidRPr="00CB402B">
        <w:rPr>
          <w:rFonts w:cs="EB Garamond"/>
        </w:rPr>
        <w:t xml:space="preserve"> </w:t>
      </w:r>
      <w:proofErr w:type="spellStart"/>
      <w:r w:rsidRPr="00CB402B">
        <w:rPr>
          <w:rFonts w:cs="EB Garamond"/>
        </w:rPr>
        <w:t>Bolhaar</w:t>
      </w:r>
      <w:proofErr w:type="spellEnd"/>
      <w:r w:rsidRPr="00CB402B">
        <w:rPr>
          <w:rFonts w:cs="EB Garamond"/>
        </w:rPr>
        <w:t xml:space="preserve">, Sonny Kuijpers </w:t>
      </w:r>
      <w:proofErr w:type="spellStart"/>
      <w:r w:rsidRPr="00CB402B">
        <w:rPr>
          <w:rFonts w:cs="EB Garamond"/>
        </w:rPr>
        <w:t>an</w:t>
      </w:r>
      <w:proofErr w:type="spellEnd"/>
      <w:r w:rsidRPr="00CB402B">
        <w:rPr>
          <w:rFonts w:cs="EB Garamond"/>
        </w:rPr>
        <w:t xml:space="preserve"> André </w:t>
      </w:r>
      <w:proofErr w:type="spellStart"/>
      <w:r w:rsidRPr="00CB402B">
        <w:rPr>
          <w:rFonts w:cs="EB Garamond"/>
        </w:rPr>
        <w:t>Nibbelink</w:t>
      </w:r>
      <w:proofErr w:type="spellEnd"/>
      <w:r w:rsidRPr="00CB402B">
        <w:rPr>
          <w:rFonts w:cs="EB Garamond"/>
        </w:rPr>
        <w:t xml:space="preserve">, Economische Effecten van Internationalisering in het Hoger Onderwijs en MBO, (Den Haag: Centraal Planbureau, 2019). </w:t>
      </w:r>
      <w:proofErr w:type="gramStart"/>
      <w:r w:rsidRPr="00CB402B">
        <w:rPr>
          <w:rFonts w:cs="EB Garamond"/>
        </w:rPr>
        <w:t>https://www.cpb.nl/sites/default/files/omnidownload/cpb-notitie-de-economische-effecten-van-internationalisering-in-het-hoger-onderwijs-en-mbo_0.pdf</w:t>
      </w:r>
      <w:proofErr w:type="gramEnd"/>
    </w:p>
  </w:footnote>
  <w:footnote w:id="43">
    <w:p w14:paraId="18E18236" w14:textId="05F4D6D1"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David W. </w:t>
      </w:r>
      <w:proofErr w:type="spellStart"/>
      <w:r w:rsidRPr="00CB402B">
        <w:rPr>
          <w:rFonts w:cs="EB Garamond"/>
        </w:rPr>
        <w:t>Leebron</w:t>
      </w:r>
      <w:proofErr w:type="spellEnd"/>
      <w:r w:rsidRPr="00CB402B">
        <w:rPr>
          <w:rFonts w:cs="EB Garamond"/>
        </w:rPr>
        <w:t xml:space="preserve">, “The Global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Local</w:t>
      </w:r>
      <w:proofErr w:type="spellEnd"/>
      <w:r w:rsidRPr="00CB402B">
        <w:rPr>
          <w:rFonts w:cs="EB Garamond"/>
        </w:rPr>
        <w:t xml:space="preserve">: </w:t>
      </w:r>
      <w:proofErr w:type="spellStart"/>
      <w:r w:rsidRPr="00CB402B">
        <w:rPr>
          <w:rFonts w:cs="EB Garamond"/>
        </w:rPr>
        <w:t>Constructing</w:t>
      </w:r>
      <w:proofErr w:type="spellEnd"/>
      <w:r w:rsidRPr="00CB402B">
        <w:rPr>
          <w:rFonts w:cs="EB Garamond"/>
        </w:rPr>
        <w:t xml:space="preserve"> a </w:t>
      </w:r>
      <w:proofErr w:type="spellStart"/>
      <w:r w:rsidRPr="00CB402B">
        <w:rPr>
          <w:rFonts w:cs="EB Garamond"/>
        </w:rPr>
        <w:t>Distinctive</w:t>
      </w:r>
      <w:proofErr w:type="spellEnd"/>
      <w:r w:rsidRPr="00CB402B">
        <w:rPr>
          <w:rFonts w:cs="EB Garamond"/>
        </w:rPr>
        <w:t xml:space="preserve"> </w:t>
      </w:r>
      <w:proofErr w:type="spellStart"/>
      <w:r w:rsidRPr="00CB402B">
        <w:rPr>
          <w:rFonts w:cs="EB Garamond"/>
        </w:rPr>
        <w:t>Role</w:t>
      </w:r>
      <w:proofErr w:type="spellEnd"/>
      <w:r w:rsidRPr="00CB402B">
        <w:rPr>
          <w:rFonts w:cs="EB Garamond"/>
        </w:rPr>
        <w:t xml:space="preserve"> </w:t>
      </w:r>
      <w:proofErr w:type="spellStart"/>
      <w:r w:rsidRPr="00CB402B">
        <w:rPr>
          <w:rFonts w:cs="EB Garamond"/>
        </w:rPr>
        <w:t>for</w:t>
      </w:r>
      <w:proofErr w:type="spellEnd"/>
      <w:r w:rsidRPr="00CB402B">
        <w:rPr>
          <w:rFonts w:cs="EB Garamond"/>
        </w:rPr>
        <w:t xml:space="preserve"> </w:t>
      </w:r>
      <w:proofErr w:type="spellStart"/>
      <w:r w:rsidRPr="00CB402B">
        <w:rPr>
          <w:rFonts w:cs="EB Garamond"/>
        </w:rPr>
        <w:t>Universities</w:t>
      </w:r>
      <w:proofErr w:type="spellEnd"/>
      <w:r w:rsidRPr="00CB402B">
        <w:rPr>
          <w:rFonts w:cs="EB Garamond"/>
        </w:rPr>
        <w:t xml:space="preserve"> in </w:t>
      </w:r>
      <w:proofErr w:type="spellStart"/>
      <w:r w:rsidRPr="00CB402B">
        <w:rPr>
          <w:rFonts w:cs="EB Garamond"/>
        </w:rPr>
        <w:t>Shaping</w:t>
      </w:r>
      <w:proofErr w:type="spellEnd"/>
      <w:r w:rsidRPr="00CB402B">
        <w:rPr>
          <w:rFonts w:cs="EB Garamond"/>
        </w:rPr>
        <w:t xml:space="preserve">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Future</w:t>
      </w:r>
      <w:proofErr w:type="spellEnd"/>
      <w:r w:rsidRPr="00CB402B">
        <w:rPr>
          <w:rFonts w:cs="EB Garamond"/>
        </w:rPr>
        <w:t xml:space="preserve">”, in The University at </w:t>
      </w:r>
      <w:proofErr w:type="spellStart"/>
      <w:r w:rsidRPr="00CB402B">
        <w:rPr>
          <w:rFonts w:cs="EB Garamond"/>
        </w:rPr>
        <w:t>the</w:t>
      </w:r>
      <w:proofErr w:type="spellEnd"/>
      <w:r w:rsidRPr="00CB402B">
        <w:rPr>
          <w:rFonts w:cs="EB Garamond"/>
        </w:rPr>
        <w:t xml:space="preserve"> Crossroads </w:t>
      </w:r>
      <w:proofErr w:type="spellStart"/>
      <w:r w:rsidRPr="00CB402B">
        <w:rPr>
          <w:rFonts w:cs="EB Garamond"/>
        </w:rPr>
        <w:t>to</w:t>
      </w:r>
      <w:proofErr w:type="spellEnd"/>
      <w:r w:rsidRPr="00CB402B">
        <w:rPr>
          <w:rFonts w:cs="EB Garamond"/>
        </w:rPr>
        <w:t xml:space="preserve"> a </w:t>
      </w:r>
      <w:proofErr w:type="spellStart"/>
      <w:r w:rsidRPr="00CB402B">
        <w:rPr>
          <w:rFonts w:cs="EB Garamond"/>
        </w:rPr>
        <w:t>Sustainable</w:t>
      </w:r>
      <w:proofErr w:type="spellEnd"/>
      <w:r w:rsidRPr="00CB402B">
        <w:rPr>
          <w:rFonts w:cs="EB Garamond"/>
        </w:rPr>
        <w:t xml:space="preserve"> </w:t>
      </w:r>
      <w:proofErr w:type="spellStart"/>
      <w:r w:rsidRPr="00CB402B">
        <w:rPr>
          <w:rFonts w:cs="EB Garamond"/>
        </w:rPr>
        <w:t>Future</w:t>
      </w:r>
      <w:proofErr w:type="spellEnd"/>
      <w:r w:rsidRPr="00CB402B">
        <w:rPr>
          <w:rFonts w:cs="EB Garamond"/>
        </w:rPr>
        <w:t xml:space="preserve">, ed. Luc E. Weber en Bert van der Zwaan (Geneva: Association </w:t>
      </w:r>
      <w:proofErr w:type="spellStart"/>
      <w:r w:rsidRPr="00CB402B">
        <w:rPr>
          <w:rFonts w:cs="EB Garamond"/>
        </w:rPr>
        <w:t>Gilion</w:t>
      </w:r>
      <w:proofErr w:type="spellEnd"/>
      <w:r w:rsidRPr="00CB402B">
        <w:rPr>
          <w:rFonts w:cs="EB Garamond"/>
        </w:rPr>
        <w:t xml:space="preserve"> Colloquium, 2020), 180-181.</w:t>
      </w:r>
    </w:p>
  </w:footnote>
  <w:footnote w:id="44">
    <w:p w14:paraId="1E4D00E6" w14:textId="6818BE5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Hierover wordt in Hoofdstuk 2, </w:t>
      </w:r>
      <w:r w:rsidRPr="00CB402B">
        <w:rPr>
          <w:rFonts w:cs="EB Garamond"/>
        </w:rPr>
        <w:fldChar w:fldCharType="begin"/>
      </w:r>
      <w:r w:rsidRPr="00CB402B">
        <w:rPr>
          <w:rFonts w:cs="EB Garamond"/>
        </w:rPr>
        <w:instrText xml:space="preserve"> REF _Ref134781927 \h  \* MERGEFORMAT </w:instrText>
      </w:r>
      <w:r w:rsidRPr="00CB402B">
        <w:rPr>
          <w:rFonts w:cs="EB Garamond"/>
        </w:rPr>
      </w:r>
      <w:r w:rsidRPr="00CB402B">
        <w:rPr>
          <w:rFonts w:cs="EB Garamond"/>
        </w:rPr>
        <w:fldChar w:fldCharType="separate"/>
      </w:r>
      <w:proofErr w:type="spellStart"/>
      <w:r w:rsidRPr="00CB402B">
        <w:rPr>
          <w:rFonts w:cs="EB Garamond"/>
        </w:rPr>
        <w:t>Tekstbox</w:t>
      </w:r>
      <w:proofErr w:type="spellEnd"/>
      <w:r w:rsidRPr="00CB402B">
        <w:rPr>
          <w:rFonts w:cs="EB Garamond"/>
        </w:rPr>
        <w:t xml:space="preserve"> 2 - 2</w:t>
      </w:r>
      <w:r w:rsidRPr="00CB402B">
        <w:rPr>
          <w:rFonts w:cs="EB Garamond"/>
        </w:rPr>
        <w:fldChar w:fldCharType="end"/>
      </w:r>
      <w:r w:rsidRPr="00CB402B">
        <w:rPr>
          <w:rFonts w:cs="EB Garamond"/>
        </w:rPr>
        <w:t xml:space="preserve"> meer over uitgeweid.</w:t>
      </w:r>
    </w:p>
    <w:p w14:paraId="0B2842A3" w14:textId="3C3BDE24" w:rsidR="00F40501" w:rsidRPr="00CB402B" w:rsidRDefault="00F40501" w:rsidP="00F40501">
      <w:pPr>
        <w:pStyle w:val="FootnoteText"/>
        <w:rPr>
          <w:rFonts w:cs="EB Garamond"/>
        </w:rPr>
      </w:pPr>
      <w:r w:rsidRPr="00CB402B">
        <w:rPr>
          <w:rFonts w:cs="EB Garamond"/>
        </w:rPr>
        <w:t xml:space="preserve">Zie voor meer info o.a.: Richard Owen, Phil </w:t>
      </w:r>
      <w:proofErr w:type="spellStart"/>
      <w:r w:rsidRPr="00CB402B">
        <w:rPr>
          <w:rFonts w:cs="EB Garamond"/>
        </w:rPr>
        <w:t>Macnaghten</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Jack </w:t>
      </w:r>
      <w:proofErr w:type="spellStart"/>
      <w:r w:rsidRPr="00CB402B">
        <w:rPr>
          <w:rFonts w:cs="EB Garamond"/>
        </w:rPr>
        <w:t>Stilgoe</w:t>
      </w:r>
      <w:proofErr w:type="spellEnd"/>
      <w:r w:rsidRPr="00CB402B">
        <w:rPr>
          <w:rFonts w:cs="EB Garamond"/>
        </w:rPr>
        <w:t>. “</w:t>
      </w:r>
      <w:proofErr w:type="spellStart"/>
      <w:r w:rsidRPr="00CB402B">
        <w:rPr>
          <w:rFonts w:cs="EB Garamond"/>
        </w:rPr>
        <w:t>Responsible</w:t>
      </w:r>
      <w:proofErr w:type="spellEnd"/>
      <w:r w:rsidRPr="00CB402B">
        <w:rPr>
          <w:rFonts w:cs="EB Garamond"/>
        </w:rPr>
        <w:t xml:space="preserve"> Research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Innovation</w:t>
      </w:r>
      <w:proofErr w:type="spellEnd"/>
      <w:r w:rsidRPr="00CB402B">
        <w:rPr>
          <w:rFonts w:cs="EB Garamond"/>
        </w:rPr>
        <w:t xml:space="preserve">: </w:t>
      </w:r>
      <w:proofErr w:type="spellStart"/>
      <w:r w:rsidRPr="00CB402B">
        <w:rPr>
          <w:rFonts w:cs="EB Garamond"/>
        </w:rPr>
        <w:t>From</w:t>
      </w:r>
      <w:proofErr w:type="spellEnd"/>
      <w:r w:rsidRPr="00CB402B">
        <w:rPr>
          <w:rFonts w:cs="EB Garamond"/>
        </w:rPr>
        <w:t xml:space="preserve"> </w:t>
      </w:r>
      <w:proofErr w:type="spellStart"/>
      <w:r w:rsidRPr="00CB402B">
        <w:rPr>
          <w:rFonts w:cs="EB Garamond"/>
        </w:rPr>
        <w:t>Science</w:t>
      </w:r>
      <w:proofErr w:type="spellEnd"/>
      <w:r w:rsidRPr="00CB402B">
        <w:rPr>
          <w:rFonts w:cs="EB Garamond"/>
        </w:rPr>
        <w:t xml:space="preserve"> in Society </w:t>
      </w:r>
      <w:proofErr w:type="spellStart"/>
      <w:r w:rsidRPr="00CB402B">
        <w:rPr>
          <w:rFonts w:cs="EB Garamond"/>
        </w:rPr>
        <w:t>to</w:t>
      </w:r>
      <w:proofErr w:type="spellEnd"/>
      <w:r w:rsidRPr="00CB402B">
        <w:rPr>
          <w:rFonts w:cs="EB Garamond"/>
        </w:rPr>
        <w:t xml:space="preserve"> </w:t>
      </w:r>
      <w:proofErr w:type="spellStart"/>
      <w:r w:rsidRPr="00CB402B">
        <w:rPr>
          <w:rFonts w:cs="EB Garamond"/>
        </w:rPr>
        <w:t>Science</w:t>
      </w:r>
      <w:proofErr w:type="spellEnd"/>
      <w:r w:rsidRPr="00CB402B">
        <w:rPr>
          <w:rFonts w:cs="EB Garamond"/>
        </w:rPr>
        <w:t xml:space="preserve"> </w:t>
      </w:r>
      <w:proofErr w:type="spellStart"/>
      <w:r w:rsidRPr="00CB402B">
        <w:rPr>
          <w:rFonts w:cs="EB Garamond"/>
        </w:rPr>
        <w:t>for</w:t>
      </w:r>
      <w:proofErr w:type="spellEnd"/>
      <w:r w:rsidRPr="00CB402B">
        <w:rPr>
          <w:rFonts w:cs="EB Garamond"/>
        </w:rPr>
        <w:t xml:space="preserve"> Society, </w:t>
      </w:r>
      <w:proofErr w:type="spellStart"/>
      <w:r w:rsidRPr="00CB402B">
        <w:rPr>
          <w:rFonts w:cs="EB Garamond"/>
        </w:rPr>
        <w:t>with</w:t>
      </w:r>
      <w:proofErr w:type="spellEnd"/>
      <w:r w:rsidRPr="00CB402B">
        <w:rPr>
          <w:rFonts w:cs="EB Garamond"/>
        </w:rPr>
        <w:t xml:space="preserve"> Society”. In </w:t>
      </w:r>
      <w:proofErr w:type="spellStart"/>
      <w:r w:rsidRPr="00CB402B">
        <w:rPr>
          <w:rFonts w:cs="EB Garamond"/>
        </w:rPr>
        <w:t>Emerging</w:t>
      </w:r>
      <w:proofErr w:type="spellEnd"/>
      <w:r w:rsidRPr="00CB402B">
        <w:rPr>
          <w:rFonts w:cs="EB Garamond"/>
        </w:rPr>
        <w:t xml:space="preserve"> Technologies: </w:t>
      </w:r>
      <w:proofErr w:type="spellStart"/>
      <w:r w:rsidRPr="00CB402B">
        <w:rPr>
          <w:rFonts w:cs="EB Garamond"/>
        </w:rPr>
        <w:t>Ethics</w:t>
      </w:r>
      <w:proofErr w:type="spellEnd"/>
      <w:r w:rsidRPr="00CB402B">
        <w:rPr>
          <w:rFonts w:cs="EB Garamond"/>
        </w:rPr>
        <w:t xml:space="preserve">, </w:t>
      </w:r>
      <w:proofErr w:type="spellStart"/>
      <w:r w:rsidRPr="00CB402B">
        <w:rPr>
          <w:rFonts w:cs="EB Garamond"/>
        </w:rPr>
        <w:t>Law</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Governance</w:t>
      </w:r>
      <w:proofErr w:type="spellEnd"/>
      <w:r w:rsidRPr="00CB402B">
        <w:rPr>
          <w:rFonts w:cs="EB Garamond"/>
        </w:rPr>
        <w:t xml:space="preserve"> ed. Gary E. </w:t>
      </w:r>
      <w:proofErr w:type="spellStart"/>
      <w:r w:rsidRPr="00CB402B">
        <w:rPr>
          <w:rFonts w:cs="EB Garamond"/>
        </w:rPr>
        <w:t>Marchant</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Wendall</w:t>
      </w:r>
      <w:proofErr w:type="spellEnd"/>
      <w:r w:rsidRPr="00CB402B">
        <w:rPr>
          <w:rFonts w:cs="EB Garamond"/>
        </w:rPr>
        <w:t xml:space="preserve"> </w:t>
      </w:r>
      <w:proofErr w:type="spellStart"/>
      <w:r w:rsidRPr="00CB402B">
        <w:rPr>
          <w:rFonts w:cs="EB Garamond"/>
        </w:rPr>
        <w:t>Wallach</w:t>
      </w:r>
      <w:proofErr w:type="spellEnd"/>
      <w:r w:rsidRPr="00CB402B">
        <w:rPr>
          <w:rFonts w:cs="EB Garamond"/>
        </w:rPr>
        <w:t xml:space="preserve"> (New York: </w:t>
      </w:r>
      <w:proofErr w:type="spellStart"/>
      <w:r w:rsidRPr="00CB402B">
        <w:rPr>
          <w:rFonts w:cs="EB Garamond"/>
        </w:rPr>
        <w:t>Routledge</w:t>
      </w:r>
      <w:proofErr w:type="spellEnd"/>
      <w:r w:rsidRPr="00CB402B">
        <w:rPr>
          <w:rFonts w:cs="EB Garamond"/>
        </w:rPr>
        <w:t xml:space="preserve">, 2017), 117-126). </w:t>
      </w:r>
    </w:p>
  </w:footnote>
  <w:footnote w:id="45">
    <w:p w14:paraId="22911AD8"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 </w:t>
      </w:r>
    </w:p>
    <w:p w14:paraId="33BF89B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Kamerbrief van de minister van EZ Eric Derk Wiebes en Maria Cornelia </w:t>
      </w:r>
      <w:proofErr w:type="spellStart"/>
      <w:r w:rsidRPr="00CB402B">
        <w:rPr>
          <w:rFonts w:cs="EB Garamond"/>
        </w:rPr>
        <w:t>Gezina</w:t>
      </w:r>
      <w:proofErr w:type="spellEnd"/>
      <w:r w:rsidRPr="00CB402B">
        <w:rPr>
          <w:rFonts w:cs="EB Garamond"/>
        </w:rPr>
        <w:t xml:space="preserve"> Keijzer ‘Naar </w:t>
      </w:r>
      <w:proofErr w:type="spellStart"/>
      <w:r w:rsidRPr="00CB402B">
        <w:rPr>
          <w:rFonts w:cs="EB Garamond"/>
        </w:rPr>
        <w:t>Missiegedreven</w:t>
      </w:r>
      <w:proofErr w:type="spellEnd"/>
      <w:r w:rsidRPr="00CB402B">
        <w:rPr>
          <w:rFonts w:cs="EB Garamond"/>
        </w:rPr>
        <w:t xml:space="preserve"> Innovatiebeleid met Impact’, 13 juli 2018, DGBI-I&amp;K/18148309, p. 1 https://www.tweedekamer.nl/kamerstukken/brieven_regering/detail?id=2018Z14063&amp;did=2018D39632</w:t>
      </w:r>
    </w:p>
  </w:footnote>
  <w:footnote w:id="46">
    <w:p w14:paraId="561302A0" w14:textId="49E7E45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Huub Dijstelbloem, Frank Huisman, Frank Miedema en Wijnand Mijnhardt, </w:t>
      </w:r>
      <w:proofErr w:type="spellStart"/>
      <w:r w:rsidRPr="00CB402B">
        <w:rPr>
          <w:rFonts w:cs="EB Garamond"/>
        </w:rPr>
        <w:t>Science</w:t>
      </w:r>
      <w:proofErr w:type="spellEnd"/>
      <w:r w:rsidRPr="00CB402B">
        <w:rPr>
          <w:rFonts w:cs="EB Garamond"/>
        </w:rPr>
        <w:t xml:space="preserve"> in </w:t>
      </w:r>
      <w:proofErr w:type="spellStart"/>
      <w:r w:rsidRPr="00CB402B">
        <w:rPr>
          <w:rFonts w:cs="EB Garamond"/>
        </w:rPr>
        <w:t>Transition</w:t>
      </w:r>
      <w:proofErr w:type="spellEnd"/>
      <w:r w:rsidRPr="00CB402B">
        <w:rPr>
          <w:rFonts w:cs="EB Garamond"/>
        </w:rPr>
        <w:t>, Waarom de Wetenschap Niet Werkt Zoals het Moeten wat Daaraan te Doen., (</w:t>
      </w:r>
      <w:proofErr w:type="spellStart"/>
      <w:r w:rsidRPr="00CB402B">
        <w:rPr>
          <w:rFonts w:cs="EB Garamond"/>
        </w:rPr>
        <w:t>n.p</w:t>
      </w:r>
      <w:proofErr w:type="spellEnd"/>
      <w:r w:rsidRPr="00CB402B">
        <w:rPr>
          <w:rFonts w:cs="EB Garamond"/>
        </w:rPr>
        <w:t xml:space="preserve">.; </w:t>
      </w:r>
      <w:proofErr w:type="spellStart"/>
      <w:r w:rsidRPr="00CB402B">
        <w:rPr>
          <w:rFonts w:cs="EB Garamond"/>
        </w:rPr>
        <w:t>Science</w:t>
      </w:r>
      <w:proofErr w:type="spellEnd"/>
      <w:r w:rsidRPr="00CB402B">
        <w:rPr>
          <w:rFonts w:cs="EB Garamond"/>
        </w:rPr>
        <w:t xml:space="preserve"> in </w:t>
      </w:r>
      <w:proofErr w:type="spellStart"/>
      <w:r w:rsidRPr="00CB402B">
        <w:rPr>
          <w:rFonts w:cs="EB Garamond"/>
        </w:rPr>
        <w:t>Transition</w:t>
      </w:r>
      <w:proofErr w:type="spellEnd"/>
      <w:r w:rsidRPr="00CB402B">
        <w:rPr>
          <w:rFonts w:cs="EB Garamond"/>
        </w:rPr>
        <w:t xml:space="preserve">, 2013) </w:t>
      </w:r>
      <w:hyperlink r:id="rId1" w:history="1">
        <w:r w:rsidRPr="00CB402B">
          <w:rPr>
            <w:rStyle w:val="Hyperlink"/>
            <w:rFonts w:ascii="EB Garamond" w:hAnsi="EB Garamond" w:cs="EB Garamond"/>
            <w:sz w:val="20"/>
          </w:rPr>
          <w:t>https://scienceintransition.nl/app/uploads/2013/09/POSITION-PAPER-16-sep-2013.pdf</w:t>
        </w:r>
      </w:hyperlink>
      <w:r w:rsidRPr="00CB402B">
        <w:rPr>
          <w:rFonts w:cs="EB Garamond"/>
        </w:rPr>
        <w:t xml:space="preserve"> ;, Frank G. Huisman, Huub Dijstelbloem, Frank Miedema en Wijnand Mijnhardt, “Wetenschap in Transitie. Zeven Zorgen voor de Universiteit”, in Waartoe is de Universiteit op Aarde? </w:t>
      </w:r>
      <w:proofErr w:type="gramStart"/>
      <w:r w:rsidRPr="00CB402B">
        <w:rPr>
          <w:rFonts w:cs="EB Garamond"/>
        </w:rPr>
        <w:t>ed.</w:t>
      </w:r>
      <w:proofErr w:type="gramEnd"/>
      <w:r w:rsidRPr="00CB402B">
        <w:rPr>
          <w:rFonts w:cs="EB Garamond"/>
        </w:rPr>
        <w:t xml:space="preserve"> Ad Verbrugge en Jelle van </w:t>
      </w:r>
      <w:proofErr w:type="spellStart"/>
      <w:r w:rsidRPr="00CB402B">
        <w:rPr>
          <w:rFonts w:cs="EB Garamond"/>
        </w:rPr>
        <w:t>Baardewijk</w:t>
      </w:r>
      <w:proofErr w:type="spellEnd"/>
      <w:r w:rsidRPr="00CB402B">
        <w:rPr>
          <w:rFonts w:cs="EB Garamond"/>
        </w:rPr>
        <w:t xml:space="preserve"> (Amsterdam: Boom, 2014), 111-124.</w:t>
      </w:r>
    </w:p>
  </w:footnote>
  <w:footnote w:id="47">
    <w:p w14:paraId="3258A97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 Wijngaards-De Meij &amp; Kim Zunderdorp, Nota ‘Visie op Open </w:t>
      </w:r>
      <w:proofErr w:type="spellStart"/>
      <w:r w:rsidRPr="00CB402B">
        <w:rPr>
          <w:rFonts w:cs="EB Garamond"/>
        </w:rPr>
        <w:t>Education</w:t>
      </w:r>
      <w:proofErr w:type="spellEnd"/>
      <w:r w:rsidRPr="00CB402B">
        <w:rPr>
          <w:rFonts w:cs="EB Garamond"/>
        </w:rPr>
        <w:t xml:space="preserve">’, ‘open </w:t>
      </w:r>
      <w:proofErr w:type="spellStart"/>
      <w:r w:rsidRPr="00CB402B">
        <w:rPr>
          <w:rFonts w:cs="EB Garamond"/>
        </w:rPr>
        <w:t>Science</w:t>
      </w:r>
      <w:proofErr w:type="spellEnd"/>
      <w:r w:rsidRPr="00CB402B">
        <w:rPr>
          <w:rFonts w:cs="EB Garamond"/>
        </w:rPr>
        <w:t xml:space="preserve">’, Nieuwspagina van de Universiteit Utrecht. Utrecht 31 maart 2022. </w:t>
      </w:r>
    </w:p>
  </w:footnote>
  <w:footnote w:id="48">
    <w:p w14:paraId="0E69FEF1" w14:textId="602F32A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spellStart"/>
      <w:r w:rsidRPr="00CB402B">
        <w:rPr>
          <w:rFonts w:cs="EB Garamond"/>
        </w:rPr>
        <w:t>Science</w:t>
      </w:r>
      <w:proofErr w:type="spellEnd"/>
      <w:r w:rsidRPr="00CB402B">
        <w:rPr>
          <w:rFonts w:cs="EB Garamond"/>
        </w:rPr>
        <w:t>, viii.</w:t>
      </w:r>
    </w:p>
  </w:footnote>
  <w:footnote w:id="49">
    <w:p w14:paraId="13662CA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We gebruiken de aanduiding ‘Open </w:t>
      </w:r>
      <w:proofErr w:type="spellStart"/>
      <w:r w:rsidRPr="00CB402B">
        <w:rPr>
          <w:rFonts w:cs="EB Garamond"/>
        </w:rPr>
        <w:t>Science</w:t>
      </w:r>
      <w:proofErr w:type="spellEnd"/>
      <w:r w:rsidRPr="00CB402B">
        <w:rPr>
          <w:rFonts w:cs="EB Garamond"/>
        </w:rPr>
        <w:t xml:space="preserve">’ omdat dit </w:t>
      </w:r>
      <w:proofErr w:type="gramStart"/>
      <w:r w:rsidRPr="00CB402B">
        <w:rPr>
          <w:rFonts w:cs="EB Garamond"/>
        </w:rPr>
        <w:t>sedert</w:t>
      </w:r>
      <w:proofErr w:type="gramEnd"/>
      <w:r w:rsidRPr="00CB402B">
        <w:rPr>
          <w:rFonts w:cs="EB Garamond"/>
        </w:rPr>
        <w:t xml:space="preserve"> jaren en internationaal nu de naam voor de beweging is. Dit gaat dus over alle wetenschappen, inclusief SSH. Onder de noemer van Open </w:t>
      </w:r>
      <w:proofErr w:type="spellStart"/>
      <w:r w:rsidRPr="00CB402B">
        <w:rPr>
          <w:rFonts w:cs="EB Garamond"/>
        </w:rPr>
        <w:t>Science</w:t>
      </w:r>
      <w:proofErr w:type="spellEnd"/>
      <w:r w:rsidRPr="00CB402B">
        <w:rPr>
          <w:rFonts w:cs="EB Garamond"/>
        </w:rPr>
        <w:t xml:space="preserve"> voor wetenschap wordt begrepen onderzoek en onderwijs, dus ‘Open </w:t>
      </w:r>
      <w:proofErr w:type="spellStart"/>
      <w:r w:rsidRPr="00CB402B">
        <w:rPr>
          <w:rFonts w:cs="EB Garamond"/>
        </w:rPr>
        <w:t>Science</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zou een goede Engelse aanduiding kunnen zijn.</w:t>
      </w:r>
    </w:p>
  </w:footnote>
  <w:footnote w:id="50">
    <w:p w14:paraId="51CCF3D7" w14:textId="3527B98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Miedema,,</w:t>
      </w:r>
      <w:proofErr w:type="gramEnd"/>
      <w:r w:rsidRPr="00CB402B">
        <w:rPr>
          <w:rFonts w:cs="EB Garamond"/>
        </w:rPr>
        <w:t xml:space="preserve"> Open </w:t>
      </w:r>
      <w:proofErr w:type="spellStart"/>
      <w:r w:rsidRPr="00CB402B">
        <w:rPr>
          <w:rFonts w:cs="EB Garamond"/>
        </w:rPr>
        <w:t>Science</w:t>
      </w:r>
      <w:proofErr w:type="spellEnd"/>
      <w:r w:rsidRPr="00CB402B">
        <w:rPr>
          <w:rFonts w:cs="EB Garamond"/>
        </w:rPr>
        <w:t xml:space="preserve">; Benedikt </w:t>
      </w:r>
      <w:proofErr w:type="spellStart"/>
      <w:r w:rsidRPr="00CB402B">
        <w:rPr>
          <w:rFonts w:cs="EB Garamond"/>
        </w:rPr>
        <w:t>Fecher</w:t>
      </w:r>
      <w:proofErr w:type="spellEnd"/>
      <w:r w:rsidRPr="00CB402B">
        <w:rPr>
          <w:rFonts w:cs="EB Garamond"/>
        </w:rPr>
        <w:t xml:space="preserve"> en </w:t>
      </w:r>
      <w:proofErr w:type="spellStart"/>
      <w:r w:rsidRPr="00CB402B">
        <w:rPr>
          <w:rFonts w:cs="EB Garamond"/>
        </w:rPr>
        <w:t>Sasch</w:t>
      </w:r>
      <w:proofErr w:type="spellEnd"/>
      <w:r w:rsidRPr="00CB402B">
        <w:rPr>
          <w:rFonts w:cs="EB Garamond"/>
        </w:rPr>
        <w:t xml:space="preserve"> </w:t>
      </w:r>
      <w:proofErr w:type="spellStart"/>
      <w:r w:rsidRPr="00CB402B">
        <w:rPr>
          <w:rFonts w:cs="EB Garamond"/>
        </w:rPr>
        <w:t>Friesike</w:t>
      </w:r>
      <w:proofErr w:type="spellEnd"/>
      <w:r w:rsidRPr="00CB402B">
        <w:rPr>
          <w:rFonts w:cs="EB Garamond"/>
        </w:rPr>
        <w:t xml:space="preserve">. Open </w:t>
      </w:r>
      <w:proofErr w:type="spellStart"/>
      <w:r w:rsidRPr="00CB402B">
        <w:rPr>
          <w:rFonts w:cs="EB Garamond"/>
        </w:rPr>
        <w:t>Science</w:t>
      </w:r>
      <w:proofErr w:type="spellEnd"/>
      <w:r w:rsidRPr="00CB402B">
        <w:rPr>
          <w:rFonts w:cs="EB Garamond"/>
        </w:rPr>
        <w:t xml:space="preserve">: </w:t>
      </w:r>
      <w:proofErr w:type="spellStart"/>
      <w:r w:rsidRPr="00CB402B">
        <w:rPr>
          <w:rFonts w:cs="EB Garamond"/>
        </w:rPr>
        <w:t>One</w:t>
      </w:r>
      <w:proofErr w:type="spellEnd"/>
      <w:r w:rsidRPr="00CB402B">
        <w:rPr>
          <w:rFonts w:cs="EB Garamond"/>
        </w:rPr>
        <w:t xml:space="preserve"> Term, Five Schools of </w:t>
      </w:r>
      <w:proofErr w:type="spellStart"/>
      <w:r w:rsidRPr="00CB402B">
        <w:rPr>
          <w:rFonts w:cs="EB Garamond"/>
        </w:rPr>
        <w:t>Thought</w:t>
      </w:r>
      <w:proofErr w:type="spellEnd"/>
      <w:r w:rsidRPr="00CB402B">
        <w:rPr>
          <w:rFonts w:cs="EB Garamond"/>
        </w:rPr>
        <w:t xml:space="preserve">. (Berlin: Rat </w:t>
      </w:r>
      <w:proofErr w:type="spellStart"/>
      <w:r w:rsidRPr="00CB402B">
        <w:rPr>
          <w:rFonts w:cs="EB Garamond"/>
        </w:rPr>
        <w:t>für</w:t>
      </w:r>
      <w:proofErr w:type="spellEnd"/>
      <w:r w:rsidRPr="00CB402B">
        <w:rPr>
          <w:rFonts w:cs="EB Garamond"/>
        </w:rPr>
        <w:t xml:space="preserve"> </w:t>
      </w:r>
      <w:proofErr w:type="spellStart"/>
      <w:r w:rsidRPr="00CB402B">
        <w:rPr>
          <w:rFonts w:cs="EB Garamond"/>
        </w:rPr>
        <w:t>Sozial</w:t>
      </w:r>
      <w:proofErr w:type="spellEnd"/>
      <w:r w:rsidRPr="00CB402B">
        <w:rPr>
          <w:rFonts w:cs="EB Garamond"/>
        </w:rPr>
        <w:t xml:space="preserve">- </w:t>
      </w:r>
      <w:proofErr w:type="spellStart"/>
      <w:r w:rsidRPr="00CB402B">
        <w:rPr>
          <w:rFonts w:cs="EB Garamond"/>
        </w:rPr>
        <w:t>und</w:t>
      </w:r>
      <w:proofErr w:type="spellEnd"/>
      <w:r w:rsidRPr="00CB402B">
        <w:rPr>
          <w:rFonts w:cs="EB Garamond"/>
        </w:rPr>
        <w:t xml:space="preserve"> </w:t>
      </w:r>
      <w:proofErr w:type="spellStart"/>
      <w:r w:rsidRPr="00CB402B">
        <w:rPr>
          <w:rFonts w:cs="EB Garamond"/>
        </w:rPr>
        <w:t>Wirtschaftsdaten</w:t>
      </w:r>
      <w:proofErr w:type="spellEnd"/>
      <w:r w:rsidRPr="00CB402B">
        <w:rPr>
          <w:rFonts w:cs="EB Garamond"/>
        </w:rPr>
        <w:t xml:space="preserve">, 2013) https://www.econstor.eu/bitstream/10419/75332/1/746340028.pdf </w:t>
      </w:r>
    </w:p>
  </w:footnote>
  <w:footnote w:id="51">
    <w:p w14:paraId="3EB356C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Oorspronkelijk was het Open Data, maar er is FAIR toegevoegd dat staat voor </w:t>
      </w:r>
      <w:proofErr w:type="spellStart"/>
      <w:r w:rsidRPr="00CB402B">
        <w:rPr>
          <w:rFonts w:cs="EB Garamond"/>
        </w:rPr>
        <w:t>Findable</w:t>
      </w:r>
      <w:proofErr w:type="spellEnd"/>
      <w:r w:rsidRPr="00CB402B">
        <w:rPr>
          <w:rFonts w:cs="EB Garamond"/>
        </w:rPr>
        <w:t xml:space="preserve">, </w:t>
      </w:r>
      <w:proofErr w:type="spellStart"/>
      <w:r w:rsidRPr="00CB402B">
        <w:rPr>
          <w:rFonts w:cs="EB Garamond"/>
        </w:rPr>
        <w:t>Accessible</w:t>
      </w:r>
      <w:proofErr w:type="spellEnd"/>
      <w:r w:rsidRPr="00CB402B">
        <w:rPr>
          <w:rFonts w:cs="EB Garamond"/>
        </w:rPr>
        <w:t xml:space="preserve">, </w:t>
      </w:r>
      <w:proofErr w:type="spellStart"/>
      <w:r w:rsidRPr="00CB402B">
        <w:rPr>
          <w:rFonts w:cs="EB Garamond"/>
        </w:rPr>
        <w:t>Interoperable</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Reusable</w:t>
      </w:r>
      <w:proofErr w:type="spellEnd"/>
      <w:r w:rsidRPr="00CB402B">
        <w:rPr>
          <w:rFonts w:cs="EB Garamond"/>
        </w:rPr>
        <w:t xml:space="preserve">; </w:t>
      </w:r>
      <w:hyperlink r:id="rId2" w:history="1">
        <w:r w:rsidRPr="00CB402B">
          <w:rPr>
            <w:rStyle w:val="Hyperlink"/>
            <w:rFonts w:ascii="EB Garamond" w:hAnsi="EB Garamond" w:cs="EB Garamond"/>
            <w:sz w:val="20"/>
          </w:rPr>
          <w:t>https://www.go-fair.org/fair-principles/</w:t>
        </w:r>
      </w:hyperlink>
    </w:p>
    <w:p w14:paraId="0114B157" w14:textId="77777777" w:rsidR="00F40501" w:rsidRPr="00CB402B" w:rsidRDefault="00F40501" w:rsidP="00F40501">
      <w:pPr>
        <w:pStyle w:val="FootnoteText"/>
        <w:rPr>
          <w:rFonts w:cs="EB Garamond"/>
        </w:rPr>
      </w:pPr>
    </w:p>
  </w:footnote>
  <w:footnote w:id="52">
    <w:p w14:paraId="11E40E0E" w14:textId="082080A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spellStart"/>
      <w:r w:rsidRPr="00CB402B">
        <w:rPr>
          <w:rFonts w:cs="EB Garamond"/>
        </w:rPr>
        <w:t>Science</w:t>
      </w:r>
      <w:proofErr w:type="spellEnd"/>
      <w:r w:rsidRPr="00CB402B">
        <w:rPr>
          <w:rFonts w:cs="EB Garamond"/>
        </w:rPr>
        <w:t>, 67-108</w:t>
      </w:r>
    </w:p>
  </w:footnote>
  <w:footnote w:id="53">
    <w:p w14:paraId="74FBF272"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https://www.unesco.org/en/natural-sciences/open-science</w:t>
      </w:r>
      <w:proofErr w:type="gramEnd"/>
    </w:p>
  </w:footnote>
  <w:footnote w:id="54">
    <w:p w14:paraId="0090F013" w14:textId="77777777"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w:t>
      </w:r>
      <w:hyperlink r:id="rId3" w:history="1">
        <w:r w:rsidRPr="00CB402B">
          <w:rPr>
            <w:rFonts w:cs="EB Garamond"/>
          </w:rPr>
          <w:t>https://ec.europa.eu/commission/presscorner/detail/en/SPEECH_15_5243</w:t>
        </w:r>
      </w:hyperlink>
    </w:p>
    <w:p w14:paraId="5356ACF1" w14:textId="77777777" w:rsidR="00F40501" w:rsidRPr="00CB402B" w:rsidRDefault="00000000" w:rsidP="00F40501">
      <w:pPr>
        <w:pStyle w:val="FootnoteText"/>
        <w:ind w:left="284" w:hanging="284"/>
        <w:rPr>
          <w:rFonts w:cs="EB Garamond"/>
        </w:rPr>
      </w:pPr>
      <w:hyperlink r:id="rId4" w:history="1">
        <w:r w:rsidR="00F40501" w:rsidRPr="00CB402B">
          <w:rPr>
            <w:rFonts w:cs="EB Garamond"/>
          </w:rPr>
          <w:t>https://data.europa.eu/doi/10.2777/552370</w:t>
        </w:r>
      </w:hyperlink>
    </w:p>
  </w:footnote>
  <w:footnote w:id="55">
    <w:p w14:paraId="3F35818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5" w:history="1">
        <w:r w:rsidRPr="00CB402B">
          <w:rPr>
            <w:rFonts w:cs="EB Garamond"/>
          </w:rPr>
          <w:t>https://www.government.nl/documents/reports/2016/04/04/amsterdam-call-for-action-on-open-science</w:t>
        </w:r>
      </w:hyperlink>
    </w:p>
  </w:footnote>
  <w:footnote w:id="56">
    <w:p w14:paraId="02B7E807" w14:textId="0C97A6C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spellStart"/>
      <w:r w:rsidRPr="00CB402B">
        <w:rPr>
          <w:rFonts w:cs="EB Garamond"/>
        </w:rPr>
        <w:t>Science</w:t>
      </w:r>
      <w:proofErr w:type="spellEnd"/>
      <w:r w:rsidRPr="00CB402B">
        <w:rPr>
          <w:rFonts w:cs="EB Garamond"/>
        </w:rPr>
        <w:t>, 179-210.</w:t>
      </w:r>
    </w:p>
  </w:footnote>
  <w:footnote w:id="57">
    <w:p w14:paraId="644CF3F0" w14:textId="0C08B29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r w:rsidRPr="00CB402B">
        <w:rPr>
          <w:rFonts w:cs="EB Garamond"/>
        </w:rPr>
        <w:t>Sicco</w:t>
      </w:r>
      <w:proofErr w:type="spellEnd"/>
      <w:r w:rsidRPr="00CB402B">
        <w:rPr>
          <w:rFonts w:cs="EB Garamond"/>
        </w:rPr>
        <w:t xml:space="preserve"> </w:t>
      </w:r>
      <w:r w:rsidRPr="00CB402B">
        <w:rPr>
          <w:rFonts w:cs="EB Garamond"/>
          <w:shd w:val="clear" w:color="auto" w:fill="FFFFFF"/>
        </w:rPr>
        <w:t xml:space="preserve">De Knecht, Martijn van der Meer, Loek Brinkman, M </w:t>
      </w:r>
      <w:proofErr w:type="spellStart"/>
      <w:r w:rsidRPr="00CB402B">
        <w:rPr>
          <w:rFonts w:cs="EB Garamond"/>
          <w:shd w:val="clear" w:color="auto" w:fill="FFFFFF"/>
        </w:rPr>
        <w:t>Kluijtmans</w:t>
      </w:r>
      <w:proofErr w:type="spellEnd"/>
      <w:r w:rsidRPr="00CB402B">
        <w:rPr>
          <w:rFonts w:cs="EB Garamond"/>
          <w:shd w:val="clear" w:color="auto" w:fill="FFFFFF"/>
        </w:rPr>
        <w:t xml:space="preserve"> en Frank Miedema </w:t>
      </w:r>
      <w:proofErr w:type="spellStart"/>
      <w:r w:rsidRPr="00CB402B">
        <w:rPr>
          <w:rFonts w:cs="EB Garamond"/>
          <w:shd w:val="clear" w:color="auto" w:fill="FFFFFF"/>
        </w:rPr>
        <w:t>Reshaping</w:t>
      </w:r>
      <w:proofErr w:type="spellEnd"/>
      <w:r w:rsidRPr="00CB402B">
        <w:rPr>
          <w:rFonts w:cs="EB Garamond"/>
          <w:shd w:val="clear" w:color="auto" w:fill="FFFFFF"/>
        </w:rPr>
        <w:t xml:space="preserve"> </w:t>
      </w:r>
      <w:proofErr w:type="spellStart"/>
      <w:r w:rsidRPr="00CB402B">
        <w:rPr>
          <w:rFonts w:cs="EB Garamond"/>
          <w:shd w:val="clear" w:color="auto" w:fill="FFFFFF"/>
        </w:rPr>
        <w:t>the</w:t>
      </w:r>
      <w:proofErr w:type="spellEnd"/>
      <w:r w:rsidRPr="00CB402B">
        <w:rPr>
          <w:rFonts w:cs="EB Garamond"/>
          <w:shd w:val="clear" w:color="auto" w:fill="FFFFFF"/>
        </w:rPr>
        <w:t xml:space="preserve"> </w:t>
      </w:r>
      <w:proofErr w:type="spellStart"/>
      <w:r w:rsidRPr="00CB402B">
        <w:rPr>
          <w:rFonts w:cs="EB Garamond"/>
          <w:shd w:val="clear" w:color="auto" w:fill="FFFFFF"/>
        </w:rPr>
        <w:t>Academic</w:t>
      </w:r>
      <w:proofErr w:type="spellEnd"/>
      <w:r w:rsidRPr="00CB402B">
        <w:rPr>
          <w:rFonts w:cs="EB Garamond"/>
          <w:shd w:val="clear" w:color="auto" w:fill="FFFFFF"/>
        </w:rPr>
        <w:t xml:space="preserve"> </w:t>
      </w:r>
      <w:proofErr w:type="spellStart"/>
      <w:r w:rsidRPr="00CB402B">
        <w:rPr>
          <w:rFonts w:cs="EB Garamond"/>
          <w:shd w:val="clear" w:color="auto" w:fill="FFFFFF"/>
        </w:rPr>
        <w:t>Self</w:t>
      </w:r>
      <w:proofErr w:type="spellEnd"/>
      <w:r w:rsidRPr="00CB402B">
        <w:rPr>
          <w:rFonts w:cs="EB Garamond"/>
          <w:shd w:val="clear" w:color="auto" w:fill="FFFFFF"/>
        </w:rPr>
        <w:t xml:space="preserve">: </w:t>
      </w:r>
      <w:proofErr w:type="spellStart"/>
      <w:r w:rsidRPr="00CB402B">
        <w:rPr>
          <w:rFonts w:cs="EB Garamond"/>
          <w:shd w:val="clear" w:color="auto" w:fill="FFFFFF"/>
        </w:rPr>
        <w:t>Connecting</w:t>
      </w:r>
      <w:proofErr w:type="spellEnd"/>
      <w:r w:rsidRPr="00CB402B">
        <w:rPr>
          <w:rFonts w:cs="EB Garamond"/>
          <w:shd w:val="clear" w:color="auto" w:fill="FFFFFF"/>
        </w:rPr>
        <w:t xml:space="preserve"> </w:t>
      </w:r>
      <w:proofErr w:type="spellStart"/>
      <w:r w:rsidRPr="00CB402B">
        <w:rPr>
          <w:rFonts w:cs="EB Garamond"/>
          <w:shd w:val="clear" w:color="auto" w:fill="FFFFFF"/>
        </w:rPr>
        <w:t>Education</w:t>
      </w:r>
      <w:proofErr w:type="spellEnd"/>
      <w:r w:rsidRPr="00CB402B">
        <w:rPr>
          <w:rFonts w:cs="EB Garamond"/>
          <w:shd w:val="clear" w:color="auto" w:fill="FFFFFF"/>
        </w:rPr>
        <w:t xml:space="preserve"> &amp; Open </w:t>
      </w:r>
      <w:proofErr w:type="spellStart"/>
      <w:r w:rsidRPr="00CB402B">
        <w:rPr>
          <w:rFonts w:cs="EB Garamond"/>
          <w:shd w:val="clear" w:color="auto" w:fill="FFFFFF"/>
        </w:rPr>
        <w:t>Science</w:t>
      </w:r>
      <w:proofErr w:type="spellEnd"/>
      <w:r w:rsidRPr="00CB402B">
        <w:rPr>
          <w:rFonts w:cs="EB Garamond"/>
          <w:shd w:val="clear" w:color="auto" w:fill="FFFFFF"/>
        </w:rPr>
        <w:t xml:space="preserve">. (Utrecht, Utrecht University, 2021) </w:t>
      </w:r>
      <w:hyperlink r:id="rId6" w:history="1">
        <w:r w:rsidRPr="00CB402B">
          <w:rPr>
            <w:rFonts w:cs="EB Garamond"/>
          </w:rPr>
          <w:t>https://doi.org/10.5281/zenodo.5345573</w:t>
        </w:r>
      </w:hyperlink>
      <w:r w:rsidRPr="00CB402B">
        <w:rPr>
          <w:rFonts w:cs="EB Garamond"/>
          <w:shd w:val="clear" w:color="auto" w:fill="FFFFFF"/>
        </w:rPr>
        <w:t xml:space="preserve"> </w:t>
      </w:r>
    </w:p>
  </w:footnote>
  <w:footnote w:id="58">
    <w:p w14:paraId="77371C2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https://www.uu.nl/onderzoek/open-science/themas/open-education</w:t>
      </w:r>
      <w:proofErr w:type="gramEnd"/>
    </w:p>
  </w:footnote>
  <w:footnote w:id="59">
    <w:p w14:paraId="183FC61C" w14:textId="70630AB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Dit is een van de normatieve uitgangspunten, idealen van de klassieke wetenschapssociologie van </w:t>
      </w:r>
      <w:proofErr w:type="spellStart"/>
      <w:r w:rsidRPr="00CB402B">
        <w:rPr>
          <w:rFonts w:cs="EB Garamond"/>
        </w:rPr>
        <w:t>Merton</w:t>
      </w:r>
      <w:proofErr w:type="spellEnd"/>
      <w:r w:rsidRPr="00CB402B">
        <w:rPr>
          <w:rFonts w:cs="EB Garamond"/>
        </w:rPr>
        <w:t xml:space="preserve"> uit de het midden van de vorige eeuw. Frank Miedema, </w:t>
      </w:r>
      <w:proofErr w:type="spellStart"/>
      <w:r w:rsidRPr="00CB402B">
        <w:rPr>
          <w:rFonts w:cs="EB Garamond"/>
        </w:rPr>
        <w:t>Science</w:t>
      </w:r>
      <w:proofErr w:type="spellEnd"/>
      <w:r w:rsidRPr="00CB402B">
        <w:rPr>
          <w:rFonts w:cs="EB Garamond"/>
        </w:rPr>
        <w:t xml:space="preserve"> 3.0, Real </w:t>
      </w:r>
      <w:proofErr w:type="spellStart"/>
      <w:r w:rsidRPr="00CB402B">
        <w:rPr>
          <w:rFonts w:cs="EB Garamond"/>
        </w:rPr>
        <w:t>Science</w:t>
      </w:r>
      <w:proofErr w:type="spellEnd"/>
      <w:r w:rsidRPr="00CB402B">
        <w:rPr>
          <w:rFonts w:cs="EB Garamond"/>
        </w:rPr>
        <w:t>, Real Knowledge (Amsterdam, Amsterdam University Press, 2012). Hoofdstuk 4.</w:t>
      </w:r>
    </w:p>
  </w:footnote>
  <w:footnote w:id="60">
    <w:p w14:paraId="619FCDA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https://www.coalition-s.org/</w:t>
      </w:r>
      <w:proofErr w:type="gramEnd"/>
    </w:p>
  </w:footnote>
  <w:footnote w:id="61">
    <w:p w14:paraId="4AA16353" w14:textId="77777777" w:rsidR="00F40501" w:rsidRPr="00CB402B" w:rsidRDefault="00F40501" w:rsidP="00F40501">
      <w:pPr>
        <w:pStyle w:val="FootnoteText"/>
        <w:rPr>
          <w:rFonts w:cs="EB Garamond"/>
        </w:rPr>
      </w:pPr>
      <w:r w:rsidRPr="00CB402B">
        <w:rPr>
          <w:rStyle w:val="FootnoteReference"/>
          <w:rFonts w:cs="EB Garamond"/>
        </w:rPr>
        <w:footnoteRef/>
      </w:r>
      <w:proofErr w:type="gramStart"/>
      <w:r w:rsidRPr="00CB402B">
        <w:rPr>
          <w:rFonts w:cs="EB Garamond"/>
        </w:rPr>
        <w:t>https://www.science.org/content/article/white-house-requires-immediate-public-access-all-u-s--funded-research-papers-2025</w:t>
      </w:r>
      <w:proofErr w:type="gramEnd"/>
    </w:p>
  </w:footnote>
  <w:footnote w:id="62">
    <w:p w14:paraId="2C6C30F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JIF is een maatstaf voor de frequentie waarmee artikelen in een bepaald tijdschrift worden geciteerd. Die frequentie bepaalt dan de status van het tijdschrift in het geheel van tijdschriften.</w:t>
      </w:r>
    </w:p>
  </w:footnote>
  <w:footnote w:id="63">
    <w:p w14:paraId="4D9EFD9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https://www.coalition-s.org/diamond-unearthed-shining-light-on-community-driven-open-access-publishing</w:t>
      </w:r>
      <w:proofErr w:type="gramEnd"/>
    </w:p>
  </w:footnote>
  <w:footnote w:id="64">
    <w:p w14:paraId="677495B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https://zenodo.org/record/4562790#.YgeZ2_XMIlI</w:t>
      </w:r>
      <w:proofErr w:type="gramEnd"/>
    </w:p>
  </w:footnote>
  <w:footnote w:id="65">
    <w:p w14:paraId="7E9FE52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lang w:eastAsia="nl-NL"/>
        </w:rPr>
        <w:t xml:space="preserve">Liefst ‘open peer review’, waarbij de namen van auteurs en </w:t>
      </w:r>
      <w:proofErr w:type="spellStart"/>
      <w:r w:rsidRPr="00CB402B">
        <w:rPr>
          <w:rFonts w:cs="EB Garamond"/>
          <w:lang w:eastAsia="nl-NL"/>
        </w:rPr>
        <w:t>reviewers</w:t>
      </w:r>
      <w:proofErr w:type="spellEnd"/>
      <w:r w:rsidRPr="00CB402B">
        <w:rPr>
          <w:rFonts w:cs="EB Garamond"/>
          <w:lang w:eastAsia="nl-NL"/>
        </w:rPr>
        <w:t xml:space="preserve"> bekend zijn.</w:t>
      </w:r>
    </w:p>
  </w:footnote>
  <w:footnote w:id="66">
    <w:p w14:paraId="57278719" w14:textId="77777777" w:rsidR="00F40501" w:rsidRPr="00CB402B" w:rsidRDefault="00F40501" w:rsidP="00F40501">
      <w:pPr>
        <w:pStyle w:val="FootnoteText"/>
        <w:rPr>
          <w:rFonts w:cs="EB Garamond"/>
        </w:rPr>
      </w:pPr>
      <w:r w:rsidRPr="00CB402B">
        <w:rPr>
          <w:rStyle w:val="FootnoteReference"/>
          <w:rFonts w:cs="EB Garamond"/>
        </w:rPr>
        <w:footnoteRef/>
      </w:r>
      <w:proofErr w:type="gramStart"/>
      <w:r w:rsidRPr="00CB402B">
        <w:rPr>
          <w:rFonts w:cs="EB Garamond"/>
        </w:rPr>
        <w:t>https://theconversation.com/latin-america-could-become-a-world-leader-in-non-commercial-open-science-161019</w:t>
      </w:r>
      <w:proofErr w:type="gramEnd"/>
    </w:p>
  </w:footnote>
  <w:footnote w:id="67">
    <w:p w14:paraId="2276BA40"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archief/opslagplaats van data of artikelen bevat de die nog niet peer </w:t>
      </w:r>
      <w:proofErr w:type="spellStart"/>
      <w:r w:rsidRPr="00CB402B">
        <w:rPr>
          <w:rFonts w:cs="EB Garamond"/>
        </w:rPr>
        <w:t>reviewed</w:t>
      </w:r>
      <w:proofErr w:type="spellEnd"/>
      <w:r w:rsidRPr="00CB402B">
        <w:rPr>
          <w:rFonts w:cs="EB Garamond"/>
        </w:rPr>
        <w:t xml:space="preserve"> zijn of geaccepteerd door tijdschriften.</w:t>
      </w:r>
    </w:p>
  </w:footnote>
  <w:footnote w:id="68">
    <w:p w14:paraId="3FD3FFD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https://www.unesco.org/en/natural-sciences/open-science</w:t>
      </w:r>
      <w:proofErr w:type="gramEnd"/>
    </w:p>
  </w:footnote>
  <w:footnote w:id="69">
    <w:p w14:paraId="430BC09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7" w:history="1">
        <w:r w:rsidRPr="00CB402B">
          <w:rPr>
            <w:rFonts w:cs="EB Garamond"/>
          </w:rPr>
          <w:t>https://www.nfu.nl/themas/randvoorwaarden-wetenschappelijk-onderzoek/valorisatie</w:t>
        </w:r>
      </w:hyperlink>
      <w:r w:rsidRPr="00CB402B">
        <w:rPr>
          <w:rFonts w:cs="EB Garamond"/>
        </w:rPr>
        <w:t xml:space="preserve">; ‘Maatschappelijk verantwoord </w:t>
      </w:r>
      <w:proofErr w:type="spellStart"/>
      <w:r w:rsidRPr="00CB402B">
        <w:rPr>
          <w:rFonts w:cs="EB Garamond"/>
        </w:rPr>
        <w:t>licentiëren</w:t>
      </w:r>
      <w:proofErr w:type="spellEnd"/>
      <w:r w:rsidRPr="00CB402B">
        <w:rPr>
          <w:rFonts w:cs="EB Garamond"/>
        </w:rPr>
        <w:t>’.</w:t>
      </w:r>
    </w:p>
  </w:footnote>
  <w:footnote w:id="70">
    <w:p w14:paraId="34E82BA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https://www.novonordisk.com/partnering-and-open-innovation/open-innovation.html</w:t>
      </w:r>
      <w:proofErr w:type="gramEnd"/>
    </w:p>
  </w:footnote>
  <w:footnote w:id="71">
    <w:p w14:paraId="49DECA5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In dat verband zijn ook de initiatieven rond RRI (‘</w:t>
      </w:r>
      <w:proofErr w:type="spellStart"/>
      <w:r w:rsidRPr="00CB402B">
        <w:rPr>
          <w:rFonts w:cs="EB Garamond"/>
        </w:rPr>
        <w:t>Responsible</w:t>
      </w:r>
      <w:proofErr w:type="spellEnd"/>
      <w:r w:rsidRPr="00CB402B">
        <w:rPr>
          <w:rFonts w:cs="EB Garamond"/>
        </w:rPr>
        <w:t xml:space="preserve"> Research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Innovation</w:t>
      </w:r>
      <w:proofErr w:type="spellEnd"/>
      <w:r w:rsidRPr="00CB402B">
        <w:rPr>
          <w:rFonts w:cs="EB Garamond"/>
        </w:rPr>
        <w:t>’) in de context van de Europese Kaderprogramma’s van belang: https://tetrris.eu/what-is-responsible-research-and-innovation-rri/</w:t>
      </w:r>
    </w:p>
  </w:footnote>
  <w:footnote w:id="72">
    <w:p w14:paraId="0304E89D" w14:textId="7138AFE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Sheila </w:t>
      </w:r>
      <w:proofErr w:type="spellStart"/>
      <w:r w:rsidRPr="00CB402B">
        <w:rPr>
          <w:rFonts w:cs="EB Garamond"/>
          <w:color w:val="333333"/>
          <w:spacing w:val="2"/>
          <w:shd w:val="clear" w:color="auto" w:fill="FCFCFC"/>
        </w:rPr>
        <w:t>Jasanoff</w:t>
      </w:r>
      <w:proofErr w:type="spellEnd"/>
      <w:r w:rsidRPr="00CB402B">
        <w:rPr>
          <w:rFonts w:cs="EB Garamond"/>
          <w:color w:val="333333"/>
          <w:spacing w:val="2"/>
          <w:shd w:val="clear" w:color="auto" w:fill="FCFCFC"/>
        </w:rPr>
        <w:t>,</w:t>
      </w:r>
      <w:r w:rsidRPr="00CB402B">
        <w:rPr>
          <w:rFonts w:cs="EB Garamond"/>
        </w:rPr>
        <w:t xml:space="preserve"> “</w:t>
      </w:r>
      <w:proofErr w:type="spellStart"/>
      <w:r w:rsidRPr="00CB402B">
        <w:rPr>
          <w:rFonts w:cs="EB Garamond"/>
        </w:rPr>
        <w:t>What</w:t>
      </w:r>
      <w:proofErr w:type="spellEnd"/>
      <w:r w:rsidRPr="00CB402B">
        <w:rPr>
          <w:rFonts w:cs="EB Garamond"/>
        </w:rPr>
        <w:t xml:space="preserve"> </w:t>
      </w:r>
      <w:proofErr w:type="spellStart"/>
      <w:r w:rsidRPr="00CB402B">
        <w:rPr>
          <w:rFonts w:cs="EB Garamond"/>
        </w:rPr>
        <w:t>Judges</w:t>
      </w:r>
      <w:proofErr w:type="spellEnd"/>
      <w:r w:rsidRPr="00CB402B">
        <w:rPr>
          <w:rFonts w:cs="EB Garamond"/>
        </w:rPr>
        <w:t xml:space="preserve"> </w:t>
      </w:r>
      <w:proofErr w:type="spellStart"/>
      <w:r w:rsidRPr="00CB402B">
        <w:rPr>
          <w:rFonts w:cs="EB Garamond"/>
        </w:rPr>
        <w:t>Should</w:t>
      </w:r>
      <w:proofErr w:type="spellEnd"/>
      <w:r w:rsidRPr="00CB402B">
        <w:rPr>
          <w:rFonts w:cs="EB Garamond"/>
        </w:rPr>
        <w:t xml:space="preserve"> </w:t>
      </w:r>
      <w:proofErr w:type="spellStart"/>
      <w:r w:rsidRPr="00CB402B">
        <w:rPr>
          <w:rFonts w:cs="EB Garamond"/>
        </w:rPr>
        <w:t>Know</w:t>
      </w:r>
      <w:proofErr w:type="spellEnd"/>
      <w:r w:rsidRPr="00CB402B">
        <w:rPr>
          <w:rFonts w:cs="EB Garamond"/>
        </w:rPr>
        <w:t xml:space="preserve"> </w:t>
      </w:r>
      <w:proofErr w:type="spellStart"/>
      <w:r w:rsidRPr="00CB402B">
        <w:rPr>
          <w:rFonts w:cs="EB Garamond"/>
        </w:rPr>
        <w:t>about</w:t>
      </w:r>
      <w:proofErr w:type="spellEnd"/>
      <w:r w:rsidRPr="00CB402B">
        <w:rPr>
          <w:rFonts w:cs="EB Garamond"/>
        </w:rPr>
        <w:t xml:space="preserve">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Sociology</w:t>
      </w:r>
      <w:proofErr w:type="spellEnd"/>
      <w:r w:rsidRPr="00CB402B">
        <w:rPr>
          <w:rFonts w:cs="EB Garamond"/>
        </w:rPr>
        <w:t xml:space="preserve"> of </w:t>
      </w:r>
      <w:proofErr w:type="spellStart"/>
      <w:r w:rsidRPr="00CB402B">
        <w:rPr>
          <w:rFonts w:cs="EB Garamond"/>
        </w:rPr>
        <w:t>Science</w:t>
      </w:r>
      <w:proofErr w:type="spellEnd"/>
      <w:r w:rsidRPr="00CB402B">
        <w:rPr>
          <w:rFonts w:cs="EB Garamond"/>
        </w:rPr>
        <w:t xml:space="preserve">”, </w:t>
      </w:r>
      <w:proofErr w:type="spellStart"/>
      <w:r w:rsidRPr="00CB402B">
        <w:rPr>
          <w:rFonts w:cs="EB Garamond"/>
        </w:rPr>
        <w:t>Jurimetrics</w:t>
      </w:r>
      <w:proofErr w:type="spellEnd"/>
      <w:r w:rsidRPr="00CB402B">
        <w:rPr>
          <w:rFonts w:cs="EB Garamond"/>
        </w:rPr>
        <w:t xml:space="preserve"> 32, no. 3 (1992): 345-59.</w:t>
      </w:r>
    </w:p>
  </w:footnote>
  <w:footnote w:id="73">
    <w:p w14:paraId="6E5C7851" w14:textId="3E71321E" w:rsidR="00F40501" w:rsidRPr="00CB402B" w:rsidRDefault="00F40501" w:rsidP="00F40501">
      <w:pPr>
        <w:pStyle w:val="FootnoteText"/>
        <w:rPr>
          <w:rFonts w:cs="EB Garamond"/>
          <w:shd w:val="clear" w:color="auto" w:fill="FCFCFC"/>
        </w:rPr>
      </w:pPr>
      <w:r w:rsidRPr="00CB402B">
        <w:rPr>
          <w:rStyle w:val="FootnoteReference"/>
          <w:rFonts w:cs="EB Garamond"/>
        </w:rPr>
        <w:footnoteRef/>
      </w:r>
      <w:r w:rsidRPr="00CB402B">
        <w:rPr>
          <w:rFonts w:cs="EB Garamond"/>
        </w:rPr>
        <w:t xml:space="preserve"> Sheila </w:t>
      </w:r>
      <w:proofErr w:type="spellStart"/>
      <w:r w:rsidRPr="00CB402B">
        <w:rPr>
          <w:rFonts w:cs="EB Garamond"/>
          <w:shd w:val="clear" w:color="auto" w:fill="FCFCFC"/>
        </w:rPr>
        <w:t>Jasanoff</w:t>
      </w:r>
      <w:proofErr w:type="spellEnd"/>
      <w:r w:rsidRPr="00CB402B">
        <w:rPr>
          <w:rFonts w:cs="EB Garamond"/>
          <w:shd w:val="clear" w:color="auto" w:fill="FCFCFC"/>
        </w:rPr>
        <w:t>. </w:t>
      </w:r>
      <w:proofErr w:type="spellStart"/>
      <w:r w:rsidRPr="00CB402B">
        <w:rPr>
          <w:rFonts w:cs="EB Garamond"/>
          <w:shd w:val="clear" w:color="auto" w:fill="FCFCFC"/>
        </w:rPr>
        <w:t>Science</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Public </w:t>
      </w:r>
      <w:proofErr w:type="spellStart"/>
      <w:r w:rsidRPr="00CB402B">
        <w:rPr>
          <w:rFonts w:cs="EB Garamond"/>
          <w:shd w:val="clear" w:color="auto" w:fill="FCFCFC"/>
        </w:rPr>
        <w:t>Reason</w:t>
      </w:r>
      <w:proofErr w:type="spellEnd"/>
      <w:r w:rsidRPr="00CB402B">
        <w:rPr>
          <w:rFonts w:cs="EB Garamond"/>
          <w:shd w:val="clear" w:color="auto" w:fill="FCFCFC"/>
        </w:rPr>
        <w:t xml:space="preserve"> (</w:t>
      </w:r>
      <w:proofErr w:type="spellStart"/>
      <w:r w:rsidRPr="00CB402B">
        <w:rPr>
          <w:rFonts w:cs="EB Garamond"/>
          <w:shd w:val="clear" w:color="auto" w:fill="FCFCFC"/>
        </w:rPr>
        <w:t>n.p</w:t>
      </w:r>
      <w:proofErr w:type="spellEnd"/>
      <w:r w:rsidRPr="00CB402B">
        <w:rPr>
          <w:rFonts w:cs="EB Garamond"/>
          <w:shd w:val="clear" w:color="auto" w:fill="FCFCFC"/>
        </w:rPr>
        <w:t xml:space="preserve">. </w:t>
      </w:r>
      <w:proofErr w:type="spellStart"/>
      <w:r w:rsidRPr="00CB402B">
        <w:rPr>
          <w:rFonts w:cs="EB Garamond"/>
          <w:shd w:val="clear" w:color="auto" w:fill="FCFCFC"/>
        </w:rPr>
        <w:t>Routledge</w:t>
      </w:r>
      <w:proofErr w:type="spellEnd"/>
      <w:r w:rsidRPr="00CB402B">
        <w:rPr>
          <w:rFonts w:cs="EB Garamond"/>
          <w:shd w:val="clear" w:color="auto" w:fill="FCFCFC"/>
        </w:rPr>
        <w:t>, 2012).</w:t>
      </w:r>
    </w:p>
    <w:p w14:paraId="6C80BEDA" w14:textId="77777777" w:rsidR="00F40501" w:rsidRPr="00CB402B" w:rsidRDefault="00F40501" w:rsidP="00F40501">
      <w:pPr>
        <w:pStyle w:val="FootnoteText"/>
        <w:rPr>
          <w:rFonts w:cs="EB Garamond"/>
        </w:rPr>
      </w:pPr>
    </w:p>
  </w:footnote>
  <w:footnote w:id="74">
    <w:p w14:paraId="222692AE" w14:textId="2DDF4E5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discussie over het werk van </w:t>
      </w:r>
      <w:proofErr w:type="spellStart"/>
      <w:r w:rsidRPr="00CB402B">
        <w:rPr>
          <w:rFonts w:cs="EB Garamond"/>
        </w:rPr>
        <w:t>Shapin</w:t>
      </w:r>
      <w:proofErr w:type="spellEnd"/>
      <w:r w:rsidRPr="00CB402B">
        <w:rPr>
          <w:rFonts w:cs="EB Garamond"/>
        </w:rPr>
        <w:t xml:space="preserve"> en </w:t>
      </w:r>
      <w:proofErr w:type="spellStart"/>
      <w:r w:rsidRPr="00CB402B">
        <w:rPr>
          <w:rFonts w:cs="EB Garamond"/>
        </w:rPr>
        <w:t>Longino</w:t>
      </w:r>
      <w:proofErr w:type="spellEnd"/>
      <w:r w:rsidRPr="00CB402B">
        <w:rPr>
          <w:rFonts w:cs="EB Garamond"/>
        </w:rPr>
        <w:t xml:space="preserve"> in Miedema, Open </w:t>
      </w:r>
      <w:proofErr w:type="spellStart"/>
      <w:r w:rsidRPr="00CB402B">
        <w:rPr>
          <w:rFonts w:cs="EB Garamond"/>
        </w:rPr>
        <w:t>Science</w:t>
      </w:r>
      <w:proofErr w:type="spellEnd"/>
      <w:r w:rsidRPr="00CB402B">
        <w:rPr>
          <w:rFonts w:cs="EB Garamond"/>
        </w:rPr>
        <w:t>, 15-66.</w:t>
      </w:r>
    </w:p>
  </w:footnote>
  <w:footnote w:id="75">
    <w:p w14:paraId="3CD5DCD3" w14:textId="5D2D471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r w:rsidRPr="00CB402B">
        <w:rPr>
          <w:rFonts w:cs="EB Garamond"/>
        </w:rPr>
        <w:t>MiedemaOpen</w:t>
      </w:r>
      <w:proofErr w:type="spellEnd"/>
      <w:r w:rsidRPr="00CB402B">
        <w:rPr>
          <w:rFonts w:cs="EB Garamond"/>
        </w:rPr>
        <w:t xml:space="preserve"> </w:t>
      </w:r>
      <w:proofErr w:type="spellStart"/>
      <w:r w:rsidRPr="00CB402B">
        <w:rPr>
          <w:rFonts w:cs="EB Garamond"/>
        </w:rPr>
        <w:t>Science</w:t>
      </w:r>
      <w:proofErr w:type="spellEnd"/>
    </w:p>
  </w:footnote>
  <w:footnote w:id="76">
    <w:p w14:paraId="73856CA8" w14:textId="361BFA4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Steven </w:t>
      </w:r>
      <w:proofErr w:type="spellStart"/>
      <w:r w:rsidRPr="00CB402B">
        <w:rPr>
          <w:rFonts w:cs="EB Garamond"/>
        </w:rPr>
        <w:t>Epstein</w:t>
      </w:r>
      <w:proofErr w:type="spellEnd"/>
      <w:r w:rsidRPr="00CB402B">
        <w:rPr>
          <w:rFonts w:cs="EB Garamond"/>
        </w:rPr>
        <w:t xml:space="preserve">, </w:t>
      </w:r>
      <w:proofErr w:type="spellStart"/>
      <w:r w:rsidRPr="00CB402B">
        <w:rPr>
          <w:rFonts w:cs="EB Garamond"/>
          <w:shd w:val="clear" w:color="auto" w:fill="FFFFFF"/>
        </w:rPr>
        <w:t>Inclusion</w:t>
      </w:r>
      <w:proofErr w:type="spellEnd"/>
      <w:r w:rsidRPr="00CB402B">
        <w:rPr>
          <w:rFonts w:cs="EB Garamond"/>
          <w:shd w:val="clear" w:color="auto" w:fill="FFFFFF"/>
        </w:rPr>
        <w:t xml:space="preserve">: The Politics of </w:t>
      </w:r>
      <w:proofErr w:type="spellStart"/>
      <w:r w:rsidRPr="00CB402B">
        <w:rPr>
          <w:rFonts w:cs="EB Garamond"/>
          <w:shd w:val="clear" w:color="auto" w:fill="FFFFFF"/>
        </w:rPr>
        <w:t>Difference</w:t>
      </w:r>
      <w:proofErr w:type="spellEnd"/>
      <w:r w:rsidRPr="00CB402B">
        <w:rPr>
          <w:rFonts w:cs="EB Garamond"/>
          <w:shd w:val="clear" w:color="auto" w:fill="FFFFFF"/>
        </w:rPr>
        <w:t xml:space="preserve"> in </w:t>
      </w:r>
      <w:proofErr w:type="spellStart"/>
      <w:r w:rsidRPr="00CB402B">
        <w:rPr>
          <w:rFonts w:cs="EB Garamond"/>
          <w:shd w:val="clear" w:color="auto" w:fill="FFFFFF"/>
        </w:rPr>
        <w:t>Medical</w:t>
      </w:r>
      <w:proofErr w:type="spellEnd"/>
      <w:r w:rsidRPr="00CB402B">
        <w:rPr>
          <w:rFonts w:cs="EB Garamond"/>
          <w:shd w:val="clear" w:color="auto" w:fill="FFFFFF"/>
        </w:rPr>
        <w:t xml:space="preserve"> Research. (Chicago: University of Chicago Press, 2007)</w:t>
      </w:r>
    </w:p>
  </w:footnote>
  <w:footnote w:id="77">
    <w:p w14:paraId="60A65959" w14:textId="31814E9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Frank Miedema Wetenschap 3.0. Van Academisch naar Post Academisch Onderzoek (Amsterdam: Amsterdam University Press, 2010). Hoofdstuk 9. </w:t>
      </w:r>
    </w:p>
  </w:footnote>
  <w:footnote w:id="78">
    <w:p w14:paraId="68BE8FF5" w14:textId="0264C31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Robert K. </w:t>
      </w:r>
      <w:proofErr w:type="spellStart"/>
      <w:proofErr w:type="gramStart"/>
      <w:r w:rsidRPr="00CB402B">
        <w:rPr>
          <w:rFonts w:cs="EB Garamond"/>
          <w:shd w:val="clear" w:color="auto" w:fill="FCFCFC"/>
        </w:rPr>
        <w:t>Merton</w:t>
      </w:r>
      <w:proofErr w:type="spellEnd"/>
      <w:r w:rsidRPr="00CB402B">
        <w:rPr>
          <w:rFonts w:cs="EB Garamond"/>
          <w:shd w:val="clear" w:color="auto" w:fill="FCFCFC"/>
        </w:rPr>
        <w:t>,  The</w:t>
      </w:r>
      <w:proofErr w:type="gramEnd"/>
      <w:r w:rsidRPr="00CB402B">
        <w:rPr>
          <w:rFonts w:cs="EB Garamond"/>
          <w:shd w:val="clear" w:color="auto" w:fill="FCFCFC"/>
        </w:rPr>
        <w:t xml:space="preserve"> </w:t>
      </w:r>
      <w:proofErr w:type="spellStart"/>
      <w:r w:rsidRPr="00CB402B">
        <w:rPr>
          <w:rFonts w:cs="EB Garamond"/>
          <w:shd w:val="clear" w:color="auto" w:fill="FCFCFC"/>
        </w:rPr>
        <w:t>Sociology</w:t>
      </w:r>
      <w:proofErr w:type="spellEnd"/>
      <w:r w:rsidRPr="00CB402B">
        <w:rPr>
          <w:rFonts w:cs="EB Garamond"/>
          <w:shd w:val="clear" w:color="auto" w:fill="FCFCFC"/>
        </w:rPr>
        <w:t xml:space="preserve"> of </w:t>
      </w:r>
      <w:proofErr w:type="spellStart"/>
      <w:r w:rsidRPr="00CB402B">
        <w:rPr>
          <w:rFonts w:cs="EB Garamond"/>
          <w:shd w:val="clear" w:color="auto" w:fill="FCFCFC"/>
        </w:rPr>
        <w:t>Science</w:t>
      </w:r>
      <w:proofErr w:type="spellEnd"/>
      <w:r w:rsidRPr="00CB402B">
        <w:rPr>
          <w:rFonts w:cs="EB Garamond"/>
          <w:shd w:val="clear" w:color="auto" w:fill="FCFCFC"/>
        </w:rPr>
        <w:t xml:space="preserve">: </w:t>
      </w:r>
      <w:proofErr w:type="spellStart"/>
      <w:r w:rsidRPr="00CB402B">
        <w:rPr>
          <w:rFonts w:cs="EB Garamond"/>
          <w:shd w:val="clear" w:color="auto" w:fill="FCFCFC"/>
        </w:rPr>
        <w:t>Theoretical</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w:t>
      </w:r>
      <w:proofErr w:type="spellStart"/>
      <w:r w:rsidRPr="00CB402B">
        <w:rPr>
          <w:rFonts w:cs="EB Garamond"/>
          <w:shd w:val="clear" w:color="auto" w:fill="FCFCFC"/>
        </w:rPr>
        <w:t>Empirical</w:t>
      </w:r>
      <w:proofErr w:type="spellEnd"/>
      <w:r w:rsidRPr="00CB402B">
        <w:rPr>
          <w:rFonts w:cs="EB Garamond"/>
          <w:shd w:val="clear" w:color="auto" w:fill="FCFCFC"/>
        </w:rPr>
        <w:t xml:space="preserve"> </w:t>
      </w:r>
      <w:proofErr w:type="spellStart"/>
      <w:r w:rsidRPr="00CB402B">
        <w:rPr>
          <w:rFonts w:cs="EB Garamond"/>
          <w:shd w:val="clear" w:color="auto" w:fill="FCFCFC"/>
        </w:rPr>
        <w:t>Investigations</w:t>
      </w:r>
      <w:proofErr w:type="spellEnd"/>
      <w:r w:rsidRPr="00CB402B">
        <w:rPr>
          <w:rFonts w:cs="EB Garamond"/>
          <w:shd w:val="clear" w:color="auto" w:fill="FCFCFC"/>
        </w:rPr>
        <w:t>. (Chicago: University of Chicago Press, 1973).</w:t>
      </w:r>
    </w:p>
  </w:footnote>
  <w:footnote w:id="79">
    <w:p w14:paraId="71A5A808" w14:textId="5BBA30F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Laurens K. </w:t>
      </w:r>
      <w:r w:rsidRPr="00CB402B">
        <w:rPr>
          <w:rFonts w:cs="EB Garamond"/>
          <w:shd w:val="clear" w:color="auto" w:fill="FCFCFC"/>
        </w:rPr>
        <w:t xml:space="preserve">Hessels, Harro van Lente, </w:t>
      </w:r>
      <w:proofErr w:type="spellStart"/>
      <w:r w:rsidRPr="00CB402B">
        <w:rPr>
          <w:rFonts w:cs="EB Garamond"/>
          <w:shd w:val="clear" w:color="auto" w:fill="FCFCFC"/>
        </w:rPr>
        <w:t>and</w:t>
      </w:r>
      <w:proofErr w:type="spellEnd"/>
      <w:r w:rsidRPr="00CB402B">
        <w:rPr>
          <w:rFonts w:cs="EB Garamond"/>
          <w:shd w:val="clear" w:color="auto" w:fill="FCFCFC"/>
        </w:rPr>
        <w:t xml:space="preserve"> Ruud Smits “In Search of </w:t>
      </w:r>
      <w:proofErr w:type="spellStart"/>
      <w:r w:rsidRPr="00CB402B">
        <w:rPr>
          <w:rFonts w:cs="EB Garamond"/>
          <w:shd w:val="clear" w:color="auto" w:fill="FCFCFC"/>
        </w:rPr>
        <w:t>Relevance</w:t>
      </w:r>
      <w:proofErr w:type="spellEnd"/>
      <w:r w:rsidRPr="00CB402B">
        <w:rPr>
          <w:rFonts w:cs="EB Garamond"/>
          <w:shd w:val="clear" w:color="auto" w:fill="FCFCFC"/>
        </w:rPr>
        <w:t xml:space="preserve">: The </w:t>
      </w:r>
      <w:proofErr w:type="spellStart"/>
      <w:r w:rsidRPr="00CB402B">
        <w:rPr>
          <w:rFonts w:cs="EB Garamond"/>
          <w:shd w:val="clear" w:color="auto" w:fill="FCFCFC"/>
        </w:rPr>
        <w:t>Changing</w:t>
      </w:r>
      <w:proofErr w:type="spellEnd"/>
      <w:r w:rsidRPr="00CB402B">
        <w:rPr>
          <w:rFonts w:cs="EB Garamond"/>
          <w:shd w:val="clear" w:color="auto" w:fill="FCFCFC"/>
        </w:rPr>
        <w:t xml:space="preserve"> Contract </w:t>
      </w:r>
      <w:proofErr w:type="spellStart"/>
      <w:r w:rsidRPr="00CB402B">
        <w:rPr>
          <w:rFonts w:cs="EB Garamond"/>
          <w:shd w:val="clear" w:color="auto" w:fill="FCFCFC"/>
        </w:rPr>
        <w:t>between</w:t>
      </w:r>
      <w:proofErr w:type="spellEnd"/>
      <w:r w:rsidRPr="00CB402B">
        <w:rPr>
          <w:rFonts w:cs="EB Garamond"/>
          <w:shd w:val="clear" w:color="auto" w:fill="FCFCFC"/>
        </w:rPr>
        <w:t xml:space="preserve"> </w:t>
      </w:r>
      <w:proofErr w:type="spellStart"/>
      <w:r w:rsidRPr="00CB402B">
        <w:rPr>
          <w:rFonts w:cs="EB Garamond"/>
          <w:shd w:val="clear" w:color="auto" w:fill="FCFCFC"/>
        </w:rPr>
        <w:t>Science</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Society”, </w:t>
      </w:r>
      <w:proofErr w:type="spellStart"/>
      <w:r w:rsidRPr="00CB402B">
        <w:rPr>
          <w:rFonts w:cs="EB Garamond"/>
          <w:shd w:val="clear" w:color="auto" w:fill="FCFCFC"/>
        </w:rPr>
        <w:t>Science</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Public Policy, 36, no. 5 (2009): 387–401. </w:t>
      </w:r>
      <w:hyperlink r:id="rId8" w:tgtFrame="_blank" w:history="1">
        <w:r w:rsidRPr="00CB402B">
          <w:rPr>
            <w:rFonts w:cs="EB Garamond"/>
          </w:rPr>
          <w:t>https://doi.org/10.3152/030234209x442034</w:t>
        </w:r>
      </w:hyperlink>
    </w:p>
  </w:footnote>
  <w:footnote w:id="80">
    <w:p w14:paraId="7B2C28AC" w14:textId="47E506B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David </w:t>
      </w:r>
      <w:proofErr w:type="spellStart"/>
      <w:r w:rsidRPr="00CB402B">
        <w:rPr>
          <w:rFonts w:cs="EB Garamond"/>
          <w:shd w:val="clear" w:color="auto" w:fill="FFFFFF"/>
        </w:rPr>
        <w:t>Moher</w:t>
      </w:r>
      <w:proofErr w:type="spellEnd"/>
      <w:r w:rsidRPr="00CB402B">
        <w:rPr>
          <w:rFonts w:cs="EB Garamond"/>
          <w:shd w:val="clear" w:color="auto" w:fill="FFFFFF"/>
        </w:rPr>
        <w:t xml:space="preserve">, Florian </w:t>
      </w:r>
      <w:proofErr w:type="spellStart"/>
      <w:r w:rsidRPr="00CB402B">
        <w:rPr>
          <w:rFonts w:cs="EB Garamond"/>
          <w:shd w:val="clear" w:color="auto" w:fill="FFFFFF"/>
        </w:rPr>
        <w:t>Naudet</w:t>
      </w:r>
      <w:proofErr w:type="spellEnd"/>
      <w:r w:rsidRPr="00CB402B">
        <w:rPr>
          <w:rFonts w:cs="EB Garamond"/>
          <w:shd w:val="clear" w:color="auto" w:fill="FFFFFF"/>
        </w:rPr>
        <w:t xml:space="preserve">, </w:t>
      </w:r>
      <w:proofErr w:type="spellStart"/>
      <w:r w:rsidRPr="00CB402B">
        <w:rPr>
          <w:rFonts w:cs="EB Garamond"/>
          <w:shd w:val="clear" w:color="auto" w:fill="FFFFFF"/>
        </w:rPr>
        <w:t>Ioana</w:t>
      </w:r>
      <w:proofErr w:type="spellEnd"/>
      <w:r w:rsidRPr="00CB402B">
        <w:rPr>
          <w:rFonts w:cs="EB Garamond"/>
          <w:shd w:val="clear" w:color="auto" w:fill="FFFFFF"/>
        </w:rPr>
        <w:t xml:space="preserve"> A. </w:t>
      </w:r>
      <w:proofErr w:type="spellStart"/>
      <w:r w:rsidRPr="00CB402B">
        <w:rPr>
          <w:rFonts w:cs="EB Garamond"/>
          <w:shd w:val="clear" w:color="auto" w:fill="FFFFFF"/>
        </w:rPr>
        <w:t>Cristea</w:t>
      </w:r>
      <w:proofErr w:type="spellEnd"/>
      <w:r w:rsidRPr="00CB402B">
        <w:rPr>
          <w:rFonts w:cs="EB Garamond"/>
          <w:shd w:val="clear" w:color="auto" w:fill="FFFFFF"/>
        </w:rPr>
        <w:t xml:space="preserve">, Frank Miedema, John P.A. </w:t>
      </w:r>
      <w:proofErr w:type="spellStart"/>
      <w:r w:rsidRPr="00CB402B">
        <w:rPr>
          <w:rFonts w:cs="EB Garamond"/>
          <w:shd w:val="clear" w:color="auto" w:fill="FFFFFF"/>
        </w:rPr>
        <w:t>Ioannidis</w:t>
      </w:r>
      <w:proofErr w:type="spellEnd"/>
      <w:r w:rsidRPr="00CB402B">
        <w:rPr>
          <w:rFonts w:cs="EB Garamond"/>
          <w:shd w:val="clear" w:color="auto" w:fill="FFFFFF"/>
        </w:rPr>
        <w:t xml:space="preserve">, </w:t>
      </w:r>
      <w:proofErr w:type="spellStart"/>
      <w:r w:rsidRPr="00CB402B">
        <w:rPr>
          <w:rFonts w:cs="EB Garamond"/>
          <w:shd w:val="clear" w:color="auto" w:fill="FFFFFF"/>
        </w:rPr>
        <w:t>and</w:t>
      </w:r>
      <w:proofErr w:type="spellEnd"/>
      <w:r w:rsidRPr="00CB402B">
        <w:rPr>
          <w:rFonts w:cs="EB Garamond"/>
          <w:shd w:val="clear" w:color="auto" w:fill="FFFFFF"/>
        </w:rPr>
        <w:t xml:space="preserve"> Steven N. Goodman “</w:t>
      </w:r>
      <w:proofErr w:type="spellStart"/>
      <w:r w:rsidRPr="00CB402B">
        <w:rPr>
          <w:rFonts w:cs="EB Garamond"/>
          <w:shd w:val="clear" w:color="auto" w:fill="FFFFFF"/>
        </w:rPr>
        <w:t>Assessing</w:t>
      </w:r>
      <w:proofErr w:type="spellEnd"/>
      <w:r w:rsidRPr="00CB402B">
        <w:rPr>
          <w:rFonts w:cs="EB Garamond"/>
          <w:shd w:val="clear" w:color="auto" w:fill="FFFFFF"/>
        </w:rPr>
        <w:t xml:space="preserve"> </w:t>
      </w:r>
      <w:proofErr w:type="spellStart"/>
      <w:r w:rsidRPr="00CB402B">
        <w:rPr>
          <w:rFonts w:cs="EB Garamond"/>
          <w:shd w:val="clear" w:color="auto" w:fill="FFFFFF"/>
        </w:rPr>
        <w:t>Scientists</w:t>
      </w:r>
      <w:proofErr w:type="spellEnd"/>
      <w:r w:rsidRPr="00CB402B">
        <w:rPr>
          <w:rFonts w:cs="EB Garamond"/>
          <w:shd w:val="clear" w:color="auto" w:fill="FFFFFF"/>
        </w:rPr>
        <w:t xml:space="preserve"> </w:t>
      </w:r>
      <w:proofErr w:type="spellStart"/>
      <w:r w:rsidRPr="00CB402B">
        <w:rPr>
          <w:rFonts w:cs="EB Garamond"/>
          <w:shd w:val="clear" w:color="auto" w:fill="FFFFFF"/>
        </w:rPr>
        <w:t>for</w:t>
      </w:r>
      <w:proofErr w:type="spellEnd"/>
      <w:r w:rsidRPr="00CB402B">
        <w:rPr>
          <w:rFonts w:cs="EB Garamond"/>
          <w:shd w:val="clear" w:color="auto" w:fill="FFFFFF"/>
        </w:rPr>
        <w:t xml:space="preserve"> </w:t>
      </w:r>
      <w:proofErr w:type="spellStart"/>
      <w:r w:rsidRPr="00CB402B">
        <w:rPr>
          <w:rFonts w:cs="EB Garamond"/>
          <w:shd w:val="clear" w:color="auto" w:fill="FFFFFF"/>
        </w:rPr>
        <w:t>Hiring</w:t>
      </w:r>
      <w:proofErr w:type="spellEnd"/>
      <w:r w:rsidRPr="00CB402B">
        <w:rPr>
          <w:rFonts w:cs="EB Garamond"/>
          <w:shd w:val="clear" w:color="auto" w:fill="FFFFFF"/>
        </w:rPr>
        <w:t xml:space="preserve">, Promotion, </w:t>
      </w:r>
      <w:proofErr w:type="spellStart"/>
      <w:r w:rsidRPr="00CB402B">
        <w:rPr>
          <w:rFonts w:cs="EB Garamond"/>
          <w:shd w:val="clear" w:color="auto" w:fill="FFFFFF"/>
        </w:rPr>
        <w:t>and</w:t>
      </w:r>
      <w:proofErr w:type="spellEnd"/>
      <w:r w:rsidRPr="00CB402B">
        <w:rPr>
          <w:rFonts w:cs="EB Garamond"/>
          <w:shd w:val="clear" w:color="auto" w:fill="FFFFFF"/>
        </w:rPr>
        <w:t xml:space="preserve"> </w:t>
      </w:r>
      <w:proofErr w:type="spellStart"/>
      <w:r w:rsidRPr="00CB402B">
        <w:rPr>
          <w:rFonts w:cs="EB Garamond"/>
          <w:shd w:val="clear" w:color="auto" w:fill="FFFFFF"/>
        </w:rPr>
        <w:t>Tenure</w:t>
      </w:r>
      <w:proofErr w:type="spellEnd"/>
      <w:r w:rsidRPr="00CB402B">
        <w:rPr>
          <w:rFonts w:cs="EB Garamond"/>
          <w:shd w:val="clear" w:color="auto" w:fill="FFFFFF"/>
        </w:rPr>
        <w:t xml:space="preserve">”. PLoS </w:t>
      </w:r>
      <w:proofErr w:type="spellStart"/>
      <w:r w:rsidRPr="00CB402B">
        <w:rPr>
          <w:rFonts w:cs="EB Garamond"/>
          <w:shd w:val="clear" w:color="auto" w:fill="FFFFFF"/>
        </w:rPr>
        <w:t>Biology</w:t>
      </w:r>
      <w:proofErr w:type="spellEnd"/>
      <w:r w:rsidRPr="00CB402B">
        <w:rPr>
          <w:rFonts w:cs="EB Garamond"/>
          <w:shd w:val="clear" w:color="auto" w:fill="FFFFFF"/>
        </w:rPr>
        <w:t xml:space="preserve"> 16, no. 3 (2018): e2004089. </w:t>
      </w:r>
      <w:proofErr w:type="gramStart"/>
      <w:r w:rsidRPr="00CB402B">
        <w:rPr>
          <w:rFonts w:cs="EB Garamond"/>
          <w:shd w:val="clear" w:color="auto" w:fill="FFFFFF"/>
        </w:rPr>
        <w:t>https://doi.org/10.1371/journal.pbio.2004089</w:t>
      </w:r>
      <w:proofErr w:type="gramEnd"/>
    </w:p>
  </w:footnote>
  <w:footnote w:id="81">
    <w:p w14:paraId="682152BB" w14:textId="7EDF5F2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Paul Wouters, “The </w:t>
      </w:r>
      <w:proofErr w:type="spellStart"/>
      <w:r w:rsidRPr="00CB402B">
        <w:rPr>
          <w:rFonts w:cs="EB Garamond"/>
        </w:rPr>
        <w:t>Citation</w:t>
      </w:r>
      <w:proofErr w:type="spellEnd"/>
      <w:r w:rsidRPr="00CB402B">
        <w:rPr>
          <w:rFonts w:cs="EB Garamond"/>
        </w:rPr>
        <w:t xml:space="preserve">: </w:t>
      </w:r>
      <w:proofErr w:type="spellStart"/>
      <w:r w:rsidRPr="00CB402B">
        <w:rPr>
          <w:rFonts w:cs="EB Garamond"/>
        </w:rPr>
        <w:t>From</w:t>
      </w:r>
      <w:proofErr w:type="spellEnd"/>
      <w:r w:rsidRPr="00CB402B">
        <w:rPr>
          <w:rFonts w:cs="EB Garamond"/>
        </w:rPr>
        <w:t xml:space="preserve"> Culture </w:t>
      </w:r>
      <w:proofErr w:type="spellStart"/>
      <w:r w:rsidRPr="00CB402B">
        <w:rPr>
          <w:rFonts w:cs="EB Garamond"/>
        </w:rPr>
        <w:t>to</w:t>
      </w:r>
      <w:proofErr w:type="spellEnd"/>
      <w:r w:rsidRPr="00CB402B">
        <w:rPr>
          <w:rFonts w:cs="EB Garamond"/>
        </w:rPr>
        <w:t xml:space="preserve"> </w:t>
      </w:r>
      <w:proofErr w:type="spellStart"/>
      <w:r w:rsidRPr="00CB402B">
        <w:rPr>
          <w:rFonts w:cs="EB Garamond"/>
        </w:rPr>
        <w:t>Infrastructure</w:t>
      </w:r>
      <w:proofErr w:type="spellEnd"/>
      <w:r w:rsidRPr="00CB402B">
        <w:rPr>
          <w:rFonts w:cs="EB Garamond"/>
        </w:rPr>
        <w:t xml:space="preserve">”, in Beyond </w:t>
      </w:r>
      <w:proofErr w:type="spellStart"/>
      <w:r w:rsidRPr="00CB402B">
        <w:rPr>
          <w:rFonts w:cs="EB Garamond"/>
        </w:rPr>
        <w:t>Bibliometrics</w:t>
      </w:r>
      <w:proofErr w:type="spellEnd"/>
      <w:r w:rsidRPr="00CB402B">
        <w:rPr>
          <w:rFonts w:cs="EB Garamond"/>
        </w:rPr>
        <w:t xml:space="preserve">, </w:t>
      </w:r>
      <w:proofErr w:type="spellStart"/>
      <w:r w:rsidRPr="00CB402B">
        <w:rPr>
          <w:rFonts w:cs="EB Garamond"/>
        </w:rPr>
        <w:t>Harnessing</w:t>
      </w:r>
      <w:proofErr w:type="spellEnd"/>
      <w:r w:rsidRPr="00CB402B">
        <w:rPr>
          <w:rFonts w:cs="EB Garamond"/>
        </w:rPr>
        <w:t xml:space="preserve"> </w:t>
      </w:r>
      <w:proofErr w:type="spellStart"/>
      <w:r w:rsidRPr="00CB402B">
        <w:rPr>
          <w:rFonts w:cs="EB Garamond"/>
        </w:rPr>
        <w:t>Multidimensional</w:t>
      </w:r>
      <w:proofErr w:type="spellEnd"/>
      <w:r w:rsidRPr="00CB402B">
        <w:rPr>
          <w:rFonts w:cs="EB Garamond"/>
        </w:rPr>
        <w:t xml:space="preserve"> Indicators of </w:t>
      </w:r>
      <w:proofErr w:type="spellStart"/>
      <w:r w:rsidRPr="00CB402B">
        <w:rPr>
          <w:rFonts w:cs="EB Garamond"/>
        </w:rPr>
        <w:t>Scholarly</w:t>
      </w:r>
      <w:proofErr w:type="spellEnd"/>
      <w:r w:rsidRPr="00CB402B">
        <w:rPr>
          <w:rFonts w:cs="EB Garamond"/>
        </w:rPr>
        <w:t xml:space="preserve"> Impact, </w:t>
      </w:r>
      <w:proofErr w:type="spellStart"/>
      <w:r w:rsidRPr="00CB402B">
        <w:rPr>
          <w:rFonts w:cs="EB Garamond"/>
        </w:rPr>
        <w:t>eds</w:t>
      </w:r>
      <w:proofErr w:type="spellEnd"/>
      <w:r w:rsidRPr="00CB402B">
        <w:rPr>
          <w:rFonts w:cs="EB Garamond"/>
        </w:rPr>
        <w:t xml:space="preserve">. Blaise </w:t>
      </w:r>
      <w:proofErr w:type="spellStart"/>
      <w:r w:rsidRPr="00CB402B">
        <w:rPr>
          <w:rFonts w:cs="EB Garamond"/>
        </w:rPr>
        <w:t>Cronin</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Cassidy R. </w:t>
      </w:r>
      <w:proofErr w:type="spellStart"/>
      <w:r w:rsidRPr="00CB402B">
        <w:rPr>
          <w:rFonts w:cs="EB Garamond"/>
        </w:rPr>
        <w:t>Sugimoto</w:t>
      </w:r>
      <w:proofErr w:type="spellEnd"/>
      <w:r w:rsidRPr="00CB402B">
        <w:rPr>
          <w:rFonts w:cs="EB Garamond"/>
        </w:rPr>
        <w:t xml:space="preserve">, (Cambridge, MA: MIT Press, 2014), 47-66. </w:t>
      </w:r>
    </w:p>
  </w:footnote>
  <w:footnote w:id="82">
    <w:p w14:paraId="616FC0B3" w14:textId="30005C5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spellStart"/>
      <w:r w:rsidRPr="00CB402B">
        <w:rPr>
          <w:rFonts w:cs="EB Garamond"/>
        </w:rPr>
        <w:t>Science</w:t>
      </w:r>
      <w:proofErr w:type="spellEnd"/>
    </w:p>
  </w:footnote>
  <w:footnote w:id="83">
    <w:p w14:paraId="17407B08" w14:textId="77777777" w:rsidR="00F40501" w:rsidRPr="00CB402B" w:rsidRDefault="00F40501" w:rsidP="00F40501">
      <w:pPr>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FFFFF"/>
        </w:rPr>
        <w:t xml:space="preserve">The </w:t>
      </w:r>
      <w:proofErr w:type="spellStart"/>
      <w:r w:rsidRPr="00CB402B">
        <w:rPr>
          <w:rFonts w:cs="EB Garamond"/>
          <w:shd w:val="clear" w:color="auto" w:fill="FFFFFF"/>
        </w:rPr>
        <w:t>Declaration</w:t>
      </w:r>
      <w:proofErr w:type="spellEnd"/>
      <w:r w:rsidRPr="00CB402B">
        <w:rPr>
          <w:rFonts w:cs="EB Garamond"/>
          <w:shd w:val="clear" w:color="auto" w:fill="FFFFFF"/>
        </w:rPr>
        <w:t xml:space="preserve"> on Research </w:t>
      </w:r>
      <w:r w:rsidRPr="00CB402B">
        <w:rPr>
          <w:rFonts w:cs="EB Garamond"/>
          <w:color w:val="5F6368"/>
          <w:shd w:val="clear" w:color="auto" w:fill="FFFFFF"/>
        </w:rPr>
        <w:t>Assessment</w:t>
      </w:r>
      <w:r w:rsidRPr="00CB402B">
        <w:rPr>
          <w:rFonts w:cs="EB Garamond"/>
          <w:shd w:val="clear" w:color="auto" w:fill="FFFFFF"/>
        </w:rPr>
        <w:t> (</w:t>
      </w:r>
      <w:r w:rsidRPr="00CB402B">
        <w:rPr>
          <w:rFonts w:cs="EB Garamond"/>
          <w:color w:val="5F6368"/>
          <w:shd w:val="clear" w:color="auto" w:fill="FFFFFF"/>
        </w:rPr>
        <w:t>DORA</w:t>
      </w:r>
      <w:r w:rsidRPr="00CB402B">
        <w:rPr>
          <w:rFonts w:cs="EB Garamond"/>
          <w:shd w:val="clear" w:color="auto" w:fill="FFFFFF"/>
        </w:rPr>
        <w:t xml:space="preserve">), </w:t>
      </w:r>
      <w:r w:rsidRPr="00CB402B">
        <w:rPr>
          <w:rFonts w:cs="EB Garamond"/>
        </w:rPr>
        <w:t>https://sfdora.org/</w:t>
      </w:r>
    </w:p>
  </w:footnote>
  <w:footnote w:id="84">
    <w:p w14:paraId="1FBC99E1"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9" w:history="1">
        <w:r w:rsidRPr="00CB402B">
          <w:rPr>
            <w:rFonts w:cs="EB Garamond"/>
          </w:rPr>
          <w:t>https://scienceintransition.nl/over-science-in-transition/position-paper</w:t>
        </w:r>
      </w:hyperlink>
      <w:r w:rsidRPr="00CB402B">
        <w:rPr>
          <w:rFonts w:cs="EB Garamond"/>
        </w:rPr>
        <w:t xml:space="preserve">; </w:t>
      </w:r>
    </w:p>
  </w:footnote>
  <w:footnote w:id="85">
    <w:p w14:paraId="21681A8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10" w:history="1">
        <w:r w:rsidRPr="00CB402B">
          <w:rPr>
            <w:rFonts w:cs="EB Garamond"/>
          </w:rPr>
          <w:t>https://responsiblemetrics.org/the-metric-tide/</w:t>
        </w:r>
      </w:hyperlink>
    </w:p>
  </w:footnote>
  <w:footnote w:id="86">
    <w:p w14:paraId="31CE024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file:///Users/fmiedema/Downloads/Onderzoek_waarvan_je_beter_wordt%20(3).pdf</w:t>
      </w:r>
      <w:proofErr w:type="gramEnd"/>
    </w:p>
  </w:footnote>
  <w:footnote w:id="87">
    <w:p w14:paraId="473982AE" w14:textId="77777777" w:rsidR="00F40501" w:rsidRPr="00CB402B" w:rsidRDefault="00F40501" w:rsidP="00F40501">
      <w:pPr>
        <w:pStyle w:val="FootnoteText"/>
        <w:rPr>
          <w:rStyle w:val="FootnoteTextChar"/>
          <w:rFonts w:ascii="EB Garamond" w:hAnsi="EB Garamond" w:cs="EB Garamond"/>
        </w:rPr>
      </w:pPr>
      <w:r w:rsidRPr="00CB402B">
        <w:rPr>
          <w:rStyle w:val="FootnoteReference"/>
          <w:rFonts w:cs="EB Garamond"/>
        </w:rPr>
        <w:footnoteRef/>
      </w:r>
      <w:r w:rsidRPr="00CB402B">
        <w:rPr>
          <w:rStyle w:val="FootnoteTextChar"/>
          <w:rFonts w:ascii="EB Garamond" w:hAnsi="EB Garamond" w:cs="EB Garamond"/>
        </w:rPr>
        <w:t xml:space="preserve"> </w:t>
      </w:r>
      <w:hyperlink r:id="rId11" w:history="1">
        <w:r w:rsidRPr="00CB402B">
          <w:rPr>
            <w:rFonts w:cs="EB Garamond"/>
          </w:rPr>
          <w:t>https://www.universiteitenvannederland.nl/files/documenten/Domeinen/Onderzoek/Position%20paper%20Ruimte%20voor%20ieders%20talent.pdf</w:t>
        </w:r>
      </w:hyperlink>
    </w:p>
    <w:p w14:paraId="04572BD9" w14:textId="77777777" w:rsidR="00F40501" w:rsidRPr="00CB402B" w:rsidRDefault="00F40501" w:rsidP="00F40501">
      <w:pPr>
        <w:pStyle w:val="FootnoteText"/>
        <w:rPr>
          <w:rFonts w:cs="EB Garamond"/>
        </w:rPr>
      </w:pPr>
    </w:p>
  </w:footnote>
  <w:footnote w:id="88">
    <w:p w14:paraId="1F39E71F" w14:textId="2CD53C1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r w:rsidRPr="00CB402B">
        <w:rPr>
          <w:rFonts w:cs="EB Garamond"/>
          <w:shd w:val="clear" w:color="auto" w:fill="FFFFFF"/>
        </w:rPr>
        <w:t>Katharine</w:t>
      </w:r>
      <w:proofErr w:type="spellEnd"/>
      <w:r w:rsidRPr="00CB402B">
        <w:rPr>
          <w:rFonts w:cs="EB Garamond"/>
          <w:shd w:val="clear" w:color="auto" w:fill="FFFFFF"/>
        </w:rPr>
        <w:t xml:space="preserve"> Barker, “The UK Research Assessment </w:t>
      </w:r>
      <w:proofErr w:type="spellStart"/>
      <w:r w:rsidRPr="00CB402B">
        <w:rPr>
          <w:rFonts w:cs="EB Garamond"/>
          <w:shd w:val="clear" w:color="auto" w:fill="FFFFFF"/>
        </w:rPr>
        <w:t>Exercise</w:t>
      </w:r>
      <w:proofErr w:type="spellEnd"/>
      <w:r w:rsidRPr="00CB402B">
        <w:rPr>
          <w:rFonts w:cs="EB Garamond"/>
          <w:shd w:val="clear" w:color="auto" w:fill="FFFFFF"/>
        </w:rPr>
        <w:t xml:space="preserve">: The </w:t>
      </w:r>
      <w:proofErr w:type="spellStart"/>
      <w:r w:rsidRPr="00CB402B">
        <w:rPr>
          <w:rFonts w:cs="EB Garamond"/>
          <w:shd w:val="clear" w:color="auto" w:fill="FFFFFF"/>
        </w:rPr>
        <w:t>Evolution</w:t>
      </w:r>
      <w:proofErr w:type="spellEnd"/>
      <w:r w:rsidRPr="00CB402B">
        <w:rPr>
          <w:rFonts w:cs="EB Garamond"/>
          <w:shd w:val="clear" w:color="auto" w:fill="FFFFFF"/>
        </w:rPr>
        <w:t xml:space="preserve"> of a National Research Evaluation System”, </w:t>
      </w:r>
      <w:r w:rsidRPr="00CB402B">
        <w:rPr>
          <w:rFonts w:cs="EB Garamond"/>
        </w:rPr>
        <w:t>Research Evaluation</w:t>
      </w:r>
      <w:proofErr w:type="gramStart"/>
      <w:r w:rsidRPr="00CB402B">
        <w:rPr>
          <w:rFonts w:cs="EB Garamond"/>
          <w:shd w:val="clear" w:color="auto" w:fill="FFFFFF"/>
        </w:rPr>
        <w:t>16,  no.</w:t>
      </w:r>
      <w:proofErr w:type="gramEnd"/>
      <w:r w:rsidRPr="00CB402B">
        <w:rPr>
          <w:rFonts w:cs="EB Garamond"/>
          <w:shd w:val="clear" w:color="auto" w:fill="FFFFFF"/>
        </w:rPr>
        <w:t xml:space="preserve"> 1, (2007), 3-12, </w:t>
      </w:r>
      <w:hyperlink r:id="rId12" w:history="1">
        <w:r w:rsidRPr="00CB402B">
          <w:rPr>
            <w:rFonts w:cs="EB Garamond"/>
          </w:rPr>
          <w:t>https://doi.org/10.3152/095820207X190674</w:t>
        </w:r>
      </w:hyperlink>
      <w:r w:rsidRPr="00CB402B">
        <w:rPr>
          <w:rFonts w:cs="EB Garamond"/>
        </w:rPr>
        <w:t>; https://www.ref.ac.uk/about/what-is-the-ref/</w:t>
      </w:r>
    </w:p>
  </w:footnote>
  <w:footnote w:id="89">
    <w:p w14:paraId="0B64481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https://www.universiteitenvannederland.nl/files/documenten/Domeinen/Onderzoek/SEP_2021-2027.pdf</w:t>
      </w:r>
      <w:proofErr w:type="gramEnd"/>
    </w:p>
  </w:footnote>
  <w:footnote w:id="90">
    <w:p w14:paraId="212E33D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associatie van publieke organisaties die onderzoek financiering of uitvoeren: https://www.scienceeurope.org/</w:t>
      </w:r>
    </w:p>
  </w:footnote>
  <w:footnote w:id="91">
    <w:p w14:paraId="048742E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https://research-and-innovation.ec.europa.eu/news/all-research-and-innovation-news/reforming-research-assessment-agreement-now-final-2022-07-20_en</w:t>
      </w:r>
      <w:proofErr w:type="gramEnd"/>
    </w:p>
  </w:footnote>
  <w:footnote w:id="92">
    <w:p w14:paraId="541F620D" w14:textId="77777777" w:rsidR="00F40501" w:rsidRPr="00CB402B" w:rsidRDefault="00F40501" w:rsidP="00F40501">
      <w:pPr>
        <w:pStyle w:val="FootnoteText"/>
        <w:rPr>
          <w:rFonts w:cs="EB Garamond"/>
        </w:rPr>
      </w:pPr>
      <w:r w:rsidRPr="00CB402B">
        <w:rPr>
          <w:rStyle w:val="FootnoteReference"/>
          <w:rFonts w:cs="EB Garamond"/>
        </w:rPr>
        <w:footnoteRef/>
      </w:r>
      <w:hyperlink w:history="1">
        <w:r w:rsidRPr="00CB402B">
          <w:rPr>
            <w:rFonts w:cs="EB Garamond"/>
          </w:rPr>
          <w:t>https://coara.eu/</w:t>
        </w:r>
      </w:hyperlink>
      <w:r w:rsidRPr="00CB402B">
        <w:rPr>
          <w:rFonts w:cs="EB Garamond"/>
        </w:rPr>
        <w:t xml:space="preserve"> </w:t>
      </w:r>
    </w:p>
    <w:p w14:paraId="53017266" w14:textId="77777777" w:rsidR="00F40501" w:rsidRPr="00CB402B" w:rsidRDefault="00F40501" w:rsidP="00F40501">
      <w:pPr>
        <w:pStyle w:val="FootnoteText"/>
        <w:rPr>
          <w:rFonts w:cs="EB Garamond"/>
        </w:rPr>
      </w:pPr>
      <w:proofErr w:type="gramStart"/>
      <w:r w:rsidRPr="00CB402B">
        <w:rPr>
          <w:rFonts w:cs="EB Garamond"/>
        </w:rPr>
        <w:t>https://www.universiteitenvannederland.nl/en_GB/nieuws-detail.html/nieuwsbericht/874-p-nederlandse-kennisinstellingen-tekenen-europees-akkoord-evaluatie-van-wetenschappelijk-onderzoek-p</w:t>
      </w:r>
      <w:proofErr w:type="gramEnd"/>
    </w:p>
  </w:footnote>
  <w:footnote w:id="93">
    <w:p w14:paraId="798E9F8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https://www.scienceguide.nl/2021/07/nieuwe-erkennen-en-waarderen-schaadt-nederlandse-wetenschap/</w:t>
      </w:r>
      <w:proofErr w:type="gramEnd"/>
    </w:p>
  </w:footnote>
  <w:footnote w:id="94">
    <w:p w14:paraId="6F8BBEA9" w14:textId="2DD7C51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Donald E. </w:t>
      </w:r>
      <w:proofErr w:type="spellStart"/>
      <w:proofErr w:type="gramStart"/>
      <w:r w:rsidRPr="00CB402B">
        <w:rPr>
          <w:rFonts w:cs="EB Garamond"/>
          <w:shd w:val="clear" w:color="auto" w:fill="FCFCFC"/>
        </w:rPr>
        <w:t>Stokes</w:t>
      </w:r>
      <w:proofErr w:type="spellEnd"/>
      <w:r w:rsidRPr="00CB402B">
        <w:rPr>
          <w:rFonts w:cs="EB Garamond"/>
          <w:shd w:val="clear" w:color="auto" w:fill="FCFCFC"/>
        </w:rPr>
        <w:t>,   </w:t>
      </w:r>
      <w:proofErr w:type="spellStart"/>
      <w:proofErr w:type="gramEnd"/>
      <w:r w:rsidRPr="00CB402B">
        <w:rPr>
          <w:rFonts w:cs="EB Garamond"/>
          <w:shd w:val="clear" w:color="auto" w:fill="FCFCFC"/>
        </w:rPr>
        <w:t>Pasteur’s</w:t>
      </w:r>
      <w:proofErr w:type="spellEnd"/>
      <w:r w:rsidRPr="00CB402B">
        <w:rPr>
          <w:rFonts w:cs="EB Garamond"/>
          <w:shd w:val="clear" w:color="auto" w:fill="FCFCFC"/>
        </w:rPr>
        <w:t xml:space="preserve"> </w:t>
      </w:r>
      <w:proofErr w:type="spellStart"/>
      <w:r w:rsidRPr="00CB402B">
        <w:rPr>
          <w:rFonts w:cs="EB Garamond"/>
          <w:shd w:val="clear" w:color="auto" w:fill="FCFCFC"/>
        </w:rPr>
        <w:t>Quadrant</w:t>
      </w:r>
      <w:proofErr w:type="spellEnd"/>
      <w:r w:rsidRPr="00CB402B">
        <w:rPr>
          <w:rFonts w:cs="EB Garamond"/>
          <w:shd w:val="clear" w:color="auto" w:fill="FCFCFC"/>
        </w:rPr>
        <w:t xml:space="preserve">: Basic </w:t>
      </w:r>
      <w:proofErr w:type="spellStart"/>
      <w:r w:rsidRPr="00CB402B">
        <w:rPr>
          <w:rFonts w:cs="EB Garamond"/>
          <w:shd w:val="clear" w:color="auto" w:fill="FCFCFC"/>
        </w:rPr>
        <w:t>Science</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w:t>
      </w:r>
      <w:proofErr w:type="spellStart"/>
      <w:r w:rsidRPr="00CB402B">
        <w:rPr>
          <w:rFonts w:cs="EB Garamond"/>
          <w:shd w:val="clear" w:color="auto" w:fill="FCFCFC"/>
        </w:rPr>
        <w:t>Technological</w:t>
      </w:r>
      <w:proofErr w:type="spellEnd"/>
      <w:r w:rsidRPr="00CB402B">
        <w:rPr>
          <w:rFonts w:cs="EB Garamond"/>
          <w:shd w:val="clear" w:color="auto" w:fill="FCFCFC"/>
        </w:rPr>
        <w:t xml:space="preserve"> </w:t>
      </w:r>
      <w:proofErr w:type="spellStart"/>
      <w:r w:rsidRPr="00CB402B">
        <w:rPr>
          <w:rFonts w:cs="EB Garamond"/>
          <w:shd w:val="clear" w:color="auto" w:fill="FCFCFC"/>
        </w:rPr>
        <w:t>Innovation</w:t>
      </w:r>
      <w:proofErr w:type="spellEnd"/>
      <w:r w:rsidRPr="00CB402B">
        <w:rPr>
          <w:rFonts w:cs="EB Garamond"/>
          <w:shd w:val="clear" w:color="auto" w:fill="FCFCFC"/>
        </w:rPr>
        <w:t xml:space="preserve">. (Washington D.C; </w:t>
      </w:r>
      <w:proofErr w:type="spellStart"/>
      <w:r w:rsidRPr="00CB402B">
        <w:rPr>
          <w:rFonts w:cs="EB Garamond"/>
          <w:shd w:val="clear" w:color="auto" w:fill="FCFCFC"/>
        </w:rPr>
        <w:t>Brookings</w:t>
      </w:r>
      <w:proofErr w:type="spellEnd"/>
      <w:r w:rsidRPr="00CB402B">
        <w:rPr>
          <w:rFonts w:cs="EB Garamond"/>
          <w:shd w:val="clear" w:color="auto" w:fill="FCFCFC"/>
        </w:rPr>
        <w:t xml:space="preserve"> </w:t>
      </w:r>
      <w:proofErr w:type="spellStart"/>
      <w:r w:rsidRPr="00CB402B">
        <w:rPr>
          <w:rFonts w:cs="EB Garamond"/>
          <w:shd w:val="clear" w:color="auto" w:fill="FCFCFC"/>
        </w:rPr>
        <w:t>Institution</w:t>
      </w:r>
      <w:proofErr w:type="spellEnd"/>
      <w:r w:rsidRPr="00CB402B">
        <w:rPr>
          <w:rFonts w:cs="EB Garamond"/>
          <w:shd w:val="clear" w:color="auto" w:fill="FCFCFC"/>
        </w:rPr>
        <w:t xml:space="preserve"> Press, 1997).</w:t>
      </w:r>
    </w:p>
  </w:footnote>
  <w:footnote w:id="95">
    <w:p w14:paraId="5F1E3C86" w14:textId="77777777" w:rsidR="00F40501" w:rsidRPr="00CB402B" w:rsidRDefault="00F40501" w:rsidP="00F40501">
      <w:pPr>
        <w:pStyle w:val="FootnoteText"/>
        <w:rPr>
          <w:rFonts w:cs="EB Garamond"/>
        </w:rPr>
      </w:pPr>
      <w:r w:rsidRPr="00CB402B">
        <w:rPr>
          <w:rStyle w:val="FootnoteReference"/>
          <w:rFonts w:cs="EB Garamond"/>
        </w:rPr>
        <w:footnoteRef/>
      </w:r>
      <w:proofErr w:type="gramStart"/>
      <w:r w:rsidRPr="00CB402B">
        <w:rPr>
          <w:rFonts w:cs="EB Garamond"/>
        </w:rPr>
        <w:t>https://ec.europa.eu/research-and-innovation/en/statistics/policy-support-facility/mle-open-science-altmetrics-and-rewards</w:t>
      </w:r>
      <w:proofErr w:type="gramEnd"/>
    </w:p>
  </w:footnote>
  <w:footnote w:id="96">
    <w:p w14:paraId="2604C682"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13" w:history="1">
        <w:r w:rsidRPr="00CB402B">
          <w:rPr>
            <w:rFonts w:cs="EB Garamond"/>
          </w:rPr>
          <w:t>https://audiovisual.ec.europa.eu/en/video/I-216463?lg=EN</w:t>
        </w:r>
      </w:hyperlink>
      <w:r w:rsidRPr="00CB402B">
        <w:rPr>
          <w:rFonts w:cs="EB Garamond"/>
        </w:rPr>
        <w:t xml:space="preserve"> </w:t>
      </w:r>
    </w:p>
  </w:footnote>
  <w:footnote w:id="97">
    <w:p w14:paraId="20403D4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https://www.charm-eu.eu/</w:t>
      </w:r>
      <w:proofErr w:type="gramEnd"/>
    </w:p>
  </w:footnote>
  <w:footnote w:id="98">
    <w:p w14:paraId="5B7C5EC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https://www.unesco.org/en/natural-sciences/open-science</w:t>
      </w:r>
      <w:proofErr w:type="gramEnd"/>
    </w:p>
  </w:footnote>
  <w:footnote w:id="99">
    <w:p w14:paraId="4D4DE8A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Daarbij gaat het om de integratie van wetenschappelijke en praktijkinzichten met als het vinden van oplossingen voor complexe praktijkvraagstukken.</w:t>
      </w:r>
    </w:p>
  </w:footnote>
  <w:footnote w:id="100">
    <w:p w14:paraId="40E2B352" w14:textId="56F1927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Lee S. </w:t>
      </w:r>
      <w:proofErr w:type="spellStart"/>
      <w:proofErr w:type="gramStart"/>
      <w:r w:rsidRPr="00CB402B">
        <w:rPr>
          <w:rFonts w:cs="EB Garamond"/>
          <w:shd w:val="clear" w:color="auto" w:fill="FFFFFF"/>
        </w:rPr>
        <w:t>Shulman</w:t>
      </w:r>
      <w:proofErr w:type="spellEnd"/>
      <w:r w:rsidRPr="00CB402B">
        <w:rPr>
          <w:rFonts w:cs="EB Garamond"/>
          <w:shd w:val="clear" w:color="auto" w:fill="FFFFFF"/>
        </w:rPr>
        <w:t>,  “</w:t>
      </w:r>
      <w:proofErr w:type="spellStart"/>
      <w:proofErr w:type="gramEnd"/>
      <w:r w:rsidRPr="00CB402B">
        <w:rPr>
          <w:rFonts w:cs="EB Garamond"/>
          <w:shd w:val="clear" w:color="auto" w:fill="FFFFFF"/>
        </w:rPr>
        <w:t>Those</w:t>
      </w:r>
      <w:proofErr w:type="spellEnd"/>
      <w:r w:rsidRPr="00CB402B">
        <w:rPr>
          <w:rFonts w:cs="EB Garamond"/>
          <w:shd w:val="clear" w:color="auto" w:fill="FFFFFF"/>
        </w:rPr>
        <w:t xml:space="preserve"> </w:t>
      </w:r>
      <w:proofErr w:type="spellStart"/>
      <w:r w:rsidRPr="00CB402B">
        <w:rPr>
          <w:rFonts w:cs="EB Garamond"/>
          <w:shd w:val="clear" w:color="auto" w:fill="FFFFFF"/>
        </w:rPr>
        <w:t>Who</w:t>
      </w:r>
      <w:proofErr w:type="spellEnd"/>
      <w:r w:rsidRPr="00CB402B">
        <w:rPr>
          <w:rFonts w:cs="EB Garamond"/>
          <w:shd w:val="clear" w:color="auto" w:fill="FFFFFF"/>
        </w:rPr>
        <w:t xml:space="preserve"> Understand: Knowledge </w:t>
      </w:r>
      <w:proofErr w:type="spellStart"/>
      <w:r w:rsidRPr="00CB402B">
        <w:rPr>
          <w:rFonts w:cs="EB Garamond"/>
          <w:shd w:val="clear" w:color="auto" w:fill="FFFFFF"/>
        </w:rPr>
        <w:t>Growth</w:t>
      </w:r>
      <w:proofErr w:type="spellEnd"/>
      <w:r w:rsidRPr="00CB402B">
        <w:rPr>
          <w:rFonts w:cs="EB Garamond"/>
          <w:shd w:val="clear" w:color="auto" w:fill="FFFFFF"/>
        </w:rPr>
        <w:t xml:space="preserve"> in Teaching”, </w:t>
      </w:r>
      <w:proofErr w:type="spellStart"/>
      <w:r w:rsidRPr="00CB402B">
        <w:rPr>
          <w:rFonts w:cs="EB Garamond"/>
        </w:rPr>
        <w:t>Educational</w:t>
      </w:r>
      <w:proofErr w:type="spellEnd"/>
      <w:r w:rsidRPr="00CB402B">
        <w:rPr>
          <w:rFonts w:cs="EB Garamond"/>
        </w:rPr>
        <w:t xml:space="preserve"> Researcher 15, no. 2, (1986):</w:t>
      </w:r>
      <w:r w:rsidRPr="00CB402B">
        <w:rPr>
          <w:rFonts w:cs="EB Garamond"/>
          <w:shd w:val="clear" w:color="auto" w:fill="FFFFFF"/>
        </w:rPr>
        <w:t> 4-14.</w:t>
      </w:r>
    </w:p>
  </w:footnote>
  <w:footnote w:id="101">
    <w:p w14:paraId="54061F2A" w14:textId="143D9EF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Lee S. </w:t>
      </w:r>
      <w:proofErr w:type="spellStart"/>
      <w:proofErr w:type="gramStart"/>
      <w:r w:rsidRPr="00CB402B">
        <w:rPr>
          <w:rFonts w:cs="EB Garamond"/>
          <w:shd w:val="clear" w:color="auto" w:fill="FFFFFF"/>
        </w:rPr>
        <w:t>Shulman</w:t>
      </w:r>
      <w:proofErr w:type="spellEnd"/>
      <w:r w:rsidRPr="00CB402B">
        <w:rPr>
          <w:rFonts w:cs="EB Garamond"/>
          <w:shd w:val="clear" w:color="auto" w:fill="FFFFFF"/>
        </w:rPr>
        <w:t>,  “</w:t>
      </w:r>
      <w:proofErr w:type="gramEnd"/>
      <w:r w:rsidRPr="00CB402B">
        <w:rPr>
          <w:rFonts w:cs="EB Garamond"/>
          <w:shd w:val="clear" w:color="auto" w:fill="FFFFFF"/>
        </w:rPr>
        <w:t xml:space="preserve">Knowledge </w:t>
      </w:r>
      <w:proofErr w:type="spellStart"/>
      <w:r w:rsidRPr="00CB402B">
        <w:rPr>
          <w:rFonts w:cs="EB Garamond"/>
          <w:shd w:val="clear" w:color="auto" w:fill="FFFFFF"/>
        </w:rPr>
        <w:t>and</w:t>
      </w:r>
      <w:proofErr w:type="spellEnd"/>
      <w:r w:rsidRPr="00CB402B">
        <w:rPr>
          <w:rFonts w:cs="EB Garamond"/>
          <w:shd w:val="clear" w:color="auto" w:fill="FFFFFF"/>
        </w:rPr>
        <w:t xml:space="preserve"> Teaching: Foundations of </w:t>
      </w:r>
      <w:proofErr w:type="spellStart"/>
      <w:r w:rsidRPr="00CB402B">
        <w:rPr>
          <w:rFonts w:cs="EB Garamond"/>
          <w:shd w:val="clear" w:color="auto" w:fill="FFFFFF"/>
        </w:rPr>
        <w:t>the</w:t>
      </w:r>
      <w:proofErr w:type="spellEnd"/>
      <w:r w:rsidRPr="00CB402B">
        <w:rPr>
          <w:rFonts w:cs="EB Garamond"/>
          <w:shd w:val="clear" w:color="auto" w:fill="FFFFFF"/>
        </w:rPr>
        <w:t xml:space="preserve"> New Reform”, </w:t>
      </w:r>
      <w:r w:rsidRPr="00CB402B">
        <w:rPr>
          <w:rFonts w:cs="EB Garamond"/>
        </w:rPr>
        <w:t xml:space="preserve">Harvard </w:t>
      </w:r>
      <w:proofErr w:type="spellStart"/>
      <w:r w:rsidRPr="00CB402B">
        <w:rPr>
          <w:rFonts w:cs="EB Garamond"/>
        </w:rPr>
        <w:t>Educational</w:t>
      </w:r>
      <w:proofErr w:type="spellEnd"/>
      <w:r w:rsidRPr="00CB402B">
        <w:rPr>
          <w:rFonts w:cs="EB Garamond"/>
        </w:rPr>
        <w:t xml:space="preserve"> Review 57, no. 1 (1987)</w:t>
      </w:r>
      <w:r w:rsidRPr="00CB402B">
        <w:rPr>
          <w:rFonts w:cs="EB Garamond"/>
          <w:shd w:val="clear" w:color="auto" w:fill="FFFFFF"/>
        </w:rPr>
        <w:t>: 1-22.</w:t>
      </w:r>
    </w:p>
  </w:footnote>
  <w:footnote w:id="102">
    <w:p w14:paraId="672E9903" w14:textId="0981781F" w:rsidR="00F40501" w:rsidRPr="00CB402B" w:rsidRDefault="00F40501" w:rsidP="00F40501">
      <w:pPr>
        <w:pStyle w:val="FootnoteText"/>
        <w:rPr>
          <w:rFonts w:cs="EB Garamond"/>
          <w:shd w:val="clear" w:color="auto" w:fill="FFFFFF"/>
        </w:rPr>
      </w:pPr>
      <w:r w:rsidRPr="00CB402B">
        <w:rPr>
          <w:rStyle w:val="FootnoteReference"/>
          <w:rFonts w:cs="EB Garamond"/>
          <w:sz w:val="18"/>
          <w:szCs w:val="18"/>
        </w:rPr>
        <w:footnoteRef/>
      </w:r>
      <w:r w:rsidRPr="00CB402B">
        <w:rPr>
          <w:rFonts w:cs="EB Garamond"/>
        </w:rPr>
        <w:t xml:space="preserve"> Ernest L. </w:t>
      </w:r>
      <w:proofErr w:type="spellStart"/>
      <w:r w:rsidRPr="00CB402B">
        <w:rPr>
          <w:rFonts w:cs="EB Garamond"/>
          <w:shd w:val="clear" w:color="auto" w:fill="FFFFFF"/>
        </w:rPr>
        <w:t>Boyer</w:t>
      </w:r>
      <w:proofErr w:type="spellEnd"/>
      <w:r w:rsidRPr="00CB402B">
        <w:rPr>
          <w:rFonts w:cs="EB Garamond"/>
          <w:shd w:val="clear" w:color="auto" w:fill="FFFFFF"/>
        </w:rPr>
        <w:t xml:space="preserve">, </w:t>
      </w:r>
      <w:proofErr w:type="spellStart"/>
      <w:r w:rsidRPr="00CB402B">
        <w:rPr>
          <w:rFonts w:cs="EB Garamond"/>
          <w:shd w:val="clear" w:color="auto" w:fill="FFFFFF"/>
        </w:rPr>
        <w:t>Scholarship</w:t>
      </w:r>
      <w:proofErr w:type="spellEnd"/>
      <w:r w:rsidRPr="00CB402B">
        <w:rPr>
          <w:rFonts w:cs="EB Garamond"/>
          <w:shd w:val="clear" w:color="auto" w:fill="FFFFFF"/>
        </w:rPr>
        <w:t xml:space="preserve"> </w:t>
      </w:r>
      <w:proofErr w:type="spellStart"/>
      <w:r w:rsidRPr="00CB402B">
        <w:rPr>
          <w:rFonts w:cs="EB Garamond"/>
          <w:shd w:val="clear" w:color="auto" w:fill="FFFFFF"/>
        </w:rPr>
        <w:t>Reconsidered</w:t>
      </w:r>
      <w:proofErr w:type="spellEnd"/>
      <w:r w:rsidRPr="00CB402B">
        <w:rPr>
          <w:rFonts w:cs="EB Garamond"/>
          <w:shd w:val="clear" w:color="auto" w:fill="FFFFFF"/>
        </w:rPr>
        <w:t xml:space="preserve">: </w:t>
      </w:r>
      <w:proofErr w:type="spellStart"/>
      <w:r w:rsidRPr="00CB402B">
        <w:rPr>
          <w:rFonts w:cs="EB Garamond"/>
          <w:shd w:val="clear" w:color="auto" w:fill="FFFFFF"/>
        </w:rPr>
        <w:t>Priorities</w:t>
      </w:r>
      <w:proofErr w:type="spellEnd"/>
      <w:r w:rsidRPr="00CB402B">
        <w:rPr>
          <w:rFonts w:cs="EB Garamond"/>
          <w:shd w:val="clear" w:color="auto" w:fill="FFFFFF"/>
        </w:rPr>
        <w:t xml:space="preserve"> of </w:t>
      </w:r>
      <w:proofErr w:type="spellStart"/>
      <w:r w:rsidRPr="00CB402B">
        <w:rPr>
          <w:rFonts w:cs="EB Garamond"/>
          <w:shd w:val="clear" w:color="auto" w:fill="FFFFFF"/>
        </w:rPr>
        <w:t>the</w:t>
      </w:r>
      <w:proofErr w:type="spellEnd"/>
      <w:r w:rsidRPr="00CB402B">
        <w:rPr>
          <w:rFonts w:cs="EB Garamond"/>
          <w:shd w:val="clear" w:color="auto" w:fill="FFFFFF"/>
        </w:rPr>
        <w:t xml:space="preserve"> </w:t>
      </w:r>
      <w:proofErr w:type="spellStart"/>
      <w:r w:rsidRPr="00CB402B">
        <w:rPr>
          <w:rFonts w:cs="EB Garamond"/>
          <w:shd w:val="clear" w:color="auto" w:fill="FFFFFF"/>
        </w:rPr>
        <w:t>Professoriate</w:t>
      </w:r>
      <w:proofErr w:type="spellEnd"/>
      <w:r w:rsidRPr="00CB402B">
        <w:rPr>
          <w:rFonts w:cs="EB Garamond"/>
          <w:shd w:val="clear" w:color="auto" w:fill="FFFFFF"/>
        </w:rPr>
        <w:t xml:space="preserve">. (Princeton, N.J: </w:t>
      </w:r>
      <w:proofErr w:type="spellStart"/>
      <w:r w:rsidRPr="00CB402B">
        <w:rPr>
          <w:rFonts w:cs="EB Garamond"/>
          <w:shd w:val="clear" w:color="auto" w:fill="FFFFFF"/>
        </w:rPr>
        <w:t>Carnegie</w:t>
      </w:r>
      <w:proofErr w:type="spellEnd"/>
      <w:r w:rsidRPr="00CB402B">
        <w:rPr>
          <w:rFonts w:cs="EB Garamond"/>
          <w:shd w:val="clear" w:color="auto" w:fill="FFFFFF"/>
        </w:rPr>
        <w:t xml:space="preserve"> Foundation </w:t>
      </w:r>
      <w:proofErr w:type="spellStart"/>
      <w:r w:rsidRPr="00CB402B">
        <w:rPr>
          <w:rFonts w:cs="EB Garamond"/>
          <w:shd w:val="clear" w:color="auto" w:fill="FFFFFF"/>
        </w:rPr>
        <w:t>for</w:t>
      </w:r>
      <w:proofErr w:type="spellEnd"/>
      <w:r w:rsidRPr="00CB402B">
        <w:rPr>
          <w:rFonts w:cs="EB Garamond"/>
          <w:shd w:val="clear" w:color="auto" w:fill="FFFFFF"/>
        </w:rPr>
        <w:t xml:space="preserve"> </w:t>
      </w:r>
      <w:proofErr w:type="spellStart"/>
      <w:r w:rsidRPr="00CB402B">
        <w:rPr>
          <w:rFonts w:cs="EB Garamond"/>
          <w:shd w:val="clear" w:color="auto" w:fill="FFFFFF"/>
        </w:rPr>
        <w:t>the</w:t>
      </w:r>
      <w:proofErr w:type="spellEnd"/>
      <w:r w:rsidRPr="00CB402B">
        <w:rPr>
          <w:rFonts w:cs="EB Garamond"/>
          <w:shd w:val="clear" w:color="auto" w:fill="FFFFFF"/>
        </w:rPr>
        <w:t xml:space="preserve"> </w:t>
      </w:r>
      <w:proofErr w:type="spellStart"/>
      <w:r w:rsidRPr="00CB402B">
        <w:rPr>
          <w:rFonts w:cs="EB Garamond"/>
          <w:shd w:val="clear" w:color="auto" w:fill="FFFFFF"/>
        </w:rPr>
        <w:t>Advancement</w:t>
      </w:r>
      <w:proofErr w:type="spellEnd"/>
      <w:r w:rsidRPr="00CB402B">
        <w:rPr>
          <w:rFonts w:cs="EB Garamond"/>
          <w:shd w:val="clear" w:color="auto" w:fill="FFFFFF"/>
        </w:rPr>
        <w:t xml:space="preserve"> of Teaching, 1990). </w:t>
      </w:r>
    </w:p>
  </w:footnote>
  <w:footnote w:id="103">
    <w:p w14:paraId="01B0E9BA" w14:textId="075A6CE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proofErr w:type="spellStart"/>
      <w:r w:rsidRPr="00CB402B">
        <w:rPr>
          <w:rFonts w:cs="EB Garamond"/>
        </w:rPr>
        <w:t>Geoff</w:t>
      </w:r>
      <w:proofErr w:type="spellEnd"/>
      <w:r w:rsidRPr="00CB402B">
        <w:rPr>
          <w:rFonts w:cs="EB Garamond"/>
        </w:rPr>
        <w:t xml:space="preserve"> </w:t>
      </w:r>
      <w:proofErr w:type="gramStart"/>
      <w:r w:rsidRPr="00CB402B">
        <w:rPr>
          <w:rFonts w:cs="EB Garamond"/>
          <w:shd w:val="clear" w:color="auto" w:fill="FFFFFF"/>
        </w:rPr>
        <w:t>Norman  “</w:t>
      </w:r>
      <w:proofErr w:type="spellStart"/>
      <w:proofErr w:type="gramEnd"/>
      <w:r w:rsidRPr="00CB402B">
        <w:rPr>
          <w:rFonts w:cs="EB Garamond"/>
          <w:shd w:val="clear" w:color="auto" w:fill="FFFFFF"/>
        </w:rPr>
        <w:t>Fifty</w:t>
      </w:r>
      <w:proofErr w:type="spellEnd"/>
      <w:r w:rsidRPr="00CB402B">
        <w:rPr>
          <w:rFonts w:cs="EB Garamond"/>
          <w:shd w:val="clear" w:color="auto" w:fill="FFFFFF"/>
        </w:rPr>
        <w:t xml:space="preserve"> </w:t>
      </w:r>
      <w:proofErr w:type="spellStart"/>
      <w:r w:rsidRPr="00CB402B">
        <w:rPr>
          <w:rFonts w:cs="EB Garamond"/>
          <w:shd w:val="clear" w:color="auto" w:fill="FFFFFF"/>
        </w:rPr>
        <w:t>Years</w:t>
      </w:r>
      <w:proofErr w:type="spellEnd"/>
      <w:r w:rsidRPr="00CB402B">
        <w:rPr>
          <w:rFonts w:cs="EB Garamond"/>
          <w:shd w:val="clear" w:color="auto" w:fill="FFFFFF"/>
        </w:rPr>
        <w:t xml:space="preserve"> of </w:t>
      </w:r>
      <w:proofErr w:type="spellStart"/>
      <w:r w:rsidRPr="00CB402B">
        <w:rPr>
          <w:rFonts w:cs="EB Garamond"/>
          <w:shd w:val="clear" w:color="auto" w:fill="FFFFFF"/>
        </w:rPr>
        <w:t>Medical</w:t>
      </w:r>
      <w:proofErr w:type="spellEnd"/>
      <w:r w:rsidRPr="00CB402B">
        <w:rPr>
          <w:rFonts w:cs="EB Garamond"/>
          <w:shd w:val="clear" w:color="auto" w:fill="FFFFFF"/>
        </w:rPr>
        <w:t xml:space="preserve"> </w:t>
      </w:r>
      <w:proofErr w:type="spellStart"/>
      <w:r w:rsidRPr="00CB402B">
        <w:rPr>
          <w:rFonts w:cs="EB Garamond"/>
          <w:shd w:val="clear" w:color="auto" w:fill="FFFFFF"/>
        </w:rPr>
        <w:t>Education</w:t>
      </w:r>
      <w:proofErr w:type="spellEnd"/>
      <w:r w:rsidRPr="00CB402B">
        <w:rPr>
          <w:rFonts w:cs="EB Garamond"/>
          <w:shd w:val="clear" w:color="auto" w:fill="FFFFFF"/>
        </w:rPr>
        <w:t xml:space="preserve"> Research: Waves of Migration”, </w:t>
      </w:r>
      <w:proofErr w:type="spellStart"/>
      <w:r w:rsidRPr="00CB402B">
        <w:rPr>
          <w:rFonts w:cs="EB Garamond"/>
          <w:shd w:val="clear" w:color="auto" w:fill="FFFFFF"/>
        </w:rPr>
        <w:t>Medical</w:t>
      </w:r>
      <w:proofErr w:type="spellEnd"/>
      <w:r w:rsidRPr="00CB402B">
        <w:rPr>
          <w:rFonts w:cs="EB Garamond"/>
          <w:shd w:val="clear" w:color="auto" w:fill="FFFFFF"/>
        </w:rPr>
        <w:t xml:space="preserve"> </w:t>
      </w:r>
      <w:proofErr w:type="spellStart"/>
      <w:r w:rsidRPr="00CB402B">
        <w:rPr>
          <w:rFonts w:cs="EB Garamond"/>
          <w:shd w:val="clear" w:color="auto" w:fill="FFFFFF"/>
        </w:rPr>
        <w:t>Education</w:t>
      </w:r>
      <w:proofErr w:type="spellEnd"/>
      <w:r w:rsidRPr="00CB402B">
        <w:rPr>
          <w:rFonts w:cs="EB Garamond"/>
          <w:shd w:val="clear" w:color="auto" w:fill="FFFFFF"/>
        </w:rPr>
        <w:t xml:space="preserve"> 45, no. 8 (2011): 785-91. DOI: 10.1111/j.1365-2923.2010.</w:t>
      </w:r>
      <w:proofErr w:type="gramStart"/>
      <w:r w:rsidRPr="00CB402B">
        <w:rPr>
          <w:rFonts w:cs="EB Garamond"/>
          <w:shd w:val="clear" w:color="auto" w:fill="FFFFFF"/>
        </w:rPr>
        <w:t>03921.x.</w:t>
      </w:r>
      <w:proofErr w:type="gramEnd"/>
      <w:r w:rsidRPr="00CB402B">
        <w:rPr>
          <w:rFonts w:cs="EB Garamond"/>
          <w:shd w:val="clear" w:color="auto" w:fill="FFFFFF"/>
        </w:rPr>
        <w:t xml:space="preserve"> PMID: 21752075.</w:t>
      </w:r>
    </w:p>
  </w:footnote>
  <w:footnote w:id="104">
    <w:p w14:paraId="7B032BAE" w14:textId="77777777" w:rsidR="00F40501" w:rsidRPr="00CB402B" w:rsidRDefault="00F40501" w:rsidP="00F40501">
      <w:pPr>
        <w:pStyle w:val="FootnoteText"/>
        <w:rPr>
          <w:rFonts w:cs="EB Garamond"/>
          <w:color w:val="222222"/>
          <w:spacing w:val="4"/>
        </w:rPr>
      </w:pPr>
      <w:r w:rsidRPr="00CB402B">
        <w:rPr>
          <w:rStyle w:val="FootnoteReference"/>
          <w:rFonts w:cs="EB Garamond"/>
          <w:sz w:val="18"/>
          <w:szCs w:val="18"/>
        </w:rPr>
        <w:footnoteRef/>
      </w:r>
      <w:bookmarkStart w:id="35" w:name="top"/>
      <w:r w:rsidRPr="00CB402B">
        <w:rPr>
          <w:rFonts w:cs="EB Garamond"/>
        </w:rPr>
        <w:t xml:space="preserve"> </w:t>
      </w:r>
      <w:r w:rsidRPr="00CB402B">
        <w:rPr>
          <w:rFonts w:cs="EB Garamond"/>
          <w:shd w:val="clear" w:color="auto" w:fill="FFFFFF"/>
        </w:rPr>
        <w:t>Rapport Vijftien jaar onderwijsvernieuwingen in Nederland</w:t>
      </w:r>
      <w:bookmarkEnd w:id="35"/>
      <w:r w:rsidRPr="00CB402B">
        <w:rPr>
          <w:rFonts w:cs="EB Garamond"/>
          <w:shd w:val="clear" w:color="auto" w:fill="FFFFFF"/>
        </w:rPr>
        <w:t xml:space="preserve">. </w:t>
      </w:r>
      <w:proofErr w:type="gramStart"/>
      <w:r w:rsidRPr="00CB402B">
        <w:rPr>
          <w:rFonts w:cs="EB Garamond"/>
        </w:rPr>
        <w:t>https://www.</w:t>
      </w:r>
      <w:r w:rsidRPr="00CB402B">
        <w:rPr>
          <w:rFonts w:cs="EB Garamond"/>
          <w:shd w:val="clear" w:color="auto" w:fill="FFFFFF"/>
        </w:rPr>
        <w:t>parlementairemonitor</w:t>
      </w:r>
      <w:r w:rsidRPr="00CB402B">
        <w:rPr>
          <w:rFonts w:cs="EB Garamond"/>
        </w:rPr>
        <w:t>.nl/9353000/1/j9vvij5epmj1ey0/vi3k9m1a1dnv</w:t>
      </w:r>
      <w:proofErr w:type="gramEnd"/>
    </w:p>
  </w:footnote>
  <w:footnote w:id="105">
    <w:p w14:paraId="43AFAB5F" w14:textId="59AAB3C3"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PJ de Smet. “Traditioneel versus </w:t>
      </w:r>
      <w:proofErr w:type="spellStart"/>
      <w:r w:rsidRPr="00CB402B">
        <w:rPr>
          <w:rFonts w:cs="EB Garamond"/>
        </w:rPr>
        <w:t>Problem-Based</w:t>
      </w:r>
      <w:proofErr w:type="spellEnd"/>
      <w:r w:rsidRPr="00CB402B">
        <w:rPr>
          <w:rFonts w:cs="EB Garamond"/>
        </w:rPr>
        <w:t xml:space="preserve"> Learning”. </w:t>
      </w:r>
      <w:proofErr w:type="spellStart"/>
      <w:r w:rsidRPr="00CB402B">
        <w:rPr>
          <w:rFonts w:cs="EB Garamond"/>
        </w:rPr>
        <w:t>Accessed</w:t>
      </w:r>
      <w:proofErr w:type="spellEnd"/>
      <w:r w:rsidRPr="00CB402B">
        <w:rPr>
          <w:rFonts w:cs="EB Garamond"/>
        </w:rPr>
        <w:t xml:space="preserve"> May 26, 2023. </w:t>
      </w:r>
      <w:proofErr w:type="gramStart"/>
      <w:r w:rsidRPr="00CB402B">
        <w:rPr>
          <w:rFonts w:cs="EB Garamond"/>
        </w:rPr>
        <w:t>https://docplayer.nl/375255-Traditioneel-versus-problem-based-learning.html</w:t>
      </w:r>
      <w:proofErr w:type="gramEnd"/>
    </w:p>
  </w:footnote>
  <w:footnote w:id="106">
    <w:p w14:paraId="454E4157" w14:textId="74707C9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Esther E. </w:t>
      </w:r>
      <w:r w:rsidRPr="00CB402B">
        <w:rPr>
          <w:rFonts w:cs="EB Garamond"/>
          <w:shd w:val="clear" w:color="auto" w:fill="FCFCFC"/>
        </w:rPr>
        <w:t xml:space="preserve">van Dijk, Johan Geertsema, Marieke F. van der </w:t>
      </w:r>
      <w:proofErr w:type="gramStart"/>
      <w:r w:rsidRPr="00CB402B">
        <w:rPr>
          <w:rFonts w:cs="EB Garamond"/>
          <w:shd w:val="clear" w:color="auto" w:fill="FCFCFC"/>
        </w:rPr>
        <w:t>Schaaf,,</w:t>
      </w:r>
      <w:proofErr w:type="gramEnd"/>
      <w:r w:rsidRPr="00CB402B">
        <w:rPr>
          <w:rFonts w:cs="EB Garamond"/>
          <w:shd w:val="clear" w:color="auto" w:fill="FCFCFC"/>
        </w:rPr>
        <w:t xml:space="preserve"> Jan van Tartwijk, </w:t>
      </w:r>
      <w:proofErr w:type="spellStart"/>
      <w:r w:rsidRPr="00CB402B">
        <w:rPr>
          <w:rFonts w:cs="EB Garamond"/>
          <w:shd w:val="clear" w:color="auto" w:fill="FCFCFC"/>
        </w:rPr>
        <w:t>and</w:t>
      </w:r>
      <w:proofErr w:type="spellEnd"/>
      <w:r w:rsidRPr="00CB402B">
        <w:rPr>
          <w:rFonts w:cs="EB Garamond"/>
          <w:shd w:val="clear" w:color="auto" w:fill="FCFCFC"/>
        </w:rPr>
        <w:t xml:space="preserve"> Manon </w:t>
      </w:r>
      <w:proofErr w:type="spellStart"/>
      <w:r w:rsidRPr="00CB402B">
        <w:rPr>
          <w:rFonts w:cs="EB Garamond"/>
          <w:shd w:val="clear" w:color="auto" w:fill="FCFCFC"/>
        </w:rPr>
        <w:t>Kluijtmans</w:t>
      </w:r>
      <w:proofErr w:type="spellEnd"/>
      <w:r w:rsidRPr="00CB402B">
        <w:rPr>
          <w:rFonts w:cs="EB Garamond"/>
          <w:shd w:val="clear" w:color="auto" w:fill="FCFCFC"/>
        </w:rPr>
        <w:t>.</w:t>
      </w:r>
      <w:r w:rsidRPr="00CB402B">
        <w:rPr>
          <w:rFonts w:cs="EB Garamond"/>
        </w:rPr>
        <w:t>.</w:t>
      </w:r>
      <w:r w:rsidRPr="00CB402B">
        <w:rPr>
          <w:rStyle w:val="apple-converted-space"/>
          <w:rFonts w:cs="EB Garamond"/>
          <w:color w:val="333333"/>
          <w:sz w:val="18"/>
          <w:szCs w:val="18"/>
          <w:shd w:val="clear" w:color="auto" w:fill="FCFCFC"/>
        </w:rPr>
        <w:t> “</w:t>
      </w:r>
      <w:proofErr w:type="spellStart"/>
      <w:r w:rsidRPr="00CB402B">
        <w:rPr>
          <w:rFonts w:cs="EB Garamond"/>
          <w:shd w:val="clear" w:color="auto" w:fill="FCFCFC"/>
        </w:rPr>
        <w:t>Connecting</w:t>
      </w:r>
      <w:proofErr w:type="spellEnd"/>
      <w:r w:rsidRPr="00CB402B">
        <w:rPr>
          <w:rFonts w:cs="EB Garamond"/>
          <w:shd w:val="clear" w:color="auto" w:fill="FCFCFC"/>
        </w:rPr>
        <w:t xml:space="preserve"> </w:t>
      </w:r>
      <w:proofErr w:type="spellStart"/>
      <w:r w:rsidRPr="00CB402B">
        <w:rPr>
          <w:rFonts w:cs="EB Garamond"/>
          <w:shd w:val="clear" w:color="auto" w:fill="FCFCFC"/>
        </w:rPr>
        <w:t>Academics</w:t>
      </w:r>
      <w:proofErr w:type="spellEnd"/>
      <w:r w:rsidRPr="00CB402B">
        <w:rPr>
          <w:rFonts w:cs="EB Garamond"/>
          <w:shd w:val="clear" w:color="auto" w:fill="FCFCFC"/>
        </w:rPr>
        <w:t xml:space="preserve">’ </w:t>
      </w:r>
      <w:proofErr w:type="spellStart"/>
      <w:r w:rsidRPr="00CB402B">
        <w:rPr>
          <w:rFonts w:cs="EB Garamond"/>
          <w:shd w:val="clear" w:color="auto" w:fill="FCFCFC"/>
        </w:rPr>
        <w:t>Disciplinary</w:t>
      </w:r>
      <w:proofErr w:type="spellEnd"/>
      <w:r w:rsidRPr="00CB402B">
        <w:rPr>
          <w:rFonts w:cs="EB Garamond"/>
          <w:shd w:val="clear" w:color="auto" w:fill="FCFCFC"/>
        </w:rPr>
        <w:t xml:space="preserve"> Knowledge </w:t>
      </w:r>
      <w:proofErr w:type="spellStart"/>
      <w:r w:rsidRPr="00CB402B">
        <w:rPr>
          <w:rFonts w:cs="EB Garamond"/>
          <w:shd w:val="clear" w:color="auto" w:fill="FCFCFC"/>
        </w:rPr>
        <w:t>to</w:t>
      </w:r>
      <w:proofErr w:type="spellEnd"/>
      <w:r w:rsidRPr="00CB402B">
        <w:rPr>
          <w:rFonts w:cs="EB Garamond"/>
          <w:shd w:val="clear" w:color="auto" w:fill="FCFCFC"/>
        </w:rPr>
        <w:t xml:space="preserve"> </w:t>
      </w:r>
      <w:proofErr w:type="spellStart"/>
      <w:r w:rsidRPr="00CB402B">
        <w:rPr>
          <w:rFonts w:cs="EB Garamond"/>
          <w:shd w:val="clear" w:color="auto" w:fill="FCFCFC"/>
        </w:rPr>
        <w:t>their</w:t>
      </w:r>
      <w:proofErr w:type="spellEnd"/>
      <w:r w:rsidRPr="00CB402B">
        <w:rPr>
          <w:rFonts w:cs="EB Garamond"/>
          <w:shd w:val="clear" w:color="auto" w:fill="FCFCFC"/>
        </w:rPr>
        <w:t xml:space="preserve"> Professional Development as University Teachers: A </w:t>
      </w:r>
      <w:proofErr w:type="spellStart"/>
      <w:r w:rsidRPr="00CB402B">
        <w:rPr>
          <w:rFonts w:cs="EB Garamond"/>
          <w:shd w:val="clear" w:color="auto" w:fill="FCFCFC"/>
        </w:rPr>
        <w:t>Conceptual</w:t>
      </w:r>
      <w:proofErr w:type="spellEnd"/>
      <w:r w:rsidRPr="00CB402B">
        <w:rPr>
          <w:rFonts w:cs="EB Garamond"/>
          <w:shd w:val="clear" w:color="auto" w:fill="FCFCFC"/>
        </w:rPr>
        <w:t xml:space="preserve"> Analysis of Teacher Expertise </w:t>
      </w:r>
      <w:proofErr w:type="spellStart"/>
      <w:r w:rsidRPr="00CB402B">
        <w:rPr>
          <w:rFonts w:cs="EB Garamond"/>
          <w:shd w:val="clear" w:color="auto" w:fill="FCFCFC"/>
        </w:rPr>
        <w:t>and</w:t>
      </w:r>
      <w:proofErr w:type="spellEnd"/>
      <w:r w:rsidRPr="00CB402B">
        <w:rPr>
          <w:rFonts w:cs="EB Garamond"/>
          <w:shd w:val="clear" w:color="auto" w:fill="FCFCFC"/>
        </w:rPr>
        <w:t xml:space="preserve"> Teacher Knowledge"</w:t>
      </w:r>
      <w:r w:rsidRPr="00CB402B">
        <w:rPr>
          <w:rStyle w:val="apple-converted-space"/>
          <w:rFonts w:cs="EB Garamond"/>
          <w:color w:val="333333"/>
          <w:sz w:val="18"/>
          <w:szCs w:val="18"/>
          <w:shd w:val="clear" w:color="auto" w:fill="FCFCFC"/>
        </w:rPr>
        <w:t>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Education</w:t>
      </w:r>
      <w:proofErr w:type="spellEnd"/>
      <w:r w:rsidRPr="00CB402B">
        <w:rPr>
          <w:rStyle w:val="apple-converted-space"/>
          <w:rFonts w:cs="EB Garamond"/>
          <w:color w:val="333333"/>
          <w:sz w:val="18"/>
          <w:szCs w:val="18"/>
          <w:shd w:val="clear" w:color="auto" w:fill="FCFCFC"/>
        </w:rPr>
        <w:t> </w:t>
      </w:r>
      <w:r w:rsidRPr="00CB402B">
        <w:rPr>
          <w:rFonts w:cs="EB Garamond"/>
          <w:shd w:val="clear" w:color="auto" w:fill="FCFCFC"/>
        </w:rPr>
        <w:t xml:space="preserve">(2022), 1-16. </w:t>
      </w:r>
      <w:proofErr w:type="gramStart"/>
      <w:r w:rsidRPr="00CB402B">
        <w:rPr>
          <w:rFonts w:cs="EB Garamond"/>
          <w:shd w:val="clear" w:color="auto" w:fill="FCFCFC"/>
        </w:rPr>
        <w:t>https://doi.org/10.1007/s10734-022-00953-2</w:t>
      </w:r>
      <w:proofErr w:type="gramEnd"/>
    </w:p>
  </w:footnote>
  <w:footnote w:id="107">
    <w:p w14:paraId="662D7AAC" w14:textId="77777777" w:rsidR="00F40501" w:rsidRPr="00CB402B" w:rsidRDefault="00F40501" w:rsidP="00F40501">
      <w:pPr>
        <w:pStyle w:val="FootnoteText"/>
        <w:rPr>
          <w:rFonts w:cs="EB Garamond"/>
        </w:rPr>
      </w:pPr>
      <w:r w:rsidRPr="00CB402B">
        <w:rPr>
          <w:rFonts w:cs="EB Garamond"/>
          <w:shd w:val="clear" w:color="auto" w:fill="FFFFFF"/>
          <w:vertAlign w:val="superscript"/>
        </w:rPr>
        <w:footnoteRef/>
      </w:r>
      <w:r w:rsidRPr="00CB402B">
        <w:rPr>
          <w:rFonts w:cs="EB Garamond"/>
          <w:shd w:val="clear" w:color="auto" w:fill="FFFFFF"/>
        </w:rPr>
        <w:t xml:space="preserve"> </w:t>
      </w:r>
      <w:proofErr w:type="gramStart"/>
      <w:r w:rsidRPr="00CB402B">
        <w:rPr>
          <w:rFonts w:cs="EB Garamond"/>
          <w:shd w:val="clear" w:color="auto" w:fill="FFFFFF"/>
        </w:rPr>
        <w:t>https://www.fosteropenscience.eu/content/what-open-science-introduction</w:t>
      </w:r>
      <w:proofErr w:type="gramEnd"/>
    </w:p>
  </w:footnote>
  <w:footnote w:id="108">
    <w:p w14:paraId="79C8110A" w14:textId="109372C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Stefan van </w:t>
      </w:r>
      <w:proofErr w:type="spellStart"/>
      <w:r w:rsidRPr="00CB402B">
        <w:rPr>
          <w:rFonts w:cs="EB Garamond"/>
        </w:rPr>
        <w:t>Geelan</w:t>
      </w:r>
      <w:proofErr w:type="spellEnd"/>
      <w:r w:rsidRPr="00CB402B">
        <w:rPr>
          <w:rFonts w:cs="EB Garamond"/>
        </w:rPr>
        <w:t xml:space="preserve"> en Megan </w:t>
      </w:r>
      <w:proofErr w:type="spellStart"/>
      <w:r w:rsidRPr="00CB402B">
        <w:rPr>
          <w:rFonts w:cs="EB Garamond"/>
        </w:rPr>
        <w:t>Milota</w:t>
      </w:r>
      <w:proofErr w:type="spellEnd"/>
      <w:r w:rsidRPr="00CB402B">
        <w:rPr>
          <w:rFonts w:cs="EB Garamond"/>
        </w:rPr>
        <w:t>, De Nieuwe Utrechtse School: Historische Traditie en Hedendaagse Aanpak. (Utrecht: Universiteit Utrecht, 2022</w:t>
      </w:r>
      <w:proofErr w:type="gramStart"/>
      <w:r w:rsidRPr="00CB402B">
        <w:rPr>
          <w:rFonts w:cs="EB Garamond"/>
        </w:rPr>
        <w:t>),https://ia904704.us.archive.org/33/items/de-nieuwe-utrechtse-school-historische-traditie-en-hedendaagse-aanpak/De%20Nieuwe%20Utrechtse%20School%20Historische%20traditie%20en%20hedendaagse%20aanpak.pdf</w:t>
      </w:r>
      <w:proofErr w:type="gramEnd"/>
    </w:p>
  </w:footnote>
  <w:footnote w:id="109">
    <w:p w14:paraId="0B42B6CE" w14:textId="6EC8C2C3" w:rsidR="00F40501" w:rsidRPr="00CB402B" w:rsidRDefault="00F40501" w:rsidP="00F40501">
      <w:pPr>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vertAlign w:val="superscript"/>
        </w:rPr>
        <w:t xml:space="preserve"> </w:t>
      </w:r>
      <w:r w:rsidRPr="00CB402B">
        <w:rPr>
          <w:rFonts w:cs="EB Garamond"/>
          <w:shd w:val="clear" w:color="auto" w:fill="FFFFFF"/>
        </w:rPr>
        <w:t>De Knecht et al.</w:t>
      </w:r>
      <w:proofErr w:type="gramStart"/>
      <w:r w:rsidRPr="00CB402B">
        <w:rPr>
          <w:rFonts w:cs="EB Garamond"/>
          <w:shd w:val="clear" w:color="auto" w:fill="FFFFFF"/>
        </w:rPr>
        <w:t xml:space="preserve">,  </w:t>
      </w:r>
      <w:proofErr w:type="spellStart"/>
      <w:r w:rsidRPr="00CB402B">
        <w:rPr>
          <w:rFonts w:cs="EB Garamond"/>
          <w:shd w:val="clear" w:color="auto" w:fill="FFFFFF"/>
        </w:rPr>
        <w:t>Reshaping</w:t>
      </w:r>
      <w:proofErr w:type="spellEnd"/>
      <w:proofErr w:type="gramEnd"/>
      <w:r w:rsidRPr="00CB402B">
        <w:rPr>
          <w:rFonts w:cs="EB Garamond"/>
          <w:shd w:val="clear" w:color="auto" w:fill="FFFFFF"/>
        </w:rPr>
        <w:t xml:space="preserve"> </w:t>
      </w:r>
      <w:proofErr w:type="spellStart"/>
      <w:r w:rsidRPr="00CB402B">
        <w:rPr>
          <w:rFonts w:cs="EB Garamond"/>
          <w:shd w:val="clear" w:color="auto" w:fill="FFFFFF"/>
        </w:rPr>
        <w:t>the</w:t>
      </w:r>
      <w:proofErr w:type="spellEnd"/>
      <w:r w:rsidRPr="00CB402B">
        <w:rPr>
          <w:rFonts w:cs="EB Garamond"/>
          <w:shd w:val="clear" w:color="auto" w:fill="FFFFFF"/>
        </w:rPr>
        <w:t xml:space="preserve"> </w:t>
      </w:r>
      <w:proofErr w:type="spellStart"/>
      <w:r w:rsidRPr="00CB402B">
        <w:rPr>
          <w:rFonts w:cs="EB Garamond"/>
          <w:shd w:val="clear" w:color="auto" w:fill="FFFFFF"/>
        </w:rPr>
        <w:t>Academic</w:t>
      </w:r>
      <w:proofErr w:type="spellEnd"/>
      <w:r w:rsidRPr="00CB402B">
        <w:rPr>
          <w:rFonts w:cs="EB Garamond"/>
          <w:shd w:val="clear" w:color="auto" w:fill="FFFFFF"/>
        </w:rPr>
        <w:t xml:space="preserve"> </w:t>
      </w:r>
      <w:proofErr w:type="spellStart"/>
      <w:r w:rsidRPr="00CB402B">
        <w:rPr>
          <w:rFonts w:cs="EB Garamond"/>
          <w:shd w:val="clear" w:color="auto" w:fill="FFFFFF"/>
        </w:rPr>
        <w:t>Self</w:t>
      </w:r>
      <w:proofErr w:type="spellEnd"/>
    </w:p>
  </w:footnote>
  <w:footnote w:id="110">
    <w:p w14:paraId="196BAE37" w14:textId="340822E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Bernard C.K. </w:t>
      </w:r>
      <w:proofErr w:type="spellStart"/>
      <w:r w:rsidRPr="00CB402B">
        <w:rPr>
          <w:rFonts w:cs="EB Garamond"/>
          <w:shd w:val="clear" w:color="auto" w:fill="FFFFFF"/>
        </w:rPr>
        <w:t>Choi</w:t>
      </w:r>
      <w:proofErr w:type="spellEnd"/>
      <w:r w:rsidRPr="00CB402B">
        <w:rPr>
          <w:rFonts w:cs="EB Garamond"/>
          <w:shd w:val="clear" w:color="auto" w:fill="FFFFFF"/>
        </w:rPr>
        <w:t xml:space="preserve"> </w:t>
      </w:r>
      <w:proofErr w:type="spellStart"/>
      <w:r w:rsidRPr="00CB402B">
        <w:rPr>
          <w:rFonts w:cs="EB Garamond"/>
          <w:shd w:val="clear" w:color="auto" w:fill="FFFFFF"/>
        </w:rPr>
        <w:t>and</w:t>
      </w:r>
      <w:proofErr w:type="spellEnd"/>
      <w:r w:rsidRPr="00CB402B">
        <w:rPr>
          <w:rFonts w:cs="EB Garamond"/>
          <w:shd w:val="clear" w:color="auto" w:fill="FFFFFF"/>
        </w:rPr>
        <w:t xml:space="preserve"> Anita W.P. Pak, “</w:t>
      </w:r>
      <w:proofErr w:type="spellStart"/>
      <w:r w:rsidRPr="00CB402B">
        <w:rPr>
          <w:rFonts w:cs="EB Garamond"/>
          <w:shd w:val="clear" w:color="auto" w:fill="FFFFFF"/>
        </w:rPr>
        <w:t>Multidisciplinary</w:t>
      </w:r>
      <w:proofErr w:type="spellEnd"/>
      <w:r w:rsidRPr="00CB402B">
        <w:rPr>
          <w:rFonts w:cs="EB Garamond"/>
          <w:shd w:val="clear" w:color="auto" w:fill="FFFFFF"/>
        </w:rPr>
        <w:t xml:space="preserve">, </w:t>
      </w:r>
      <w:proofErr w:type="spellStart"/>
      <w:r w:rsidRPr="00CB402B">
        <w:rPr>
          <w:rFonts w:cs="EB Garamond"/>
          <w:shd w:val="clear" w:color="auto" w:fill="FFFFFF"/>
        </w:rPr>
        <w:t>Interdisciplinarity</w:t>
      </w:r>
      <w:proofErr w:type="spellEnd"/>
      <w:r w:rsidRPr="00CB402B">
        <w:rPr>
          <w:rFonts w:cs="EB Garamond"/>
          <w:shd w:val="clear" w:color="auto" w:fill="FFFFFF"/>
        </w:rPr>
        <w:t xml:space="preserve"> </w:t>
      </w:r>
      <w:proofErr w:type="spellStart"/>
      <w:r w:rsidRPr="00CB402B">
        <w:rPr>
          <w:rFonts w:cs="EB Garamond"/>
          <w:shd w:val="clear" w:color="auto" w:fill="FFFFFF"/>
        </w:rPr>
        <w:t>and</w:t>
      </w:r>
      <w:proofErr w:type="spellEnd"/>
      <w:r w:rsidRPr="00CB402B">
        <w:rPr>
          <w:rFonts w:cs="EB Garamond"/>
          <w:shd w:val="clear" w:color="auto" w:fill="FFFFFF"/>
        </w:rPr>
        <w:t xml:space="preserve"> </w:t>
      </w:r>
      <w:proofErr w:type="spellStart"/>
      <w:r w:rsidRPr="00CB402B">
        <w:rPr>
          <w:rFonts w:cs="EB Garamond"/>
          <w:shd w:val="clear" w:color="auto" w:fill="FFFFFF"/>
        </w:rPr>
        <w:t>Transdisciplinarity</w:t>
      </w:r>
      <w:proofErr w:type="spellEnd"/>
      <w:r w:rsidRPr="00CB402B">
        <w:rPr>
          <w:rFonts w:cs="EB Garamond"/>
          <w:shd w:val="clear" w:color="auto" w:fill="FFFFFF"/>
        </w:rPr>
        <w:t xml:space="preserve"> in Health Research, Services, </w:t>
      </w:r>
      <w:proofErr w:type="spellStart"/>
      <w:r w:rsidRPr="00CB402B">
        <w:rPr>
          <w:rFonts w:cs="EB Garamond"/>
          <w:shd w:val="clear" w:color="auto" w:fill="FFFFFF"/>
        </w:rPr>
        <w:t>Education</w:t>
      </w:r>
      <w:proofErr w:type="spellEnd"/>
      <w:r w:rsidRPr="00CB402B">
        <w:rPr>
          <w:rFonts w:cs="EB Garamond"/>
          <w:shd w:val="clear" w:color="auto" w:fill="FFFFFF"/>
        </w:rPr>
        <w:t xml:space="preserve"> </w:t>
      </w:r>
      <w:proofErr w:type="spellStart"/>
      <w:r w:rsidRPr="00CB402B">
        <w:rPr>
          <w:rFonts w:cs="EB Garamond"/>
          <w:shd w:val="clear" w:color="auto" w:fill="FFFFFF"/>
        </w:rPr>
        <w:t>and</w:t>
      </w:r>
      <w:proofErr w:type="spellEnd"/>
      <w:r w:rsidRPr="00CB402B">
        <w:rPr>
          <w:rFonts w:cs="EB Garamond"/>
          <w:shd w:val="clear" w:color="auto" w:fill="FFFFFF"/>
        </w:rPr>
        <w:t xml:space="preserve"> Policy: 1. </w:t>
      </w:r>
      <w:proofErr w:type="spellStart"/>
      <w:r w:rsidRPr="00CB402B">
        <w:rPr>
          <w:rFonts w:cs="EB Garamond"/>
          <w:shd w:val="clear" w:color="auto" w:fill="FFFFFF"/>
        </w:rPr>
        <w:t>Definitions</w:t>
      </w:r>
      <w:proofErr w:type="spellEnd"/>
      <w:r w:rsidRPr="00CB402B">
        <w:rPr>
          <w:rFonts w:cs="EB Garamond"/>
          <w:shd w:val="clear" w:color="auto" w:fill="FFFFFF"/>
        </w:rPr>
        <w:t xml:space="preserve">, </w:t>
      </w:r>
      <w:proofErr w:type="spellStart"/>
      <w:r w:rsidRPr="00CB402B">
        <w:rPr>
          <w:rFonts w:cs="EB Garamond"/>
          <w:shd w:val="clear" w:color="auto" w:fill="FFFFFF"/>
        </w:rPr>
        <w:t>Objectives</w:t>
      </w:r>
      <w:proofErr w:type="spellEnd"/>
      <w:r w:rsidRPr="00CB402B">
        <w:rPr>
          <w:rFonts w:cs="EB Garamond"/>
          <w:shd w:val="clear" w:color="auto" w:fill="FFFFFF"/>
        </w:rPr>
        <w:t xml:space="preserve">, </w:t>
      </w:r>
      <w:proofErr w:type="spellStart"/>
      <w:r w:rsidRPr="00CB402B">
        <w:rPr>
          <w:rFonts w:cs="EB Garamond"/>
          <w:shd w:val="clear" w:color="auto" w:fill="FFFFFF"/>
        </w:rPr>
        <w:t>and</w:t>
      </w:r>
      <w:proofErr w:type="spellEnd"/>
      <w:r w:rsidRPr="00CB402B">
        <w:rPr>
          <w:rFonts w:cs="EB Garamond"/>
          <w:shd w:val="clear" w:color="auto" w:fill="FFFFFF"/>
        </w:rPr>
        <w:t xml:space="preserve"> </w:t>
      </w:r>
      <w:proofErr w:type="spellStart"/>
      <w:proofErr w:type="gramStart"/>
      <w:r w:rsidRPr="00CB402B">
        <w:rPr>
          <w:rFonts w:cs="EB Garamond"/>
          <w:shd w:val="clear" w:color="auto" w:fill="FFFFFF"/>
        </w:rPr>
        <w:t>Evi,dence</w:t>
      </w:r>
      <w:proofErr w:type="spellEnd"/>
      <w:proofErr w:type="gramEnd"/>
      <w:r w:rsidRPr="00CB402B">
        <w:rPr>
          <w:rFonts w:cs="EB Garamond"/>
          <w:shd w:val="clear" w:color="auto" w:fill="FFFFFF"/>
        </w:rPr>
        <w:t xml:space="preserve"> of </w:t>
      </w:r>
      <w:proofErr w:type="spellStart"/>
      <w:r w:rsidRPr="00CB402B">
        <w:rPr>
          <w:rFonts w:cs="EB Garamond"/>
          <w:shd w:val="clear" w:color="auto" w:fill="FFFFFF"/>
        </w:rPr>
        <w:t>Effectiveness</w:t>
      </w:r>
      <w:proofErr w:type="spellEnd"/>
      <w:r w:rsidRPr="00CB402B">
        <w:rPr>
          <w:rFonts w:cs="EB Garamond"/>
          <w:shd w:val="clear" w:color="auto" w:fill="FFFFFF"/>
        </w:rPr>
        <w:t xml:space="preserve">. </w:t>
      </w:r>
      <w:proofErr w:type="spellStart"/>
      <w:r w:rsidRPr="00CB402B">
        <w:rPr>
          <w:rFonts w:cs="EB Garamond"/>
          <w:shd w:val="clear" w:color="auto" w:fill="FFFFFF"/>
        </w:rPr>
        <w:t>Clinical</w:t>
      </w:r>
      <w:proofErr w:type="spellEnd"/>
      <w:r w:rsidRPr="00CB402B">
        <w:rPr>
          <w:rFonts w:cs="EB Garamond"/>
          <w:shd w:val="clear" w:color="auto" w:fill="FFFFFF"/>
        </w:rPr>
        <w:t xml:space="preserve"> </w:t>
      </w:r>
      <w:proofErr w:type="spellStart"/>
      <w:r w:rsidRPr="00CB402B">
        <w:rPr>
          <w:rFonts w:cs="EB Garamond"/>
          <w:shd w:val="clear" w:color="auto" w:fill="FFFFFF"/>
        </w:rPr>
        <w:t>and</w:t>
      </w:r>
      <w:proofErr w:type="spellEnd"/>
      <w:r w:rsidRPr="00CB402B">
        <w:rPr>
          <w:rFonts w:cs="EB Garamond"/>
          <w:shd w:val="clear" w:color="auto" w:fill="FFFFFF"/>
        </w:rPr>
        <w:t xml:space="preserve"> </w:t>
      </w:r>
      <w:proofErr w:type="spellStart"/>
      <w:r w:rsidRPr="00CB402B">
        <w:rPr>
          <w:rFonts w:cs="EB Garamond"/>
          <w:shd w:val="clear" w:color="auto" w:fill="FFFFFF"/>
        </w:rPr>
        <w:t>Investigative</w:t>
      </w:r>
      <w:proofErr w:type="spellEnd"/>
      <w:r w:rsidRPr="00CB402B">
        <w:rPr>
          <w:rFonts w:cs="EB Garamond"/>
          <w:shd w:val="clear" w:color="auto" w:fill="FFFFFF"/>
        </w:rPr>
        <w:t xml:space="preserve"> </w:t>
      </w:r>
      <w:proofErr w:type="spellStart"/>
      <w:r w:rsidRPr="00CB402B">
        <w:rPr>
          <w:rFonts w:cs="EB Garamond"/>
          <w:shd w:val="clear" w:color="auto" w:fill="FFFFFF"/>
        </w:rPr>
        <w:t>Medicine</w:t>
      </w:r>
      <w:proofErr w:type="spellEnd"/>
      <w:r w:rsidRPr="00CB402B">
        <w:rPr>
          <w:rFonts w:cs="EB Garamond"/>
          <w:shd w:val="clear" w:color="auto" w:fill="FFFFFF"/>
        </w:rPr>
        <w:t xml:space="preserve"> 29, no. 6, (2006</w:t>
      </w:r>
      <w:proofErr w:type="gramStart"/>
      <w:r w:rsidRPr="00CB402B">
        <w:rPr>
          <w:rFonts w:cs="EB Garamond"/>
          <w:shd w:val="clear" w:color="auto" w:fill="FFFFFF"/>
        </w:rPr>
        <w:t>) :</w:t>
      </w:r>
      <w:proofErr w:type="gramEnd"/>
      <w:r w:rsidRPr="00CB402B">
        <w:rPr>
          <w:rFonts w:cs="EB Garamond"/>
          <w:shd w:val="clear" w:color="auto" w:fill="FFFFFF"/>
        </w:rPr>
        <w:t xml:space="preserve"> 351-64..</w:t>
      </w:r>
    </w:p>
  </w:footnote>
  <w:footnote w:id="111">
    <w:p w14:paraId="5307425B" w14:textId="0FB8B6B1"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Chris </w:t>
      </w:r>
      <w:proofErr w:type="spellStart"/>
      <w:r w:rsidRPr="00CB402B">
        <w:rPr>
          <w:rFonts w:cs="EB Garamond"/>
        </w:rPr>
        <w:t>McPhee</w:t>
      </w:r>
      <w:proofErr w:type="spellEnd"/>
      <w:r w:rsidRPr="00CB402B">
        <w:rPr>
          <w:rFonts w:cs="EB Garamond"/>
        </w:rPr>
        <w:t xml:space="preserve">, Martin </w:t>
      </w:r>
      <w:proofErr w:type="spellStart"/>
      <w:r w:rsidRPr="00CB402B">
        <w:rPr>
          <w:rFonts w:cs="EB Garamond"/>
        </w:rPr>
        <w:t>Bliemel</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Mieke van der Bijl - Brouwer, “Editorial: </w:t>
      </w:r>
      <w:proofErr w:type="spellStart"/>
      <w:r w:rsidRPr="00CB402B">
        <w:rPr>
          <w:rFonts w:cs="EB Garamond"/>
        </w:rPr>
        <w:t>Transdisciplinary</w:t>
      </w:r>
      <w:proofErr w:type="spellEnd"/>
      <w:r w:rsidRPr="00CB402B">
        <w:rPr>
          <w:rFonts w:cs="EB Garamond"/>
        </w:rPr>
        <w:t xml:space="preserve"> </w:t>
      </w:r>
      <w:proofErr w:type="spellStart"/>
      <w:r w:rsidRPr="00CB402B">
        <w:rPr>
          <w:rFonts w:cs="EB Garamond"/>
        </w:rPr>
        <w:t>Innovation</w:t>
      </w:r>
      <w:proofErr w:type="spellEnd"/>
      <w:r w:rsidRPr="00CB402B">
        <w:rPr>
          <w:rFonts w:cs="EB Garamond"/>
        </w:rPr>
        <w:t xml:space="preserve">”. Technology </w:t>
      </w:r>
      <w:proofErr w:type="spellStart"/>
      <w:r w:rsidRPr="00CB402B">
        <w:rPr>
          <w:rFonts w:cs="EB Garamond"/>
        </w:rPr>
        <w:t>Innovation</w:t>
      </w:r>
      <w:proofErr w:type="spellEnd"/>
      <w:r w:rsidRPr="00CB402B">
        <w:rPr>
          <w:rFonts w:cs="EB Garamond"/>
        </w:rPr>
        <w:t xml:space="preserve"> Management Review 8, no. 8 (2018), 3-6.</w:t>
      </w:r>
    </w:p>
  </w:footnote>
  <w:footnote w:id="112">
    <w:p w14:paraId="588976BF" w14:textId="3A3DAB8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Mayke W. C. Vereijken, Sanne F. Akkerman, Susan F. te Pas, Iris van der Tuin </w:t>
      </w:r>
      <w:proofErr w:type="spellStart"/>
      <w:r w:rsidRPr="00CB402B">
        <w:rPr>
          <w:rFonts w:cs="EB Garamond"/>
        </w:rPr>
        <w:t>and</w:t>
      </w:r>
      <w:proofErr w:type="spellEnd"/>
      <w:r w:rsidRPr="00CB402B">
        <w:rPr>
          <w:rFonts w:cs="EB Garamond"/>
        </w:rPr>
        <w:t xml:space="preserve"> Manon </w:t>
      </w:r>
      <w:proofErr w:type="spellStart"/>
      <w:r w:rsidRPr="00CB402B">
        <w:rPr>
          <w:rFonts w:cs="EB Garamond"/>
        </w:rPr>
        <w:t>Kluijtmans</w:t>
      </w:r>
      <w:proofErr w:type="spellEnd"/>
      <w:r w:rsidRPr="00CB402B">
        <w:rPr>
          <w:rFonts w:cs="EB Garamond"/>
        </w:rPr>
        <w:t xml:space="preserve"> “</w:t>
      </w:r>
      <w:proofErr w:type="spellStart"/>
      <w:r w:rsidRPr="00CB402B">
        <w:rPr>
          <w:rFonts w:cs="EB Garamond"/>
        </w:rPr>
        <w:t>Undisciplining</w:t>
      </w:r>
      <w:proofErr w:type="spellEnd"/>
      <w:r w:rsidRPr="00CB402B">
        <w:rPr>
          <w:rFonts w:cs="EB Garamond"/>
        </w:rPr>
        <w:t xml:space="preserve">’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Without </w:t>
      </w:r>
      <w:proofErr w:type="spellStart"/>
      <w:r w:rsidRPr="00CB402B">
        <w:rPr>
          <w:rFonts w:cs="EB Garamond"/>
        </w:rPr>
        <w:t>Losing</w:t>
      </w:r>
      <w:proofErr w:type="spellEnd"/>
      <w:r w:rsidRPr="00CB402B">
        <w:rPr>
          <w:rFonts w:cs="EB Garamond"/>
        </w:rPr>
        <w:t xml:space="preserve"> Disciplines: </w:t>
      </w:r>
      <w:proofErr w:type="spellStart"/>
      <w:r w:rsidRPr="00CB402B">
        <w:rPr>
          <w:rFonts w:cs="EB Garamond"/>
        </w:rPr>
        <w:t>Furthering</w:t>
      </w:r>
      <w:proofErr w:type="spellEnd"/>
      <w:r w:rsidRPr="00CB402B">
        <w:rPr>
          <w:rFonts w:cs="EB Garamond"/>
        </w:rPr>
        <w:t xml:space="preserve"> </w:t>
      </w:r>
      <w:proofErr w:type="spellStart"/>
      <w:r w:rsidRPr="00CB402B">
        <w:rPr>
          <w:rFonts w:cs="EB Garamond"/>
        </w:rPr>
        <w:t>Transformative</w:t>
      </w:r>
      <w:proofErr w:type="spellEnd"/>
      <w:r w:rsidRPr="00CB402B">
        <w:rPr>
          <w:rFonts w:cs="EB Garamond"/>
        </w:rPr>
        <w:t xml:space="preserve"> </w:t>
      </w:r>
      <w:proofErr w:type="spellStart"/>
      <w:r w:rsidRPr="00CB402B">
        <w:rPr>
          <w:rFonts w:cs="EB Garamond"/>
        </w:rPr>
        <w:t>Potential</w:t>
      </w:r>
      <w:proofErr w:type="spellEnd"/>
      <w:r w:rsidRPr="00CB402B">
        <w:rPr>
          <w:rFonts w:cs="EB Garamond"/>
        </w:rPr>
        <w:t xml:space="preserve"> </w:t>
      </w:r>
      <w:proofErr w:type="spellStart"/>
      <w:r w:rsidRPr="00CB402B">
        <w:rPr>
          <w:rFonts w:cs="EB Garamond"/>
        </w:rPr>
        <w:t>for</w:t>
      </w:r>
      <w:proofErr w:type="spellEnd"/>
      <w:r w:rsidRPr="00CB402B">
        <w:rPr>
          <w:rFonts w:cs="EB Garamond"/>
        </w:rPr>
        <w:t xml:space="preserve"> </w:t>
      </w:r>
      <w:proofErr w:type="spellStart"/>
      <w:r w:rsidRPr="00CB402B">
        <w:rPr>
          <w:rFonts w:cs="EB Garamond"/>
        </w:rPr>
        <w:t>Students</w:t>
      </w:r>
      <w:proofErr w:type="spellEnd"/>
      <w:r w:rsidRPr="00CB402B">
        <w:rPr>
          <w:rFonts w:cs="EB Garamond"/>
        </w:rPr>
        <w:t xml:space="preserve">”,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Research &amp; Development (2022), 1-14 DOI: </w:t>
      </w:r>
      <w:hyperlink r:id="rId14" w:history="1">
        <w:r w:rsidRPr="00CB402B">
          <w:rPr>
            <w:rFonts w:cs="EB Garamond"/>
          </w:rPr>
          <w:t>10.1080/07294360.2022.2156482</w:t>
        </w:r>
      </w:hyperlink>
    </w:p>
  </w:footnote>
  <w:footnote w:id="113">
    <w:p w14:paraId="2C9D677D" w14:textId="089C073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Sanne F. Akkerman. </w:t>
      </w:r>
      <w:proofErr w:type="spellStart"/>
      <w:proofErr w:type="gramStart"/>
      <w:r w:rsidRPr="00CB402B">
        <w:rPr>
          <w:rFonts w:cs="EB Garamond"/>
        </w:rPr>
        <w:t>and</w:t>
      </w:r>
      <w:proofErr w:type="spellEnd"/>
      <w:proofErr w:type="gramEnd"/>
      <w:r w:rsidRPr="00CB402B">
        <w:rPr>
          <w:rFonts w:cs="EB Garamond"/>
        </w:rPr>
        <w:t xml:space="preserve"> Arthur. Bakker “</w:t>
      </w:r>
      <w:proofErr w:type="spellStart"/>
      <w:r w:rsidRPr="00CB402B">
        <w:rPr>
          <w:rFonts w:cs="EB Garamond"/>
        </w:rPr>
        <w:t>Boundary</w:t>
      </w:r>
      <w:proofErr w:type="spellEnd"/>
      <w:r w:rsidRPr="00CB402B">
        <w:rPr>
          <w:rFonts w:cs="EB Garamond"/>
        </w:rPr>
        <w:t xml:space="preserve"> Crossing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Boundary</w:t>
      </w:r>
      <w:proofErr w:type="spellEnd"/>
      <w:r w:rsidRPr="00CB402B">
        <w:rPr>
          <w:rFonts w:cs="EB Garamond"/>
        </w:rPr>
        <w:t xml:space="preserve"> </w:t>
      </w:r>
      <w:proofErr w:type="spellStart"/>
      <w:r w:rsidRPr="00CB402B">
        <w:rPr>
          <w:rFonts w:cs="EB Garamond"/>
        </w:rPr>
        <w:t>Objects</w:t>
      </w:r>
      <w:proofErr w:type="spellEnd"/>
      <w:r w:rsidRPr="00CB402B">
        <w:rPr>
          <w:rFonts w:cs="EB Garamond"/>
        </w:rPr>
        <w:t xml:space="preserve">”, Review of </w:t>
      </w:r>
      <w:proofErr w:type="spellStart"/>
      <w:r w:rsidRPr="00CB402B">
        <w:rPr>
          <w:rFonts w:cs="EB Garamond"/>
        </w:rPr>
        <w:t>Educational</w:t>
      </w:r>
      <w:proofErr w:type="spellEnd"/>
      <w:r w:rsidRPr="00CB402B">
        <w:rPr>
          <w:rFonts w:cs="EB Garamond"/>
        </w:rPr>
        <w:t xml:space="preserve"> Research, 81, (2011), 132-169</w:t>
      </w:r>
    </w:p>
  </w:footnote>
  <w:footnote w:id="114">
    <w:p w14:paraId="2D97E1AE" w14:textId="7297E9B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proofErr w:type="spellStart"/>
      <w:r w:rsidRPr="00CB402B">
        <w:rPr>
          <w:rFonts w:cs="EB Garamond"/>
        </w:rPr>
        <w:t>Rijkent</w:t>
      </w:r>
      <w:proofErr w:type="spellEnd"/>
      <w:r w:rsidRPr="00CB402B">
        <w:rPr>
          <w:rFonts w:cs="EB Garamond"/>
        </w:rPr>
        <w:t xml:space="preserve"> H. </w:t>
      </w:r>
      <w:proofErr w:type="gramStart"/>
      <w:r w:rsidRPr="00CB402B">
        <w:rPr>
          <w:rFonts w:cs="EB Garamond"/>
          <w:shd w:val="clear" w:color="auto" w:fill="FFFFFF"/>
        </w:rPr>
        <w:t>Drost,  Wim</w:t>
      </w:r>
      <w:proofErr w:type="gramEnd"/>
      <w:r w:rsidRPr="00CB402B">
        <w:rPr>
          <w:rFonts w:cs="EB Garamond"/>
          <w:shd w:val="clear" w:color="auto" w:fill="FFFFFF"/>
        </w:rPr>
        <w:t xml:space="preserve"> J. A. G. </w:t>
      </w:r>
      <w:proofErr w:type="spellStart"/>
      <w:r w:rsidRPr="00CB402B">
        <w:rPr>
          <w:rFonts w:cs="EB Garamond"/>
          <w:shd w:val="clear" w:color="auto" w:fill="FFFFFF"/>
        </w:rPr>
        <w:t>Dictus,Berent</w:t>
      </w:r>
      <w:proofErr w:type="spellEnd"/>
      <w:r w:rsidRPr="00CB402B">
        <w:rPr>
          <w:rFonts w:cs="EB Garamond"/>
          <w:shd w:val="clear" w:color="auto" w:fill="FFFFFF"/>
        </w:rPr>
        <w:t xml:space="preserve"> J.  Prakken</w:t>
      </w:r>
      <w:r w:rsidRPr="00CB402B">
        <w:rPr>
          <w:rFonts w:cs="EB Garamond"/>
        </w:rPr>
        <w:t xml:space="preserve"> </w:t>
      </w:r>
      <w:proofErr w:type="spellStart"/>
      <w:r w:rsidRPr="00CB402B">
        <w:rPr>
          <w:rFonts w:cs="EB Garamond"/>
        </w:rPr>
        <w:t>and</w:t>
      </w:r>
      <w:proofErr w:type="spellEnd"/>
      <w:r w:rsidRPr="00CB402B">
        <w:rPr>
          <w:rFonts w:cs="EB Garamond"/>
        </w:rPr>
        <w:t xml:space="preserve"> Niels </w:t>
      </w:r>
      <w:proofErr w:type="spellStart"/>
      <w:r w:rsidRPr="00CB402B">
        <w:rPr>
          <w:rFonts w:cs="EB Garamond"/>
        </w:rPr>
        <w:t>Bovenschen</w:t>
      </w:r>
      <w:proofErr w:type="spellEnd"/>
      <w:r w:rsidRPr="00CB402B">
        <w:rPr>
          <w:rFonts w:cs="EB Garamond"/>
        </w:rPr>
        <w:t>,</w:t>
      </w:r>
      <w:r w:rsidRPr="00CB402B">
        <w:rPr>
          <w:rStyle w:val="apple-converted-space"/>
          <w:rFonts w:cs="EB Garamond"/>
          <w:color w:val="222222"/>
          <w:sz w:val="18"/>
          <w:szCs w:val="18"/>
          <w:shd w:val="clear" w:color="auto" w:fill="FFFFFF"/>
        </w:rPr>
        <w:t> “</w:t>
      </w:r>
      <w:r w:rsidRPr="00CB402B">
        <w:rPr>
          <w:rFonts w:cs="EB Garamond"/>
          <w:shd w:val="clear" w:color="auto" w:fill="FFFFFF"/>
        </w:rPr>
        <w:t xml:space="preserve">How a </w:t>
      </w:r>
      <w:proofErr w:type="spellStart"/>
      <w:r w:rsidRPr="00CB402B">
        <w:rPr>
          <w:rFonts w:cs="EB Garamond"/>
          <w:shd w:val="clear" w:color="auto" w:fill="FFFFFF"/>
        </w:rPr>
        <w:t>Four</w:t>
      </w:r>
      <w:proofErr w:type="spellEnd"/>
      <w:r w:rsidRPr="00CB402B">
        <w:rPr>
          <w:rFonts w:cs="EB Garamond"/>
          <w:shd w:val="clear" w:color="auto" w:fill="FFFFFF"/>
        </w:rPr>
        <w:t>-</w:t>
      </w:r>
      <w:proofErr w:type="spellStart"/>
      <w:r w:rsidRPr="00CB402B">
        <w:rPr>
          <w:rFonts w:cs="EB Garamond"/>
          <w:shd w:val="clear" w:color="auto" w:fill="FFFFFF"/>
        </w:rPr>
        <w:t>Year</w:t>
      </w:r>
      <w:proofErr w:type="spellEnd"/>
      <w:r w:rsidRPr="00CB402B">
        <w:rPr>
          <w:rFonts w:cs="EB Garamond"/>
          <w:shd w:val="clear" w:color="auto" w:fill="FFFFFF"/>
        </w:rPr>
        <w:t xml:space="preserve">-Old Boy </w:t>
      </w:r>
      <w:proofErr w:type="spellStart"/>
      <w:r w:rsidRPr="00CB402B">
        <w:rPr>
          <w:rFonts w:cs="EB Garamond"/>
          <w:shd w:val="clear" w:color="auto" w:fill="FFFFFF"/>
        </w:rPr>
        <w:t>Connects</w:t>
      </w:r>
      <w:proofErr w:type="spellEnd"/>
      <w:r w:rsidRPr="00CB402B">
        <w:rPr>
          <w:rFonts w:cs="EB Garamond"/>
          <w:shd w:val="clear" w:color="auto" w:fill="FFFFFF"/>
        </w:rPr>
        <w:t xml:space="preserve"> Healthcare, </w:t>
      </w:r>
      <w:proofErr w:type="spellStart"/>
      <w:r w:rsidRPr="00CB402B">
        <w:rPr>
          <w:rFonts w:cs="EB Garamond"/>
          <w:shd w:val="clear" w:color="auto" w:fill="FFFFFF"/>
        </w:rPr>
        <w:t>Biomedical</w:t>
      </w:r>
      <w:proofErr w:type="spellEnd"/>
      <w:r w:rsidRPr="00CB402B">
        <w:rPr>
          <w:rFonts w:cs="EB Garamond"/>
          <w:shd w:val="clear" w:color="auto" w:fill="FFFFFF"/>
        </w:rPr>
        <w:t xml:space="preserve"> Research </w:t>
      </w:r>
      <w:proofErr w:type="spellStart"/>
      <w:r w:rsidRPr="00CB402B">
        <w:rPr>
          <w:rFonts w:cs="EB Garamond"/>
          <w:shd w:val="clear" w:color="auto" w:fill="FFFFFF"/>
        </w:rPr>
        <w:t>and</w:t>
      </w:r>
      <w:proofErr w:type="spellEnd"/>
      <w:r w:rsidRPr="00CB402B">
        <w:rPr>
          <w:rFonts w:cs="EB Garamond"/>
          <w:shd w:val="clear" w:color="auto" w:fill="FFFFFF"/>
        </w:rPr>
        <w:t xml:space="preserve"> </w:t>
      </w:r>
      <w:proofErr w:type="spellStart"/>
      <w:r w:rsidRPr="00CB402B">
        <w:rPr>
          <w:rFonts w:cs="EB Garamond"/>
          <w:shd w:val="clear" w:color="auto" w:fill="FFFFFF"/>
        </w:rPr>
        <w:t>Undergraduate</w:t>
      </w:r>
      <w:proofErr w:type="spellEnd"/>
      <w:r w:rsidRPr="00CB402B">
        <w:rPr>
          <w:rFonts w:cs="EB Garamond"/>
          <w:shd w:val="clear" w:color="auto" w:fill="FFFFFF"/>
        </w:rPr>
        <w:t xml:space="preserve"> </w:t>
      </w:r>
      <w:proofErr w:type="spellStart"/>
      <w:r w:rsidRPr="00CB402B">
        <w:rPr>
          <w:rFonts w:cs="EB Garamond"/>
          <w:shd w:val="clear" w:color="auto" w:fill="FFFFFF"/>
        </w:rPr>
        <w:t>Education</w:t>
      </w:r>
      <w:proofErr w:type="spellEnd"/>
      <w:r w:rsidRPr="00CB402B">
        <w:rPr>
          <w:rFonts w:cs="EB Garamond"/>
          <w:shd w:val="clear" w:color="auto" w:fill="FFFFFF"/>
        </w:rPr>
        <w:t>,</w:t>
      </w:r>
      <w:r w:rsidRPr="00CB402B">
        <w:rPr>
          <w:rStyle w:val="apple-converted-space"/>
          <w:rFonts w:cs="EB Garamond"/>
          <w:color w:val="222222"/>
          <w:sz w:val="18"/>
          <w:szCs w:val="18"/>
          <w:shd w:val="clear" w:color="auto" w:fill="FFFFFF"/>
        </w:rPr>
        <w:t> </w:t>
      </w:r>
      <w:r w:rsidRPr="00CB402B">
        <w:rPr>
          <w:rFonts w:cs="EB Garamond"/>
        </w:rPr>
        <w:t xml:space="preserve">Nature </w:t>
      </w:r>
      <w:proofErr w:type="spellStart"/>
      <w:r w:rsidRPr="00CB402B">
        <w:rPr>
          <w:rFonts w:cs="EB Garamond"/>
        </w:rPr>
        <w:t>Biotechnology</w:t>
      </w:r>
      <w:proofErr w:type="spellEnd"/>
      <w:r w:rsidRPr="00CB402B">
        <w:rPr>
          <w:rStyle w:val="apple-converted-space"/>
          <w:rFonts w:cs="EB Garamond"/>
          <w:color w:val="222222"/>
          <w:sz w:val="18"/>
          <w:szCs w:val="18"/>
          <w:shd w:val="clear" w:color="auto" w:fill="FFFFFF"/>
        </w:rPr>
        <w:t> </w:t>
      </w:r>
      <w:r w:rsidRPr="00CB402B">
        <w:rPr>
          <w:rFonts w:cs="EB Garamond"/>
        </w:rPr>
        <w:t>37, no. 9 (2019)</w:t>
      </w:r>
      <w:r w:rsidRPr="00CB402B">
        <w:rPr>
          <w:rFonts w:cs="EB Garamond"/>
          <w:shd w:val="clear" w:color="auto" w:fill="FFFFFF"/>
        </w:rPr>
        <w:t>, 1092–</w:t>
      </w:r>
      <w:proofErr w:type="gramStart"/>
      <w:r w:rsidRPr="00CB402B">
        <w:rPr>
          <w:rFonts w:cs="EB Garamond"/>
          <w:shd w:val="clear" w:color="auto" w:fill="FFFFFF"/>
        </w:rPr>
        <w:t>1095  https://doi.org/10.1038/s41587-019-0245-5</w:t>
      </w:r>
      <w:proofErr w:type="gramEnd"/>
    </w:p>
  </w:footnote>
  <w:footnote w:id="115">
    <w:p w14:paraId="36B99DB0" w14:textId="65EAFE8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proofErr w:type="spellStart"/>
      <w:r w:rsidRPr="00CB402B">
        <w:rPr>
          <w:rFonts w:cs="EB Garamond"/>
          <w:shd w:val="clear" w:color="auto" w:fill="FFFFFF"/>
        </w:rPr>
        <w:t>Gayle</w:t>
      </w:r>
      <w:proofErr w:type="spellEnd"/>
      <w:r w:rsidRPr="00CB402B">
        <w:rPr>
          <w:rFonts w:cs="EB Garamond"/>
          <w:shd w:val="clear" w:color="auto" w:fill="FFFFFF"/>
        </w:rPr>
        <w:t xml:space="preserve"> </w:t>
      </w:r>
      <w:proofErr w:type="spellStart"/>
      <w:proofErr w:type="gramStart"/>
      <w:r w:rsidRPr="00CB402B">
        <w:rPr>
          <w:rFonts w:cs="EB Garamond"/>
          <w:shd w:val="clear" w:color="auto" w:fill="FFFFFF"/>
        </w:rPr>
        <w:t>Christensen</w:t>
      </w:r>
      <w:proofErr w:type="spellEnd"/>
      <w:r w:rsidRPr="00CB402B">
        <w:rPr>
          <w:rFonts w:cs="EB Garamond"/>
          <w:shd w:val="clear" w:color="auto" w:fill="FFFFFF"/>
        </w:rPr>
        <w:t>,  Andrew</w:t>
      </w:r>
      <w:proofErr w:type="gramEnd"/>
      <w:r w:rsidRPr="00CB402B">
        <w:rPr>
          <w:rFonts w:cs="EB Garamond"/>
          <w:shd w:val="clear" w:color="auto" w:fill="FFFFFF"/>
        </w:rPr>
        <w:t xml:space="preserve"> </w:t>
      </w:r>
      <w:proofErr w:type="spellStart"/>
      <w:r w:rsidRPr="00CB402B">
        <w:rPr>
          <w:rFonts w:cs="EB Garamond"/>
          <w:shd w:val="clear" w:color="auto" w:fill="FFFFFF"/>
        </w:rPr>
        <w:t>Steinmetz</w:t>
      </w:r>
      <w:proofErr w:type="spellEnd"/>
      <w:r w:rsidRPr="00CB402B">
        <w:rPr>
          <w:rFonts w:cs="EB Garamond"/>
          <w:shd w:val="clear" w:color="auto" w:fill="FFFFFF"/>
        </w:rPr>
        <w:t xml:space="preserve">, Brandon </w:t>
      </w:r>
      <w:proofErr w:type="spellStart"/>
      <w:r w:rsidRPr="00CB402B">
        <w:rPr>
          <w:rFonts w:cs="EB Garamond"/>
          <w:shd w:val="clear" w:color="auto" w:fill="FFFFFF"/>
        </w:rPr>
        <w:t>Alcorn</w:t>
      </w:r>
      <w:proofErr w:type="spellEnd"/>
      <w:r w:rsidRPr="00CB402B">
        <w:rPr>
          <w:rFonts w:cs="EB Garamond"/>
          <w:shd w:val="clear" w:color="auto" w:fill="FFFFFF"/>
        </w:rPr>
        <w:t xml:space="preserve"> Amy </w:t>
      </w:r>
      <w:proofErr w:type="spellStart"/>
      <w:r w:rsidRPr="00CB402B">
        <w:rPr>
          <w:rFonts w:cs="EB Garamond"/>
          <w:shd w:val="clear" w:color="auto" w:fill="FFFFFF"/>
        </w:rPr>
        <w:t>Bennett</w:t>
      </w:r>
      <w:proofErr w:type="spellEnd"/>
      <w:r w:rsidRPr="00CB402B">
        <w:rPr>
          <w:rFonts w:cs="EB Garamond"/>
          <w:shd w:val="clear" w:color="auto" w:fill="FFFFFF"/>
        </w:rPr>
        <w:t xml:space="preserve">, Deirdre Woods  </w:t>
      </w:r>
      <w:proofErr w:type="spellStart"/>
      <w:r w:rsidRPr="00CB402B">
        <w:rPr>
          <w:rFonts w:cs="EB Garamond"/>
          <w:shd w:val="clear" w:color="auto" w:fill="FFFFFF"/>
        </w:rPr>
        <w:t>and</w:t>
      </w:r>
      <w:proofErr w:type="spellEnd"/>
      <w:r w:rsidRPr="00CB402B">
        <w:rPr>
          <w:rFonts w:cs="EB Garamond"/>
          <w:shd w:val="clear" w:color="auto" w:fill="FFFFFF"/>
        </w:rPr>
        <w:t xml:space="preserve"> </w:t>
      </w:r>
      <w:proofErr w:type="spellStart"/>
      <w:r w:rsidRPr="00CB402B">
        <w:rPr>
          <w:rFonts w:cs="EB Garamond"/>
          <w:shd w:val="clear" w:color="auto" w:fill="FFFFFF"/>
        </w:rPr>
        <w:t>Ezekiel</w:t>
      </w:r>
      <w:proofErr w:type="spellEnd"/>
      <w:r w:rsidRPr="00CB402B">
        <w:rPr>
          <w:rFonts w:cs="EB Garamond"/>
          <w:shd w:val="clear" w:color="auto" w:fill="FFFFFF"/>
        </w:rPr>
        <w:t xml:space="preserve"> Emanuel, “The MOOC </w:t>
      </w:r>
      <w:proofErr w:type="spellStart"/>
      <w:r w:rsidRPr="00CB402B">
        <w:rPr>
          <w:rFonts w:cs="EB Garamond"/>
          <w:shd w:val="clear" w:color="auto" w:fill="FFFFFF"/>
        </w:rPr>
        <w:t>Phenomenon</w:t>
      </w:r>
      <w:proofErr w:type="spellEnd"/>
      <w:r w:rsidRPr="00CB402B">
        <w:rPr>
          <w:rFonts w:cs="EB Garamond"/>
          <w:shd w:val="clear" w:color="auto" w:fill="FFFFFF"/>
        </w:rPr>
        <w:t xml:space="preserve">: </w:t>
      </w:r>
      <w:proofErr w:type="spellStart"/>
      <w:r w:rsidRPr="00CB402B">
        <w:rPr>
          <w:rFonts w:cs="EB Garamond"/>
          <w:shd w:val="clear" w:color="auto" w:fill="FFFFFF"/>
        </w:rPr>
        <w:t>Who</w:t>
      </w:r>
      <w:proofErr w:type="spellEnd"/>
      <w:r w:rsidRPr="00CB402B">
        <w:rPr>
          <w:rFonts w:cs="EB Garamond"/>
          <w:shd w:val="clear" w:color="auto" w:fill="FFFFFF"/>
        </w:rPr>
        <w:t xml:space="preserve"> Takes Massive Open Online Courses </w:t>
      </w:r>
      <w:proofErr w:type="spellStart"/>
      <w:r w:rsidRPr="00CB402B">
        <w:rPr>
          <w:rFonts w:cs="EB Garamond"/>
          <w:shd w:val="clear" w:color="auto" w:fill="FFFFFF"/>
        </w:rPr>
        <w:t>and</w:t>
      </w:r>
      <w:proofErr w:type="spellEnd"/>
      <w:r w:rsidRPr="00CB402B">
        <w:rPr>
          <w:rFonts w:cs="EB Garamond"/>
          <w:shd w:val="clear" w:color="auto" w:fill="FFFFFF"/>
        </w:rPr>
        <w:t xml:space="preserve"> </w:t>
      </w:r>
      <w:proofErr w:type="spellStart"/>
      <w:r w:rsidRPr="00CB402B">
        <w:rPr>
          <w:rFonts w:cs="EB Garamond"/>
          <w:shd w:val="clear" w:color="auto" w:fill="FFFFFF"/>
        </w:rPr>
        <w:t>Why</w:t>
      </w:r>
      <w:proofErr w:type="spellEnd"/>
      <w:r w:rsidRPr="00CB402B">
        <w:rPr>
          <w:rFonts w:cs="EB Garamond"/>
          <w:shd w:val="clear" w:color="auto" w:fill="FFFFFF"/>
        </w:rPr>
        <w:t>? (</w:t>
      </w:r>
      <w:proofErr w:type="spellStart"/>
      <w:proofErr w:type="gramStart"/>
      <w:r w:rsidRPr="00CB402B">
        <w:rPr>
          <w:rFonts w:cs="EB Garamond"/>
          <w:shd w:val="clear" w:color="auto" w:fill="FFFFFF"/>
        </w:rPr>
        <w:t>n.p</w:t>
      </w:r>
      <w:proofErr w:type="spellEnd"/>
      <w:r w:rsidRPr="00CB402B">
        <w:rPr>
          <w:rFonts w:cs="EB Garamond"/>
          <w:shd w:val="clear" w:color="auto" w:fill="FFFFFF"/>
        </w:rPr>
        <w:t>.</w:t>
      </w:r>
      <w:proofErr w:type="gramEnd"/>
      <w:r w:rsidRPr="00CB402B">
        <w:rPr>
          <w:rFonts w:cs="EB Garamond"/>
          <w:shd w:val="clear" w:color="auto" w:fill="FFFFFF"/>
        </w:rPr>
        <w:t xml:space="preserve">; SSRN, 2013). </w:t>
      </w:r>
      <w:hyperlink r:id="rId15" w:history="1">
        <w:r w:rsidRPr="00CB402B">
          <w:rPr>
            <w:rStyle w:val="Hyperlink"/>
            <w:rFonts w:ascii="EB Garamond" w:hAnsi="EB Garamond" w:cs="EB Garamond"/>
            <w:sz w:val="20"/>
            <w:shd w:val="clear" w:color="auto" w:fill="FFFFFF"/>
          </w:rPr>
          <w:t>https://papers.ssrn.com/sol3/papers.cfm?abstract_id=2350964</w:t>
        </w:r>
      </w:hyperlink>
      <w:r w:rsidRPr="00CB402B">
        <w:rPr>
          <w:rFonts w:cs="EB Garamond"/>
          <w:shd w:val="clear" w:color="auto" w:fill="FFFFFF"/>
        </w:rPr>
        <w:t xml:space="preserve"> </w:t>
      </w:r>
    </w:p>
  </w:footnote>
  <w:footnote w:id="116">
    <w:p w14:paraId="09E33BBD" w14:textId="25895432" w:rsidR="00F40501" w:rsidRPr="00CB402B" w:rsidRDefault="00F40501" w:rsidP="00F40501">
      <w:pPr>
        <w:pStyle w:val="FootnoteText"/>
        <w:rPr>
          <w:rFonts w:cs="EB Garamond"/>
          <w:sz w:val="19"/>
          <w:szCs w:val="19"/>
          <w:shd w:val="clear" w:color="auto" w:fill="FFFFFF"/>
        </w:rPr>
      </w:pPr>
      <w:r w:rsidRPr="00CB402B">
        <w:rPr>
          <w:rStyle w:val="FootnoteReference"/>
          <w:rFonts w:cs="EB Garamond"/>
          <w:sz w:val="18"/>
          <w:szCs w:val="18"/>
        </w:rPr>
        <w:footnoteRef/>
      </w:r>
      <w:r w:rsidRPr="00CB402B">
        <w:rPr>
          <w:rFonts w:cs="EB Garamond"/>
        </w:rPr>
        <w:t xml:space="preserve"> Jack </w:t>
      </w:r>
      <w:proofErr w:type="spellStart"/>
      <w:proofErr w:type="gramStart"/>
      <w:r w:rsidRPr="00CB402B">
        <w:rPr>
          <w:rFonts w:cs="EB Garamond"/>
          <w:shd w:val="clear" w:color="auto" w:fill="FFFFFF"/>
        </w:rPr>
        <w:t>Mezirow</w:t>
      </w:r>
      <w:proofErr w:type="spellEnd"/>
      <w:r w:rsidRPr="00CB402B">
        <w:rPr>
          <w:rFonts w:cs="EB Garamond"/>
          <w:shd w:val="clear" w:color="auto" w:fill="FFFFFF"/>
        </w:rPr>
        <w:t xml:space="preserve">,  </w:t>
      </w:r>
      <w:proofErr w:type="spellStart"/>
      <w:r w:rsidRPr="00CB402B">
        <w:rPr>
          <w:rFonts w:cs="EB Garamond"/>
          <w:shd w:val="clear" w:color="auto" w:fill="FFFFFF"/>
        </w:rPr>
        <w:t>Transformative</w:t>
      </w:r>
      <w:proofErr w:type="spellEnd"/>
      <w:proofErr w:type="gramEnd"/>
      <w:r w:rsidRPr="00CB402B">
        <w:rPr>
          <w:rFonts w:cs="EB Garamond"/>
          <w:shd w:val="clear" w:color="auto" w:fill="FFFFFF"/>
        </w:rPr>
        <w:t xml:space="preserve"> </w:t>
      </w:r>
      <w:proofErr w:type="spellStart"/>
      <w:r w:rsidRPr="00CB402B">
        <w:rPr>
          <w:rFonts w:cs="EB Garamond"/>
          <w:shd w:val="clear" w:color="auto" w:fill="FFFFFF"/>
        </w:rPr>
        <w:t>Dimensions</w:t>
      </w:r>
      <w:proofErr w:type="spellEnd"/>
      <w:r w:rsidRPr="00CB402B">
        <w:rPr>
          <w:rFonts w:cs="EB Garamond"/>
          <w:shd w:val="clear" w:color="auto" w:fill="FFFFFF"/>
        </w:rPr>
        <w:t xml:space="preserve"> of Adult Learning. (</w:t>
      </w:r>
      <w:proofErr w:type="spellStart"/>
      <w:proofErr w:type="gramStart"/>
      <w:r w:rsidRPr="00CB402B">
        <w:rPr>
          <w:rFonts w:cs="EB Garamond"/>
          <w:shd w:val="clear" w:color="auto" w:fill="FFFFFF"/>
        </w:rPr>
        <w:t>n.p</w:t>
      </w:r>
      <w:proofErr w:type="spellEnd"/>
      <w:r w:rsidRPr="00CB402B">
        <w:rPr>
          <w:rFonts w:cs="EB Garamond"/>
          <w:shd w:val="clear" w:color="auto" w:fill="FFFFFF"/>
        </w:rPr>
        <w:t>.</w:t>
      </w:r>
      <w:proofErr w:type="gramEnd"/>
      <w:r w:rsidRPr="00CB402B">
        <w:rPr>
          <w:rFonts w:cs="EB Garamond"/>
          <w:shd w:val="clear" w:color="auto" w:fill="FFFFFF"/>
        </w:rPr>
        <w:t>; </w:t>
      </w:r>
      <w:proofErr w:type="spellStart"/>
      <w:r w:rsidRPr="00CB402B">
        <w:rPr>
          <w:rFonts w:cs="EB Garamond"/>
          <w:shd w:val="clear" w:color="auto" w:fill="FFFFFF"/>
        </w:rPr>
        <w:t>Jossey</w:t>
      </w:r>
      <w:proofErr w:type="spellEnd"/>
      <w:r w:rsidRPr="00CB402B">
        <w:rPr>
          <w:rFonts w:cs="EB Garamond"/>
          <w:shd w:val="clear" w:color="auto" w:fill="FFFFFF"/>
        </w:rPr>
        <w:t>-Bass, 1991).</w:t>
      </w:r>
    </w:p>
  </w:footnote>
  <w:footnote w:id="117">
    <w:p w14:paraId="6D776A1E" w14:textId="5D36A88C" w:rsidR="00F40501" w:rsidRPr="00CB402B" w:rsidRDefault="00F40501" w:rsidP="00F40501">
      <w:pPr>
        <w:pStyle w:val="FootnoteText"/>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vertAlign w:val="superscript"/>
        </w:rPr>
        <w:t xml:space="preserve"> </w:t>
      </w:r>
      <w:r w:rsidRPr="00CB402B">
        <w:rPr>
          <w:rFonts w:cs="EB Garamond"/>
          <w:shd w:val="clear" w:color="auto" w:fill="FFFFFF"/>
        </w:rPr>
        <w:t xml:space="preserve">Paul </w:t>
      </w:r>
      <w:proofErr w:type="spellStart"/>
      <w:r w:rsidRPr="00CB402B">
        <w:rPr>
          <w:rFonts w:cs="EB Garamond"/>
          <w:shd w:val="clear" w:color="auto" w:fill="FFFFFF"/>
        </w:rPr>
        <w:t>Ashwin</w:t>
      </w:r>
      <w:proofErr w:type="spellEnd"/>
      <w:r w:rsidRPr="00CB402B">
        <w:rPr>
          <w:rFonts w:cs="EB Garamond"/>
          <w:shd w:val="clear" w:color="auto" w:fill="FFFFFF"/>
        </w:rPr>
        <w:t xml:space="preserve"> </w:t>
      </w:r>
      <w:proofErr w:type="spellStart"/>
      <w:r w:rsidRPr="00CB402B">
        <w:rPr>
          <w:rFonts w:cs="EB Garamond"/>
          <w:shd w:val="clear" w:color="auto" w:fill="FFFFFF"/>
        </w:rPr>
        <w:t>Transforming</w:t>
      </w:r>
      <w:proofErr w:type="spellEnd"/>
      <w:r w:rsidRPr="00CB402B">
        <w:rPr>
          <w:rFonts w:cs="EB Garamond"/>
          <w:shd w:val="clear" w:color="auto" w:fill="FFFFFF"/>
        </w:rPr>
        <w:t xml:space="preserve"> University </w:t>
      </w:r>
      <w:proofErr w:type="spellStart"/>
      <w:r w:rsidRPr="00CB402B">
        <w:rPr>
          <w:rFonts w:cs="EB Garamond"/>
          <w:shd w:val="clear" w:color="auto" w:fill="FFFFFF"/>
        </w:rPr>
        <w:t>Education</w:t>
      </w:r>
      <w:proofErr w:type="spellEnd"/>
      <w:r w:rsidRPr="00CB402B">
        <w:rPr>
          <w:rFonts w:cs="EB Garamond"/>
          <w:shd w:val="clear" w:color="auto" w:fill="FFFFFF"/>
        </w:rPr>
        <w:t>: A Manifesto. (</w:t>
      </w:r>
      <w:proofErr w:type="spellStart"/>
      <w:proofErr w:type="gramStart"/>
      <w:r w:rsidRPr="00CB402B">
        <w:rPr>
          <w:rFonts w:cs="EB Garamond"/>
          <w:shd w:val="clear" w:color="auto" w:fill="FFFFFF"/>
        </w:rPr>
        <w:t>n.p</w:t>
      </w:r>
      <w:proofErr w:type="spellEnd"/>
      <w:r w:rsidRPr="00CB402B">
        <w:rPr>
          <w:rFonts w:cs="EB Garamond"/>
          <w:shd w:val="clear" w:color="auto" w:fill="FFFFFF"/>
        </w:rPr>
        <w:t>.</w:t>
      </w:r>
      <w:proofErr w:type="gramEnd"/>
      <w:r w:rsidRPr="00CB402B">
        <w:rPr>
          <w:rFonts w:cs="EB Garamond"/>
          <w:shd w:val="clear" w:color="auto" w:fill="FFFFFF"/>
        </w:rPr>
        <w:t xml:space="preserve">: </w:t>
      </w:r>
      <w:proofErr w:type="spellStart"/>
      <w:r w:rsidRPr="00CB402B">
        <w:rPr>
          <w:rFonts w:cs="EB Garamond"/>
          <w:shd w:val="clear" w:color="auto" w:fill="FFFFFF"/>
        </w:rPr>
        <w:t>Bloomsbury</w:t>
      </w:r>
      <w:proofErr w:type="spellEnd"/>
      <w:r w:rsidRPr="00CB402B">
        <w:rPr>
          <w:rFonts w:cs="EB Garamond"/>
          <w:shd w:val="clear" w:color="auto" w:fill="FFFFFF"/>
        </w:rPr>
        <w:t>, 2020).</w:t>
      </w:r>
    </w:p>
  </w:footnote>
  <w:footnote w:id="118">
    <w:p w14:paraId="192F0466" w14:textId="32C6D556" w:rsidR="00F40501" w:rsidRPr="00CB402B" w:rsidRDefault="00F40501" w:rsidP="00F40501">
      <w:pPr>
        <w:pStyle w:val="FootnoteText"/>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rPr>
        <w:t xml:space="preserve"> Gert </w:t>
      </w:r>
      <w:proofErr w:type="spellStart"/>
      <w:r w:rsidRPr="00CB402B">
        <w:rPr>
          <w:rFonts w:cs="EB Garamond"/>
          <w:shd w:val="clear" w:color="auto" w:fill="FFFFFF"/>
        </w:rPr>
        <w:t>Biesta</w:t>
      </w:r>
      <w:proofErr w:type="spellEnd"/>
      <w:r w:rsidRPr="00CB402B">
        <w:rPr>
          <w:rFonts w:cs="EB Garamond"/>
          <w:shd w:val="clear" w:color="auto" w:fill="FFFFFF"/>
        </w:rPr>
        <w:t>, “</w:t>
      </w:r>
      <w:proofErr w:type="spellStart"/>
      <w:r w:rsidRPr="00CB402B">
        <w:rPr>
          <w:rFonts w:cs="EB Garamond"/>
          <w:shd w:val="clear" w:color="auto" w:fill="FFFFFF"/>
        </w:rPr>
        <w:t>Risking</w:t>
      </w:r>
      <w:proofErr w:type="spellEnd"/>
      <w:r w:rsidRPr="00CB402B">
        <w:rPr>
          <w:rFonts w:cs="EB Garamond"/>
          <w:shd w:val="clear" w:color="auto" w:fill="FFFFFF"/>
        </w:rPr>
        <w:t xml:space="preserve"> </w:t>
      </w:r>
      <w:proofErr w:type="spellStart"/>
      <w:r w:rsidRPr="00CB402B">
        <w:rPr>
          <w:rFonts w:cs="EB Garamond"/>
          <w:shd w:val="clear" w:color="auto" w:fill="FFFFFF"/>
        </w:rPr>
        <w:t>Ourselves</w:t>
      </w:r>
      <w:proofErr w:type="spellEnd"/>
      <w:r w:rsidRPr="00CB402B">
        <w:rPr>
          <w:rFonts w:cs="EB Garamond"/>
          <w:shd w:val="clear" w:color="auto" w:fill="FFFFFF"/>
        </w:rPr>
        <w:t xml:space="preserve"> in </w:t>
      </w:r>
      <w:proofErr w:type="spellStart"/>
      <w:r w:rsidRPr="00CB402B">
        <w:rPr>
          <w:rFonts w:cs="EB Garamond"/>
          <w:shd w:val="clear" w:color="auto" w:fill="FFFFFF"/>
        </w:rPr>
        <w:t>Education</w:t>
      </w:r>
      <w:proofErr w:type="spellEnd"/>
      <w:r w:rsidRPr="00CB402B">
        <w:rPr>
          <w:rFonts w:cs="EB Garamond"/>
          <w:shd w:val="clear" w:color="auto" w:fill="FFFFFF"/>
        </w:rPr>
        <w:t xml:space="preserve">: </w:t>
      </w:r>
      <w:proofErr w:type="spellStart"/>
      <w:r w:rsidRPr="00CB402B">
        <w:rPr>
          <w:rFonts w:cs="EB Garamond"/>
          <w:shd w:val="clear" w:color="auto" w:fill="FFFFFF"/>
        </w:rPr>
        <w:t>Qualification</w:t>
      </w:r>
      <w:proofErr w:type="spellEnd"/>
      <w:r w:rsidRPr="00CB402B">
        <w:rPr>
          <w:rFonts w:cs="EB Garamond"/>
          <w:shd w:val="clear" w:color="auto" w:fill="FFFFFF"/>
        </w:rPr>
        <w:t xml:space="preserve">, </w:t>
      </w:r>
      <w:proofErr w:type="spellStart"/>
      <w:r w:rsidRPr="00CB402B">
        <w:rPr>
          <w:rFonts w:cs="EB Garamond"/>
          <w:shd w:val="clear" w:color="auto" w:fill="FFFFFF"/>
        </w:rPr>
        <w:t>Socialization</w:t>
      </w:r>
      <w:proofErr w:type="spellEnd"/>
      <w:r w:rsidRPr="00CB402B">
        <w:rPr>
          <w:rFonts w:cs="EB Garamond"/>
          <w:shd w:val="clear" w:color="auto" w:fill="FFFFFF"/>
        </w:rPr>
        <w:t xml:space="preserve">, </w:t>
      </w:r>
      <w:proofErr w:type="spellStart"/>
      <w:r w:rsidRPr="00CB402B">
        <w:rPr>
          <w:rFonts w:cs="EB Garamond"/>
          <w:shd w:val="clear" w:color="auto" w:fill="FFFFFF"/>
        </w:rPr>
        <w:t>and</w:t>
      </w:r>
      <w:proofErr w:type="spellEnd"/>
      <w:r w:rsidRPr="00CB402B">
        <w:rPr>
          <w:rFonts w:cs="EB Garamond"/>
          <w:shd w:val="clear" w:color="auto" w:fill="FFFFFF"/>
        </w:rPr>
        <w:t xml:space="preserve"> </w:t>
      </w:r>
      <w:proofErr w:type="spellStart"/>
      <w:r w:rsidRPr="00CB402B">
        <w:rPr>
          <w:rFonts w:cs="EB Garamond"/>
          <w:shd w:val="clear" w:color="auto" w:fill="FFFFFF"/>
        </w:rPr>
        <w:t>Subjectification</w:t>
      </w:r>
      <w:proofErr w:type="spellEnd"/>
      <w:r w:rsidRPr="00CB402B">
        <w:rPr>
          <w:rFonts w:cs="EB Garamond"/>
          <w:shd w:val="clear" w:color="auto" w:fill="FFFFFF"/>
        </w:rPr>
        <w:t xml:space="preserve"> </w:t>
      </w:r>
      <w:proofErr w:type="spellStart"/>
      <w:r w:rsidRPr="00CB402B">
        <w:rPr>
          <w:rFonts w:cs="EB Garamond"/>
          <w:shd w:val="clear" w:color="auto" w:fill="FFFFFF"/>
        </w:rPr>
        <w:t>Revisited</w:t>
      </w:r>
      <w:proofErr w:type="spellEnd"/>
      <w:r w:rsidRPr="00CB402B">
        <w:rPr>
          <w:rFonts w:cs="EB Garamond"/>
          <w:shd w:val="clear" w:color="auto" w:fill="FFFFFF"/>
        </w:rPr>
        <w:t>”, </w:t>
      </w:r>
      <w:proofErr w:type="spellStart"/>
      <w:r w:rsidRPr="00CB402B">
        <w:rPr>
          <w:rFonts w:cs="EB Garamond"/>
          <w:shd w:val="clear" w:color="auto" w:fill="FFFFFF"/>
        </w:rPr>
        <w:t>Educational</w:t>
      </w:r>
      <w:proofErr w:type="spellEnd"/>
      <w:r w:rsidRPr="00CB402B">
        <w:rPr>
          <w:rFonts w:cs="EB Garamond"/>
          <w:shd w:val="clear" w:color="auto" w:fill="FFFFFF"/>
        </w:rPr>
        <w:t xml:space="preserve"> </w:t>
      </w:r>
      <w:proofErr w:type="spellStart"/>
      <w:r w:rsidRPr="00CB402B">
        <w:rPr>
          <w:rFonts w:cs="EB Garamond"/>
          <w:shd w:val="clear" w:color="auto" w:fill="FFFFFF"/>
        </w:rPr>
        <w:t>Theory</w:t>
      </w:r>
      <w:proofErr w:type="spellEnd"/>
      <w:r w:rsidRPr="00CB402B">
        <w:rPr>
          <w:rFonts w:cs="EB Garamond"/>
          <w:shd w:val="clear" w:color="auto" w:fill="FFFFFF"/>
        </w:rPr>
        <w:t xml:space="preserve"> 70, no. 1, (2020) 89-104. </w:t>
      </w:r>
    </w:p>
  </w:footnote>
  <w:footnote w:id="119">
    <w:p w14:paraId="3BC88E81" w14:textId="710F9CFB" w:rsidR="00F40501" w:rsidRPr="00CB402B" w:rsidRDefault="00F40501" w:rsidP="00F40501">
      <w:pPr>
        <w:pStyle w:val="FootnoteText"/>
        <w:rPr>
          <w:rFonts w:cs="EB Garamond"/>
          <w:sz w:val="19"/>
          <w:szCs w:val="19"/>
          <w:shd w:val="clear" w:color="auto" w:fill="FFFFFF"/>
        </w:rPr>
      </w:pPr>
      <w:r w:rsidRPr="00CB402B">
        <w:rPr>
          <w:rFonts w:cs="EB Garamond"/>
          <w:shd w:val="clear" w:color="auto" w:fill="FFFFFF"/>
          <w:vertAlign w:val="superscript"/>
        </w:rPr>
        <w:footnoteRef/>
      </w:r>
      <w:r w:rsidRPr="00CB402B">
        <w:rPr>
          <w:rFonts w:cs="EB Garamond"/>
          <w:shd w:val="clear" w:color="auto" w:fill="FFFFFF"/>
        </w:rPr>
        <w:t xml:space="preserve"> Michael Young </w:t>
      </w:r>
      <w:proofErr w:type="spellStart"/>
      <w:r w:rsidRPr="00CB402B">
        <w:rPr>
          <w:rFonts w:cs="EB Garamond"/>
          <w:shd w:val="clear" w:color="auto" w:fill="FFFFFF"/>
        </w:rPr>
        <w:t>and</w:t>
      </w:r>
      <w:proofErr w:type="spellEnd"/>
      <w:r w:rsidRPr="00CB402B">
        <w:rPr>
          <w:rFonts w:cs="EB Garamond"/>
          <w:shd w:val="clear" w:color="auto" w:fill="FFFFFF"/>
        </w:rPr>
        <w:t xml:space="preserve"> Johan Muller “On </w:t>
      </w:r>
      <w:proofErr w:type="spellStart"/>
      <w:r w:rsidRPr="00CB402B">
        <w:rPr>
          <w:rFonts w:cs="EB Garamond"/>
          <w:shd w:val="clear" w:color="auto" w:fill="FFFFFF"/>
        </w:rPr>
        <w:t>the</w:t>
      </w:r>
      <w:proofErr w:type="spellEnd"/>
      <w:r w:rsidRPr="00CB402B">
        <w:rPr>
          <w:rFonts w:cs="EB Garamond"/>
          <w:shd w:val="clear" w:color="auto" w:fill="FFFFFF"/>
        </w:rPr>
        <w:t xml:space="preserve"> Powers of </w:t>
      </w:r>
      <w:proofErr w:type="spellStart"/>
      <w:r w:rsidRPr="00CB402B">
        <w:rPr>
          <w:rFonts w:cs="EB Garamond"/>
          <w:shd w:val="clear" w:color="auto" w:fill="FFFFFF"/>
        </w:rPr>
        <w:t>Powerful</w:t>
      </w:r>
      <w:proofErr w:type="spellEnd"/>
      <w:r w:rsidRPr="00CB402B">
        <w:rPr>
          <w:rFonts w:cs="EB Garamond"/>
          <w:shd w:val="clear" w:color="auto" w:fill="FFFFFF"/>
        </w:rPr>
        <w:t xml:space="preserve"> Knowledge”, Review of </w:t>
      </w:r>
      <w:proofErr w:type="spellStart"/>
      <w:r w:rsidRPr="00CB402B">
        <w:rPr>
          <w:rFonts w:cs="EB Garamond"/>
          <w:shd w:val="clear" w:color="auto" w:fill="FFFFFF"/>
        </w:rPr>
        <w:t>Education</w:t>
      </w:r>
      <w:proofErr w:type="spellEnd"/>
      <w:r w:rsidRPr="00CB402B">
        <w:rPr>
          <w:rFonts w:cs="EB Garamond"/>
          <w:shd w:val="clear" w:color="auto" w:fill="FFFFFF"/>
        </w:rPr>
        <w:t xml:space="preserve"> 1, no. 3 (2013), 229–50.</w:t>
      </w:r>
    </w:p>
  </w:footnote>
  <w:footnote w:id="120">
    <w:p w14:paraId="180FAF5A" w14:textId="7FB962BC"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Tim </w:t>
      </w:r>
      <w:proofErr w:type="spellStart"/>
      <w:r w:rsidRPr="00CB402B">
        <w:rPr>
          <w:rFonts w:cs="EB Garamond"/>
        </w:rPr>
        <w:t>Béneker</w:t>
      </w:r>
      <w:proofErr w:type="spellEnd"/>
      <w:r w:rsidRPr="00CB402B">
        <w:rPr>
          <w:rFonts w:cs="EB Garamond"/>
        </w:rPr>
        <w:t xml:space="preserve">, “Krachtige Kennis in Geografieonderwijs”. (Oratie, Universiteit </w:t>
      </w:r>
      <w:proofErr w:type="spellStart"/>
      <w:proofErr w:type="gramStart"/>
      <w:r w:rsidRPr="00CB402B">
        <w:rPr>
          <w:rFonts w:cs="EB Garamond"/>
        </w:rPr>
        <w:t>Utrecht,October</w:t>
      </w:r>
      <w:proofErr w:type="spellEnd"/>
      <w:proofErr w:type="gramEnd"/>
      <w:r w:rsidRPr="00CB402B">
        <w:rPr>
          <w:rFonts w:cs="EB Garamond"/>
        </w:rPr>
        <w:t xml:space="preserve"> 16 2018), https://www.uu.nl/sites/default/files/20181015-oratie-tine_beneker.pdf</w:t>
      </w:r>
    </w:p>
  </w:footnote>
  <w:footnote w:id="121">
    <w:p w14:paraId="2CC6C3EC" w14:textId="060DCA8D" w:rsidR="00F40501" w:rsidRPr="00CB402B" w:rsidRDefault="00F40501" w:rsidP="00F40501">
      <w:pPr>
        <w:pStyle w:val="FootnoteText"/>
        <w:rPr>
          <w:rFonts w:cs="EB Garamond"/>
          <w:shd w:val="clear" w:color="auto" w:fill="FFFFFF"/>
        </w:rPr>
      </w:pPr>
      <w:r w:rsidRPr="00CB402B">
        <w:rPr>
          <w:rStyle w:val="FootnoteReference"/>
          <w:rFonts w:cs="EB Garamond"/>
          <w:sz w:val="18"/>
          <w:szCs w:val="18"/>
        </w:rPr>
        <w:footnoteRef/>
      </w:r>
      <w:r w:rsidRPr="00CB402B">
        <w:rPr>
          <w:rFonts w:cs="EB Garamond"/>
        </w:rPr>
        <w:t xml:space="preserve"> Dale </w:t>
      </w:r>
      <w:proofErr w:type="spellStart"/>
      <w:r w:rsidRPr="00CB402B">
        <w:rPr>
          <w:rFonts w:cs="EB Garamond"/>
        </w:rPr>
        <w:t>Schunk</w:t>
      </w:r>
      <w:proofErr w:type="spellEnd"/>
      <w:r w:rsidRPr="00CB402B">
        <w:rPr>
          <w:rFonts w:cs="EB Garamond"/>
        </w:rPr>
        <w:t xml:space="preserve">, Learning </w:t>
      </w:r>
      <w:proofErr w:type="spellStart"/>
      <w:r w:rsidRPr="00CB402B">
        <w:rPr>
          <w:rFonts w:cs="EB Garamond"/>
          <w:shd w:val="clear" w:color="auto" w:fill="FFFFFF"/>
        </w:rPr>
        <w:t>Theories</w:t>
      </w:r>
      <w:proofErr w:type="spellEnd"/>
      <w:r w:rsidRPr="00CB402B">
        <w:rPr>
          <w:rFonts w:cs="EB Garamond"/>
          <w:shd w:val="clear" w:color="auto" w:fill="FFFFFF"/>
        </w:rPr>
        <w:t xml:space="preserve"> </w:t>
      </w:r>
      <w:proofErr w:type="spellStart"/>
      <w:r w:rsidRPr="00CB402B">
        <w:rPr>
          <w:rFonts w:cs="EB Garamond"/>
          <w:shd w:val="clear" w:color="auto" w:fill="FFFFFF"/>
        </w:rPr>
        <w:t>an</w:t>
      </w:r>
      <w:proofErr w:type="spellEnd"/>
      <w:r w:rsidRPr="00CB402B">
        <w:rPr>
          <w:rFonts w:cs="EB Garamond"/>
          <w:shd w:val="clear" w:color="auto" w:fill="FFFFFF"/>
        </w:rPr>
        <w:t xml:space="preserve"> </w:t>
      </w:r>
      <w:proofErr w:type="spellStart"/>
      <w:r w:rsidRPr="00CB402B">
        <w:rPr>
          <w:rFonts w:cs="EB Garamond"/>
          <w:shd w:val="clear" w:color="auto" w:fill="FFFFFF"/>
        </w:rPr>
        <w:t>Educational</w:t>
      </w:r>
      <w:proofErr w:type="spellEnd"/>
      <w:r w:rsidRPr="00CB402B">
        <w:rPr>
          <w:rFonts w:cs="EB Garamond"/>
          <w:shd w:val="clear" w:color="auto" w:fill="FFFFFF"/>
        </w:rPr>
        <w:t xml:space="preserve"> </w:t>
      </w:r>
      <w:proofErr w:type="spellStart"/>
      <w:r w:rsidRPr="00CB402B">
        <w:rPr>
          <w:rFonts w:cs="EB Garamond"/>
          <w:shd w:val="clear" w:color="auto" w:fill="FFFFFF"/>
        </w:rPr>
        <w:t>Perspective</w:t>
      </w:r>
      <w:proofErr w:type="spellEnd"/>
      <w:r w:rsidRPr="00CB402B">
        <w:rPr>
          <w:rFonts w:cs="EB Garamond"/>
          <w:shd w:val="clear" w:color="auto" w:fill="FFFFFF"/>
        </w:rPr>
        <w:t xml:space="preserve"> (Boston: Pearson, 2020)</w:t>
      </w:r>
    </w:p>
  </w:footnote>
  <w:footnote w:id="122">
    <w:p w14:paraId="6056FF5C" w14:textId="064303B1" w:rsidR="00F40501" w:rsidRPr="00CB402B" w:rsidRDefault="00F40501" w:rsidP="00F40501">
      <w:pPr>
        <w:pStyle w:val="FootnoteText"/>
        <w:rPr>
          <w:rFonts w:eastAsiaTheme="minorEastAsia" w:cs="EB Garamond"/>
          <w:vertAlign w:val="superscript"/>
        </w:rPr>
      </w:pPr>
      <w:r w:rsidRPr="00CB402B">
        <w:rPr>
          <w:rFonts w:cs="EB Garamond"/>
          <w:shd w:val="clear" w:color="auto" w:fill="FFFFFF"/>
          <w:vertAlign w:val="superscript"/>
        </w:rPr>
        <w:footnoteRef/>
      </w:r>
      <w:r w:rsidRPr="00CB402B">
        <w:rPr>
          <w:rFonts w:cs="EB Garamond"/>
          <w:shd w:val="clear" w:color="auto" w:fill="FFFFFF"/>
        </w:rPr>
        <w:t xml:space="preserve"> Lev S. </w:t>
      </w:r>
      <w:proofErr w:type="spellStart"/>
      <w:r w:rsidRPr="00CB402B">
        <w:rPr>
          <w:rFonts w:cs="EB Garamond"/>
          <w:shd w:val="clear" w:color="auto" w:fill="FFFFFF"/>
        </w:rPr>
        <w:t>Vygotsky</w:t>
      </w:r>
      <w:proofErr w:type="spellEnd"/>
      <w:r w:rsidRPr="00CB402B">
        <w:rPr>
          <w:rFonts w:cs="EB Garamond"/>
        </w:rPr>
        <w:t xml:space="preserve">, Mind in Society: The Development of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Psychological</w:t>
      </w:r>
      <w:proofErr w:type="spellEnd"/>
      <w:r w:rsidRPr="00CB402B">
        <w:rPr>
          <w:rFonts w:cs="EB Garamond"/>
        </w:rPr>
        <w:t xml:space="preserve"> </w:t>
      </w:r>
      <w:proofErr w:type="spellStart"/>
      <w:r w:rsidRPr="00CB402B">
        <w:rPr>
          <w:rFonts w:cs="EB Garamond"/>
        </w:rPr>
        <w:t>Processes</w:t>
      </w:r>
      <w:proofErr w:type="spellEnd"/>
      <w:r w:rsidRPr="00CB402B">
        <w:rPr>
          <w:rFonts w:cs="EB Garamond"/>
        </w:rPr>
        <w:t>, (Cambridge MA: Harvard University Press, 1978).</w:t>
      </w:r>
    </w:p>
    <w:p w14:paraId="048F6955" w14:textId="77777777" w:rsidR="00F40501" w:rsidRPr="00CB402B" w:rsidRDefault="00F40501" w:rsidP="00F40501">
      <w:pPr>
        <w:pStyle w:val="FootnoteText"/>
        <w:rPr>
          <w:rFonts w:cs="EB Garamond"/>
        </w:rPr>
      </w:pPr>
    </w:p>
  </w:footnote>
  <w:footnote w:id="123">
    <w:p w14:paraId="0CC88D7E" w14:textId="41E58473"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Style w:val="FootnoteReference"/>
          <w:rFonts w:cs="EB Garamond"/>
          <w:sz w:val="18"/>
          <w:szCs w:val="18"/>
        </w:rPr>
        <w:t xml:space="preserve"> </w:t>
      </w:r>
      <w:r w:rsidRPr="00CB402B">
        <w:rPr>
          <w:rFonts w:cs="EB Garamond"/>
        </w:rPr>
        <w:t xml:space="preserve">John </w:t>
      </w:r>
      <w:proofErr w:type="spellStart"/>
      <w:r w:rsidRPr="00CB402B">
        <w:rPr>
          <w:rFonts w:cs="EB Garamond"/>
        </w:rPr>
        <w:t>Biggsand</w:t>
      </w:r>
      <w:proofErr w:type="spellEnd"/>
      <w:r w:rsidRPr="00CB402B">
        <w:rPr>
          <w:rFonts w:cs="EB Garamond"/>
        </w:rPr>
        <w:t xml:space="preserve"> Catherine </w:t>
      </w:r>
      <w:proofErr w:type="gramStart"/>
      <w:r w:rsidRPr="00CB402B">
        <w:rPr>
          <w:rFonts w:cs="EB Garamond"/>
        </w:rPr>
        <w:t>Tang,.</w:t>
      </w:r>
      <w:proofErr w:type="gramEnd"/>
      <w:r w:rsidRPr="00CB402B">
        <w:rPr>
          <w:rFonts w:cs="EB Garamond"/>
        </w:rPr>
        <w:t xml:space="preserve"> Teaching </w:t>
      </w:r>
      <w:proofErr w:type="spellStart"/>
      <w:r w:rsidRPr="00CB402B">
        <w:rPr>
          <w:rFonts w:cs="EB Garamond"/>
        </w:rPr>
        <w:t>for</w:t>
      </w:r>
      <w:proofErr w:type="spellEnd"/>
      <w:r w:rsidRPr="00CB402B">
        <w:rPr>
          <w:rFonts w:cs="EB Garamond"/>
        </w:rPr>
        <w:t xml:space="preserve"> </w:t>
      </w:r>
      <w:proofErr w:type="spellStart"/>
      <w:r w:rsidRPr="00CB402B">
        <w:rPr>
          <w:rFonts w:cs="EB Garamond"/>
        </w:rPr>
        <w:t>Quality</w:t>
      </w:r>
      <w:proofErr w:type="spellEnd"/>
      <w:r w:rsidRPr="00CB402B">
        <w:rPr>
          <w:rFonts w:cs="EB Garamond"/>
        </w:rPr>
        <w:t xml:space="preserve"> Learning at University. (</w:t>
      </w:r>
      <w:proofErr w:type="spellStart"/>
      <w:r w:rsidRPr="00CB402B">
        <w:rPr>
          <w:rFonts w:cs="EB Garamond"/>
        </w:rPr>
        <w:t>Maidenhead</w:t>
      </w:r>
      <w:proofErr w:type="spellEnd"/>
      <w:r w:rsidRPr="00CB402B">
        <w:rPr>
          <w:rFonts w:cs="EB Garamond"/>
        </w:rPr>
        <w:t>, UK: Open University Press, 2011)</w:t>
      </w:r>
    </w:p>
  </w:footnote>
  <w:footnote w:id="124">
    <w:p w14:paraId="04E8C350" w14:textId="7F72B3DB" w:rsidR="00F40501" w:rsidRPr="00CB402B" w:rsidRDefault="00F40501" w:rsidP="00F40501">
      <w:pPr>
        <w:pStyle w:val="FootnoteText"/>
        <w:rPr>
          <w:rFonts w:cs="EB Garamond"/>
        </w:rPr>
      </w:pPr>
      <w:r w:rsidRPr="00CB402B">
        <w:rPr>
          <w:rStyle w:val="FootnoteReference"/>
          <w:rFonts w:eastAsia="Times New Roman" w:cs="EB Garamond"/>
          <w:sz w:val="18"/>
          <w:szCs w:val="18"/>
        </w:rPr>
        <w:footnoteRef/>
      </w:r>
      <w:r w:rsidRPr="00CB402B">
        <w:rPr>
          <w:rFonts w:cs="EB Garamond"/>
        </w:rPr>
        <w:t xml:space="preserve"> Lonneke H. </w:t>
      </w:r>
      <w:proofErr w:type="spellStart"/>
      <w:r w:rsidRPr="00CB402B">
        <w:rPr>
          <w:rFonts w:cs="EB Garamond"/>
        </w:rPr>
        <w:t>Schellekens</w:t>
      </w:r>
      <w:proofErr w:type="spellEnd"/>
      <w:r w:rsidRPr="00CB402B">
        <w:rPr>
          <w:rFonts w:cs="EB Garamond"/>
        </w:rPr>
        <w:t xml:space="preserve">, Harold G.J. Bok, </w:t>
      </w:r>
      <w:proofErr w:type="spellStart"/>
      <w:r w:rsidRPr="00CB402B">
        <w:rPr>
          <w:rFonts w:cs="EB Garamond"/>
        </w:rPr>
        <w:t>Lubberta</w:t>
      </w:r>
      <w:proofErr w:type="spellEnd"/>
      <w:r w:rsidRPr="00CB402B">
        <w:rPr>
          <w:rFonts w:cs="EB Garamond"/>
        </w:rPr>
        <w:t xml:space="preserve"> H. de Jong, Marieke F. van der Schaaf, Wim D.J. Kremer, </w:t>
      </w:r>
      <w:proofErr w:type="spellStart"/>
      <w:proofErr w:type="gramStart"/>
      <w:r w:rsidRPr="00CB402B">
        <w:rPr>
          <w:rFonts w:cs="EB Garamond"/>
        </w:rPr>
        <w:t>and</w:t>
      </w:r>
      <w:proofErr w:type="spellEnd"/>
      <w:r w:rsidRPr="00CB402B">
        <w:rPr>
          <w:rFonts w:cs="EB Garamond"/>
        </w:rPr>
        <w:t xml:space="preserve">  Cees</w:t>
      </w:r>
      <w:proofErr w:type="gramEnd"/>
      <w:r w:rsidRPr="00CB402B">
        <w:rPr>
          <w:rFonts w:cs="EB Garamond"/>
        </w:rPr>
        <w:t xml:space="preserve"> P.M. van der Vleuten, “A </w:t>
      </w:r>
      <w:proofErr w:type="spellStart"/>
      <w:r w:rsidRPr="00CB402B">
        <w:rPr>
          <w:rFonts w:cs="EB Garamond"/>
        </w:rPr>
        <w:t>Scoping</w:t>
      </w:r>
      <w:proofErr w:type="spellEnd"/>
      <w:r w:rsidRPr="00CB402B">
        <w:rPr>
          <w:rFonts w:cs="EB Garamond"/>
        </w:rPr>
        <w:t xml:space="preserve"> Review on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Notions</w:t>
      </w:r>
      <w:proofErr w:type="spellEnd"/>
      <w:r w:rsidRPr="00CB402B">
        <w:rPr>
          <w:rFonts w:cs="EB Garamond"/>
        </w:rPr>
        <w:t xml:space="preserve"> of Assessment as Learning (</w:t>
      </w:r>
      <w:proofErr w:type="spellStart"/>
      <w:r w:rsidRPr="00CB402B">
        <w:rPr>
          <w:rFonts w:cs="EB Garamond"/>
        </w:rPr>
        <w:t>AaL</w:t>
      </w:r>
      <w:proofErr w:type="spellEnd"/>
      <w:r w:rsidRPr="00CB402B">
        <w:rPr>
          <w:rFonts w:cs="EB Garamond"/>
        </w:rPr>
        <w:t xml:space="preserve">), Assessment </w:t>
      </w:r>
      <w:proofErr w:type="spellStart"/>
      <w:r w:rsidRPr="00CB402B">
        <w:rPr>
          <w:rFonts w:cs="EB Garamond"/>
        </w:rPr>
        <w:t>for</w:t>
      </w:r>
      <w:proofErr w:type="spellEnd"/>
      <w:r w:rsidRPr="00CB402B">
        <w:rPr>
          <w:rFonts w:cs="EB Garamond"/>
        </w:rPr>
        <w:t xml:space="preserve"> Learning (</w:t>
      </w:r>
      <w:proofErr w:type="spellStart"/>
      <w:r w:rsidRPr="00CB402B">
        <w:rPr>
          <w:rFonts w:cs="EB Garamond"/>
        </w:rPr>
        <w:t>AfL</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Assessment of Learning (</w:t>
      </w:r>
      <w:proofErr w:type="spellStart"/>
      <w:r w:rsidRPr="00CB402B">
        <w:rPr>
          <w:rFonts w:cs="EB Garamond"/>
        </w:rPr>
        <w:t>AoL</w:t>
      </w:r>
      <w:proofErr w:type="spellEnd"/>
      <w:r w:rsidRPr="00CB402B">
        <w:rPr>
          <w:rFonts w:cs="EB Garamond"/>
        </w:rPr>
        <w:t xml:space="preserve">), Studies in </w:t>
      </w:r>
      <w:proofErr w:type="spellStart"/>
      <w:r w:rsidRPr="00CB402B">
        <w:rPr>
          <w:rFonts w:cs="EB Garamond"/>
        </w:rPr>
        <w:t>Educational</w:t>
      </w:r>
      <w:proofErr w:type="spellEnd"/>
      <w:r w:rsidRPr="00CB402B">
        <w:rPr>
          <w:rFonts w:cs="EB Garamond"/>
        </w:rPr>
        <w:t xml:space="preserve"> Evaluation 71, (2021), 101094.</w:t>
      </w:r>
    </w:p>
  </w:footnote>
  <w:footnote w:id="125">
    <w:p w14:paraId="709991CD" w14:textId="16282665"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Nicola </w:t>
      </w:r>
      <w:proofErr w:type="spellStart"/>
      <w:r w:rsidRPr="00CB402B">
        <w:rPr>
          <w:rFonts w:cs="EB Garamond"/>
        </w:rPr>
        <w:t>Reimann</w:t>
      </w:r>
      <w:proofErr w:type="spellEnd"/>
      <w:r w:rsidRPr="00CB402B">
        <w:rPr>
          <w:rFonts w:cs="EB Garamond"/>
        </w:rPr>
        <w:t xml:space="preserve">, Ian </w:t>
      </w:r>
      <w:proofErr w:type="spellStart"/>
      <w:r w:rsidRPr="00CB402B">
        <w:rPr>
          <w:rFonts w:cs="EB Garamond"/>
        </w:rPr>
        <w:t>Sadler</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Kay </w:t>
      </w:r>
      <w:proofErr w:type="spellStart"/>
      <w:r w:rsidRPr="00CB402B">
        <w:rPr>
          <w:rFonts w:cs="EB Garamond"/>
        </w:rPr>
        <w:t>Sambell</w:t>
      </w:r>
      <w:proofErr w:type="spellEnd"/>
      <w:r w:rsidRPr="00CB402B">
        <w:rPr>
          <w:rFonts w:cs="EB Garamond"/>
        </w:rPr>
        <w:t>, “</w:t>
      </w:r>
      <w:proofErr w:type="spellStart"/>
      <w:r w:rsidRPr="00CB402B">
        <w:rPr>
          <w:rFonts w:cs="EB Garamond"/>
        </w:rPr>
        <w:t>What’s</w:t>
      </w:r>
      <w:proofErr w:type="spellEnd"/>
      <w:r w:rsidRPr="00CB402B">
        <w:rPr>
          <w:rFonts w:cs="EB Garamond"/>
        </w:rPr>
        <w:t xml:space="preserve"> in a Word? </w:t>
      </w:r>
      <w:proofErr w:type="spellStart"/>
      <w:r w:rsidRPr="00CB402B">
        <w:rPr>
          <w:rFonts w:cs="EB Garamond"/>
        </w:rPr>
        <w:t>Practices</w:t>
      </w:r>
      <w:proofErr w:type="spellEnd"/>
      <w:r w:rsidRPr="00CB402B">
        <w:rPr>
          <w:rFonts w:cs="EB Garamond"/>
        </w:rPr>
        <w:t xml:space="preserve"> </w:t>
      </w:r>
      <w:proofErr w:type="spellStart"/>
      <w:r w:rsidRPr="00CB402B">
        <w:rPr>
          <w:rFonts w:cs="EB Garamond"/>
        </w:rPr>
        <w:t>Associated</w:t>
      </w:r>
      <w:proofErr w:type="spellEnd"/>
      <w:r w:rsidRPr="00CB402B">
        <w:rPr>
          <w:rFonts w:cs="EB Garamond"/>
        </w:rPr>
        <w:t xml:space="preserve"> </w:t>
      </w:r>
      <w:proofErr w:type="spellStart"/>
      <w:r w:rsidRPr="00CB402B">
        <w:rPr>
          <w:rFonts w:cs="EB Garamond"/>
        </w:rPr>
        <w:t>with</w:t>
      </w:r>
      <w:proofErr w:type="spellEnd"/>
      <w:r w:rsidRPr="00CB402B">
        <w:rPr>
          <w:rFonts w:cs="EB Garamond"/>
        </w:rPr>
        <w:t xml:space="preserve"> ‘</w:t>
      </w:r>
      <w:proofErr w:type="spellStart"/>
      <w:r w:rsidRPr="00CB402B">
        <w:rPr>
          <w:rFonts w:cs="EB Garamond"/>
        </w:rPr>
        <w:t>Feedforward</w:t>
      </w:r>
      <w:proofErr w:type="spellEnd"/>
      <w:r w:rsidRPr="00CB402B">
        <w:rPr>
          <w:rFonts w:cs="EB Garamond"/>
        </w:rPr>
        <w:t xml:space="preserve">’ in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Assessment &amp; Evaluation in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44, no. 8, (2019), 1279-1290, DOI: 10.1080/02602938.2019.1600655</w:t>
      </w:r>
    </w:p>
  </w:footnote>
  <w:footnote w:id="126">
    <w:p w14:paraId="4E7B5916" w14:textId="5002E18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David Boud, “</w:t>
      </w:r>
      <w:proofErr w:type="spellStart"/>
      <w:r w:rsidRPr="00CB402B">
        <w:rPr>
          <w:rFonts w:cs="EB Garamond"/>
        </w:rPr>
        <w:t>Sustainable</w:t>
      </w:r>
      <w:proofErr w:type="spellEnd"/>
      <w:r w:rsidRPr="00CB402B">
        <w:rPr>
          <w:rFonts w:cs="EB Garamond"/>
        </w:rPr>
        <w:t xml:space="preserve"> Assessment: </w:t>
      </w:r>
      <w:proofErr w:type="spellStart"/>
      <w:r w:rsidRPr="00CB402B">
        <w:rPr>
          <w:rFonts w:cs="EB Garamond"/>
        </w:rPr>
        <w:t>Rethinking</w:t>
      </w:r>
      <w:proofErr w:type="spellEnd"/>
      <w:r w:rsidRPr="00CB402B">
        <w:rPr>
          <w:rFonts w:cs="EB Garamond"/>
        </w:rPr>
        <w:t xml:space="preserve"> Assessment </w:t>
      </w:r>
      <w:proofErr w:type="spellStart"/>
      <w:r w:rsidRPr="00CB402B">
        <w:rPr>
          <w:rFonts w:cs="EB Garamond"/>
        </w:rPr>
        <w:t>for</w:t>
      </w:r>
      <w:proofErr w:type="spellEnd"/>
      <w:r w:rsidRPr="00CB402B">
        <w:rPr>
          <w:rFonts w:cs="EB Garamond"/>
        </w:rPr>
        <w:t xml:space="preserve"> </w:t>
      </w:r>
      <w:proofErr w:type="spellStart"/>
      <w:r w:rsidRPr="00CB402B">
        <w:rPr>
          <w:rFonts w:cs="EB Garamond"/>
        </w:rPr>
        <w:t>the</w:t>
      </w:r>
      <w:proofErr w:type="spellEnd"/>
      <w:r w:rsidRPr="00CB402B">
        <w:rPr>
          <w:rFonts w:cs="EB Garamond"/>
        </w:rPr>
        <w:t xml:space="preserve"> Learning Society”, Studies in </w:t>
      </w:r>
      <w:proofErr w:type="spellStart"/>
      <w:r w:rsidRPr="00CB402B">
        <w:rPr>
          <w:rFonts w:cs="EB Garamond"/>
        </w:rPr>
        <w:t>Continuing</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22, no. 2, (2000), 151-67.</w:t>
      </w:r>
    </w:p>
  </w:footnote>
  <w:footnote w:id="127">
    <w:p w14:paraId="6D158552" w14:textId="64678A43" w:rsidR="00F40501" w:rsidRPr="00CB402B" w:rsidRDefault="00F40501" w:rsidP="00F40501">
      <w:pPr>
        <w:pStyle w:val="FootnoteText"/>
        <w:ind w:left="284" w:hanging="284"/>
        <w:rPr>
          <w:rFonts w:cs="EB Garamond"/>
        </w:rPr>
      </w:pPr>
      <w:r w:rsidRPr="00CB402B">
        <w:rPr>
          <w:rStyle w:val="FootnoteReference"/>
          <w:rFonts w:cs="EB Garamond"/>
          <w:sz w:val="18"/>
          <w:szCs w:val="18"/>
        </w:rPr>
        <w:footnoteRef/>
      </w:r>
      <w:r w:rsidRPr="00CB402B">
        <w:rPr>
          <w:rFonts w:cs="EB Garamond"/>
        </w:rPr>
        <w:t xml:space="preserve">Lambert W.T. </w:t>
      </w:r>
      <w:proofErr w:type="spellStart"/>
      <w:r w:rsidRPr="00CB402B">
        <w:rPr>
          <w:rFonts w:cs="EB Garamond"/>
        </w:rPr>
        <w:t>Schuwirth</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Cees P.M. van der Vleuten. “</w:t>
      </w:r>
      <w:proofErr w:type="spellStart"/>
      <w:r w:rsidRPr="00CB402B">
        <w:rPr>
          <w:rFonts w:cs="EB Garamond"/>
        </w:rPr>
        <w:t>Programmatic</w:t>
      </w:r>
      <w:proofErr w:type="spellEnd"/>
      <w:r w:rsidRPr="00CB402B">
        <w:rPr>
          <w:rFonts w:cs="EB Garamond"/>
        </w:rPr>
        <w:t xml:space="preserve"> Assessment: </w:t>
      </w:r>
      <w:proofErr w:type="spellStart"/>
      <w:r w:rsidRPr="00CB402B">
        <w:rPr>
          <w:rFonts w:cs="EB Garamond"/>
        </w:rPr>
        <w:t>From</w:t>
      </w:r>
      <w:proofErr w:type="spellEnd"/>
      <w:r w:rsidRPr="00CB402B">
        <w:rPr>
          <w:rFonts w:cs="EB Garamond"/>
        </w:rPr>
        <w:t xml:space="preserve"> Assessment of Learning </w:t>
      </w:r>
      <w:proofErr w:type="spellStart"/>
      <w:r w:rsidRPr="00CB402B">
        <w:rPr>
          <w:rFonts w:cs="EB Garamond"/>
        </w:rPr>
        <w:t>to</w:t>
      </w:r>
      <w:proofErr w:type="spellEnd"/>
      <w:r w:rsidRPr="00CB402B">
        <w:rPr>
          <w:rFonts w:cs="EB Garamond"/>
        </w:rPr>
        <w:t xml:space="preserve"> Assessment </w:t>
      </w:r>
      <w:proofErr w:type="spellStart"/>
      <w:r w:rsidRPr="00CB402B">
        <w:rPr>
          <w:rFonts w:cs="EB Garamond"/>
        </w:rPr>
        <w:t>for</w:t>
      </w:r>
      <w:proofErr w:type="spellEnd"/>
      <w:r w:rsidRPr="00CB402B">
        <w:rPr>
          <w:rFonts w:cs="EB Garamond"/>
        </w:rPr>
        <w:t xml:space="preserve"> Learning</w:t>
      </w:r>
      <w:proofErr w:type="gramStart"/>
      <w:r w:rsidRPr="00CB402B">
        <w:rPr>
          <w:rFonts w:cs="EB Garamond"/>
        </w:rPr>
        <w:t>”,.</w:t>
      </w:r>
      <w:proofErr w:type="gramEnd"/>
      <w:r w:rsidRPr="00CB402B">
        <w:rPr>
          <w:rFonts w:cs="EB Garamond"/>
        </w:rPr>
        <w:t xml:space="preserve"> </w:t>
      </w:r>
      <w:proofErr w:type="spellStart"/>
      <w:r w:rsidRPr="00CB402B">
        <w:rPr>
          <w:rFonts w:cs="EB Garamond"/>
        </w:rPr>
        <w:t>Medical</w:t>
      </w:r>
      <w:proofErr w:type="spellEnd"/>
      <w:r w:rsidRPr="00CB402B">
        <w:rPr>
          <w:rFonts w:cs="EB Garamond"/>
        </w:rPr>
        <w:t xml:space="preserve"> Teacher 33, no. 6 (2011): 478-85 DOI: 10.3109/0142159X.2011.565828</w:t>
      </w:r>
    </w:p>
  </w:footnote>
  <w:footnote w:id="128">
    <w:p w14:paraId="6DA87CF1" w14:textId="21BCDB7E" w:rsidR="00F40501" w:rsidRPr="00CB402B" w:rsidRDefault="00F40501" w:rsidP="00F40501">
      <w:pPr>
        <w:pStyle w:val="FootnoteText"/>
        <w:ind w:left="284" w:hanging="284"/>
        <w:rPr>
          <w:rFonts w:cs="EB Garamond"/>
        </w:rPr>
      </w:pPr>
      <w:r w:rsidRPr="00CB402B">
        <w:rPr>
          <w:rStyle w:val="FootnoteReference"/>
          <w:rFonts w:cs="EB Garamond"/>
          <w:sz w:val="18"/>
          <w:szCs w:val="18"/>
        </w:rPr>
        <w:footnoteRef/>
      </w:r>
      <w:r w:rsidRPr="00CB402B">
        <w:rPr>
          <w:rFonts w:cs="EB Garamond"/>
        </w:rPr>
        <w:t xml:space="preserve"> Sylvia </w:t>
      </w:r>
      <w:proofErr w:type="spellStart"/>
      <w:r w:rsidRPr="00CB402B">
        <w:rPr>
          <w:rFonts w:cs="EB Garamond"/>
        </w:rPr>
        <w:t>Heeneman</w:t>
      </w:r>
      <w:proofErr w:type="spellEnd"/>
      <w:r w:rsidRPr="00CB402B">
        <w:rPr>
          <w:rFonts w:cs="EB Garamond"/>
        </w:rPr>
        <w:t xml:space="preserve">, </w:t>
      </w:r>
      <w:proofErr w:type="spellStart"/>
      <w:r w:rsidRPr="00CB402B">
        <w:rPr>
          <w:rFonts w:cs="EB Garamond"/>
        </w:rPr>
        <w:t>Lubberta</w:t>
      </w:r>
      <w:proofErr w:type="spellEnd"/>
      <w:r w:rsidRPr="00CB402B">
        <w:rPr>
          <w:rFonts w:cs="EB Garamond"/>
        </w:rPr>
        <w:t xml:space="preserve"> H. de Jong, Luke J. Dawson, Tim J. Wilkinson, Anna Ryan, </w:t>
      </w:r>
      <w:proofErr w:type="spellStart"/>
      <w:r w:rsidRPr="00CB402B">
        <w:rPr>
          <w:rFonts w:cs="EB Garamond"/>
        </w:rPr>
        <w:t>Glendon</w:t>
      </w:r>
      <w:proofErr w:type="spellEnd"/>
      <w:r w:rsidRPr="00CB402B">
        <w:rPr>
          <w:rFonts w:cs="EB Garamond"/>
        </w:rPr>
        <w:t xml:space="preserve"> R. </w:t>
      </w:r>
      <w:proofErr w:type="spellStart"/>
      <w:r w:rsidRPr="00CB402B">
        <w:rPr>
          <w:rFonts w:cs="EB Garamond"/>
        </w:rPr>
        <w:t>Tait</w:t>
      </w:r>
      <w:proofErr w:type="spellEnd"/>
      <w:r w:rsidRPr="00CB402B">
        <w:rPr>
          <w:rFonts w:cs="EB Garamond"/>
        </w:rPr>
        <w:t xml:space="preserve">, Neil Rice, Dario </w:t>
      </w:r>
      <w:proofErr w:type="spellStart"/>
      <w:r w:rsidRPr="00CB402B">
        <w:rPr>
          <w:rFonts w:cs="EB Garamond"/>
        </w:rPr>
        <w:t>Torre</w:t>
      </w:r>
      <w:proofErr w:type="spellEnd"/>
      <w:r w:rsidRPr="00CB402B">
        <w:rPr>
          <w:rFonts w:cs="EB Garamond"/>
        </w:rPr>
        <w:t xml:space="preserve">, Adrian Freeman, </w:t>
      </w:r>
      <w:proofErr w:type="spellStart"/>
      <w:r w:rsidRPr="00CB402B">
        <w:rPr>
          <w:rFonts w:cs="EB Garamond"/>
        </w:rPr>
        <w:t>and</w:t>
      </w:r>
      <w:proofErr w:type="spellEnd"/>
      <w:r w:rsidRPr="00CB402B">
        <w:rPr>
          <w:rFonts w:cs="EB Garamond"/>
        </w:rPr>
        <w:t xml:space="preserve"> Cees P.M. van der Vleuten, “Ottawa 2020 Consensus Statement </w:t>
      </w:r>
      <w:proofErr w:type="spellStart"/>
      <w:r w:rsidRPr="00CB402B">
        <w:rPr>
          <w:rFonts w:cs="EB Garamond"/>
        </w:rPr>
        <w:t>for</w:t>
      </w:r>
      <w:proofErr w:type="spellEnd"/>
      <w:r w:rsidRPr="00CB402B">
        <w:rPr>
          <w:rFonts w:cs="EB Garamond"/>
        </w:rPr>
        <w:t xml:space="preserve"> </w:t>
      </w:r>
      <w:proofErr w:type="spellStart"/>
      <w:r w:rsidRPr="00CB402B">
        <w:rPr>
          <w:rFonts w:cs="EB Garamond"/>
        </w:rPr>
        <w:t>Programmatic</w:t>
      </w:r>
      <w:proofErr w:type="spellEnd"/>
      <w:r w:rsidRPr="00CB402B">
        <w:rPr>
          <w:rFonts w:cs="EB Garamond"/>
        </w:rPr>
        <w:t xml:space="preserve"> Assessment – 1. Agreement on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Principles</w:t>
      </w:r>
      <w:proofErr w:type="spellEnd"/>
      <w:r w:rsidRPr="00CB402B">
        <w:rPr>
          <w:rFonts w:cs="EB Garamond"/>
        </w:rPr>
        <w:t xml:space="preserve">”, </w:t>
      </w:r>
      <w:proofErr w:type="spellStart"/>
      <w:r w:rsidRPr="00CB402B">
        <w:rPr>
          <w:rFonts w:cs="EB Garamond"/>
        </w:rPr>
        <w:t>Medical</w:t>
      </w:r>
      <w:proofErr w:type="spellEnd"/>
      <w:r w:rsidRPr="00CB402B">
        <w:rPr>
          <w:rFonts w:cs="EB Garamond"/>
        </w:rPr>
        <w:t xml:space="preserve"> Teacher 43, no. 10, 1139-48. DOI: 10.1080/0142159X.2021.1957088</w:t>
      </w:r>
    </w:p>
  </w:footnote>
  <w:footnote w:id="129">
    <w:p w14:paraId="73CE27F4" w14:textId="167E036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Harold G.J. </w:t>
      </w:r>
      <w:r w:rsidRPr="00CB402B">
        <w:rPr>
          <w:rFonts w:cs="EB Garamond"/>
          <w:shd w:val="clear" w:color="auto" w:fill="FFFFFF"/>
        </w:rPr>
        <w:t xml:space="preserve">Bok, Pim W. Teunissen, Robert P. </w:t>
      </w:r>
      <w:proofErr w:type="spellStart"/>
      <w:r w:rsidRPr="00CB402B">
        <w:rPr>
          <w:rFonts w:cs="EB Garamond"/>
          <w:shd w:val="clear" w:color="auto" w:fill="FFFFFF"/>
        </w:rPr>
        <w:t>Favier</w:t>
      </w:r>
      <w:proofErr w:type="spellEnd"/>
      <w:r w:rsidRPr="00CB402B">
        <w:rPr>
          <w:rFonts w:cs="EB Garamond"/>
          <w:shd w:val="clear" w:color="auto" w:fill="FFFFFF"/>
        </w:rPr>
        <w:t xml:space="preserve">, Nancy J. Rietbroek, Lars F.H. </w:t>
      </w:r>
      <w:proofErr w:type="spellStart"/>
      <w:r w:rsidRPr="00CB402B">
        <w:rPr>
          <w:rFonts w:cs="EB Garamond"/>
          <w:shd w:val="clear" w:color="auto" w:fill="FFFFFF"/>
        </w:rPr>
        <w:t>Theyse</w:t>
      </w:r>
      <w:proofErr w:type="spellEnd"/>
      <w:r w:rsidRPr="00CB402B">
        <w:rPr>
          <w:rFonts w:cs="EB Garamond"/>
          <w:shd w:val="clear" w:color="auto" w:fill="FFFFFF"/>
        </w:rPr>
        <w:t xml:space="preserve">, Harold Brommer, Jan C.M. Haarhuis, Peter van </w:t>
      </w:r>
      <w:proofErr w:type="spellStart"/>
      <w:r w:rsidRPr="00CB402B">
        <w:rPr>
          <w:rFonts w:cs="EB Garamond"/>
          <w:shd w:val="clear" w:color="auto" w:fill="FFFFFF"/>
        </w:rPr>
        <w:t>Beukelen</w:t>
      </w:r>
      <w:proofErr w:type="spellEnd"/>
      <w:r w:rsidRPr="00CB402B">
        <w:rPr>
          <w:rFonts w:cs="EB Garamond"/>
          <w:shd w:val="clear" w:color="auto" w:fill="FFFFFF"/>
        </w:rPr>
        <w:t xml:space="preserve">, Cees P.M. van der Vleuten, Debbie A.D.C. </w:t>
      </w:r>
      <w:proofErr w:type="spellStart"/>
      <w:r w:rsidRPr="00CB402B">
        <w:rPr>
          <w:rFonts w:cs="EB Garamond"/>
          <w:shd w:val="clear" w:color="auto" w:fill="FFFFFF"/>
        </w:rPr>
        <w:t>Jaarsma</w:t>
      </w:r>
      <w:proofErr w:type="spellEnd"/>
      <w:r w:rsidRPr="00CB402B">
        <w:rPr>
          <w:rFonts w:cs="EB Garamond"/>
          <w:shd w:val="clear" w:color="auto" w:fill="FFFFFF"/>
        </w:rPr>
        <w:t>, “</w:t>
      </w:r>
      <w:proofErr w:type="spellStart"/>
      <w:r w:rsidRPr="00CB402B">
        <w:rPr>
          <w:rFonts w:cs="EB Garamond"/>
          <w:shd w:val="clear" w:color="auto" w:fill="FFFFFF"/>
        </w:rPr>
        <w:t>Programmatic</w:t>
      </w:r>
      <w:proofErr w:type="spellEnd"/>
      <w:r w:rsidRPr="00CB402B">
        <w:rPr>
          <w:rFonts w:cs="EB Garamond"/>
          <w:shd w:val="clear" w:color="auto" w:fill="FFFFFF"/>
        </w:rPr>
        <w:t xml:space="preserve"> Assessment of </w:t>
      </w:r>
      <w:proofErr w:type="spellStart"/>
      <w:r w:rsidRPr="00CB402B">
        <w:rPr>
          <w:rFonts w:cs="EB Garamond"/>
          <w:shd w:val="clear" w:color="auto" w:fill="FFFFFF"/>
        </w:rPr>
        <w:t>Competency-Based</w:t>
      </w:r>
      <w:proofErr w:type="spellEnd"/>
      <w:r w:rsidRPr="00CB402B">
        <w:rPr>
          <w:rFonts w:cs="EB Garamond"/>
          <w:shd w:val="clear" w:color="auto" w:fill="FFFFFF"/>
        </w:rPr>
        <w:t xml:space="preserve"> </w:t>
      </w:r>
      <w:proofErr w:type="spellStart"/>
      <w:r w:rsidRPr="00CB402B">
        <w:rPr>
          <w:rFonts w:cs="EB Garamond"/>
          <w:shd w:val="clear" w:color="auto" w:fill="FFFFFF"/>
        </w:rPr>
        <w:t>Workplace</w:t>
      </w:r>
      <w:proofErr w:type="spellEnd"/>
      <w:r w:rsidRPr="00CB402B">
        <w:rPr>
          <w:rFonts w:cs="EB Garamond"/>
          <w:shd w:val="clear" w:color="auto" w:fill="FFFFFF"/>
        </w:rPr>
        <w:t xml:space="preserve"> Learning: </w:t>
      </w:r>
      <w:proofErr w:type="spellStart"/>
      <w:r w:rsidRPr="00CB402B">
        <w:rPr>
          <w:rFonts w:cs="EB Garamond"/>
          <w:shd w:val="clear" w:color="auto" w:fill="FFFFFF"/>
        </w:rPr>
        <w:t>When</w:t>
      </w:r>
      <w:proofErr w:type="spellEnd"/>
      <w:r w:rsidRPr="00CB402B">
        <w:rPr>
          <w:rFonts w:cs="EB Garamond"/>
          <w:shd w:val="clear" w:color="auto" w:fill="FFFFFF"/>
        </w:rPr>
        <w:t xml:space="preserve"> </w:t>
      </w:r>
      <w:proofErr w:type="spellStart"/>
      <w:r w:rsidRPr="00CB402B">
        <w:rPr>
          <w:rFonts w:cs="EB Garamond"/>
          <w:shd w:val="clear" w:color="auto" w:fill="FFFFFF"/>
        </w:rPr>
        <w:t>Theory</w:t>
      </w:r>
      <w:proofErr w:type="spellEnd"/>
      <w:r w:rsidRPr="00CB402B">
        <w:rPr>
          <w:rFonts w:cs="EB Garamond"/>
          <w:shd w:val="clear" w:color="auto" w:fill="FFFFFF"/>
        </w:rPr>
        <w:t xml:space="preserve"> </w:t>
      </w:r>
      <w:proofErr w:type="spellStart"/>
      <w:r w:rsidRPr="00CB402B">
        <w:rPr>
          <w:rFonts w:cs="EB Garamond"/>
          <w:shd w:val="clear" w:color="auto" w:fill="FFFFFF"/>
        </w:rPr>
        <w:t>Meets</w:t>
      </w:r>
      <w:proofErr w:type="spellEnd"/>
      <w:r w:rsidRPr="00CB402B">
        <w:rPr>
          <w:rFonts w:cs="EB Garamond"/>
          <w:shd w:val="clear" w:color="auto" w:fill="FFFFFF"/>
        </w:rPr>
        <w:t xml:space="preserve"> </w:t>
      </w:r>
      <w:proofErr w:type="spellStart"/>
      <w:r w:rsidRPr="00CB402B">
        <w:rPr>
          <w:rFonts w:cs="EB Garamond"/>
          <w:shd w:val="clear" w:color="auto" w:fill="FFFFFF"/>
        </w:rPr>
        <w:t>Practice</w:t>
      </w:r>
      <w:proofErr w:type="spellEnd"/>
      <w:r w:rsidRPr="00CB402B">
        <w:rPr>
          <w:rFonts w:cs="EB Garamond"/>
          <w:shd w:val="clear" w:color="auto" w:fill="FFFFFF"/>
        </w:rPr>
        <w:t xml:space="preserve">”, BMC </w:t>
      </w:r>
      <w:proofErr w:type="spellStart"/>
      <w:proofErr w:type="gramStart"/>
      <w:r w:rsidRPr="00CB402B">
        <w:rPr>
          <w:rFonts w:cs="EB Garamond"/>
          <w:shd w:val="clear" w:color="auto" w:fill="FFFFFF"/>
        </w:rPr>
        <w:t>Medical</w:t>
      </w:r>
      <w:proofErr w:type="spellEnd"/>
      <w:r w:rsidRPr="00CB402B">
        <w:rPr>
          <w:rFonts w:cs="EB Garamond"/>
          <w:shd w:val="clear" w:color="auto" w:fill="FFFFFF"/>
        </w:rPr>
        <w:t xml:space="preserve">  </w:t>
      </w:r>
      <w:proofErr w:type="spellStart"/>
      <w:r w:rsidRPr="00CB402B">
        <w:rPr>
          <w:rFonts w:cs="EB Garamond"/>
          <w:shd w:val="clear" w:color="auto" w:fill="FFFFFF"/>
        </w:rPr>
        <w:t>Education</w:t>
      </w:r>
      <w:proofErr w:type="spellEnd"/>
      <w:proofErr w:type="gramEnd"/>
      <w:r w:rsidRPr="00CB402B">
        <w:rPr>
          <w:rFonts w:cs="EB Garamond"/>
          <w:shd w:val="clear" w:color="auto" w:fill="FFFFFF"/>
        </w:rPr>
        <w:t xml:space="preserve"> 13 no. 123 (2013). DOI: 10.1186/1472-6920-13-123. PMID: 24020944; PMCID: PMC3851012.</w:t>
      </w:r>
    </w:p>
  </w:footnote>
  <w:footnote w:id="130">
    <w:p w14:paraId="46DFA5F7" w14:textId="1CC2060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Suzanne </w:t>
      </w:r>
      <w:r w:rsidRPr="00CB402B">
        <w:rPr>
          <w:rFonts w:cs="EB Garamond"/>
          <w:shd w:val="clear" w:color="auto" w:fill="FFFFFF"/>
        </w:rPr>
        <w:t xml:space="preserve">Schut, Lauren A. </w:t>
      </w:r>
      <w:proofErr w:type="spellStart"/>
      <w:r w:rsidRPr="00CB402B">
        <w:rPr>
          <w:rFonts w:cs="EB Garamond"/>
          <w:shd w:val="clear" w:color="auto" w:fill="FFFFFF"/>
        </w:rPr>
        <w:t>Maggio</w:t>
      </w:r>
      <w:proofErr w:type="spellEnd"/>
      <w:r w:rsidRPr="00CB402B">
        <w:rPr>
          <w:rFonts w:cs="EB Garamond"/>
          <w:shd w:val="clear" w:color="auto" w:fill="FFFFFF"/>
        </w:rPr>
        <w:t xml:space="preserve">, Sylvia </w:t>
      </w:r>
      <w:proofErr w:type="spellStart"/>
      <w:r w:rsidRPr="00CB402B">
        <w:rPr>
          <w:rFonts w:cs="EB Garamond"/>
          <w:shd w:val="clear" w:color="auto" w:fill="FFFFFF"/>
        </w:rPr>
        <w:t>Heeneman</w:t>
      </w:r>
      <w:proofErr w:type="spellEnd"/>
      <w:r w:rsidRPr="00CB402B">
        <w:rPr>
          <w:rFonts w:cs="EB Garamond"/>
          <w:shd w:val="clear" w:color="auto" w:fill="FFFFFF"/>
        </w:rPr>
        <w:t xml:space="preserve">, Jan van Tartwijk, Cees van der Vleuten </w:t>
      </w:r>
      <w:proofErr w:type="spellStart"/>
      <w:r w:rsidRPr="00CB402B">
        <w:rPr>
          <w:rFonts w:cs="EB Garamond"/>
          <w:shd w:val="clear" w:color="auto" w:fill="FFFFFF"/>
        </w:rPr>
        <w:t>and</w:t>
      </w:r>
      <w:proofErr w:type="spellEnd"/>
      <w:r w:rsidRPr="00CB402B">
        <w:rPr>
          <w:rFonts w:cs="EB Garamond"/>
          <w:shd w:val="clear" w:color="auto" w:fill="FFFFFF"/>
        </w:rPr>
        <w:t xml:space="preserve"> Erik Driessen “</w:t>
      </w:r>
      <w:proofErr w:type="spellStart"/>
      <w:r w:rsidRPr="00CB402B">
        <w:rPr>
          <w:rFonts w:cs="EB Garamond"/>
          <w:shd w:val="clear" w:color="auto" w:fill="FFFFFF"/>
        </w:rPr>
        <w:t>Where</w:t>
      </w:r>
      <w:proofErr w:type="spellEnd"/>
      <w:r w:rsidRPr="00CB402B">
        <w:rPr>
          <w:rFonts w:cs="EB Garamond"/>
          <w:shd w:val="clear" w:color="auto" w:fill="FFFFFF"/>
        </w:rPr>
        <w:t xml:space="preserve"> </w:t>
      </w:r>
      <w:proofErr w:type="spellStart"/>
      <w:r w:rsidRPr="00CB402B">
        <w:rPr>
          <w:rFonts w:cs="EB Garamond"/>
          <w:shd w:val="clear" w:color="auto" w:fill="FFFFFF"/>
        </w:rPr>
        <w:t>the</w:t>
      </w:r>
      <w:proofErr w:type="spellEnd"/>
      <w:r w:rsidRPr="00CB402B">
        <w:rPr>
          <w:rFonts w:cs="EB Garamond"/>
          <w:shd w:val="clear" w:color="auto" w:fill="FFFFFF"/>
        </w:rPr>
        <w:t xml:space="preserve"> Rubber </w:t>
      </w:r>
      <w:proofErr w:type="spellStart"/>
      <w:r w:rsidRPr="00CB402B">
        <w:rPr>
          <w:rFonts w:cs="EB Garamond"/>
          <w:shd w:val="clear" w:color="auto" w:fill="FFFFFF"/>
        </w:rPr>
        <w:t>Meets</w:t>
      </w:r>
      <w:proofErr w:type="spellEnd"/>
      <w:r w:rsidRPr="00CB402B">
        <w:rPr>
          <w:rFonts w:cs="EB Garamond"/>
          <w:shd w:val="clear" w:color="auto" w:fill="FFFFFF"/>
        </w:rPr>
        <w:t xml:space="preserve"> </w:t>
      </w:r>
      <w:proofErr w:type="spellStart"/>
      <w:r w:rsidRPr="00CB402B">
        <w:rPr>
          <w:rFonts w:cs="EB Garamond"/>
          <w:shd w:val="clear" w:color="auto" w:fill="FFFFFF"/>
        </w:rPr>
        <w:t>the</w:t>
      </w:r>
      <w:proofErr w:type="spellEnd"/>
      <w:r w:rsidRPr="00CB402B">
        <w:rPr>
          <w:rFonts w:cs="EB Garamond"/>
          <w:shd w:val="clear" w:color="auto" w:fill="FFFFFF"/>
        </w:rPr>
        <w:t xml:space="preserve"> Road - An </w:t>
      </w:r>
      <w:proofErr w:type="spellStart"/>
      <w:r w:rsidRPr="00CB402B">
        <w:rPr>
          <w:rFonts w:cs="EB Garamond"/>
          <w:shd w:val="clear" w:color="auto" w:fill="FFFFFF"/>
        </w:rPr>
        <w:t>Integrative</w:t>
      </w:r>
      <w:proofErr w:type="spellEnd"/>
      <w:r w:rsidRPr="00CB402B">
        <w:rPr>
          <w:rFonts w:cs="EB Garamond"/>
          <w:shd w:val="clear" w:color="auto" w:fill="FFFFFF"/>
        </w:rPr>
        <w:t xml:space="preserve"> Review of </w:t>
      </w:r>
      <w:proofErr w:type="spellStart"/>
      <w:r w:rsidRPr="00CB402B">
        <w:rPr>
          <w:rFonts w:cs="EB Garamond"/>
          <w:shd w:val="clear" w:color="auto" w:fill="FFFFFF"/>
        </w:rPr>
        <w:t>Programmatic</w:t>
      </w:r>
      <w:proofErr w:type="spellEnd"/>
      <w:r w:rsidRPr="00CB402B">
        <w:rPr>
          <w:rFonts w:cs="EB Garamond"/>
          <w:shd w:val="clear" w:color="auto" w:fill="FFFFFF"/>
        </w:rPr>
        <w:t xml:space="preserve"> Assessment in Health Care </w:t>
      </w:r>
      <w:proofErr w:type="spellStart"/>
      <w:r w:rsidRPr="00CB402B">
        <w:rPr>
          <w:rFonts w:cs="EB Garamond"/>
          <w:shd w:val="clear" w:color="auto" w:fill="FFFFFF"/>
        </w:rPr>
        <w:t>Professions</w:t>
      </w:r>
      <w:proofErr w:type="spellEnd"/>
      <w:r w:rsidRPr="00CB402B">
        <w:rPr>
          <w:rFonts w:cs="EB Garamond"/>
          <w:shd w:val="clear" w:color="auto" w:fill="FFFFFF"/>
        </w:rPr>
        <w:t xml:space="preserve"> </w:t>
      </w:r>
      <w:proofErr w:type="spellStart"/>
      <w:r w:rsidRPr="00CB402B">
        <w:rPr>
          <w:rFonts w:cs="EB Garamond"/>
          <w:shd w:val="clear" w:color="auto" w:fill="FFFFFF"/>
        </w:rPr>
        <w:t>Education</w:t>
      </w:r>
      <w:proofErr w:type="spellEnd"/>
      <w:r w:rsidRPr="00CB402B">
        <w:rPr>
          <w:rFonts w:cs="EB Garamond"/>
          <w:shd w:val="clear" w:color="auto" w:fill="FFFFFF"/>
        </w:rPr>
        <w:t xml:space="preserve">”, </w:t>
      </w:r>
      <w:proofErr w:type="spellStart"/>
      <w:r w:rsidRPr="00CB402B">
        <w:rPr>
          <w:rFonts w:cs="EB Garamond"/>
          <w:shd w:val="clear" w:color="auto" w:fill="FFFFFF"/>
        </w:rPr>
        <w:t>Perspectives</w:t>
      </w:r>
      <w:proofErr w:type="spellEnd"/>
      <w:r w:rsidRPr="00CB402B">
        <w:rPr>
          <w:rFonts w:cs="EB Garamond"/>
          <w:shd w:val="clear" w:color="auto" w:fill="FFFFFF"/>
        </w:rPr>
        <w:t xml:space="preserve"> on </w:t>
      </w:r>
      <w:proofErr w:type="spellStart"/>
      <w:r w:rsidRPr="00CB402B">
        <w:rPr>
          <w:rFonts w:cs="EB Garamond"/>
          <w:shd w:val="clear" w:color="auto" w:fill="FFFFFF"/>
        </w:rPr>
        <w:t>Medical</w:t>
      </w:r>
      <w:proofErr w:type="spellEnd"/>
      <w:r w:rsidRPr="00CB402B">
        <w:rPr>
          <w:rFonts w:cs="EB Garamond"/>
          <w:shd w:val="clear" w:color="auto" w:fill="FFFFFF"/>
        </w:rPr>
        <w:t xml:space="preserve"> </w:t>
      </w:r>
      <w:proofErr w:type="spellStart"/>
      <w:r w:rsidRPr="00CB402B">
        <w:rPr>
          <w:rFonts w:cs="EB Garamond"/>
          <w:shd w:val="clear" w:color="auto" w:fill="FFFFFF"/>
        </w:rPr>
        <w:t>Education</w:t>
      </w:r>
      <w:proofErr w:type="spellEnd"/>
      <w:r w:rsidRPr="00CB402B">
        <w:rPr>
          <w:rFonts w:cs="EB Garamond"/>
          <w:shd w:val="clear" w:color="auto" w:fill="FFFFFF"/>
        </w:rPr>
        <w:t xml:space="preserve"> 10, no. 1 (2021): 6-13. DOI: 10.1007/s40037-020-00625-</w:t>
      </w:r>
      <w:proofErr w:type="gramStart"/>
      <w:r w:rsidRPr="00CB402B">
        <w:rPr>
          <w:rFonts w:cs="EB Garamond"/>
          <w:shd w:val="clear" w:color="auto" w:fill="FFFFFF"/>
        </w:rPr>
        <w:t>w..</w:t>
      </w:r>
      <w:proofErr w:type="gramEnd"/>
    </w:p>
  </w:footnote>
  <w:footnote w:id="131">
    <w:p w14:paraId="0CEEC4FB" w14:textId="4D01F582"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Hubert Hermans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Agnieszka</w:t>
      </w:r>
      <w:proofErr w:type="spellEnd"/>
      <w:r w:rsidRPr="00CB402B">
        <w:rPr>
          <w:rFonts w:cs="EB Garamond"/>
        </w:rPr>
        <w:t xml:space="preserve"> Hermans-</w:t>
      </w:r>
      <w:proofErr w:type="spellStart"/>
      <w:r w:rsidRPr="00CB402B">
        <w:rPr>
          <w:rFonts w:cs="EB Garamond"/>
        </w:rPr>
        <w:t>Konopka</w:t>
      </w:r>
      <w:proofErr w:type="spellEnd"/>
      <w:r w:rsidRPr="00CB402B">
        <w:rPr>
          <w:rFonts w:cs="EB Garamond"/>
        </w:rPr>
        <w:t xml:space="preserve">, </w:t>
      </w:r>
      <w:proofErr w:type="spellStart"/>
      <w:r w:rsidRPr="00CB402B">
        <w:rPr>
          <w:rFonts w:cs="EB Garamond"/>
        </w:rPr>
        <w:t>Dialogical</w:t>
      </w:r>
      <w:proofErr w:type="spellEnd"/>
      <w:r w:rsidRPr="00CB402B">
        <w:rPr>
          <w:rFonts w:cs="EB Garamond"/>
        </w:rPr>
        <w:t xml:space="preserve"> </w:t>
      </w:r>
      <w:proofErr w:type="spellStart"/>
      <w:r w:rsidRPr="00CB402B">
        <w:rPr>
          <w:rFonts w:cs="EB Garamond"/>
        </w:rPr>
        <w:t>Self</w:t>
      </w:r>
      <w:proofErr w:type="spellEnd"/>
      <w:r w:rsidRPr="00CB402B">
        <w:rPr>
          <w:rFonts w:cs="EB Garamond"/>
        </w:rPr>
        <w:t xml:space="preserve"> </w:t>
      </w:r>
      <w:proofErr w:type="spellStart"/>
      <w:r w:rsidRPr="00CB402B">
        <w:rPr>
          <w:rFonts w:cs="EB Garamond"/>
        </w:rPr>
        <w:t>Theory</w:t>
      </w:r>
      <w:proofErr w:type="spellEnd"/>
      <w:r w:rsidRPr="00CB402B">
        <w:rPr>
          <w:rFonts w:cs="EB Garamond"/>
        </w:rPr>
        <w:t xml:space="preserve">. Positioning </w:t>
      </w:r>
      <w:proofErr w:type="spellStart"/>
      <w:r w:rsidRPr="00CB402B">
        <w:rPr>
          <w:rFonts w:cs="EB Garamond"/>
        </w:rPr>
        <w:t>And</w:t>
      </w:r>
      <w:proofErr w:type="spellEnd"/>
      <w:r w:rsidRPr="00CB402B">
        <w:rPr>
          <w:rFonts w:cs="EB Garamond"/>
        </w:rPr>
        <w:t xml:space="preserve"> Counter-Positioning in A </w:t>
      </w:r>
      <w:proofErr w:type="spellStart"/>
      <w:r w:rsidRPr="00CB402B">
        <w:rPr>
          <w:rFonts w:cs="EB Garamond"/>
        </w:rPr>
        <w:t>Globalizing</w:t>
      </w:r>
      <w:proofErr w:type="spellEnd"/>
      <w:r w:rsidRPr="00CB402B">
        <w:rPr>
          <w:rFonts w:cs="EB Garamond"/>
        </w:rPr>
        <w:t xml:space="preserve"> Society. (New York: Cambridge University Press, 2010)</w:t>
      </w:r>
    </w:p>
  </w:footnote>
  <w:footnote w:id="132">
    <w:p w14:paraId="3F079944" w14:textId="7E0A8E29" w:rsidR="00F40501" w:rsidRPr="00CB402B" w:rsidRDefault="00F40501" w:rsidP="00F40501">
      <w:pPr>
        <w:pStyle w:val="FootnoteText"/>
        <w:rPr>
          <w:rFonts w:cs="EB Garamond"/>
          <w:color w:val="0000FF"/>
          <w:u w:val="single"/>
        </w:rPr>
      </w:pPr>
      <w:r w:rsidRPr="00CB402B">
        <w:rPr>
          <w:rStyle w:val="FootnoteReference"/>
          <w:rFonts w:cs="EB Garamond"/>
          <w:sz w:val="18"/>
          <w:szCs w:val="18"/>
        </w:rPr>
        <w:footnoteRef/>
      </w:r>
      <w:r w:rsidRPr="00CB402B">
        <w:rPr>
          <w:rFonts w:cs="EB Garamond"/>
        </w:rPr>
        <w:t xml:space="preserve"> Maria </w:t>
      </w:r>
      <w:proofErr w:type="spellStart"/>
      <w:r w:rsidRPr="00CB402B">
        <w:rPr>
          <w:rFonts w:cs="EB Garamond"/>
        </w:rPr>
        <w:t>Mylopoulos</w:t>
      </w:r>
      <w:proofErr w:type="spellEnd"/>
      <w:r w:rsidRPr="00CB402B">
        <w:rPr>
          <w:rFonts w:cs="EB Garamond"/>
        </w:rPr>
        <w:t xml:space="preserve">, “Preparing </w:t>
      </w:r>
      <w:proofErr w:type="spellStart"/>
      <w:r w:rsidRPr="00CB402B">
        <w:rPr>
          <w:rFonts w:cs="EB Garamond"/>
        </w:rPr>
        <w:t>Future</w:t>
      </w:r>
      <w:proofErr w:type="spellEnd"/>
      <w:r w:rsidRPr="00CB402B">
        <w:rPr>
          <w:rFonts w:cs="EB Garamond"/>
        </w:rPr>
        <w:t xml:space="preserve"> </w:t>
      </w:r>
      <w:proofErr w:type="spellStart"/>
      <w:r w:rsidRPr="00CB402B">
        <w:rPr>
          <w:rFonts w:cs="EB Garamond"/>
        </w:rPr>
        <w:t>Adaptive</w:t>
      </w:r>
      <w:proofErr w:type="spellEnd"/>
      <w:r w:rsidRPr="00CB402B">
        <w:rPr>
          <w:rFonts w:cs="EB Garamond"/>
        </w:rPr>
        <w:t xml:space="preserve"> Experts: </w:t>
      </w:r>
      <w:proofErr w:type="spellStart"/>
      <w:r w:rsidRPr="00CB402B">
        <w:rPr>
          <w:rFonts w:cs="EB Garamond"/>
        </w:rPr>
        <w:t>Why</w:t>
      </w:r>
      <w:proofErr w:type="spellEnd"/>
      <w:r w:rsidRPr="00CB402B">
        <w:rPr>
          <w:rFonts w:cs="EB Garamond"/>
        </w:rPr>
        <w:t xml:space="preserve"> </w:t>
      </w:r>
      <w:proofErr w:type="spellStart"/>
      <w:r w:rsidRPr="00CB402B">
        <w:rPr>
          <w:rFonts w:cs="EB Garamond"/>
        </w:rPr>
        <w:t>it</w:t>
      </w:r>
      <w:proofErr w:type="spellEnd"/>
      <w:r w:rsidRPr="00CB402B">
        <w:rPr>
          <w:rFonts w:cs="EB Garamond"/>
        </w:rPr>
        <w:t xml:space="preserve"> Matters </w:t>
      </w:r>
      <w:proofErr w:type="spellStart"/>
      <w:r w:rsidRPr="00CB402B">
        <w:rPr>
          <w:rFonts w:cs="EB Garamond"/>
        </w:rPr>
        <w:t>and</w:t>
      </w:r>
      <w:proofErr w:type="spellEnd"/>
      <w:r w:rsidRPr="00CB402B">
        <w:rPr>
          <w:rFonts w:cs="EB Garamond"/>
        </w:rPr>
        <w:t xml:space="preserve"> How </w:t>
      </w:r>
      <w:proofErr w:type="spellStart"/>
      <w:r w:rsidRPr="00CB402B">
        <w:rPr>
          <w:rFonts w:cs="EB Garamond"/>
        </w:rPr>
        <w:t>it</w:t>
      </w:r>
      <w:proofErr w:type="spellEnd"/>
      <w:r w:rsidRPr="00CB402B">
        <w:rPr>
          <w:rFonts w:cs="EB Garamond"/>
        </w:rPr>
        <w:t xml:space="preserve"> </w:t>
      </w:r>
      <w:proofErr w:type="spellStart"/>
      <w:r w:rsidRPr="00CB402B">
        <w:rPr>
          <w:rFonts w:cs="EB Garamond"/>
        </w:rPr>
        <w:t>Can</w:t>
      </w:r>
      <w:proofErr w:type="spellEnd"/>
      <w:r w:rsidRPr="00CB402B">
        <w:rPr>
          <w:rFonts w:cs="EB Garamond"/>
        </w:rPr>
        <w:t xml:space="preserve"> </w:t>
      </w:r>
      <w:proofErr w:type="spellStart"/>
      <w:r w:rsidRPr="00CB402B">
        <w:rPr>
          <w:rFonts w:cs="EB Garamond"/>
        </w:rPr>
        <w:t>be</w:t>
      </w:r>
      <w:proofErr w:type="spellEnd"/>
      <w:r w:rsidRPr="00CB402B">
        <w:rPr>
          <w:rFonts w:cs="EB Garamond"/>
        </w:rPr>
        <w:t xml:space="preserve"> </w:t>
      </w:r>
      <w:proofErr w:type="spellStart"/>
      <w:r w:rsidRPr="00CB402B">
        <w:rPr>
          <w:rFonts w:cs="EB Garamond"/>
        </w:rPr>
        <w:t>Done</w:t>
      </w:r>
      <w:proofErr w:type="spellEnd"/>
      <w:r w:rsidRPr="00CB402B">
        <w:rPr>
          <w:rFonts w:cs="EB Garamond"/>
        </w:rPr>
        <w:t xml:space="preserve">”, </w:t>
      </w:r>
      <w:proofErr w:type="spellStart"/>
      <w:r w:rsidRPr="00CB402B">
        <w:rPr>
          <w:rFonts w:cs="EB Garamond"/>
        </w:rPr>
        <w:t>Medical</w:t>
      </w:r>
      <w:proofErr w:type="spellEnd"/>
      <w:r w:rsidRPr="00CB402B">
        <w:rPr>
          <w:rFonts w:cs="EB Garamond"/>
        </w:rPr>
        <w:t xml:space="preserve"> </w:t>
      </w:r>
      <w:proofErr w:type="spellStart"/>
      <w:r w:rsidRPr="00CB402B">
        <w:rPr>
          <w:rFonts w:cs="EB Garamond"/>
        </w:rPr>
        <w:t>Science</w:t>
      </w:r>
      <w:proofErr w:type="spellEnd"/>
      <w:r w:rsidRPr="00CB402B">
        <w:rPr>
          <w:rFonts w:cs="EB Garamond"/>
        </w:rPr>
        <w:t xml:space="preserve"> </w:t>
      </w:r>
      <w:proofErr w:type="spellStart"/>
      <w:r w:rsidRPr="00CB402B">
        <w:rPr>
          <w:rFonts w:cs="EB Garamond"/>
        </w:rPr>
        <w:t>Educator</w:t>
      </w:r>
      <w:proofErr w:type="spellEnd"/>
      <w:r w:rsidRPr="00CB402B">
        <w:rPr>
          <w:rFonts w:cs="EB Garamond"/>
        </w:rPr>
        <w:t xml:space="preserve"> 30, (2020) 11-12. </w:t>
      </w:r>
      <w:hyperlink r:id="rId16" w:history="1">
        <w:r w:rsidRPr="00CB402B">
          <w:rPr>
            <w:rFonts w:cs="EB Garamond"/>
          </w:rPr>
          <w:t>https://doi.org/10.1007/s40670-020-01089-7</w:t>
        </w:r>
      </w:hyperlink>
    </w:p>
  </w:footnote>
  <w:footnote w:id="133">
    <w:p w14:paraId="218F9581" w14:textId="3948C9E8"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proofErr w:type="spellStart"/>
      <w:r w:rsidRPr="00CB402B">
        <w:rPr>
          <w:rFonts w:cs="EB Garamond"/>
        </w:rPr>
        <w:t>Giyoo</w:t>
      </w:r>
      <w:proofErr w:type="spellEnd"/>
      <w:r w:rsidRPr="00CB402B">
        <w:rPr>
          <w:rFonts w:cs="EB Garamond"/>
        </w:rPr>
        <w:t xml:space="preserve"> </w:t>
      </w:r>
      <w:proofErr w:type="spellStart"/>
      <w:r w:rsidRPr="00CB402B">
        <w:rPr>
          <w:rStyle w:val="FootnoteTextChar"/>
          <w:rFonts w:ascii="EB Garamond" w:hAnsi="EB Garamond" w:cs="EB Garamond"/>
        </w:rPr>
        <w:t>Hatano</w:t>
      </w:r>
      <w:proofErr w:type="spellEnd"/>
      <w:r w:rsidRPr="00CB402B">
        <w:rPr>
          <w:rStyle w:val="FootnoteTextChar"/>
          <w:rFonts w:ascii="EB Garamond" w:hAnsi="EB Garamond" w:cs="EB Garamond"/>
        </w:rPr>
        <w:t xml:space="preserve"> </w:t>
      </w:r>
      <w:proofErr w:type="spellStart"/>
      <w:r w:rsidRPr="00CB402B">
        <w:rPr>
          <w:rStyle w:val="FootnoteTextChar"/>
          <w:rFonts w:ascii="EB Garamond" w:hAnsi="EB Garamond" w:cs="EB Garamond"/>
        </w:rPr>
        <w:t>and</w:t>
      </w:r>
      <w:proofErr w:type="spellEnd"/>
      <w:r w:rsidRPr="00CB402B">
        <w:rPr>
          <w:rStyle w:val="FootnoteTextChar"/>
          <w:rFonts w:ascii="EB Garamond" w:hAnsi="EB Garamond" w:cs="EB Garamond"/>
        </w:rPr>
        <w:t xml:space="preserve"> </w:t>
      </w:r>
      <w:proofErr w:type="spellStart"/>
      <w:r w:rsidRPr="00CB402B">
        <w:rPr>
          <w:rStyle w:val="FootnoteTextChar"/>
          <w:rFonts w:ascii="EB Garamond" w:hAnsi="EB Garamond" w:cs="EB Garamond"/>
        </w:rPr>
        <w:t>Kayoko</w:t>
      </w:r>
      <w:proofErr w:type="spellEnd"/>
      <w:r w:rsidRPr="00CB402B">
        <w:rPr>
          <w:rStyle w:val="FootnoteTextChar"/>
          <w:rFonts w:ascii="EB Garamond" w:hAnsi="EB Garamond" w:cs="EB Garamond"/>
        </w:rPr>
        <w:t xml:space="preserve"> </w:t>
      </w:r>
      <w:proofErr w:type="spellStart"/>
      <w:r w:rsidRPr="00CB402B">
        <w:rPr>
          <w:rStyle w:val="FootnoteTextChar"/>
          <w:rFonts w:ascii="EB Garamond" w:hAnsi="EB Garamond" w:cs="EB Garamond"/>
        </w:rPr>
        <w:t>Inagaki</w:t>
      </w:r>
      <w:proofErr w:type="spellEnd"/>
      <w:r w:rsidRPr="00CB402B">
        <w:rPr>
          <w:rStyle w:val="FootnoteTextChar"/>
          <w:rFonts w:ascii="EB Garamond" w:hAnsi="EB Garamond" w:cs="EB Garamond"/>
        </w:rPr>
        <w:t>, “</w:t>
      </w:r>
      <w:proofErr w:type="spellStart"/>
      <w:r w:rsidRPr="00CB402B">
        <w:rPr>
          <w:rStyle w:val="FootnoteTextChar"/>
          <w:rFonts w:ascii="EB Garamond" w:hAnsi="EB Garamond" w:cs="EB Garamond"/>
        </w:rPr>
        <w:t>Two</w:t>
      </w:r>
      <w:proofErr w:type="spellEnd"/>
      <w:r w:rsidRPr="00CB402B">
        <w:rPr>
          <w:rStyle w:val="FootnoteTextChar"/>
          <w:rFonts w:ascii="EB Garamond" w:hAnsi="EB Garamond" w:cs="EB Garamond"/>
        </w:rPr>
        <w:t xml:space="preserve"> Courses of Expertise”. Research </w:t>
      </w:r>
      <w:proofErr w:type="spellStart"/>
      <w:r w:rsidRPr="00CB402B">
        <w:rPr>
          <w:rStyle w:val="FootnoteTextChar"/>
          <w:rFonts w:ascii="EB Garamond" w:hAnsi="EB Garamond" w:cs="EB Garamond"/>
        </w:rPr>
        <w:t>and</w:t>
      </w:r>
      <w:proofErr w:type="spellEnd"/>
      <w:r w:rsidRPr="00CB402B">
        <w:rPr>
          <w:rStyle w:val="FootnoteTextChar"/>
          <w:rFonts w:ascii="EB Garamond" w:hAnsi="EB Garamond" w:cs="EB Garamond"/>
        </w:rPr>
        <w:t xml:space="preserve"> </w:t>
      </w:r>
      <w:proofErr w:type="spellStart"/>
      <w:r w:rsidRPr="00CB402B">
        <w:rPr>
          <w:rStyle w:val="FootnoteTextChar"/>
          <w:rFonts w:ascii="EB Garamond" w:hAnsi="EB Garamond" w:cs="EB Garamond"/>
        </w:rPr>
        <w:t>Clinical</w:t>
      </w:r>
      <w:proofErr w:type="spellEnd"/>
      <w:r w:rsidRPr="00CB402B">
        <w:rPr>
          <w:rStyle w:val="FootnoteTextChar"/>
          <w:rFonts w:ascii="EB Garamond" w:hAnsi="EB Garamond" w:cs="EB Garamond"/>
        </w:rPr>
        <w:t xml:space="preserve"> Center </w:t>
      </w:r>
      <w:proofErr w:type="spellStart"/>
      <w:r w:rsidRPr="00CB402B">
        <w:rPr>
          <w:rStyle w:val="FootnoteTextChar"/>
          <w:rFonts w:ascii="EB Garamond" w:hAnsi="EB Garamond" w:cs="EB Garamond"/>
        </w:rPr>
        <w:t>for</w:t>
      </w:r>
      <w:proofErr w:type="spellEnd"/>
      <w:r w:rsidRPr="00CB402B">
        <w:rPr>
          <w:rStyle w:val="FootnoteTextChar"/>
          <w:rFonts w:ascii="EB Garamond" w:hAnsi="EB Garamond" w:cs="EB Garamond"/>
        </w:rPr>
        <w:t xml:space="preserve"> Child Development </w:t>
      </w:r>
      <w:proofErr w:type="spellStart"/>
      <w:r w:rsidRPr="00CB402B">
        <w:rPr>
          <w:rStyle w:val="FootnoteTextChar"/>
          <w:rFonts w:ascii="EB Garamond" w:hAnsi="EB Garamond" w:cs="EB Garamond"/>
        </w:rPr>
        <w:t>Annual</w:t>
      </w:r>
      <w:proofErr w:type="spellEnd"/>
      <w:r w:rsidRPr="00CB402B">
        <w:rPr>
          <w:rStyle w:val="FootnoteTextChar"/>
          <w:rFonts w:ascii="EB Garamond" w:hAnsi="EB Garamond" w:cs="EB Garamond"/>
        </w:rPr>
        <w:t xml:space="preserve"> Report 6, (1984): 27–36.</w:t>
      </w:r>
    </w:p>
  </w:footnote>
  <w:footnote w:id="134">
    <w:p w14:paraId="1C673A80" w14:textId="26D74F1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Akkerman </w:t>
      </w:r>
      <w:proofErr w:type="spellStart"/>
      <w:r w:rsidRPr="00CB402B">
        <w:rPr>
          <w:rFonts w:cs="EB Garamond"/>
        </w:rPr>
        <w:t>and</w:t>
      </w:r>
      <w:proofErr w:type="spellEnd"/>
      <w:r w:rsidRPr="00CB402B">
        <w:rPr>
          <w:rFonts w:cs="EB Garamond"/>
        </w:rPr>
        <w:t> Bakker (2011). “</w:t>
      </w:r>
      <w:proofErr w:type="spellStart"/>
      <w:r w:rsidRPr="00CB402B">
        <w:rPr>
          <w:rFonts w:cs="EB Garamond"/>
        </w:rPr>
        <w:t>Boundary</w:t>
      </w:r>
      <w:proofErr w:type="spellEnd"/>
      <w:r w:rsidRPr="00CB402B">
        <w:rPr>
          <w:rFonts w:cs="EB Garamond"/>
        </w:rPr>
        <w:t xml:space="preserve"> Crossing </w:t>
      </w:r>
      <w:proofErr w:type="spellStart"/>
      <w:r w:rsidRPr="00CB402B">
        <w:rPr>
          <w:rFonts w:cs="EB Garamond"/>
        </w:rPr>
        <w:t>and</w:t>
      </w:r>
      <w:proofErr w:type="spellEnd"/>
      <w:r w:rsidRPr="00CB402B">
        <w:rPr>
          <w:rFonts w:cs="EB Garamond"/>
        </w:rPr>
        <w:t xml:space="preserve"> Boundary”,132-69</w:t>
      </w:r>
    </w:p>
  </w:footnote>
  <w:footnote w:id="135">
    <w:p w14:paraId="3F3C02A9" w14:textId="1381ECE0"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Jean </w:t>
      </w:r>
      <w:proofErr w:type="spellStart"/>
      <w:r w:rsidRPr="00CB402B">
        <w:rPr>
          <w:rFonts w:cs="EB Garamond"/>
        </w:rPr>
        <w:t>Lave</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Etienne </w:t>
      </w:r>
      <w:proofErr w:type="spellStart"/>
      <w:proofErr w:type="gramStart"/>
      <w:r w:rsidRPr="00CB402B">
        <w:rPr>
          <w:rFonts w:cs="EB Garamond"/>
        </w:rPr>
        <w:t>Wenger</w:t>
      </w:r>
      <w:proofErr w:type="spellEnd"/>
      <w:r w:rsidRPr="00CB402B">
        <w:rPr>
          <w:rFonts w:cs="EB Garamond"/>
        </w:rPr>
        <w:t>,.</w:t>
      </w:r>
      <w:proofErr w:type="gramEnd"/>
      <w:r w:rsidRPr="00CB402B">
        <w:rPr>
          <w:rFonts w:cs="EB Garamond"/>
        </w:rPr>
        <w:t xml:space="preserve"> </w:t>
      </w:r>
      <w:proofErr w:type="spellStart"/>
      <w:r w:rsidRPr="00CB402B">
        <w:rPr>
          <w:rFonts w:cs="EB Garamond"/>
        </w:rPr>
        <w:t>Situated</w:t>
      </w:r>
      <w:proofErr w:type="spellEnd"/>
      <w:r w:rsidRPr="00CB402B">
        <w:rPr>
          <w:rFonts w:cs="EB Garamond"/>
        </w:rPr>
        <w:t xml:space="preserve"> Learning: </w:t>
      </w:r>
      <w:proofErr w:type="spellStart"/>
      <w:r w:rsidRPr="00CB402B">
        <w:rPr>
          <w:rFonts w:cs="EB Garamond"/>
        </w:rPr>
        <w:t>Legitimate</w:t>
      </w:r>
      <w:proofErr w:type="spellEnd"/>
      <w:r w:rsidRPr="00CB402B">
        <w:rPr>
          <w:rFonts w:cs="EB Garamond"/>
        </w:rPr>
        <w:t xml:space="preserve"> </w:t>
      </w:r>
      <w:proofErr w:type="spellStart"/>
      <w:r w:rsidRPr="00CB402B">
        <w:rPr>
          <w:rFonts w:cs="EB Garamond"/>
        </w:rPr>
        <w:t>Peripheral</w:t>
      </w:r>
      <w:proofErr w:type="spellEnd"/>
      <w:r w:rsidRPr="00CB402B">
        <w:rPr>
          <w:rFonts w:cs="EB Garamond"/>
        </w:rPr>
        <w:t xml:space="preserve"> </w:t>
      </w:r>
      <w:proofErr w:type="spellStart"/>
      <w:r w:rsidRPr="00CB402B">
        <w:rPr>
          <w:rFonts w:cs="EB Garamond"/>
        </w:rPr>
        <w:t>Participation</w:t>
      </w:r>
      <w:proofErr w:type="spellEnd"/>
      <w:r w:rsidRPr="00CB402B">
        <w:rPr>
          <w:rFonts w:cs="EB Garamond"/>
        </w:rPr>
        <w:t xml:space="preserve">. (Cambridge: Cambridge University Press, 1991). </w:t>
      </w:r>
    </w:p>
  </w:footnote>
  <w:footnote w:id="136">
    <w:p w14:paraId="7C3EF624" w14:textId="7A690651" w:rsidR="00F40501" w:rsidRPr="00CB402B" w:rsidRDefault="00F40501" w:rsidP="00F40501">
      <w:pPr>
        <w:pStyle w:val="FootnoteText"/>
        <w:rPr>
          <w:rFonts w:cs="EB Garamond"/>
        </w:rPr>
      </w:pPr>
      <w:r w:rsidRPr="00CB402B">
        <w:rPr>
          <w:rFonts w:cs="EB Garamond"/>
          <w:vertAlign w:val="superscript"/>
        </w:rPr>
        <w:footnoteRef/>
      </w:r>
      <w:r w:rsidRPr="00CB402B">
        <w:rPr>
          <w:rFonts w:cs="EB Garamond"/>
        </w:rPr>
        <w:t xml:space="preserve"> David </w:t>
      </w:r>
      <w:proofErr w:type="spellStart"/>
      <w:r w:rsidRPr="00CB402B">
        <w:rPr>
          <w:rFonts w:cs="EB Garamond"/>
        </w:rPr>
        <w:t>Kolb</w:t>
      </w:r>
      <w:proofErr w:type="spellEnd"/>
      <w:r w:rsidRPr="00CB402B">
        <w:rPr>
          <w:rFonts w:cs="EB Garamond"/>
        </w:rPr>
        <w:t>, </w:t>
      </w:r>
      <w:proofErr w:type="spellStart"/>
      <w:r w:rsidRPr="00CB402B">
        <w:rPr>
          <w:rFonts w:cs="EB Garamond"/>
        </w:rPr>
        <w:t>Experiential</w:t>
      </w:r>
      <w:proofErr w:type="spellEnd"/>
      <w:r w:rsidRPr="00CB402B">
        <w:rPr>
          <w:rFonts w:cs="EB Garamond"/>
        </w:rPr>
        <w:t xml:space="preserve"> Learning as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Science</w:t>
      </w:r>
      <w:proofErr w:type="spellEnd"/>
      <w:r w:rsidRPr="00CB402B">
        <w:rPr>
          <w:rFonts w:cs="EB Garamond"/>
        </w:rPr>
        <w:t xml:space="preserve"> of Learning </w:t>
      </w:r>
      <w:proofErr w:type="spellStart"/>
      <w:r w:rsidRPr="00CB402B">
        <w:rPr>
          <w:rFonts w:cs="EB Garamond"/>
        </w:rPr>
        <w:t>and</w:t>
      </w:r>
      <w:proofErr w:type="spellEnd"/>
      <w:r w:rsidRPr="00CB402B">
        <w:rPr>
          <w:rFonts w:cs="EB Garamond"/>
        </w:rPr>
        <w:t xml:space="preserve"> Development. (</w:t>
      </w:r>
      <w:proofErr w:type="spellStart"/>
      <w:r w:rsidRPr="00CB402B">
        <w:rPr>
          <w:rFonts w:cs="EB Garamond"/>
        </w:rPr>
        <w:t>Englewood</w:t>
      </w:r>
      <w:proofErr w:type="spellEnd"/>
      <w:r w:rsidRPr="00CB402B">
        <w:rPr>
          <w:rFonts w:cs="EB Garamond"/>
        </w:rPr>
        <w:t xml:space="preserve"> Cliffs, NJ: Prentice Hall, 1984).</w:t>
      </w:r>
    </w:p>
    <w:p w14:paraId="1675C0BC" w14:textId="77777777" w:rsidR="00F40501" w:rsidRPr="00CB402B" w:rsidRDefault="00F40501" w:rsidP="00F40501">
      <w:pPr>
        <w:pStyle w:val="FootnoteText"/>
        <w:rPr>
          <w:rFonts w:cs="EB Garamond"/>
        </w:rPr>
      </w:pPr>
    </w:p>
  </w:footnote>
  <w:footnote w:id="137">
    <w:p w14:paraId="3E6FB74D" w14:textId="3992E02E" w:rsidR="00F40501" w:rsidRPr="00CB402B" w:rsidRDefault="00F40501" w:rsidP="00F40501">
      <w:pPr>
        <w:pStyle w:val="FootnoteText"/>
        <w:ind w:left="284" w:hanging="284"/>
        <w:rPr>
          <w:rFonts w:eastAsiaTheme="minorEastAsia" w:cs="EB Garamond"/>
        </w:rPr>
      </w:pPr>
      <w:r w:rsidRPr="00CB402B">
        <w:rPr>
          <w:rStyle w:val="FootnoteReference"/>
          <w:rFonts w:cs="EB Garamond"/>
          <w:sz w:val="18"/>
          <w:szCs w:val="18"/>
        </w:rPr>
        <w:footnoteRef/>
      </w:r>
      <w:r w:rsidRPr="00CB402B">
        <w:rPr>
          <w:rFonts w:cs="EB Garamond"/>
        </w:rPr>
        <w:t xml:space="preserve"> Bart Karstens, Linda Kool, Amber Lemmens, </w:t>
      </w:r>
      <w:proofErr w:type="spellStart"/>
      <w:r w:rsidRPr="00CB402B">
        <w:rPr>
          <w:rFonts w:cs="EB Garamond"/>
        </w:rPr>
        <w:t>Serf</w:t>
      </w:r>
      <w:proofErr w:type="spellEnd"/>
      <w:r w:rsidRPr="00CB402B">
        <w:rPr>
          <w:rFonts w:cs="EB Garamond"/>
        </w:rPr>
        <w:t xml:space="preserve"> </w:t>
      </w:r>
      <w:proofErr w:type="spellStart"/>
      <w:r w:rsidRPr="00CB402B">
        <w:rPr>
          <w:rFonts w:cs="EB Garamond"/>
        </w:rPr>
        <w:t>Doesborgh</w:t>
      </w:r>
      <w:proofErr w:type="spellEnd"/>
      <w:r w:rsidRPr="00CB402B">
        <w:rPr>
          <w:rFonts w:cs="EB Garamond"/>
        </w:rPr>
        <w:t xml:space="preserve"> en Romy Montanus, Naar Hoogwaardig Digitaal Onderwijs. (Den Haag: </w:t>
      </w:r>
      <w:proofErr w:type="spellStart"/>
      <w:r w:rsidRPr="00CB402B">
        <w:rPr>
          <w:rFonts w:cs="EB Garamond"/>
        </w:rPr>
        <w:t>Rathenau</w:t>
      </w:r>
      <w:proofErr w:type="spellEnd"/>
      <w:r w:rsidRPr="00CB402B">
        <w:rPr>
          <w:rFonts w:cs="EB Garamond"/>
        </w:rPr>
        <w:t xml:space="preserve"> Instituut, 2022).  </w:t>
      </w:r>
      <w:proofErr w:type="gramStart"/>
      <w:r w:rsidRPr="00CB402B">
        <w:rPr>
          <w:rFonts w:cs="EB Garamond"/>
        </w:rPr>
        <w:t>https://www.rathenau.nl/sites/default/files/2022-02/Rathenau_Instituut-Rapport-Naar_hoogwaardig_digitaal_onderwijs.pdf</w:t>
      </w:r>
      <w:proofErr w:type="gramEnd"/>
      <w:r w:rsidRPr="00CB402B" w:rsidDel="008D2CCE">
        <w:rPr>
          <w:rFonts w:cs="EB Garamond"/>
        </w:rPr>
        <w:t xml:space="preserve"> </w:t>
      </w:r>
    </w:p>
  </w:footnote>
  <w:footnote w:id="138">
    <w:p w14:paraId="5ED7D7F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https://www.surf.nl/whitepaper-hoe-data-de-kwaliteit-van-het-hoger-onderwijs-kunnen-verbeteren</w:t>
      </w:r>
      <w:proofErr w:type="gramEnd"/>
    </w:p>
  </w:footnote>
  <w:footnote w:id="139">
    <w:p w14:paraId="19860F01" w14:textId="5AF4D97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George </w:t>
      </w:r>
      <w:r w:rsidRPr="00CB402B">
        <w:rPr>
          <w:rFonts w:cs="EB Garamond"/>
          <w:shd w:val="clear" w:color="auto" w:fill="FFFFFF"/>
        </w:rPr>
        <w:t xml:space="preserve">Siemens, “Learning Analytics: The </w:t>
      </w:r>
      <w:proofErr w:type="spellStart"/>
      <w:r w:rsidRPr="00CB402B">
        <w:rPr>
          <w:rFonts w:cs="EB Garamond"/>
          <w:shd w:val="clear" w:color="auto" w:fill="FFFFFF"/>
        </w:rPr>
        <w:t>Emergence</w:t>
      </w:r>
      <w:proofErr w:type="spellEnd"/>
      <w:r w:rsidRPr="00CB402B">
        <w:rPr>
          <w:rFonts w:cs="EB Garamond"/>
          <w:shd w:val="clear" w:color="auto" w:fill="FFFFFF"/>
        </w:rPr>
        <w:t xml:space="preserve"> of a Discipline”,</w:t>
      </w:r>
      <w:r w:rsidRPr="00CB402B">
        <w:rPr>
          <w:rStyle w:val="apple-converted-space"/>
          <w:rFonts w:cs="EB Garamond"/>
          <w:color w:val="333333"/>
          <w:shd w:val="clear" w:color="auto" w:fill="FFFFFF"/>
        </w:rPr>
        <w:t> </w:t>
      </w:r>
      <w:r w:rsidRPr="00CB402B">
        <w:rPr>
          <w:rFonts w:cs="EB Garamond"/>
        </w:rPr>
        <w:t xml:space="preserve">American </w:t>
      </w:r>
      <w:proofErr w:type="spellStart"/>
      <w:r w:rsidRPr="00CB402B">
        <w:rPr>
          <w:rFonts w:cs="EB Garamond"/>
        </w:rPr>
        <w:t>Behavioral</w:t>
      </w:r>
      <w:proofErr w:type="spellEnd"/>
      <w:r w:rsidRPr="00CB402B">
        <w:rPr>
          <w:rFonts w:cs="EB Garamond"/>
        </w:rPr>
        <w:t xml:space="preserve"> </w:t>
      </w:r>
      <w:proofErr w:type="spellStart"/>
      <w:r w:rsidRPr="00CB402B">
        <w:rPr>
          <w:rFonts w:cs="EB Garamond"/>
        </w:rPr>
        <w:t>Scientist</w:t>
      </w:r>
      <w:proofErr w:type="spellEnd"/>
      <w:r w:rsidRPr="00CB402B">
        <w:rPr>
          <w:rStyle w:val="apple-converted-space"/>
          <w:rFonts w:cs="EB Garamond"/>
          <w:color w:val="333333"/>
          <w:shd w:val="clear" w:color="auto" w:fill="FFFFFF"/>
        </w:rPr>
        <w:t> </w:t>
      </w:r>
      <w:r w:rsidRPr="00CB402B">
        <w:rPr>
          <w:rFonts w:cs="EB Garamond"/>
        </w:rPr>
        <w:t>57</w:t>
      </w:r>
      <w:r w:rsidRPr="00CB402B">
        <w:rPr>
          <w:rFonts w:cs="EB Garamond"/>
          <w:shd w:val="clear" w:color="auto" w:fill="FFFFFF"/>
        </w:rPr>
        <w:t>, no. 10 (2013), 1380–1400.</w:t>
      </w:r>
      <w:r w:rsidRPr="00CB402B">
        <w:rPr>
          <w:rStyle w:val="apple-converted-space"/>
          <w:rFonts w:cs="EB Garamond"/>
          <w:color w:val="333333"/>
          <w:shd w:val="clear" w:color="auto" w:fill="FFFFFF"/>
        </w:rPr>
        <w:t> </w:t>
      </w:r>
      <w:hyperlink r:id="rId17" w:history="1">
        <w:r w:rsidRPr="00CB402B">
          <w:rPr>
            <w:rFonts w:cs="EB Garamond"/>
          </w:rPr>
          <w:t>https://doi.org/10.1177/0002764213498851</w:t>
        </w:r>
      </w:hyperlink>
    </w:p>
  </w:footnote>
  <w:footnote w:id="140">
    <w:p w14:paraId="46FA6A23" w14:textId="2305FF84"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Daimy </w:t>
      </w:r>
      <w:proofErr w:type="spellStart"/>
      <w:r w:rsidRPr="00CB402B">
        <w:rPr>
          <w:rFonts w:cs="EB Garamond"/>
        </w:rPr>
        <w:t>Comijs</w:t>
      </w:r>
      <w:proofErr w:type="spellEnd"/>
      <w:r w:rsidRPr="00CB402B">
        <w:rPr>
          <w:rFonts w:cs="EB Garamond"/>
        </w:rPr>
        <w:t xml:space="preserve"> en Patrick </w:t>
      </w:r>
      <w:proofErr w:type="spellStart"/>
      <w:r w:rsidRPr="00CB402B">
        <w:rPr>
          <w:rFonts w:cs="EB Garamond"/>
        </w:rPr>
        <w:t>Karg</w:t>
      </w:r>
      <w:proofErr w:type="spellEnd"/>
      <w:r w:rsidRPr="00CB402B">
        <w:rPr>
          <w:rFonts w:cs="EB Garamond"/>
        </w:rPr>
        <w:t xml:space="preserve">, “De Opkomst en Ondergang van de Basisbeurs een Geschiedenis”, last </w:t>
      </w:r>
      <w:proofErr w:type="spellStart"/>
      <w:r w:rsidRPr="00CB402B">
        <w:rPr>
          <w:rFonts w:cs="EB Garamond"/>
        </w:rPr>
        <w:t>modified</w:t>
      </w:r>
      <w:proofErr w:type="spellEnd"/>
      <w:r w:rsidRPr="00CB402B">
        <w:rPr>
          <w:rFonts w:cs="EB Garamond"/>
        </w:rPr>
        <w:t xml:space="preserve"> August 7 2018, https://www.redpers.nl/2018/08/07/de-opkomst-en-ondergang-van-de-basisbeurs-een-geschiedenis/</w:t>
      </w:r>
    </w:p>
  </w:footnote>
  <w:footnote w:id="141">
    <w:p w14:paraId="0FC69337" w14:textId="4D0663C4"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Eelco </w:t>
      </w:r>
      <w:proofErr w:type="spellStart"/>
      <w:r w:rsidRPr="00CB402B">
        <w:rPr>
          <w:rFonts w:cs="EB Garamond"/>
          <w:shd w:val="clear" w:color="auto" w:fill="FCFCFC"/>
        </w:rPr>
        <w:t>Runia</w:t>
      </w:r>
      <w:proofErr w:type="spellEnd"/>
      <w:r w:rsidRPr="00CB402B">
        <w:rPr>
          <w:rFonts w:cs="EB Garamond"/>
          <w:shd w:val="clear" w:color="auto" w:fill="FCFCFC"/>
        </w:rPr>
        <w:t xml:space="preserve">, Genadezesjes: Over de Moderne </w:t>
      </w:r>
      <w:proofErr w:type="gramStart"/>
      <w:r w:rsidRPr="00CB402B">
        <w:rPr>
          <w:rFonts w:cs="EB Garamond"/>
          <w:shd w:val="clear" w:color="auto" w:fill="FCFCFC"/>
        </w:rPr>
        <w:t>Universiteit(</w:t>
      </w:r>
      <w:proofErr w:type="gramEnd"/>
      <w:r w:rsidRPr="00CB402B">
        <w:rPr>
          <w:rFonts w:cs="EB Garamond"/>
          <w:shd w:val="clear" w:color="auto" w:fill="FCFCFC"/>
        </w:rPr>
        <w:t xml:space="preserve">Amsterdam: </w:t>
      </w:r>
      <w:proofErr w:type="spellStart"/>
      <w:r w:rsidRPr="00CB402B">
        <w:rPr>
          <w:rFonts w:cs="EB Garamond"/>
          <w:shd w:val="clear" w:color="auto" w:fill="FCFCFC"/>
        </w:rPr>
        <w:t>Athenaeum</w:t>
      </w:r>
      <w:proofErr w:type="spellEnd"/>
      <w:r w:rsidRPr="00CB402B">
        <w:rPr>
          <w:rFonts w:cs="EB Garamond"/>
          <w:shd w:val="clear" w:color="auto" w:fill="FCFCFC"/>
        </w:rPr>
        <w:t>, 2019). 9</w:t>
      </w:r>
    </w:p>
  </w:footnote>
  <w:footnote w:id="142">
    <w:p w14:paraId="500A57EE" w14:textId="092E331E" w:rsidR="00F40501" w:rsidRPr="00CB402B" w:rsidRDefault="00F40501" w:rsidP="00F40501">
      <w:pPr>
        <w:pStyle w:val="FootnoteText"/>
        <w:rPr>
          <w:rFonts w:cs="EB Garamond"/>
          <w:color w:val="333333"/>
          <w:shd w:val="clear" w:color="auto" w:fill="FCFCFC"/>
        </w:rPr>
      </w:pPr>
      <w:r w:rsidRPr="00CB402B">
        <w:rPr>
          <w:rFonts w:cs="EB Garamond"/>
          <w:color w:val="333333"/>
          <w:shd w:val="clear" w:color="auto" w:fill="FCFCFC"/>
          <w:vertAlign w:val="superscript"/>
        </w:rPr>
        <w:footnoteRef/>
      </w:r>
      <w:r w:rsidRPr="00CB402B">
        <w:rPr>
          <w:rFonts w:cs="EB Garamond"/>
          <w:color w:val="333333"/>
          <w:shd w:val="clear" w:color="auto" w:fill="FCFCFC"/>
        </w:rPr>
        <w:t xml:space="preserve"> </w:t>
      </w:r>
      <w:hyperlink r:id="rId18" w:history="1">
        <w:r w:rsidRPr="00CB402B">
          <w:rPr>
            <w:rStyle w:val="Hyperlink"/>
            <w:rFonts w:ascii="EB Garamond" w:hAnsi="EB Garamond" w:cs="EB Garamond"/>
            <w:sz w:val="20"/>
          </w:rPr>
          <w:t>https://woinactie.blogspot.com/p/over-wo-in-actie.html</w:t>
        </w:r>
      </w:hyperlink>
      <w:r w:rsidRPr="00CB402B">
        <w:rPr>
          <w:rFonts w:cs="EB Garamond"/>
          <w:color w:val="333333"/>
          <w:shd w:val="clear" w:color="auto" w:fill="FCFCFC"/>
        </w:rPr>
        <w:t>, geraadpleegd 2 jan 2023</w:t>
      </w:r>
    </w:p>
  </w:footnote>
  <w:footnote w:id="143">
    <w:p w14:paraId="37DC3315" w14:textId="5314335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Fredrik </w:t>
      </w:r>
      <w:proofErr w:type="spellStart"/>
      <w:r w:rsidRPr="00CB402B">
        <w:rPr>
          <w:rFonts w:cs="EB Garamond"/>
          <w:shd w:val="clear" w:color="auto" w:fill="FCFCFC"/>
        </w:rPr>
        <w:t>Bondestam</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Maja </w:t>
      </w:r>
      <w:proofErr w:type="spellStart"/>
      <w:r w:rsidRPr="00CB402B">
        <w:rPr>
          <w:rFonts w:cs="EB Garamond"/>
          <w:shd w:val="clear" w:color="auto" w:fill="FCFCFC"/>
        </w:rPr>
        <w:t>Lundqvist</w:t>
      </w:r>
      <w:proofErr w:type="spellEnd"/>
      <w:r w:rsidRPr="00CB402B">
        <w:rPr>
          <w:rFonts w:cs="EB Garamond"/>
          <w:shd w:val="clear" w:color="auto" w:fill="FCFCFC"/>
        </w:rPr>
        <w:t xml:space="preserve"> “</w:t>
      </w:r>
      <w:proofErr w:type="spellStart"/>
      <w:r w:rsidRPr="00CB402B">
        <w:rPr>
          <w:rFonts w:cs="EB Garamond"/>
          <w:shd w:val="clear" w:color="auto" w:fill="FCFCFC"/>
        </w:rPr>
        <w:t>Sexual</w:t>
      </w:r>
      <w:proofErr w:type="spellEnd"/>
      <w:r w:rsidRPr="00CB402B">
        <w:rPr>
          <w:rFonts w:cs="EB Garamond"/>
          <w:shd w:val="clear" w:color="auto" w:fill="FCFCFC"/>
        </w:rPr>
        <w:t xml:space="preserve"> </w:t>
      </w:r>
      <w:proofErr w:type="spellStart"/>
      <w:r w:rsidRPr="00CB402B">
        <w:rPr>
          <w:rFonts w:cs="EB Garamond"/>
          <w:shd w:val="clear" w:color="auto" w:fill="FCFCFC"/>
        </w:rPr>
        <w:t>Harassment</w:t>
      </w:r>
      <w:proofErr w:type="spellEnd"/>
      <w:r w:rsidRPr="00CB402B">
        <w:rPr>
          <w:rFonts w:cs="EB Garamond"/>
          <w:shd w:val="clear" w:color="auto" w:fill="FCFCFC"/>
        </w:rPr>
        <w:t xml:space="preserve"> in </w:t>
      </w:r>
      <w:proofErr w:type="spellStart"/>
      <w:r w:rsidRPr="00CB402B">
        <w:rPr>
          <w:rFonts w:cs="EB Garamond"/>
          <w:shd w:val="clear" w:color="auto" w:fill="FCFCFC"/>
        </w:rPr>
        <w:t>Higher</w:t>
      </w:r>
      <w:proofErr w:type="spellEnd"/>
      <w:r w:rsidRPr="00CB402B">
        <w:rPr>
          <w:rFonts w:cs="EB Garamond"/>
          <w:shd w:val="clear" w:color="auto" w:fill="FCFCFC"/>
        </w:rPr>
        <w:t xml:space="preserve"> </w:t>
      </w:r>
      <w:proofErr w:type="spellStart"/>
      <w:r w:rsidRPr="00CB402B">
        <w:rPr>
          <w:rFonts w:cs="EB Garamond"/>
          <w:shd w:val="clear" w:color="auto" w:fill="FCFCFC"/>
        </w:rPr>
        <w:t>Education</w:t>
      </w:r>
      <w:proofErr w:type="spellEnd"/>
      <w:r w:rsidRPr="00CB402B">
        <w:rPr>
          <w:rFonts w:cs="EB Garamond"/>
          <w:shd w:val="clear" w:color="auto" w:fill="FCFCFC"/>
        </w:rPr>
        <w:t xml:space="preserve"> – a </w:t>
      </w:r>
      <w:proofErr w:type="spellStart"/>
      <w:r w:rsidRPr="00CB402B">
        <w:rPr>
          <w:rFonts w:cs="EB Garamond"/>
          <w:shd w:val="clear" w:color="auto" w:fill="FCFCFC"/>
        </w:rPr>
        <w:t>Systematic</w:t>
      </w:r>
      <w:proofErr w:type="spellEnd"/>
      <w:r w:rsidRPr="00CB402B">
        <w:rPr>
          <w:rFonts w:cs="EB Garamond"/>
          <w:shd w:val="clear" w:color="auto" w:fill="FCFCFC"/>
        </w:rPr>
        <w:t xml:space="preserve"> Review”, European Journal of </w:t>
      </w:r>
      <w:proofErr w:type="spellStart"/>
      <w:r w:rsidRPr="00CB402B">
        <w:rPr>
          <w:rFonts w:cs="EB Garamond"/>
          <w:shd w:val="clear" w:color="auto" w:fill="FCFCFC"/>
        </w:rPr>
        <w:t>Higher</w:t>
      </w:r>
      <w:proofErr w:type="spellEnd"/>
      <w:r w:rsidRPr="00CB402B">
        <w:rPr>
          <w:rFonts w:cs="EB Garamond"/>
          <w:shd w:val="clear" w:color="auto" w:fill="FCFCFC"/>
        </w:rPr>
        <w:t xml:space="preserve"> </w:t>
      </w:r>
      <w:proofErr w:type="spellStart"/>
      <w:r w:rsidRPr="00CB402B">
        <w:rPr>
          <w:rFonts w:cs="EB Garamond"/>
          <w:shd w:val="clear" w:color="auto" w:fill="FCFCFC"/>
        </w:rPr>
        <w:t>Education</w:t>
      </w:r>
      <w:proofErr w:type="spellEnd"/>
      <w:r w:rsidRPr="00CB402B">
        <w:rPr>
          <w:rFonts w:cs="EB Garamond"/>
          <w:shd w:val="clear" w:color="auto" w:fill="FCFCFC"/>
        </w:rPr>
        <w:t xml:space="preserve"> 10, no. 4 (2020): 397-419</w:t>
      </w:r>
    </w:p>
  </w:footnote>
  <w:footnote w:id="144">
    <w:p w14:paraId="15A07C81" w14:textId="7777777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Rapport Sociale veiligheid van medewerkers op universiteiten, onderzoeksresultaten. Door Persvoorlichting, “Werk op Universiteiten Sociaal Onveilig: Vakbonden Willen Onafhankelijke Klachtencommissie en Ombudsman”. FNV/VAWO, last </w:t>
      </w:r>
      <w:proofErr w:type="spellStart"/>
      <w:r w:rsidRPr="00CB402B">
        <w:rPr>
          <w:rFonts w:cs="EB Garamond"/>
          <w:shd w:val="clear" w:color="auto" w:fill="FCFCFC"/>
        </w:rPr>
        <w:t>modified</w:t>
      </w:r>
      <w:proofErr w:type="spellEnd"/>
      <w:r w:rsidRPr="00CB402B">
        <w:rPr>
          <w:rFonts w:cs="EB Garamond"/>
          <w:shd w:val="clear" w:color="auto" w:fill="FCFCFC"/>
        </w:rPr>
        <w:t xml:space="preserve"> mei 5 2019. </w:t>
      </w:r>
      <w:proofErr w:type="gramStart"/>
      <w:r w:rsidRPr="00CB402B">
        <w:rPr>
          <w:rFonts w:cs="EB Garamond"/>
          <w:shd w:val="clear" w:color="auto" w:fill="FCFCFC"/>
        </w:rPr>
        <w:t>https://www.fnv.nl/nieuwsbericht/sectornieuws/fnv-overheid/2019/05/helft-universiteitspersoneel-ervaart-sociaal-onvei</w:t>
      </w:r>
      <w:proofErr w:type="gramEnd"/>
    </w:p>
  </w:footnote>
  <w:footnote w:id="145">
    <w:p w14:paraId="48D52C77" w14:textId="7777777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Rapport Sociale veiligheid in de Nederlandse wetenschap. Van papier naar praktijk. Amsterdam, KNAW. </w:t>
      </w:r>
      <w:proofErr w:type="gramStart"/>
      <w:r w:rsidRPr="00CB402B">
        <w:rPr>
          <w:rFonts w:cs="EB Garamond"/>
          <w:shd w:val="clear" w:color="auto" w:fill="FCFCFC"/>
        </w:rPr>
        <w:t>www.knaw.nl/socialeveiligheid</w:t>
      </w:r>
      <w:proofErr w:type="gramEnd"/>
      <w:r w:rsidRPr="00CB402B">
        <w:rPr>
          <w:rFonts w:cs="EB Garamond"/>
          <w:shd w:val="clear" w:color="auto" w:fill="FCFCFC"/>
        </w:rPr>
        <w:t xml:space="preserve"> ISBN: 978-90-6984-750-4 </w:t>
      </w:r>
      <w:r w:rsidRPr="00CB402B">
        <w:rPr>
          <w:rFonts w:cs="EB Garamond"/>
        </w:rPr>
        <w:t xml:space="preserve">Koninklijke Nederlandse </w:t>
      </w:r>
      <w:proofErr w:type="spellStart"/>
      <w:r w:rsidRPr="00CB402B">
        <w:rPr>
          <w:rFonts w:cs="EB Garamond"/>
        </w:rPr>
        <w:t>Akademie</w:t>
      </w:r>
      <w:proofErr w:type="spellEnd"/>
      <w:r w:rsidRPr="00CB402B">
        <w:rPr>
          <w:rFonts w:cs="EB Garamond"/>
        </w:rPr>
        <w:t xml:space="preserve"> van Wetenschappen, Sociale Veiligheid in de Nederlandse Wetenschap (Amsterdam: Koninklijke Nederlandse </w:t>
      </w:r>
      <w:proofErr w:type="spellStart"/>
      <w:r w:rsidRPr="00CB402B">
        <w:rPr>
          <w:rFonts w:cs="EB Garamond"/>
        </w:rPr>
        <w:t>Akademie</w:t>
      </w:r>
      <w:proofErr w:type="spellEnd"/>
      <w:r w:rsidRPr="00CB402B">
        <w:rPr>
          <w:rFonts w:cs="EB Garamond"/>
        </w:rPr>
        <w:t xml:space="preserve"> van Wetenschappen, 2022) https://www.knaw.nl/publicaties/sociale-veiligheid-de-nederlandse-wetenschap-van-papier-naar-praktijk-0</w:t>
      </w:r>
    </w:p>
  </w:footnote>
  <w:footnote w:id="146">
    <w:p w14:paraId="3517B5A3" w14:textId="6D0A3684"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vertAlign w:val="superscript"/>
        </w:rPr>
        <w:t xml:space="preserve"> </w:t>
      </w:r>
      <w:proofErr w:type="spellStart"/>
      <w:r w:rsidRPr="00CB402B">
        <w:rPr>
          <w:rFonts w:cs="EB Garamond"/>
          <w:shd w:val="clear" w:color="auto" w:fill="FCFCFC"/>
        </w:rPr>
        <w:t>Buffy</w:t>
      </w:r>
      <w:proofErr w:type="spellEnd"/>
      <w:r w:rsidRPr="00CB402B">
        <w:rPr>
          <w:rFonts w:cs="EB Garamond"/>
          <w:shd w:val="clear" w:color="auto" w:fill="FCFCFC"/>
        </w:rPr>
        <w:t xml:space="preserve"> Smith, </w:t>
      </w:r>
      <w:proofErr w:type="spellStart"/>
      <w:r w:rsidRPr="00CB402B">
        <w:rPr>
          <w:rFonts w:cs="EB Garamond"/>
          <w:shd w:val="clear" w:color="auto" w:fill="FCFCFC"/>
        </w:rPr>
        <w:t>Mentoring</w:t>
      </w:r>
      <w:proofErr w:type="spellEnd"/>
      <w:r w:rsidRPr="00CB402B">
        <w:rPr>
          <w:rFonts w:cs="EB Garamond"/>
          <w:shd w:val="clear" w:color="auto" w:fill="FCFCFC"/>
        </w:rPr>
        <w:t xml:space="preserve"> At-Risk </w:t>
      </w:r>
      <w:proofErr w:type="spellStart"/>
      <w:r w:rsidRPr="00CB402B">
        <w:rPr>
          <w:rFonts w:cs="EB Garamond"/>
          <w:shd w:val="clear" w:color="auto" w:fill="FCFCFC"/>
        </w:rPr>
        <w:t>Students</w:t>
      </w:r>
      <w:proofErr w:type="spellEnd"/>
      <w:r w:rsidRPr="00CB402B">
        <w:rPr>
          <w:rFonts w:cs="EB Garamond"/>
          <w:shd w:val="clear" w:color="auto" w:fill="FCFCFC"/>
        </w:rPr>
        <w:t xml:space="preserve"> Through </w:t>
      </w:r>
      <w:proofErr w:type="spellStart"/>
      <w:r w:rsidRPr="00CB402B">
        <w:rPr>
          <w:rFonts w:cs="EB Garamond"/>
          <w:shd w:val="clear" w:color="auto" w:fill="FCFCFC"/>
        </w:rPr>
        <w:t>the</w:t>
      </w:r>
      <w:proofErr w:type="spellEnd"/>
      <w:r w:rsidRPr="00CB402B">
        <w:rPr>
          <w:rFonts w:cs="EB Garamond"/>
          <w:shd w:val="clear" w:color="auto" w:fill="FCFCFC"/>
        </w:rPr>
        <w:t xml:space="preserve"> </w:t>
      </w:r>
      <w:proofErr w:type="spellStart"/>
      <w:r w:rsidRPr="00CB402B">
        <w:rPr>
          <w:rFonts w:cs="EB Garamond"/>
          <w:shd w:val="clear" w:color="auto" w:fill="FCFCFC"/>
        </w:rPr>
        <w:t>Hidden</w:t>
      </w:r>
      <w:proofErr w:type="spellEnd"/>
      <w:r w:rsidRPr="00CB402B">
        <w:rPr>
          <w:rFonts w:cs="EB Garamond"/>
          <w:shd w:val="clear" w:color="auto" w:fill="FCFCFC"/>
        </w:rPr>
        <w:t xml:space="preserve"> Curriculum of </w:t>
      </w:r>
      <w:proofErr w:type="spellStart"/>
      <w:r w:rsidRPr="00CB402B">
        <w:rPr>
          <w:rFonts w:cs="EB Garamond"/>
          <w:shd w:val="clear" w:color="auto" w:fill="FCFCFC"/>
        </w:rPr>
        <w:t>Higher</w:t>
      </w:r>
      <w:proofErr w:type="spellEnd"/>
      <w:r w:rsidRPr="00CB402B">
        <w:rPr>
          <w:rFonts w:cs="EB Garamond"/>
          <w:shd w:val="clear" w:color="auto" w:fill="FCFCFC"/>
        </w:rPr>
        <w:t xml:space="preserve"> </w:t>
      </w:r>
      <w:proofErr w:type="spellStart"/>
      <w:r w:rsidRPr="00CB402B">
        <w:rPr>
          <w:rFonts w:cs="EB Garamond"/>
          <w:shd w:val="clear" w:color="auto" w:fill="FCFCFC"/>
        </w:rPr>
        <w:t>Education</w:t>
      </w:r>
      <w:proofErr w:type="spellEnd"/>
      <w:r w:rsidRPr="00CB402B">
        <w:rPr>
          <w:rFonts w:cs="EB Garamond"/>
          <w:shd w:val="clear" w:color="auto" w:fill="FCFCFC"/>
        </w:rPr>
        <w:t xml:space="preserve"> (Plymouth: Lexington Books, 2013).</w:t>
      </w:r>
    </w:p>
  </w:footnote>
  <w:footnote w:id="147">
    <w:p w14:paraId="699FF0F9" w14:textId="72583F93"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w:t>
      </w:r>
      <w:proofErr w:type="spellStart"/>
      <w:r w:rsidRPr="00CB402B">
        <w:rPr>
          <w:rFonts w:cs="EB Garamond"/>
          <w:shd w:val="clear" w:color="auto" w:fill="FCFCFC"/>
        </w:rPr>
        <w:t>Merfat</w:t>
      </w:r>
      <w:proofErr w:type="spellEnd"/>
      <w:r w:rsidRPr="00CB402B">
        <w:rPr>
          <w:rFonts w:cs="EB Garamond"/>
          <w:shd w:val="clear" w:color="auto" w:fill="FCFCFC"/>
        </w:rPr>
        <w:t xml:space="preserve"> </w:t>
      </w:r>
      <w:proofErr w:type="spellStart"/>
      <w:r w:rsidRPr="00CB402B">
        <w:rPr>
          <w:rFonts w:cs="EB Garamond"/>
          <w:shd w:val="clear" w:color="auto" w:fill="FCFCFC"/>
        </w:rPr>
        <w:t>Ayesh</w:t>
      </w:r>
      <w:proofErr w:type="spellEnd"/>
      <w:r w:rsidRPr="00CB402B">
        <w:rPr>
          <w:rFonts w:cs="EB Garamond"/>
          <w:shd w:val="clear" w:color="auto" w:fill="FCFCFC"/>
        </w:rPr>
        <w:t xml:space="preserve"> </w:t>
      </w:r>
      <w:proofErr w:type="spellStart"/>
      <w:r w:rsidRPr="00CB402B">
        <w:rPr>
          <w:rFonts w:cs="EB Garamond"/>
          <w:shd w:val="clear" w:color="auto" w:fill="FCFCFC"/>
        </w:rPr>
        <w:t>Alsubaye</w:t>
      </w:r>
      <w:proofErr w:type="spellEnd"/>
      <w:r w:rsidRPr="00CB402B">
        <w:rPr>
          <w:rFonts w:cs="EB Garamond"/>
          <w:shd w:val="clear" w:color="auto" w:fill="FCFCFC"/>
        </w:rPr>
        <w:t>, “</w:t>
      </w:r>
      <w:proofErr w:type="spellStart"/>
      <w:r w:rsidRPr="00CB402B">
        <w:rPr>
          <w:rFonts w:cs="EB Garamond"/>
          <w:shd w:val="clear" w:color="auto" w:fill="FCFCFC"/>
        </w:rPr>
        <w:t>Hidden</w:t>
      </w:r>
      <w:proofErr w:type="spellEnd"/>
      <w:r w:rsidRPr="00CB402B">
        <w:rPr>
          <w:rFonts w:cs="EB Garamond"/>
          <w:shd w:val="clear" w:color="auto" w:fill="FCFCFC"/>
        </w:rPr>
        <w:t xml:space="preserve"> Curriculum as </w:t>
      </w:r>
      <w:proofErr w:type="spellStart"/>
      <w:r w:rsidRPr="00CB402B">
        <w:rPr>
          <w:rFonts w:cs="EB Garamond"/>
          <w:shd w:val="clear" w:color="auto" w:fill="FCFCFC"/>
        </w:rPr>
        <w:t>One</w:t>
      </w:r>
      <w:proofErr w:type="spellEnd"/>
      <w:r w:rsidRPr="00CB402B">
        <w:rPr>
          <w:rFonts w:cs="EB Garamond"/>
          <w:shd w:val="clear" w:color="auto" w:fill="FCFCFC"/>
        </w:rPr>
        <w:t xml:space="preserve"> of </w:t>
      </w:r>
      <w:proofErr w:type="spellStart"/>
      <w:r w:rsidRPr="00CB402B">
        <w:rPr>
          <w:rFonts w:cs="EB Garamond"/>
          <w:shd w:val="clear" w:color="auto" w:fill="FCFCFC"/>
        </w:rPr>
        <w:t>Current</w:t>
      </w:r>
      <w:proofErr w:type="spellEnd"/>
      <w:r w:rsidRPr="00CB402B">
        <w:rPr>
          <w:rFonts w:cs="EB Garamond"/>
          <w:shd w:val="clear" w:color="auto" w:fill="FCFCFC"/>
        </w:rPr>
        <w:t xml:space="preserve"> Issue of Curriculum”, Journal of </w:t>
      </w:r>
      <w:proofErr w:type="spellStart"/>
      <w:r w:rsidRPr="00CB402B">
        <w:rPr>
          <w:rFonts w:cs="EB Garamond"/>
          <w:shd w:val="clear" w:color="auto" w:fill="FCFCFC"/>
        </w:rPr>
        <w:t>Education</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w:t>
      </w:r>
      <w:proofErr w:type="spellStart"/>
      <w:proofErr w:type="gramStart"/>
      <w:r w:rsidRPr="00CB402B">
        <w:rPr>
          <w:rFonts w:cs="EB Garamond"/>
          <w:shd w:val="clear" w:color="auto" w:fill="FCFCFC"/>
        </w:rPr>
        <w:t>Practice</w:t>
      </w:r>
      <w:proofErr w:type="spellEnd"/>
      <w:r w:rsidRPr="00CB402B">
        <w:rPr>
          <w:rFonts w:cs="EB Garamond"/>
          <w:shd w:val="clear" w:color="auto" w:fill="FCFCFC"/>
        </w:rPr>
        <w:t xml:space="preserve">  6</w:t>
      </w:r>
      <w:proofErr w:type="gramEnd"/>
      <w:r w:rsidRPr="00CB402B">
        <w:rPr>
          <w:rFonts w:cs="EB Garamond"/>
          <w:shd w:val="clear" w:color="auto" w:fill="FCFCFC"/>
        </w:rPr>
        <w:t>, no.33 (2015), 125-28.</w:t>
      </w:r>
    </w:p>
  </w:footnote>
  <w:footnote w:id="148">
    <w:p w14:paraId="37EC7A97" w14:textId="17376E39"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C. Ann Smith, Dennis W. </w:t>
      </w:r>
      <w:proofErr w:type="spellStart"/>
      <w:r w:rsidRPr="00CB402B">
        <w:rPr>
          <w:rFonts w:cs="EB Garamond"/>
          <w:shd w:val="clear" w:color="auto" w:fill="FCFCFC"/>
        </w:rPr>
        <w:t>Organ</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Janet P. </w:t>
      </w:r>
      <w:proofErr w:type="spellStart"/>
      <w:r w:rsidRPr="00CB402B">
        <w:rPr>
          <w:rFonts w:cs="EB Garamond"/>
          <w:shd w:val="clear" w:color="auto" w:fill="FCFCFC"/>
        </w:rPr>
        <w:t>Near</w:t>
      </w:r>
      <w:proofErr w:type="spellEnd"/>
      <w:r w:rsidRPr="00CB402B">
        <w:rPr>
          <w:rFonts w:cs="EB Garamond"/>
          <w:shd w:val="clear" w:color="auto" w:fill="FCFCFC"/>
        </w:rPr>
        <w:t>. “</w:t>
      </w:r>
      <w:proofErr w:type="spellStart"/>
      <w:r w:rsidRPr="00CB402B">
        <w:rPr>
          <w:rFonts w:cs="EB Garamond"/>
          <w:shd w:val="clear" w:color="auto" w:fill="FCFCFC"/>
        </w:rPr>
        <w:t>Organizational</w:t>
      </w:r>
      <w:proofErr w:type="spellEnd"/>
      <w:r w:rsidRPr="00CB402B">
        <w:rPr>
          <w:rFonts w:cs="EB Garamond"/>
          <w:shd w:val="clear" w:color="auto" w:fill="FCFCFC"/>
        </w:rPr>
        <w:t xml:space="preserve"> </w:t>
      </w:r>
      <w:proofErr w:type="spellStart"/>
      <w:r w:rsidRPr="00CB402B">
        <w:rPr>
          <w:rFonts w:cs="EB Garamond"/>
          <w:shd w:val="clear" w:color="auto" w:fill="FCFCFC"/>
        </w:rPr>
        <w:t>Citizenship</w:t>
      </w:r>
      <w:proofErr w:type="spellEnd"/>
      <w:r w:rsidRPr="00CB402B">
        <w:rPr>
          <w:rFonts w:cs="EB Garamond"/>
          <w:shd w:val="clear" w:color="auto" w:fill="FCFCFC"/>
        </w:rPr>
        <w:t xml:space="preserve"> </w:t>
      </w:r>
      <w:proofErr w:type="spellStart"/>
      <w:r w:rsidRPr="00CB402B">
        <w:rPr>
          <w:rFonts w:cs="EB Garamond"/>
          <w:shd w:val="clear" w:color="auto" w:fill="FCFCFC"/>
        </w:rPr>
        <w:t>Behavior</w:t>
      </w:r>
      <w:proofErr w:type="spellEnd"/>
      <w:r w:rsidRPr="00CB402B">
        <w:rPr>
          <w:rFonts w:cs="EB Garamond"/>
          <w:shd w:val="clear" w:color="auto" w:fill="FCFCFC"/>
        </w:rPr>
        <w:t xml:space="preserve">: </w:t>
      </w:r>
      <w:proofErr w:type="spellStart"/>
      <w:r w:rsidRPr="00CB402B">
        <w:rPr>
          <w:rFonts w:cs="EB Garamond"/>
          <w:shd w:val="clear" w:color="auto" w:fill="FCFCFC"/>
        </w:rPr>
        <w:t>Its</w:t>
      </w:r>
      <w:proofErr w:type="spellEnd"/>
      <w:r w:rsidRPr="00CB402B">
        <w:rPr>
          <w:rFonts w:cs="EB Garamond"/>
          <w:shd w:val="clear" w:color="auto" w:fill="FCFCFC"/>
        </w:rPr>
        <w:t xml:space="preserve"> Nature </w:t>
      </w:r>
      <w:proofErr w:type="spellStart"/>
      <w:r w:rsidRPr="00CB402B">
        <w:rPr>
          <w:rFonts w:cs="EB Garamond"/>
          <w:shd w:val="clear" w:color="auto" w:fill="FCFCFC"/>
        </w:rPr>
        <w:t>and</w:t>
      </w:r>
      <w:proofErr w:type="spellEnd"/>
      <w:r w:rsidRPr="00CB402B">
        <w:rPr>
          <w:rFonts w:cs="EB Garamond"/>
          <w:shd w:val="clear" w:color="auto" w:fill="FCFCFC"/>
        </w:rPr>
        <w:t xml:space="preserve"> </w:t>
      </w:r>
      <w:proofErr w:type="spellStart"/>
      <w:r w:rsidRPr="00CB402B">
        <w:rPr>
          <w:rFonts w:cs="EB Garamond"/>
          <w:shd w:val="clear" w:color="auto" w:fill="FCFCFC"/>
        </w:rPr>
        <w:t>Antecedents</w:t>
      </w:r>
      <w:proofErr w:type="spellEnd"/>
      <w:r w:rsidRPr="00CB402B">
        <w:rPr>
          <w:rFonts w:cs="EB Garamond"/>
          <w:shd w:val="clear" w:color="auto" w:fill="FCFCFC"/>
        </w:rPr>
        <w:t xml:space="preserve">”, Journal of </w:t>
      </w:r>
      <w:proofErr w:type="spellStart"/>
      <w:r w:rsidRPr="00CB402B">
        <w:rPr>
          <w:rFonts w:cs="EB Garamond"/>
          <w:shd w:val="clear" w:color="auto" w:fill="FCFCFC"/>
        </w:rPr>
        <w:t>Applied</w:t>
      </w:r>
      <w:proofErr w:type="spellEnd"/>
      <w:r w:rsidRPr="00CB402B">
        <w:rPr>
          <w:rFonts w:cs="EB Garamond"/>
          <w:shd w:val="clear" w:color="auto" w:fill="FCFCFC"/>
        </w:rPr>
        <w:t xml:space="preserve"> </w:t>
      </w:r>
      <w:proofErr w:type="spellStart"/>
      <w:r w:rsidRPr="00CB402B">
        <w:rPr>
          <w:rFonts w:cs="EB Garamond"/>
          <w:shd w:val="clear" w:color="auto" w:fill="FCFCFC"/>
        </w:rPr>
        <w:t>Psychology</w:t>
      </w:r>
      <w:proofErr w:type="spellEnd"/>
      <w:r w:rsidRPr="00CB402B">
        <w:rPr>
          <w:rFonts w:cs="EB Garamond"/>
          <w:shd w:val="clear" w:color="auto" w:fill="FCFCFC"/>
        </w:rPr>
        <w:t xml:space="preserve"> 68, no. 4 (1983): 653–663.</w:t>
      </w:r>
    </w:p>
  </w:footnote>
  <w:footnote w:id="149">
    <w:p w14:paraId="0627CF8C" w14:textId="2D98A28F"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Jihad Mohammad, </w:t>
      </w:r>
      <w:proofErr w:type="spellStart"/>
      <w:r w:rsidRPr="00CB402B">
        <w:rPr>
          <w:rFonts w:cs="EB Garamond"/>
          <w:shd w:val="clear" w:color="auto" w:fill="FCFCFC"/>
        </w:rPr>
        <w:t>Farzana</w:t>
      </w:r>
      <w:proofErr w:type="spellEnd"/>
      <w:r w:rsidRPr="00CB402B">
        <w:rPr>
          <w:rFonts w:cs="EB Garamond"/>
          <w:shd w:val="clear" w:color="auto" w:fill="FCFCFC"/>
        </w:rPr>
        <w:t xml:space="preserve"> </w:t>
      </w:r>
      <w:proofErr w:type="spellStart"/>
      <w:r w:rsidRPr="00CB402B">
        <w:rPr>
          <w:rFonts w:cs="EB Garamond"/>
          <w:shd w:val="clear" w:color="auto" w:fill="FCFCFC"/>
        </w:rPr>
        <w:t>Quoquab</w:t>
      </w:r>
      <w:proofErr w:type="spellEnd"/>
      <w:r w:rsidRPr="00CB402B">
        <w:rPr>
          <w:rFonts w:cs="EB Garamond"/>
          <w:shd w:val="clear" w:color="auto" w:fill="FCFCFC"/>
        </w:rPr>
        <w:t xml:space="preserve"> </w:t>
      </w:r>
      <w:proofErr w:type="spellStart"/>
      <w:r w:rsidRPr="00CB402B">
        <w:rPr>
          <w:rFonts w:cs="EB Garamond"/>
          <w:shd w:val="clear" w:color="auto" w:fill="FCFCFC"/>
        </w:rPr>
        <w:t>Habib</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Mohamad </w:t>
      </w:r>
      <w:proofErr w:type="spellStart"/>
      <w:r w:rsidRPr="00CB402B">
        <w:rPr>
          <w:rFonts w:cs="EB Garamond"/>
          <w:shd w:val="clear" w:color="auto" w:fill="FCFCFC"/>
        </w:rPr>
        <w:t>Adnan</w:t>
      </w:r>
      <w:proofErr w:type="spellEnd"/>
      <w:r w:rsidRPr="00CB402B">
        <w:rPr>
          <w:rFonts w:cs="EB Garamond"/>
          <w:shd w:val="clear" w:color="auto" w:fill="FCFCFC"/>
        </w:rPr>
        <w:t xml:space="preserve"> Alias, “Job </w:t>
      </w:r>
      <w:proofErr w:type="spellStart"/>
      <w:r w:rsidRPr="00CB402B">
        <w:rPr>
          <w:rFonts w:cs="EB Garamond"/>
          <w:shd w:val="clear" w:color="auto" w:fill="FCFCFC"/>
        </w:rPr>
        <w:t>Satisfaction</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w:t>
      </w:r>
      <w:proofErr w:type="spellStart"/>
      <w:r w:rsidRPr="00CB402B">
        <w:rPr>
          <w:rFonts w:cs="EB Garamond"/>
          <w:shd w:val="clear" w:color="auto" w:fill="FCFCFC"/>
        </w:rPr>
        <w:t>Organisational</w:t>
      </w:r>
      <w:proofErr w:type="spellEnd"/>
      <w:r w:rsidRPr="00CB402B">
        <w:rPr>
          <w:rFonts w:cs="EB Garamond"/>
          <w:shd w:val="clear" w:color="auto" w:fill="FCFCFC"/>
        </w:rPr>
        <w:t xml:space="preserve"> </w:t>
      </w:r>
      <w:proofErr w:type="spellStart"/>
      <w:r w:rsidRPr="00CB402B">
        <w:rPr>
          <w:rFonts w:cs="EB Garamond"/>
          <w:shd w:val="clear" w:color="auto" w:fill="FCFCFC"/>
        </w:rPr>
        <w:t>Citizenship</w:t>
      </w:r>
      <w:proofErr w:type="spellEnd"/>
      <w:r w:rsidRPr="00CB402B">
        <w:rPr>
          <w:rFonts w:cs="EB Garamond"/>
          <w:shd w:val="clear" w:color="auto" w:fill="FCFCFC"/>
        </w:rPr>
        <w:t xml:space="preserve"> Behaviour: An </w:t>
      </w:r>
      <w:proofErr w:type="spellStart"/>
      <w:r w:rsidRPr="00CB402B">
        <w:rPr>
          <w:rFonts w:cs="EB Garamond"/>
          <w:shd w:val="clear" w:color="auto" w:fill="FCFCFC"/>
        </w:rPr>
        <w:t>Empirical</w:t>
      </w:r>
      <w:proofErr w:type="spellEnd"/>
      <w:r w:rsidRPr="00CB402B">
        <w:rPr>
          <w:rFonts w:cs="EB Garamond"/>
          <w:shd w:val="clear" w:color="auto" w:fill="FCFCFC"/>
        </w:rPr>
        <w:t xml:space="preserve"> </w:t>
      </w:r>
      <w:proofErr w:type="spellStart"/>
      <w:r w:rsidRPr="00CB402B">
        <w:rPr>
          <w:rFonts w:cs="EB Garamond"/>
          <w:shd w:val="clear" w:color="auto" w:fill="FCFCFC"/>
        </w:rPr>
        <w:t>Study</w:t>
      </w:r>
      <w:proofErr w:type="spellEnd"/>
      <w:r w:rsidRPr="00CB402B">
        <w:rPr>
          <w:rFonts w:cs="EB Garamond"/>
          <w:shd w:val="clear" w:color="auto" w:fill="FCFCFC"/>
        </w:rPr>
        <w:t xml:space="preserve"> at </w:t>
      </w:r>
      <w:proofErr w:type="spellStart"/>
      <w:r w:rsidRPr="00CB402B">
        <w:rPr>
          <w:rFonts w:cs="EB Garamond"/>
          <w:shd w:val="clear" w:color="auto" w:fill="FCFCFC"/>
        </w:rPr>
        <w:t>Higher</w:t>
      </w:r>
      <w:proofErr w:type="spellEnd"/>
      <w:r w:rsidRPr="00CB402B">
        <w:rPr>
          <w:rFonts w:cs="EB Garamond"/>
          <w:shd w:val="clear" w:color="auto" w:fill="FCFCFC"/>
        </w:rPr>
        <w:t xml:space="preserve"> Learning </w:t>
      </w:r>
      <w:proofErr w:type="spellStart"/>
      <w:r w:rsidRPr="00CB402B">
        <w:rPr>
          <w:rFonts w:cs="EB Garamond"/>
          <w:shd w:val="clear" w:color="auto" w:fill="FCFCFC"/>
        </w:rPr>
        <w:t>Institutions</w:t>
      </w:r>
      <w:proofErr w:type="spellEnd"/>
      <w:r w:rsidRPr="00CB402B">
        <w:rPr>
          <w:rFonts w:cs="EB Garamond"/>
          <w:shd w:val="clear" w:color="auto" w:fill="FCFCFC"/>
        </w:rPr>
        <w:t xml:space="preserve">”, </w:t>
      </w:r>
      <w:proofErr w:type="spellStart"/>
      <w:r w:rsidRPr="00CB402B">
        <w:rPr>
          <w:rFonts w:cs="EB Garamond"/>
          <w:shd w:val="clear" w:color="auto" w:fill="FCFCFC"/>
        </w:rPr>
        <w:t>Asian</w:t>
      </w:r>
      <w:proofErr w:type="spellEnd"/>
      <w:r w:rsidRPr="00CB402B">
        <w:rPr>
          <w:rFonts w:cs="EB Garamond"/>
          <w:shd w:val="clear" w:color="auto" w:fill="FCFCFC"/>
        </w:rPr>
        <w:t xml:space="preserve"> Academy of Management Journal, 16(2): 149-65.</w:t>
      </w:r>
    </w:p>
  </w:footnote>
  <w:footnote w:id="150">
    <w:p w14:paraId="4051D56C" w14:textId="48E800F5"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Advies: Internationaliseren met </w:t>
      </w:r>
      <w:proofErr w:type="gramStart"/>
      <w:r w:rsidRPr="00CB402B">
        <w:rPr>
          <w:rFonts w:cs="EB Garamond"/>
          <w:shd w:val="clear" w:color="auto" w:fill="FCFCFC"/>
        </w:rPr>
        <w:t>Ambitie(</w:t>
      </w:r>
      <w:proofErr w:type="gramEnd"/>
      <w:r w:rsidRPr="00CB402B">
        <w:rPr>
          <w:rFonts w:cs="EB Garamond"/>
          <w:shd w:val="clear" w:color="auto" w:fill="FCFCFC"/>
        </w:rPr>
        <w:t xml:space="preserve">Den Haag : Onderwijsraad, 2016). </w:t>
      </w:r>
      <w:proofErr w:type="gramStart"/>
      <w:r w:rsidRPr="00CB402B">
        <w:rPr>
          <w:rFonts w:cs="EB Garamond"/>
          <w:shd w:val="clear" w:color="auto" w:fill="FCFCFC"/>
        </w:rPr>
        <w:t>https://www.onderwijsraad.nl/publicaties/adviezen/2016/05/31/internationaliseren-met-ambitie</w:t>
      </w:r>
      <w:proofErr w:type="gramEnd"/>
    </w:p>
  </w:footnote>
  <w:footnote w:id="151">
    <w:p w14:paraId="1E75667B" w14:textId="0779A2E8"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Advies Internationalisering in het Hoger Onderwijs, (Den Haag: Onderwijsraad, 2018). </w:t>
      </w:r>
      <w:proofErr w:type="gramStart"/>
      <w:r w:rsidRPr="00CB402B">
        <w:rPr>
          <w:rFonts w:cs="EB Garamond"/>
          <w:shd w:val="clear" w:color="auto" w:fill="FCFCFC"/>
        </w:rPr>
        <w:t>https://www.onderwijsraad.nl/publicaties/adviezen/2018/05/29/internationalisering-in-het-hoger-onderwijs#:~:text=Volgende%20de%20Onderwijsraad%20is%20internationalisering,onderwijs%20hebben%20er%20baat%20bij</w:t>
      </w:r>
      <w:proofErr w:type="gramEnd"/>
      <w:r w:rsidRPr="00CB402B">
        <w:rPr>
          <w:rFonts w:cs="EB Garamond"/>
          <w:shd w:val="clear" w:color="auto" w:fill="FCFCFC"/>
        </w:rPr>
        <w:t>.</w:t>
      </w:r>
    </w:p>
  </w:footnote>
  <w:footnote w:id="152">
    <w:p w14:paraId="18E932C9" w14:textId="77777777" w:rsidR="00F40501" w:rsidRPr="00CB402B" w:rsidRDefault="00F40501" w:rsidP="00F40501">
      <w:pPr>
        <w:pStyle w:val="FootnoteText"/>
        <w:rPr>
          <w:rFonts w:cs="EB Garamond"/>
          <w:shd w:val="clear" w:color="auto" w:fill="FCFCFC"/>
        </w:rPr>
      </w:pPr>
      <w:r w:rsidRPr="00CB402B">
        <w:rPr>
          <w:rFonts w:cs="EB Garamond"/>
          <w:shd w:val="clear" w:color="auto" w:fill="FCFCFC"/>
          <w:vertAlign w:val="superscript"/>
        </w:rPr>
        <w:footnoteRef/>
      </w:r>
      <w:r w:rsidRPr="00CB402B">
        <w:rPr>
          <w:rFonts w:cs="EB Garamond"/>
          <w:shd w:val="clear" w:color="auto" w:fill="FCFCFC"/>
        </w:rPr>
        <w:t xml:space="preserve"> </w:t>
      </w:r>
      <w:proofErr w:type="gramStart"/>
      <w:r w:rsidRPr="00CB402B">
        <w:rPr>
          <w:rFonts w:cs="EB Garamond"/>
        </w:rPr>
        <w:t>https://global.umn.edu/icc/documents/15_EducationalImpact-IntlStudents.pdf</w:t>
      </w:r>
      <w:proofErr w:type="gramEnd"/>
    </w:p>
  </w:footnote>
  <w:footnote w:id="153">
    <w:p w14:paraId="454E020A" w14:textId="284536F9"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Santo </w:t>
      </w:r>
      <w:proofErr w:type="spellStart"/>
      <w:r w:rsidRPr="00CB402B">
        <w:rPr>
          <w:rFonts w:cs="EB Garamond"/>
          <w:shd w:val="clear" w:color="auto" w:fill="FCFCFC"/>
        </w:rPr>
        <w:t>Fortunato</w:t>
      </w:r>
      <w:proofErr w:type="spellEnd"/>
      <w:r w:rsidRPr="00CB402B">
        <w:rPr>
          <w:rFonts w:cs="EB Garamond"/>
          <w:shd w:val="clear" w:color="auto" w:fill="FCFCFC"/>
        </w:rPr>
        <w:t xml:space="preserve">, Carl T. </w:t>
      </w:r>
      <w:proofErr w:type="spellStart"/>
      <w:r w:rsidRPr="00CB402B">
        <w:rPr>
          <w:rFonts w:cs="EB Garamond"/>
          <w:shd w:val="clear" w:color="auto" w:fill="FCFCFC"/>
        </w:rPr>
        <w:t>Bergstrom</w:t>
      </w:r>
      <w:proofErr w:type="spellEnd"/>
      <w:r w:rsidRPr="00CB402B">
        <w:rPr>
          <w:rFonts w:cs="EB Garamond"/>
          <w:shd w:val="clear" w:color="auto" w:fill="FCFCFC"/>
        </w:rPr>
        <w:t xml:space="preserve">, </w:t>
      </w:r>
      <w:proofErr w:type="spellStart"/>
      <w:r w:rsidRPr="00CB402B">
        <w:rPr>
          <w:rFonts w:cs="EB Garamond"/>
          <w:shd w:val="clear" w:color="auto" w:fill="FCFCFC"/>
        </w:rPr>
        <w:t>Katy</w:t>
      </w:r>
      <w:proofErr w:type="spellEnd"/>
      <w:r w:rsidRPr="00CB402B">
        <w:rPr>
          <w:rFonts w:cs="EB Garamond"/>
          <w:shd w:val="clear" w:color="auto" w:fill="FCFCFC"/>
        </w:rPr>
        <w:t xml:space="preserve"> </w:t>
      </w:r>
      <w:proofErr w:type="spellStart"/>
      <w:r w:rsidRPr="00CB402B">
        <w:rPr>
          <w:rFonts w:cs="EB Garamond"/>
          <w:shd w:val="clear" w:color="auto" w:fill="FCFCFC"/>
        </w:rPr>
        <w:t>Borner</w:t>
      </w:r>
      <w:proofErr w:type="spellEnd"/>
      <w:r w:rsidRPr="00CB402B">
        <w:rPr>
          <w:rFonts w:cs="EB Garamond"/>
          <w:shd w:val="clear" w:color="auto" w:fill="FCFCFC"/>
        </w:rPr>
        <w:t xml:space="preserve">, James A. Evans, Dirk </w:t>
      </w:r>
      <w:proofErr w:type="spellStart"/>
      <w:r w:rsidRPr="00CB402B">
        <w:rPr>
          <w:rFonts w:cs="EB Garamond"/>
          <w:shd w:val="clear" w:color="auto" w:fill="FCFCFC"/>
        </w:rPr>
        <w:t>Helbing</w:t>
      </w:r>
      <w:proofErr w:type="spellEnd"/>
      <w:r w:rsidRPr="00CB402B">
        <w:rPr>
          <w:rFonts w:cs="EB Garamond"/>
          <w:shd w:val="clear" w:color="auto" w:fill="FCFCFC"/>
        </w:rPr>
        <w:t xml:space="preserve">, </w:t>
      </w:r>
      <w:proofErr w:type="spellStart"/>
      <w:r w:rsidRPr="00CB402B">
        <w:rPr>
          <w:rFonts w:cs="EB Garamond"/>
          <w:shd w:val="clear" w:color="auto" w:fill="FCFCFC"/>
        </w:rPr>
        <w:t>Stasia</w:t>
      </w:r>
      <w:proofErr w:type="spellEnd"/>
      <w:r w:rsidRPr="00CB402B">
        <w:rPr>
          <w:rFonts w:cs="EB Garamond"/>
          <w:shd w:val="clear" w:color="auto" w:fill="FCFCFC"/>
        </w:rPr>
        <w:t xml:space="preserve"> </w:t>
      </w:r>
      <w:proofErr w:type="spellStart"/>
      <w:r w:rsidRPr="00CB402B">
        <w:rPr>
          <w:rFonts w:cs="EB Garamond"/>
          <w:shd w:val="clear" w:color="auto" w:fill="FCFCFC"/>
        </w:rPr>
        <w:t>Milojevic</w:t>
      </w:r>
      <w:proofErr w:type="spellEnd"/>
      <w:r w:rsidRPr="00CB402B">
        <w:rPr>
          <w:rFonts w:cs="EB Garamond"/>
          <w:shd w:val="clear" w:color="auto" w:fill="FCFCFC"/>
        </w:rPr>
        <w:t xml:space="preserve">, Alexander M. Petersen, </w:t>
      </w:r>
      <w:proofErr w:type="spellStart"/>
      <w:r w:rsidRPr="00CB402B">
        <w:rPr>
          <w:rFonts w:cs="EB Garamond"/>
          <w:shd w:val="clear" w:color="auto" w:fill="FCFCFC"/>
        </w:rPr>
        <w:t>Filippo</w:t>
      </w:r>
      <w:proofErr w:type="spellEnd"/>
      <w:r w:rsidRPr="00CB402B">
        <w:rPr>
          <w:rFonts w:cs="EB Garamond"/>
          <w:shd w:val="clear" w:color="auto" w:fill="FCFCFC"/>
        </w:rPr>
        <w:t xml:space="preserve"> </w:t>
      </w:r>
      <w:proofErr w:type="spellStart"/>
      <w:r w:rsidRPr="00CB402B">
        <w:rPr>
          <w:rFonts w:cs="EB Garamond"/>
          <w:shd w:val="clear" w:color="auto" w:fill="FCFCFC"/>
        </w:rPr>
        <w:t>Radicchi</w:t>
      </w:r>
      <w:proofErr w:type="spellEnd"/>
      <w:r w:rsidRPr="00CB402B">
        <w:rPr>
          <w:rFonts w:cs="EB Garamond"/>
          <w:shd w:val="clear" w:color="auto" w:fill="FCFCFC"/>
        </w:rPr>
        <w:t xml:space="preserve">, Roberta </w:t>
      </w:r>
      <w:proofErr w:type="spellStart"/>
      <w:r w:rsidRPr="00CB402B">
        <w:rPr>
          <w:rFonts w:cs="EB Garamond"/>
          <w:shd w:val="clear" w:color="auto" w:fill="FCFCFC"/>
        </w:rPr>
        <w:t>Sinatra</w:t>
      </w:r>
      <w:proofErr w:type="spellEnd"/>
      <w:r w:rsidRPr="00CB402B">
        <w:rPr>
          <w:rFonts w:cs="EB Garamond"/>
          <w:shd w:val="clear" w:color="auto" w:fill="FCFCFC"/>
        </w:rPr>
        <w:t xml:space="preserve">, Brian </w:t>
      </w:r>
      <w:proofErr w:type="spellStart"/>
      <w:r w:rsidRPr="00CB402B">
        <w:rPr>
          <w:rFonts w:cs="EB Garamond"/>
          <w:shd w:val="clear" w:color="auto" w:fill="FCFCFC"/>
        </w:rPr>
        <w:t>Uzzi</w:t>
      </w:r>
      <w:proofErr w:type="spellEnd"/>
      <w:r w:rsidRPr="00CB402B">
        <w:rPr>
          <w:rFonts w:cs="EB Garamond"/>
          <w:shd w:val="clear" w:color="auto" w:fill="FCFCFC"/>
        </w:rPr>
        <w:t xml:space="preserve">, Alessandro </w:t>
      </w:r>
      <w:proofErr w:type="spellStart"/>
      <w:r w:rsidRPr="00CB402B">
        <w:rPr>
          <w:rFonts w:cs="EB Garamond"/>
          <w:shd w:val="clear" w:color="auto" w:fill="FCFCFC"/>
        </w:rPr>
        <w:t>Vespignani</w:t>
      </w:r>
      <w:proofErr w:type="spellEnd"/>
      <w:r w:rsidRPr="00CB402B">
        <w:rPr>
          <w:rFonts w:cs="EB Garamond"/>
          <w:shd w:val="clear" w:color="auto" w:fill="FCFCFC"/>
        </w:rPr>
        <w:t xml:space="preserve">, Ludo </w:t>
      </w:r>
      <w:proofErr w:type="spellStart"/>
      <w:r w:rsidRPr="00CB402B">
        <w:rPr>
          <w:rFonts w:cs="EB Garamond"/>
          <w:shd w:val="clear" w:color="auto" w:fill="FCFCFC"/>
        </w:rPr>
        <w:t>Waltman</w:t>
      </w:r>
      <w:proofErr w:type="spellEnd"/>
      <w:r w:rsidRPr="00CB402B">
        <w:rPr>
          <w:rFonts w:cs="EB Garamond"/>
          <w:shd w:val="clear" w:color="auto" w:fill="FCFCFC"/>
        </w:rPr>
        <w:t xml:space="preserve">, </w:t>
      </w:r>
      <w:proofErr w:type="spellStart"/>
      <w:r w:rsidRPr="00CB402B">
        <w:rPr>
          <w:rFonts w:cs="EB Garamond"/>
          <w:shd w:val="clear" w:color="auto" w:fill="FCFCFC"/>
        </w:rPr>
        <w:t>Dashun</w:t>
      </w:r>
      <w:proofErr w:type="spellEnd"/>
      <w:r w:rsidRPr="00CB402B">
        <w:rPr>
          <w:rFonts w:cs="EB Garamond"/>
          <w:shd w:val="clear" w:color="auto" w:fill="FCFCFC"/>
        </w:rPr>
        <w:t xml:space="preserve"> Wang, </w:t>
      </w:r>
      <w:proofErr w:type="spellStart"/>
      <w:r w:rsidRPr="00CB402B">
        <w:rPr>
          <w:rFonts w:cs="EB Garamond"/>
          <w:shd w:val="clear" w:color="auto" w:fill="FCFCFC"/>
        </w:rPr>
        <w:t>and</w:t>
      </w:r>
      <w:proofErr w:type="spellEnd"/>
      <w:r w:rsidRPr="00CB402B">
        <w:rPr>
          <w:rFonts w:cs="EB Garamond"/>
          <w:shd w:val="clear" w:color="auto" w:fill="FCFCFC"/>
        </w:rPr>
        <w:t xml:space="preserve"> Albert-</w:t>
      </w:r>
      <w:proofErr w:type="spellStart"/>
      <w:r w:rsidRPr="00CB402B">
        <w:rPr>
          <w:rFonts w:cs="EB Garamond"/>
          <w:shd w:val="clear" w:color="auto" w:fill="FCFCFC"/>
        </w:rPr>
        <w:t>Laszlo</w:t>
      </w:r>
      <w:proofErr w:type="spellEnd"/>
      <w:r w:rsidRPr="00CB402B">
        <w:rPr>
          <w:rFonts w:cs="EB Garamond"/>
          <w:shd w:val="clear" w:color="auto" w:fill="FCFCFC"/>
        </w:rPr>
        <w:t xml:space="preserve"> </w:t>
      </w:r>
      <w:proofErr w:type="spellStart"/>
      <w:r w:rsidRPr="00CB402B">
        <w:rPr>
          <w:rFonts w:cs="EB Garamond"/>
          <w:shd w:val="clear" w:color="auto" w:fill="FCFCFC"/>
        </w:rPr>
        <w:t>Barabasi</w:t>
      </w:r>
      <w:proofErr w:type="spellEnd"/>
      <w:r w:rsidRPr="00CB402B">
        <w:rPr>
          <w:rFonts w:cs="EB Garamond"/>
          <w:shd w:val="clear" w:color="auto" w:fill="FCFCFC"/>
        </w:rPr>
        <w:t>, “</w:t>
      </w:r>
      <w:proofErr w:type="spellStart"/>
      <w:r w:rsidRPr="00CB402B">
        <w:rPr>
          <w:rFonts w:cs="EB Garamond"/>
          <w:shd w:val="clear" w:color="auto" w:fill="FCFCFC"/>
        </w:rPr>
        <w:t>Science</w:t>
      </w:r>
      <w:proofErr w:type="spellEnd"/>
      <w:r w:rsidRPr="00CB402B">
        <w:rPr>
          <w:rFonts w:cs="EB Garamond"/>
          <w:shd w:val="clear" w:color="auto" w:fill="FCFCFC"/>
        </w:rPr>
        <w:t xml:space="preserve"> of </w:t>
      </w:r>
      <w:proofErr w:type="spellStart"/>
      <w:r w:rsidRPr="00CB402B">
        <w:rPr>
          <w:rFonts w:cs="EB Garamond"/>
          <w:shd w:val="clear" w:color="auto" w:fill="FCFCFC"/>
        </w:rPr>
        <w:t>Science</w:t>
      </w:r>
      <w:proofErr w:type="spellEnd"/>
      <w:r w:rsidRPr="00CB402B">
        <w:rPr>
          <w:rFonts w:cs="EB Garamond"/>
          <w:shd w:val="clear" w:color="auto" w:fill="FCFCFC"/>
        </w:rPr>
        <w:t xml:space="preserve">” </w:t>
      </w:r>
      <w:proofErr w:type="spellStart"/>
      <w:r w:rsidRPr="00CB402B">
        <w:rPr>
          <w:rFonts w:cs="EB Garamond"/>
          <w:shd w:val="clear" w:color="auto" w:fill="FCFCFC"/>
        </w:rPr>
        <w:t>Science</w:t>
      </w:r>
      <w:proofErr w:type="spellEnd"/>
      <w:r w:rsidRPr="00CB402B">
        <w:rPr>
          <w:rFonts w:cs="EB Garamond"/>
          <w:shd w:val="clear" w:color="auto" w:fill="FCFCFC"/>
        </w:rPr>
        <w:t xml:space="preserve"> 359, no. 1007 (2018), 1-7-. </w:t>
      </w:r>
    </w:p>
  </w:footnote>
  <w:footnote w:id="154">
    <w:p w14:paraId="5CB11C3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Respectievelijk League of European Research </w:t>
      </w:r>
      <w:proofErr w:type="spellStart"/>
      <w:r w:rsidRPr="00CB402B">
        <w:rPr>
          <w:rFonts w:cs="EB Garamond"/>
        </w:rPr>
        <w:t>Universities</w:t>
      </w:r>
      <w:proofErr w:type="spellEnd"/>
      <w:r w:rsidRPr="00CB402B">
        <w:rPr>
          <w:rFonts w:cs="EB Garamond"/>
        </w:rPr>
        <w:t xml:space="preserve">, European University Association en SURK is een samenwerkingsverband van Nederlandse universiteiten, hogescholen, </w:t>
      </w:r>
      <w:proofErr w:type="spellStart"/>
      <w:r w:rsidRPr="00CB402B">
        <w:rPr>
          <w:rFonts w:cs="EB Garamond"/>
        </w:rPr>
        <w:t>UMC’s</w:t>
      </w:r>
      <w:proofErr w:type="spellEnd"/>
      <w:r w:rsidRPr="00CB402B">
        <w:rPr>
          <w:rFonts w:cs="EB Garamond"/>
        </w:rPr>
        <w:t>, mbo-instellingen en onderzoeksinstellingen op het gebied van ICT (-innovaties)</w:t>
      </w:r>
    </w:p>
  </w:footnote>
  <w:footnote w:id="155">
    <w:p w14:paraId="11952B80" w14:textId="3B20450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CFCFC"/>
        </w:rPr>
        <w:t>Smith, “</w:t>
      </w:r>
      <w:proofErr w:type="spellStart"/>
      <w:r w:rsidRPr="00CB402B">
        <w:rPr>
          <w:rFonts w:cs="EB Garamond"/>
          <w:shd w:val="clear" w:color="auto" w:fill="FCFCFC"/>
        </w:rPr>
        <w:t>Mentoring</w:t>
      </w:r>
      <w:proofErr w:type="spellEnd"/>
      <w:r w:rsidRPr="00CB402B">
        <w:rPr>
          <w:rFonts w:cs="EB Garamond"/>
          <w:shd w:val="clear" w:color="auto" w:fill="FCFCFC"/>
        </w:rPr>
        <w:t xml:space="preserve"> At-Risk </w:t>
      </w:r>
      <w:proofErr w:type="spellStart"/>
      <w:r w:rsidRPr="00CB402B">
        <w:rPr>
          <w:rFonts w:cs="EB Garamond"/>
          <w:shd w:val="clear" w:color="auto" w:fill="FCFCFC"/>
        </w:rPr>
        <w:t>Students</w:t>
      </w:r>
      <w:proofErr w:type="spellEnd"/>
      <w:proofErr w:type="gramStart"/>
      <w:r w:rsidRPr="00CB402B">
        <w:rPr>
          <w:rFonts w:cs="EB Garamond"/>
          <w:shd w:val="clear" w:color="auto" w:fill="FCFCFC"/>
        </w:rPr>
        <w:t>” ,</w:t>
      </w:r>
      <w:proofErr w:type="gramEnd"/>
      <w:r w:rsidRPr="00CB402B">
        <w:rPr>
          <w:rFonts w:cs="EB Garamond"/>
          <w:highlight w:val="yellow"/>
          <w:shd w:val="clear" w:color="auto" w:fill="FCFCFC"/>
        </w:rPr>
        <w:t xml:space="preserve">(NB zelfde ref als eerder in dit hoofdstuk, </w:t>
      </w:r>
      <w:proofErr w:type="spellStart"/>
      <w:r w:rsidRPr="00CB402B">
        <w:rPr>
          <w:rFonts w:cs="EB Garamond"/>
          <w:highlight w:val="yellow"/>
          <w:shd w:val="clear" w:color="auto" w:fill="FCFCFC"/>
        </w:rPr>
        <w:t>tzt</w:t>
      </w:r>
      <w:proofErr w:type="spellEnd"/>
      <w:r w:rsidRPr="00CB402B">
        <w:rPr>
          <w:rFonts w:cs="EB Garamond"/>
          <w:highlight w:val="yellow"/>
          <w:shd w:val="clear" w:color="auto" w:fill="FCFCFC"/>
        </w:rPr>
        <w:t xml:space="preserve"> vervangen door zelfde nummer)</w:t>
      </w:r>
    </w:p>
  </w:footnote>
  <w:footnote w:id="156">
    <w:p w14:paraId="22B29116" w14:textId="369F3F6D" w:rsidR="00F40501" w:rsidRPr="00CB402B" w:rsidRDefault="00F40501" w:rsidP="00F40501">
      <w:pPr>
        <w:pStyle w:val="FootnoteText"/>
        <w:rPr>
          <w:rFonts w:cs="EB Garamond"/>
          <w:sz w:val="25"/>
          <w:szCs w:val="25"/>
        </w:rPr>
      </w:pPr>
      <w:r w:rsidRPr="00CB402B">
        <w:rPr>
          <w:rStyle w:val="FootnoteReference"/>
          <w:rFonts w:cs="EB Garamond"/>
        </w:rPr>
        <w:footnoteRef/>
      </w:r>
      <w:r w:rsidRPr="00CB402B">
        <w:rPr>
          <w:rFonts w:cs="EB Garamond"/>
        </w:rPr>
        <w:t xml:space="preserve"> Drost et al.</w:t>
      </w:r>
      <w:proofErr w:type="gramStart"/>
      <w:r w:rsidRPr="00CB402B">
        <w:rPr>
          <w:rFonts w:cs="EB Garamond"/>
        </w:rPr>
        <w:t>,  “</w:t>
      </w:r>
      <w:proofErr w:type="gramEnd"/>
      <w:r w:rsidRPr="00CB402B">
        <w:rPr>
          <w:rFonts w:cs="EB Garamond"/>
        </w:rPr>
        <w:t xml:space="preserve">How a </w:t>
      </w:r>
      <w:proofErr w:type="spellStart"/>
      <w:r w:rsidRPr="00CB402B">
        <w:rPr>
          <w:rFonts w:cs="EB Garamond"/>
        </w:rPr>
        <w:t>Four</w:t>
      </w:r>
      <w:proofErr w:type="spellEnd"/>
      <w:r w:rsidRPr="00CB402B">
        <w:rPr>
          <w:rFonts w:cs="EB Garamond"/>
        </w:rPr>
        <w:t>-</w:t>
      </w:r>
      <w:proofErr w:type="spellStart"/>
      <w:r w:rsidRPr="00CB402B">
        <w:rPr>
          <w:rFonts w:cs="EB Garamond"/>
        </w:rPr>
        <w:t>Year</w:t>
      </w:r>
      <w:proofErr w:type="spellEnd"/>
      <w:r w:rsidRPr="00CB402B">
        <w:rPr>
          <w:rFonts w:cs="EB Garamond"/>
        </w:rPr>
        <w:t>-Old Boy”.</w:t>
      </w:r>
    </w:p>
  </w:footnote>
  <w:footnote w:id="157">
    <w:p w14:paraId="3774CCB0" w14:textId="7EC7F75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Mick </w:t>
      </w:r>
      <w:proofErr w:type="spellStart"/>
      <w:r w:rsidRPr="00CB402B">
        <w:rPr>
          <w:rFonts w:cs="EB Garamond"/>
        </w:rPr>
        <w:t>Healey</w:t>
      </w:r>
      <w:proofErr w:type="spellEnd"/>
      <w:r w:rsidRPr="00CB402B">
        <w:rPr>
          <w:rFonts w:cs="EB Garamond"/>
        </w:rPr>
        <w:t>, “</w:t>
      </w:r>
      <w:proofErr w:type="spellStart"/>
      <w:r w:rsidRPr="00CB402B">
        <w:rPr>
          <w:rFonts w:cs="EB Garamond"/>
        </w:rPr>
        <w:t>Linking</w:t>
      </w:r>
      <w:proofErr w:type="spellEnd"/>
      <w:r w:rsidRPr="00CB402B">
        <w:rPr>
          <w:rFonts w:cs="EB Garamond"/>
        </w:rPr>
        <w:t xml:space="preserve"> Research </w:t>
      </w:r>
      <w:proofErr w:type="spellStart"/>
      <w:r w:rsidRPr="00CB402B">
        <w:rPr>
          <w:rFonts w:cs="EB Garamond"/>
        </w:rPr>
        <w:t>and</w:t>
      </w:r>
      <w:proofErr w:type="spellEnd"/>
      <w:r w:rsidRPr="00CB402B">
        <w:rPr>
          <w:rFonts w:cs="EB Garamond"/>
        </w:rPr>
        <w:t xml:space="preserve"> Teaching </w:t>
      </w:r>
      <w:proofErr w:type="spellStart"/>
      <w:r w:rsidRPr="00CB402B">
        <w:rPr>
          <w:rFonts w:cs="EB Garamond"/>
        </w:rPr>
        <w:t>to</w:t>
      </w:r>
      <w:proofErr w:type="spellEnd"/>
      <w:r w:rsidRPr="00CB402B">
        <w:rPr>
          <w:rFonts w:cs="EB Garamond"/>
        </w:rPr>
        <w:t xml:space="preserve"> Benefit Student Learning”, Journal of </w:t>
      </w:r>
      <w:proofErr w:type="spellStart"/>
      <w:r w:rsidRPr="00CB402B">
        <w:rPr>
          <w:rFonts w:cs="EB Garamond"/>
        </w:rPr>
        <w:t>Geography</w:t>
      </w:r>
      <w:proofErr w:type="spellEnd"/>
      <w:r w:rsidRPr="00CB402B">
        <w:rPr>
          <w:rFonts w:cs="EB Garamond"/>
        </w:rPr>
        <w:t xml:space="preserve"> in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29, no. 2 (2005): 183-201</w:t>
      </w:r>
    </w:p>
  </w:footnote>
  <w:footnote w:id="158">
    <w:p w14:paraId="16DD51A9" w14:textId="7800234E" w:rsidR="00F40501" w:rsidRPr="00CB402B" w:rsidRDefault="00F40501" w:rsidP="00F40501">
      <w:pPr>
        <w:pStyle w:val="FootnoteText"/>
        <w:rPr>
          <w:rFonts w:cs="EB Garamond"/>
        </w:rPr>
      </w:pPr>
      <w:r w:rsidRPr="00CB402B">
        <w:rPr>
          <w:rFonts w:cs="EB Garamond"/>
          <w:vertAlign w:val="superscript"/>
        </w:rPr>
        <w:footnoteRef/>
      </w:r>
      <w:r w:rsidRPr="00CB402B">
        <w:rPr>
          <w:rFonts w:cs="EB Garamond"/>
        </w:rPr>
        <w:t xml:space="preserve"> VSNU, NFU, KNAW, NWO, en </w:t>
      </w:r>
      <w:proofErr w:type="spellStart"/>
      <w:r w:rsidRPr="00CB402B">
        <w:rPr>
          <w:rFonts w:cs="EB Garamond"/>
        </w:rPr>
        <w:t>ZonMW</w:t>
      </w:r>
      <w:proofErr w:type="spellEnd"/>
      <w:r w:rsidRPr="00CB402B">
        <w:rPr>
          <w:rFonts w:cs="EB Garamond"/>
        </w:rPr>
        <w:t xml:space="preserve">, Ruimte Voor Ieders Talent; Naar een Nieuwe Balans in het Erkennen en Waarderen van Wetenschappers.  (Den Haag: VSNU, NFU, KNAW, NWO, en </w:t>
      </w:r>
      <w:proofErr w:type="spellStart"/>
      <w:r w:rsidRPr="00CB402B">
        <w:rPr>
          <w:rFonts w:cs="EB Garamond"/>
        </w:rPr>
        <w:t>ZonMW</w:t>
      </w:r>
      <w:proofErr w:type="spellEnd"/>
      <w:r w:rsidRPr="00CB402B">
        <w:rPr>
          <w:rFonts w:cs="EB Garamond"/>
        </w:rPr>
        <w:t xml:space="preserve">, 2019). </w:t>
      </w:r>
      <w:proofErr w:type="gramStart"/>
      <w:r w:rsidRPr="00CB402B">
        <w:rPr>
          <w:rFonts w:cs="EB Garamond"/>
        </w:rPr>
        <w:t>https://www.nwo.nl/position-paper-ruimte-voor-ieders-talent</w:t>
      </w:r>
      <w:proofErr w:type="gramEnd"/>
    </w:p>
  </w:footnote>
  <w:footnote w:id="159">
    <w:p w14:paraId="43926C14" w14:textId="385755EE" w:rsidR="00F40501" w:rsidRPr="00CB402B" w:rsidRDefault="00F40501" w:rsidP="00F40501">
      <w:pPr>
        <w:pStyle w:val="FootnoteText"/>
        <w:rPr>
          <w:rFonts w:cs="EB Garamond"/>
        </w:rPr>
      </w:pPr>
      <w:r w:rsidRPr="00CB402B">
        <w:rPr>
          <w:rFonts w:cs="EB Garamond"/>
          <w:vertAlign w:val="superscript"/>
        </w:rPr>
        <w:footnoteRef/>
      </w:r>
      <w:r w:rsidRPr="00CB402B">
        <w:rPr>
          <w:rFonts w:cs="EB Garamond"/>
        </w:rPr>
        <w:t xml:space="preserve"> “Visie Erkennen en Waarderen Universiteit Utrecht”, jan 2021, https://www.uu.nl/sites/default/files/UU%20Visie%20Erkennen%20en%20Waarderen.pdf</w:t>
      </w:r>
    </w:p>
  </w:footnote>
  <w:footnote w:id="160">
    <w:p w14:paraId="63491122" w14:textId="19900535" w:rsidR="00F40501" w:rsidRPr="00CB402B" w:rsidRDefault="00F40501" w:rsidP="00F40501">
      <w:pPr>
        <w:pStyle w:val="FootnoteText"/>
        <w:rPr>
          <w:rFonts w:cs="EB Garamond"/>
          <w:color w:val="333333"/>
          <w:shd w:val="clear" w:color="auto" w:fill="FCFCFC"/>
        </w:rPr>
      </w:pPr>
      <w:r w:rsidRPr="00CB402B">
        <w:rPr>
          <w:rFonts w:cs="EB Garamond"/>
          <w:vertAlign w:val="superscript"/>
        </w:rPr>
        <w:footnoteRef/>
      </w:r>
      <w:r w:rsidRPr="00CB402B">
        <w:rPr>
          <w:rFonts w:cs="EB Garamond"/>
        </w:rPr>
        <w:t xml:space="preserve"> Utrecht University, “The World Does </w:t>
      </w:r>
      <w:proofErr w:type="spellStart"/>
      <w:r w:rsidRPr="00CB402B">
        <w:rPr>
          <w:rFonts w:cs="EB Garamond"/>
        </w:rPr>
        <w:t>Not</w:t>
      </w:r>
      <w:proofErr w:type="spellEnd"/>
      <w:r w:rsidRPr="00CB402B">
        <w:rPr>
          <w:rFonts w:cs="EB Garamond"/>
        </w:rPr>
        <w:t xml:space="preserve"> Benefit </w:t>
      </w:r>
      <w:proofErr w:type="spellStart"/>
      <w:r w:rsidRPr="00CB402B">
        <w:rPr>
          <w:rFonts w:cs="EB Garamond"/>
        </w:rPr>
        <w:t>From</w:t>
      </w:r>
      <w:proofErr w:type="spellEnd"/>
      <w:r w:rsidRPr="00CB402B">
        <w:rPr>
          <w:rFonts w:cs="EB Garamond"/>
        </w:rPr>
        <w:t xml:space="preserve"> </w:t>
      </w:r>
      <w:proofErr w:type="spellStart"/>
      <w:r w:rsidRPr="00CB402B">
        <w:rPr>
          <w:rFonts w:cs="EB Garamond"/>
        </w:rPr>
        <w:t>Scientists</w:t>
      </w:r>
      <w:proofErr w:type="spellEnd"/>
      <w:r w:rsidRPr="00CB402B">
        <w:rPr>
          <w:rFonts w:cs="EB Garamond"/>
        </w:rPr>
        <w:t xml:space="preserve"> </w:t>
      </w:r>
      <w:proofErr w:type="spellStart"/>
      <w:r w:rsidRPr="00CB402B">
        <w:rPr>
          <w:rFonts w:cs="EB Garamond"/>
        </w:rPr>
        <w:t>Being</w:t>
      </w:r>
      <w:proofErr w:type="spellEnd"/>
      <w:r w:rsidRPr="00CB402B">
        <w:rPr>
          <w:rFonts w:cs="EB Garamond"/>
        </w:rPr>
        <w:t xml:space="preserve"> ‘</w:t>
      </w:r>
      <w:proofErr w:type="spellStart"/>
      <w:r w:rsidRPr="00CB402B">
        <w:rPr>
          <w:rFonts w:cs="EB Garamond"/>
        </w:rPr>
        <w:t>One</w:t>
      </w:r>
      <w:proofErr w:type="spellEnd"/>
      <w:r w:rsidRPr="00CB402B">
        <w:rPr>
          <w:rFonts w:cs="EB Garamond"/>
        </w:rPr>
        <w:t>-Trick-</w:t>
      </w:r>
      <w:proofErr w:type="spellStart"/>
      <w:r w:rsidRPr="00CB402B">
        <w:rPr>
          <w:rFonts w:cs="EB Garamond"/>
        </w:rPr>
        <w:t>Ponies</w:t>
      </w:r>
      <w:proofErr w:type="spellEnd"/>
      <w:r w:rsidRPr="00CB402B">
        <w:rPr>
          <w:rFonts w:cs="EB Garamond"/>
        </w:rPr>
        <w:t xml:space="preserve">: Utrecht University </w:t>
      </w:r>
      <w:proofErr w:type="spellStart"/>
      <w:r w:rsidRPr="00CB402B">
        <w:rPr>
          <w:rFonts w:cs="EB Garamond"/>
        </w:rPr>
        <w:t>Pioneers</w:t>
      </w:r>
      <w:proofErr w:type="spellEnd"/>
      <w:r w:rsidRPr="00CB402B">
        <w:rPr>
          <w:rFonts w:cs="EB Garamond"/>
        </w:rPr>
        <w:t xml:space="preserve"> </w:t>
      </w:r>
      <w:proofErr w:type="spellStart"/>
      <w:r w:rsidRPr="00CB402B">
        <w:rPr>
          <w:rFonts w:cs="EB Garamond"/>
        </w:rPr>
        <w:t>for</w:t>
      </w:r>
      <w:proofErr w:type="spellEnd"/>
      <w:r w:rsidRPr="00CB402B">
        <w:rPr>
          <w:rFonts w:cs="EB Garamond"/>
        </w:rPr>
        <w:t xml:space="preserve"> a New System of </w:t>
      </w:r>
      <w:proofErr w:type="spellStart"/>
      <w:r w:rsidRPr="00CB402B">
        <w:rPr>
          <w:rFonts w:cs="EB Garamond"/>
        </w:rPr>
        <w:t>Recognition</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Rewards</w:t>
      </w:r>
      <w:proofErr w:type="spellEnd"/>
      <w:r w:rsidRPr="00CB402B">
        <w:rPr>
          <w:rFonts w:cs="EB Garamond"/>
        </w:rPr>
        <w:t xml:space="preserve">”. The </w:t>
      </w:r>
      <w:proofErr w:type="spellStart"/>
      <w:r w:rsidRPr="00CB402B">
        <w:rPr>
          <w:rFonts w:cs="EB Garamond"/>
        </w:rPr>
        <w:t>Chronicle</w:t>
      </w:r>
      <w:proofErr w:type="spellEnd"/>
      <w:r w:rsidRPr="00CB402B">
        <w:rPr>
          <w:rFonts w:cs="EB Garamond"/>
        </w:rPr>
        <w:t xml:space="preserve"> of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Dec 1, 2020 https://www.chronicle.com/paid-content/utrecht-university/the-world-does-not-benefit-from-scientists-being-one-trick-ponys</w:t>
      </w:r>
    </w:p>
  </w:footnote>
  <w:footnote w:id="161">
    <w:p w14:paraId="05232557" w14:textId="11B8DD9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Ahmed Mohammed </w:t>
      </w:r>
      <w:proofErr w:type="spellStart"/>
      <w:r w:rsidRPr="00CB402B">
        <w:rPr>
          <w:rFonts w:cs="EB Garamond"/>
        </w:rPr>
        <w:t>Sayed</w:t>
      </w:r>
      <w:proofErr w:type="spellEnd"/>
      <w:r w:rsidRPr="00CB402B">
        <w:rPr>
          <w:rFonts w:cs="EB Garamond"/>
        </w:rPr>
        <w:t xml:space="preserve"> </w:t>
      </w:r>
      <w:proofErr w:type="spellStart"/>
      <w:r w:rsidRPr="00CB402B">
        <w:rPr>
          <w:rFonts w:cs="EB Garamond"/>
        </w:rPr>
        <w:t>Mostafa</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Paul A. </w:t>
      </w:r>
      <w:proofErr w:type="spellStart"/>
      <w:r w:rsidRPr="00CB402B">
        <w:rPr>
          <w:rFonts w:cs="EB Garamond"/>
        </w:rPr>
        <w:t>Bottomley</w:t>
      </w:r>
      <w:proofErr w:type="spellEnd"/>
      <w:r w:rsidRPr="00CB402B">
        <w:rPr>
          <w:rFonts w:cs="EB Garamond"/>
        </w:rPr>
        <w:t>, “</w:t>
      </w:r>
      <w:proofErr w:type="spellStart"/>
      <w:r w:rsidRPr="00CB402B">
        <w:rPr>
          <w:rFonts w:cs="EB Garamond"/>
        </w:rPr>
        <w:t>Self-Sacrificial</w:t>
      </w:r>
      <w:proofErr w:type="spellEnd"/>
      <w:r w:rsidRPr="00CB402B">
        <w:rPr>
          <w:rFonts w:cs="EB Garamond"/>
        </w:rPr>
        <w:t xml:space="preserve"> </w:t>
      </w:r>
      <w:proofErr w:type="spellStart"/>
      <w:r w:rsidRPr="00CB402B">
        <w:rPr>
          <w:rFonts w:cs="EB Garamond"/>
        </w:rPr>
        <w:t>Leadership</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Employee </w:t>
      </w:r>
      <w:proofErr w:type="spellStart"/>
      <w:r w:rsidRPr="00CB402B">
        <w:rPr>
          <w:rFonts w:cs="EB Garamond"/>
        </w:rPr>
        <w:t>Behaviours</w:t>
      </w:r>
      <w:proofErr w:type="spellEnd"/>
      <w:r w:rsidRPr="00CB402B">
        <w:rPr>
          <w:rFonts w:cs="EB Garamond"/>
        </w:rPr>
        <w:t xml:space="preserve">: An Examination of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Role</w:t>
      </w:r>
      <w:proofErr w:type="spellEnd"/>
      <w:r w:rsidRPr="00CB402B">
        <w:rPr>
          <w:rFonts w:cs="EB Garamond"/>
        </w:rPr>
        <w:t xml:space="preserve"> of </w:t>
      </w:r>
      <w:proofErr w:type="spellStart"/>
      <w:r w:rsidRPr="00CB402B">
        <w:rPr>
          <w:rFonts w:cs="EB Garamond"/>
        </w:rPr>
        <w:t>Organizational</w:t>
      </w:r>
      <w:proofErr w:type="spellEnd"/>
      <w:r w:rsidRPr="00CB402B">
        <w:rPr>
          <w:rFonts w:cs="EB Garamond"/>
        </w:rPr>
        <w:t xml:space="preserve"> </w:t>
      </w:r>
      <w:proofErr w:type="spellStart"/>
      <w:r w:rsidRPr="00CB402B">
        <w:rPr>
          <w:rFonts w:cs="EB Garamond"/>
        </w:rPr>
        <w:t>Social</w:t>
      </w:r>
      <w:proofErr w:type="spellEnd"/>
      <w:r w:rsidRPr="00CB402B">
        <w:rPr>
          <w:rFonts w:cs="EB Garamond"/>
        </w:rPr>
        <w:t xml:space="preserve"> </w:t>
      </w:r>
      <w:proofErr w:type="spellStart"/>
      <w:r w:rsidRPr="00CB402B">
        <w:rPr>
          <w:rFonts w:cs="EB Garamond"/>
        </w:rPr>
        <w:t>Capital</w:t>
      </w:r>
      <w:proofErr w:type="spellEnd"/>
      <w:r w:rsidRPr="00CB402B">
        <w:rPr>
          <w:rFonts w:cs="EB Garamond"/>
        </w:rPr>
        <w:t xml:space="preserve">”, Journal of Business </w:t>
      </w:r>
      <w:proofErr w:type="spellStart"/>
      <w:r w:rsidRPr="00CB402B">
        <w:rPr>
          <w:rFonts w:cs="EB Garamond"/>
        </w:rPr>
        <w:t>Ethics</w:t>
      </w:r>
      <w:proofErr w:type="spellEnd"/>
      <w:r w:rsidRPr="00CB402B">
        <w:rPr>
          <w:rFonts w:cs="EB Garamond"/>
        </w:rPr>
        <w:t xml:space="preserve"> 161, no. 3 (2020), 641-52.</w:t>
      </w:r>
    </w:p>
  </w:footnote>
  <w:footnote w:id="162">
    <w:p w14:paraId="305C21DF" w14:textId="77777777"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w:t>
      </w:r>
      <w:proofErr w:type="gramStart"/>
      <w:r w:rsidRPr="00CB402B">
        <w:rPr>
          <w:rFonts w:cs="EB Garamond"/>
          <w:shd w:val="clear" w:color="auto" w:fill="FCFCFC"/>
        </w:rPr>
        <w:t>https://www.universiteitenvannederland.nl/files/documenten/Domeinen/Onderzoek/SEP_2021-2027.pdf</w:t>
      </w:r>
      <w:proofErr w:type="gramEnd"/>
    </w:p>
  </w:footnote>
  <w:footnote w:id="163">
    <w:p w14:paraId="598C2261" w14:textId="18DA48A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r w:rsidRPr="00CB402B">
        <w:rPr>
          <w:rFonts w:cs="EB Garamond"/>
          <w:shd w:val="clear" w:color="auto" w:fill="FCFCFC"/>
        </w:rPr>
        <w:t xml:space="preserve">Verwijzen naar tweetal eerder in dit hoofdstuk aangehaalde referenties: </w:t>
      </w:r>
      <w:proofErr w:type="spellStart"/>
      <w:r w:rsidRPr="00CB402B">
        <w:rPr>
          <w:rFonts w:cs="EB Garamond"/>
          <w:shd w:val="clear" w:color="auto" w:fill="FCFCFC"/>
        </w:rPr>
        <w:t>Bondestam</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w:t>
      </w:r>
      <w:proofErr w:type="spellStart"/>
      <w:r w:rsidRPr="00CB402B">
        <w:rPr>
          <w:rFonts w:cs="EB Garamond"/>
          <w:shd w:val="clear" w:color="auto" w:fill="FCFCFC"/>
        </w:rPr>
        <w:t>Lundqvist</w:t>
      </w:r>
      <w:proofErr w:type="spellEnd"/>
      <w:r w:rsidRPr="00CB402B">
        <w:rPr>
          <w:rFonts w:cs="EB Garamond"/>
          <w:shd w:val="clear" w:color="auto" w:fill="FCFCFC"/>
        </w:rPr>
        <w:t xml:space="preserve"> </w:t>
      </w:r>
      <w:proofErr w:type="spellStart"/>
      <w:r w:rsidRPr="00CB402B">
        <w:rPr>
          <w:rFonts w:cs="EB Garamond"/>
          <w:shd w:val="clear" w:color="auto" w:fill="FCFCFC"/>
        </w:rPr>
        <w:t>Sexual</w:t>
      </w:r>
      <w:proofErr w:type="spellEnd"/>
      <w:r w:rsidRPr="00CB402B">
        <w:rPr>
          <w:rFonts w:cs="EB Garamond"/>
          <w:shd w:val="clear" w:color="auto" w:fill="FCFCFC"/>
        </w:rPr>
        <w:t xml:space="preserve"> </w:t>
      </w:r>
      <w:proofErr w:type="spellStart"/>
      <w:r w:rsidRPr="00CB402B">
        <w:rPr>
          <w:rFonts w:cs="EB Garamond"/>
          <w:shd w:val="clear" w:color="auto" w:fill="FCFCFC"/>
        </w:rPr>
        <w:t>Harassment</w:t>
      </w:r>
      <w:proofErr w:type="spellEnd"/>
      <w:proofErr w:type="gramStart"/>
      <w:r w:rsidRPr="00CB402B">
        <w:rPr>
          <w:rFonts w:cs="EB Garamond"/>
          <w:shd w:val="clear" w:color="auto" w:fill="FCFCFC"/>
        </w:rPr>
        <w:t>";Persvoorlichting</w:t>
      </w:r>
      <w:proofErr w:type="gramEnd"/>
      <w:r w:rsidRPr="00CB402B">
        <w:rPr>
          <w:rFonts w:cs="EB Garamond"/>
          <w:shd w:val="clear" w:color="auto" w:fill="FCFCFC"/>
        </w:rPr>
        <w:t xml:space="preserve">. “Werk op Universiteiten Sociaal” </w:t>
      </w:r>
    </w:p>
  </w:footnote>
  <w:footnote w:id="164">
    <w:p w14:paraId="700FD02E" w14:textId="74CEE229" w:rsidR="00F40501" w:rsidRPr="00CB402B" w:rsidRDefault="00F40501" w:rsidP="00F40501">
      <w:pPr>
        <w:pStyle w:val="FootnoteText"/>
        <w:rPr>
          <w:rFonts w:cs="EB Garamond"/>
        </w:rPr>
      </w:pPr>
      <w:r w:rsidRPr="00CB402B">
        <w:rPr>
          <w:rFonts w:cs="EB Garamond"/>
          <w:shd w:val="clear" w:color="auto" w:fill="FCFCFC"/>
          <w:vertAlign w:val="superscript"/>
        </w:rPr>
        <w:footnoteRef/>
      </w:r>
      <w:r w:rsidRPr="00CB402B">
        <w:rPr>
          <w:rFonts w:cs="EB Garamond"/>
          <w:shd w:val="clear" w:color="auto" w:fill="FCFCFC"/>
        </w:rPr>
        <w:t xml:space="preserve"> </w:t>
      </w:r>
      <w:proofErr w:type="spellStart"/>
      <w:r w:rsidRPr="00CB402B">
        <w:rPr>
          <w:rFonts w:cs="EB Garamond"/>
          <w:shd w:val="clear" w:color="auto" w:fill="FCFCFC"/>
        </w:rPr>
        <w:t>Institute</w:t>
      </w:r>
      <w:proofErr w:type="spellEnd"/>
      <w:r w:rsidRPr="00CB402B">
        <w:rPr>
          <w:rFonts w:cs="EB Garamond"/>
          <w:shd w:val="clear" w:color="auto" w:fill="FCFCFC"/>
        </w:rPr>
        <w:t xml:space="preserve"> of </w:t>
      </w:r>
      <w:proofErr w:type="spellStart"/>
      <w:r w:rsidRPr="00CB402B">
        <w:rPr>
          <w:rFonts w:cs="EB Garamond"/>
          <w:shd w:val="clear" w:color="auto" w:fill="FCFCFC"/>
        </w:rPr>
        <w:t>Medicine</w:t>
      </w:r>
      <w:proofErr w:type="spellEnd"/>
      <w:r w:rsidRPr="00CB402B">
        <w:rPr>
          <w:rFonts w:cs="EB Garamond"/>
          <w:shd w:val="clear" w:color="auto" w:fill="FCFCFC"/>
        </w:rPr>
        <w:t xml:space="preserve">, </w:t>
      </w:r>
      <w:proofErr w:type="spellStart"/>
      <w:r w:rsidRPr="00CB402B">
        <w:rPr>
          <w:rFonts w:cs="EB Garamond"/>
          <w:shd w:val="clear" w:color="auto" w:fill="FCFCFC"/>
        </w:rPr>
        <w:t>Committee</w:t>
      </w:r>
      <w:proofErr w:type="spellEnd"/>
      <w:r w:rsidRPr="00CB402B">
        <w:rPr>
          <w:rFonts w:cs="EB Garamond"/>
          <w:shd w:val="clear" w:color="auto" w:fill="FCFCFC"/>
        </w:rPr>
        <w:t xml:space="preserve"> on </w:t>
      </w:r>
      <w:proofErr w:type="spellStart"/>
      <w:r w:rsidRPr="00CB402B">
        <w:rPr>
          <w:rFonts w:cs="EB Garamond"/>
          <w:shd w:val="clear" w:color="auto" w:fill="FCFCFC"/>
        </w:rPr>
        <w:t>Quality</w:t>
      </w:r>
      <w:proofErr w:type="spellEnd"/>
      <w:r w:rsidRPr="00CB402B">
        <w:rPr>
          <w:rFonts w:cs="EB Garamond"/>
          <w:shd w:val="clear" w:color="auto" w:fill="FCFCFC"/>
        </w:rPr>
        <w:t xml:space="preserve"> of Health Care in America, Linda T. </w:t>
      </w:r>
      <w:proofErr w:type="spellStart"/>
      <w:r w:rsidRPr="00CB402B">
        <w:rPr>
          <w:rFonts w:cs="EB Garamond"/>
          <w:shd w:val="clear" w:color="auto" w:fill="FCFCFC"/>
        </w:rPr>
        <w:t>Kohn</w:t>
      </w:r>
      <w:proofErr w:type="spellEnd"/>
      <w:r w:rsidRPr="00CB402B">
        <w:rPr>
          <w:rFonts w:cs="EB Garamond"/>
          <w:shd w:val="clear" w:color="auto" w:fill="FCFCFC"/>
        </w:rPr>
        <w:t xml:space="preserve">, Janet, M. </w:t>
      </w:r>
      <w:proofErr w:type="spellStart"/>
      <w:r w:rsidRPr="00CB402B">
        <w:rPr>
          <w:rFonts w:cs="EB Garamond"/>
          <w:shd w:val="clear" w:color="auto" w:fill="FCFCFC"/>
        </w:rPr>
        <w:t>Corrigan</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w:t>
      </w:r>
      <w:proofErr w:type="spellStart"/>
      <w:r w:rsidRPr="00CB402B">
        <w:rPr>
          <w:rFonts w:cs="EB Garamond"/>
          <w:shd w:val="clear" w:color="auto" w:fill="FCFCFC"/>
        </w:rPr>
        <w:t>Molla</w:t>
      </w:r>
      <w:proofErr w:type="spellEnd"/>
      <w:r w:rsidRPr="00CB402B">
        <w:rPr>
          <w:rFonts w:cs="EB Garamond"/>
          <w:shd w:val="clear" w:color="auto" w:fill="FCFCFC"/>
        </w:rPr>
        <w:t xml:space="preserve"> S. </w:t>
      </w:r>
      <w:proofErr w:type="spellStart"/>
      <w:r w:rsidRPr="00CB402B">
        <w:rPr>
          <w:rFonts w:cs="EB Garamond"/>
          <w:shd w:val="clear" w:color="auto" w:fill="FCFCFC"/>
        </w:rPr>
        <w:t>Donaldson</w:t>
      </w:r>
      <w:proofErr w:type="spellEnd"/>
      <w:r w:rsidRPr="00CB402B">
        <w:rPr>
          <w:rFonts w:cs="EB Garamond"/>
          <w:shd w:val="clear" w:color="auto" w:fill="FCFCFC"/>
        </w:rPr>
        <w:t xml:space="preserve">, </w:t>
      </w:r>
      <w:proofErr w:type="spellStart"/>
      <w:r w:rsidRPr="00CB402B">
        <w:rPr>
          <w:rFonts w:cs="EB Garamond"/>
          <w:shd w:val="clear" w:color="auto" w:fill="FCFCFC"/>
        </w:rPr>
        <w:t>To</w:t>
      </w:r>
      <w:proofErr w:type="spellEnd"/>
      <w:r w:rsidRPr="00CB402B">
        <w:rPr>
          <w:rFonts w:cs="EB Garamond"/>
          <w:shd w:val="clear" w:color="auto" w:fill="FCFCFC"/>
        </w:rPr>
        <w:t xml:space="preserve"> </w:t>
      </w:r>
      <w:proofErr w:type="spellStart"/>
      <w:r w:rsidRPr="00CB402B">
        <w:rPr>
          <w:rFonts w:cs="EB Garamond"/>
          <w:shd w:val="clear" w:color="auto" w:fill="FCFCFC"/>
        </w:rPr>
        <w:t>Err</w:t>
      </w:r>
      <w:proofErr w:type="spellEnd"/>
      <w:r w:rsidRPr="00CB402B">
        <w:rPr>
          <w:rFonts w:cs="EB Garamond"/>
          <w:shd w:val="clear" w:color="auto" w:fill="FCFCFC"/>
        </w:rPr>
        <w:t xml:space="preserve"> Is Human: Building a Safer Health System (Washington, DC: The National Academies Press, 2000).</w:t>
      </w:r>
    </w:p>
  </w:footnote>
  <w:footnote w:id="165">
    <w:p w14:paraId="29B278F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shd w:val="clear" w:color="auto" w:fill="FCFCFC"/>
        </w:rPr>
        <w:t>https://www.smh.com.au/business/workplace/the-fatal-consequences-of-miscommunication-between-pilots-and-air-traffic-controllers-20160928-grq1d9.html</w:t>
      </w:r>
      <w:proofErr w:type="gramEnd"/>
    </w:p>
  </w:footnote>
  <w:footnote w:id="166">
    <w:p w14:paraId="3ED73FC5" w14:textId="6DE6FD95" w:rsidR="00F40501" w:rsidRPr="00CB402B" w:rsidRDefault="00F40501" w:rsidP="00F40501">
      <w:pPr>
        <w:pStyle w:val="FootnoteText"/>
        <w:rPr>
          <w:rFonts w:cs="EB Garamond"/>
          <w:shd w:val="clear" w:color="auto" w:fill="FCFCFC"/>
        </w:rPr>
      </w:pPr>
      <w:r w:rsidRPr="00CB402B">
        <w:rPr>
          <w:rStyle w:val="FootnoteReference"/>
          <w:rFonts w:cs="EB Garamond"/>
        </w:rPr>
        <w:footnoteRef/>
      </w:r>
      <w:r w:rsidRPr="00CB402B">
        <w:rPr>
          <w:rFonts w:cs="EB Garamond"/>
        </w:rPr>
        <w:t xml:space="preserve"> Edward E.L. </w:t>
      </w:r>
      <w:proofErr w:type="spellStart"/>
      <w:r w:rsidRPr="00CB402B">
        <w:rPr>
          <w:rFonts w:cs="EB Garamond"/>
          <w:shd w:val="clear" w:color="auto" w:fill="FCFCFC"/>
        </w:rPr>
        <w:t>Deci</w:t>
      </w:r>
      <w:proofErr w:type="spellEnd"/>
      <w:r w:rsidRPr="00CB402B">
        <w:rPr>
          <w:rFonts w:cs="EB Garamond"/>
          <w:shd w:val="clear" w:color="auto" w:fill="FCFCFC"/>
        </w:rPr>
        <w:t xml:space="preserve"> </w:t>
      </w:r>
      <w:proofErr w:type="spellStart"/>
      <w:r w:rsidRPr="00CB402B">
        <w:rPr>
          <w:rFonts w:cs="EB Garamond"/>
          <w:shd w:val="clear" w:color="auto" w:fill="FCFCFC"/>
        </w:rPr>
        <w:t>and</w:t>
      </w:r>
      <w:proofErr w:type="spellEnd"/>
      <w:r w:rsidRPr="00CB402B">
        <w:rPr>
          <w:rFonts w:cs="EB Garamond"/>
          <w:shd w:val="clear" w:color="auto" w:fill="FCFCFC"/>
        </w:rPr>
        <w:t xml:space="preserve"> Richard M. Ryan, “</w:t>
      </w:r>
      <w:proofErr w:type="spellStart"/>
      <w:r w:rsidRPr="00CB402B">
        <w:rPr>
          <w:rFonts w:cs="EB Garamond"/>
          <w:shd w:val="clear" w:color="auto" w:fill="FCFCFC"/>
        </w:rPr>
        <w:t>Self-Determination</w:t>
      </w:r>
      <w:proofErr w:type="spellEnd"/>
      <w:r w:rsidRPr="00CB402B">
        <w:rPr>
          <w:rFonts w:cs="EB Garamond"/>
          <w:shd w:val="clear" w:color="auto" w:fill="FCFCFC"/>
        </w:rPr>
        <w:t xml:space="preserve"> </w:t>
      </w:r>
      <w:proofErr w:type="spellStart"/>
      <w:r w:rsidRPr="00CB402B">
        <w:rPr>
          <w:rFonts w:cs="EB Garamond"/>
          <w:shd w:val="clear" w:color="auto" w:fill="FCFCFC"/>
        </w:rPr>
        <w:t>Theory</w:t>
      </w:r>
      <w:proofErr w:type="spellEnd"/>
      <w:r w:rsidRPr="00CB402B">
        <w:rPr>
          <w:rFonts w:cs="EB Garamond"/>
          <w:shd w:val="clear" w:color="auto" w:fill="FCFCFC"/>
        </w:rPr>
        <w:t xml:space="preserve">” in </w:t>
      </w:r>
      <w:proofErr w:type="spellStart"/>
      <w:r w:rsidRPr="00CB402B">
        <w:rPr>
          <w:rFonts w:cs="EB Garamond"/>
          <w:shd w:val="clear" w:color="auto" w:fill="FCFCFC"/>
        </w:rPr>
        <w:t>Handbook</w:t>
      </w:r>
      <w:proofErr w:type="spellEnd"/>
      <w:r w:rsidRPr="00CB402B">
        <w:rPr>
          <w:rFonts w:cs="EB Garamond"/>
          <w:shd w:val="clear" w:color="auto" w:fill="FCFCFC"/>
        </w:rPr>
        <w:t xml:space="preserve"> of </w:t>
      </w:r>
      <w:proofErr w:type="spellStart"/>
      <w:r w:rsidRPr="00CB402B">
        <w:rPr>
          <w:rFonts w:cs="EB Garamond"/>
          <w:shd w:val="clear" w:color="auto" w:fill="FCFCFC"/>
        </w:rPr>
        <w:t>Theories</w:t>
      </w:r>
      <w:proofErr w:type="spellEnd"/>
      <w:r w:rsidRPr="00CB402B">
        <w:rPr>
          <w:rFonts w:cs="EB Garamond"/>
          <w:shd w:val="clear" w:color="auto" w:fill="FCFCFC"/>
        </w:rPr>
        <w:t xml:space="preserve"> of </w:t>
      </w:r>
      <w:proofErr w:type="spellStart"/>
      <w:r w:rsidRPr="00CB402B">
        <w:rPr>
          <w:rFonts w:cs="EB Garamond"/>
          <w:shd w:val="clear" w:color="auto" w:fill="FCFCFC"/>
        </w:rPr>
        <w:t>Social</w:t>
      </w:r>
      <w:proofErr w:type="spellEnd"/>
      <w:r w:rsidRPr="00CB402B">
        <w:rPr>
          <w:rFonts w:cs="EB Garamond"/>
          <w:shd w:val="clear" w:color="auto" w:fill="FCFCFC"/>
        </w:rPr>
        <w:t xml:space="preserve"> </w:t>
      </w:r>
      <w:proofErr w:type="spellStart"/>
      <w:r w:rsidRPr="00CB402B">
        <w:rPr>
          <w:rFonts w:cs="EB Garamond"/>
          <w:shd w:val="clear" w:color="auto" w:fill="FCFCFC"/>
        </w:rPr>
        <w:t>Psychology</w:t>
      </w:r>
      <w:proofErr w:type="spellEnd"/>
      <w:r w:rsidRPr="00CB402B">
        <w:rPr>
          <w:rFonts w:cs="EB Garamond"/>
          <w:shd w:val="clear" w:color="auto" w:fill="FCFCFC"/>
        </w:rPr>
        <w:t xml:space="preserve">, ed. Paul A. M. Van Lange, Arie W. </w:t>
      </w:r>
      <w:proofErr w:type="spellStart"/>
      <w:r w:rsidRPr="00CB402B">
        <w:rPr>
          <w:rFonts w:cs="EB Garamond"/>
          <w:shd w:val="clear" w:color="auto" w:fill="FCFCFC"/>
        </w:rPr>
        <w:t>Kruglanski</w:t>
      </w:r>
      <w:proofErr w:type="spellEnd"/>
      <w:r w:rsidRPr="00CB402B">
        <w:rPr>
          <w:rFonts w:cs="EB Garamond"/>
          <w:shd w:val="clear" w:color="auto" w:fill="FCFCFC"/>
        </w:rPr>
        <w:t xml:space="preserve">, &amp; E. Tony Higgins, (London: Sage Publications Ltd., 2012), 416–36. </w:t>
      </w:r>
    </w:p>
    <w:p w14:paraId="62B65091" w14:textId="77777777" w:rsidR="00F40501" w:rsidRPr="00CB402B" w:rsidRDefault="00F40501" w:rsidP="00F40501">
      <w:pPr>
        <w:pStyle w:val="FootnoteText"/>
        <w:rPr>
          <w:rFonts w:cs="EB Garamond"/>
        </w:rPr>
      </w:pPr>
    </w:p>
  </w:footnote>
  <w:footnote w:id="167">
    <w:p w14:paraId="073DA904" w14:textId="46AA4FC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ironische beschrijving hiervan door Aldous Huxley, “</w:t>
      </w:r>
      <w:proofErr w:type="spellStart"/>
      <w:r w:rsidRPr="00CB402B">
        <w:rPr>
          <w:rFonts w:cs="EB Garamond"/>
        </w:rPr>
        <w:t>Chapter</w:t>
      </w:r>
      <w:proofErr w:type="spellEnd"/>
      <w:r w:rsidRPr="00CB402B">
        <w:rPr>
          <w:rFonts w:cs="EB Garamond"/>
        </w:rPr>
        <w:t xml:space="preserve"> XXVI, </w:t>
      </w:r>
      <w:proofErr w:type="spellStart"/>
      <w:r w:rsidRPr="00CB402B">
        <w:rPr>
          <w:rFonts w:cs="EB Garamond"/>
        </w:rPr>
        <w:t>From</w:t>
      </w:r>
      <w:proofErr w:type="spellEnd"/>
      <w:r w:rsidRPr="00CB402B">
        <w:rPr>
          <w:rFonts w:cs="EB Garamond"/>
        </w:rPr>
        <w:t xml:space="preserve"> Philip </w:t>
      </w:r>
      <w:proofErr w:type="spellStart"/>
      <w:r w:rsidRPr="00CB402B">
        <w:rPr>
          <w:rFonts w:cs="EB Garamond"/>
        </w:rPr>
        <w:t>Quarle’s</w:t>
      </w:r>
      <w:proofErr w:type="spellEnd"/>
      <w:r w:rsidRPr="00CB402B">
        <w:rPr>
          <w:rFonts w:cs="EB Garamond"/>
        </w:rPr>
        <w:t xml:space="preserve"> Notebook”, in Point Counter Point, (</w:t>
      </w:r>
      <w:proofErr w:type="spellStart"/>
      <w:r w:rsidRPr="00CB402B">
        <w:rPr>
          <w:rFonts w:cs="EB Garamond"/>
        </w:rPr>
        <w:t>n.p</w:t>
      </w:r>
      <w:proofErr w:type="spellEnd"/>
      <w:r w:rsidRPr="00CB402B">
        <w:rPr>
          <w:rFonts w:cs="EB Garamond"/>
        </w:rPr>
        <w:t xml:space="preserve">.: </w:t>
      </w:r>
      <w:proofErr w:type="spellStart"/>
      <w:r w:rsidRPr="00CB402B">
        <w:rPr>
          <w:rFonts w:cs="EB Garamond"/>
        </w:rPr>
        <w:t>Chatto</w:t>
      </w:r>
      <w:proofErr w:type="spellEnd"/>
      <w:r w:rsidRPr="00CB402B">
        <w:rPr>
          <w:rFonts w:cs="EB Garamond"/>
        </w:rPr>
        <w:t xml:space="preserve"> &amp; </w:t>
      </w:r>
      <w:proofErr w:type="spellStart"/>
      <w:r w:rsidRPr="00CB402B">
        <w:rPr>
          <w:rFonts w:cs="EB Garamond"/>
        </w:rPr>
        <w:t>Windus</w:t>
      </w:r>
      <w:proofErr w:type="spellEnd"/>
      <w:r w:rsidRPr="00CB402B">
        <w:rPr>
          <w:rFonts w:cs="EB Garamond"/>
        </w:rPr>
        <w:t>, 1928)</w:t>
      </w:r>
    </w:p>
  </w:footnote>
  <w:footnote w:id="168">
    <w:p w14:paraId="6389A5DD" w14:textId="77777777" w:rsidR="00F40501" w:rsidRPr="00CB402B" w:rsidRDefault="00F40501" w:rsidP="00F40501">
      <w:pPr>
        <w:pStyle w:val="FootnoteText"/>
        <w:rPr>
          <w:rFonts w:eastAsia="Times New Roman" w:cs="EB Garamond"/>
          <w:lang w:eastAsia="nl-NL"/>
        </w:rPr>
      </w:pPr>
      <w:r w:rsidRPr="00CB402B">
        <w:rPr>
          <w:rStyle w:val="FootnoteReference"/>
          <w:rFonts w:cs="EB Garamond"/>
        </w:rPr>
        <w:footnoteRef/>
      </w:r>
      <w:r w:rsidRPr="00CB402B">
        <w:rPr>
          <w:rFonts w:cs="EB Garamond"/>
        </w:rPr>
        <w:t xml:space="preserve"> </w:t>
      </w:r>
      <w:proofErr w:type="gramStart"/>
      <w:r w:rsidRPr="00CB402B">
        <w:rPr>
          <w:rFonts w:cs="EB Garamond"/>
        </w:rPr>
        <w:t>http://www.nederlandrechtsstaat.nl/academische-vrijheid-in-tijden-van-wakkerte-en-cancelcultuur/</w:t>
      </w:r>
      <w:proofErr w:type="gramEnd"/>
    </w:p>
  </w:footnote>
  <w:footnote w:id="169">
    <w:p w14:paraId="32ACFDF5" w14:textId="24828E0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spellStart"/>
      <w:r w:rsidRPr="00CB402B">
        <w:rPr>
          <w:rFonts w:cs="EB Garamond"/>
        </w:rPr>
        <w:t>Science</w:t>
      </w:r>
      <w:proofErr w:type="spellEnd"/>
    </w:p>
  </w:footnote>
  <w:footnote w:id="170">
    <w:p w14:paraId="31975E58"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Overigens was het vooral de eerdere bezetting van de Tilburgse universiteit die de politiek in beweging bracht. Zie Hoofdstuk 6, Paragraaf 2.</w:t>
      </w:r>
    </w:p>
  </w:footnote>
  <w:footnote w:id="171">
    <w:p w14:paraId="170B349B" w14:textId="2A20786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James Kennedy, Nieuw Babylon in Aanbouw: Nederland in de Jaren Zestig, (Amsterdam: Boom: 1995/2017).</w:t>
      </w:r>
    </w:p>
  </w:footnote>
  <w:footnote w:id="172">
    <w:p w14:paraId="23EDE19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https://www.uu.nl/onderzoek/de-nieuwe-utrechtse-school/over-ons</w:t>
      </w:r>
      <w:proofErr w:type="gramEnd"/>
    </w:p>
  </w:footnote>
  <w:footnote w:id="173">
    <w:p w14:paraId="77F46267" w14:textId="2034BD31" w:rsidR="00F40501" w:rsidRPr="00CB402B" w:rsidRDefault="00F40501" w:rsidP="00F40501">
      <w:pPr>
        <w:pStyle w:val="FootnoteText"/>
        <w:ind w:left="284" w:hanging="284"/>
        <w:rPr>
          <w:rFonts w:eastAsia="Calibri" w:cs="EB Garamond"/>
        </w:rPr>
      </w:pPr>
      <w:r w:rsidRPr="00CB402B">
        <w:rPr>
          <w:rStyle w:val="FootnoteReference"/>
          <w:rFonts w:cs="EB Garamond"/>
        </w:rPr>
        <w:footnoteRef/>
      </w:r>
      <w:r w:rsidRPr="00CB402B">
        <w:rPr>
          <w:rFonts w:cs="EB Garamond"/>
        </w:rPr>
        <w:t xml:space="preserve"> </w:t>
      </w:r>
      <w:r w:rsidRPr="00CB402B">
        <w:rPr>
          <w:rFonts w:eastAsia="Noto Serif" w:cs="EB Garamond"/>
        </w:rPr>
        <w:t>I</w:t>
      </w:r>
      <w:r w:rsidRPr="00CB402B">
        <w:rPr>
          <w:rFonts w:cs="EB Garamond"/>
        </w:rPr>
        <w:t xml:space="preserve">do Weijers, Terug Naar het Behouden Huis; Romanschrijvers en Wetenschappers in de Jaren Vijftig. (Amsterdam: SUA, 1991). </w:t>
      </w:r>
    </w:p>
  </w:footnote>
  <w:footnote w:id="174">
    <w:p w14:paraId="756FEF9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Hoofdstuk 2. </w:t>
      </w:r>
    </w:p>
  </w:footnote>
  <w:footnote w:id="175">
    <w:p w14:paraId="6248774F" w14:textId="5F4719BA" w:rsidR="00F40501" w:rsidRPr="00CB402B" w:rsidRDefault="00F40501" w:rsidP="00F40501">
      <w:pPr>
        <w:pStyle w:val="FootnoteText"/>
        <w:rPr>
          <w:rFonts w:cs="EB Garamond"/>
          <w:lang w:eastAsia="nl-NL"/>
        </w:rPr>
      </w:pPr>
      <w:r w:rsidRPr="00CB402B">
        <w:rPr>
          <w:rStyle w:val="FootnoteReference"/>
          <w:rFonts w:cs="EB Garamond"/>
        </w:rPr>
        <w:footnoteRef/>
      </w:r>
      <w:r w:rsidRPr="00CB402B">
        <w:rPr>
          <w:rFonts w:cs="EB Garamond"/>
        </w:rPr>
        <w:t xml:space="preserve"> Henry </w:t>
      </w:r>
      <w:proofErr w:type="spellStart"/>
      <w:r w:rsidRPr="00CB402B">
        <w:rPr>
          <w:rFonts w:cs="EB Garamond"/>
          <w:lang w:eastAsia="nl-NL"/>
        </w:rPr>
        <w:t>Etzkowitz</w:t>
      </w:r>
      <w:proofErr w:type="spellEnd"/>
      <w:r w:rsidRPr="00CB402B">
        <w:rPr>
          <w:rFonts w:cs="EB Garamond"/>
          <w:lang w:eastAsia="nl-NL"/>
        </w:rPr>
        <w:t>, The Triple Helix University–</w:t>
      </w:r>
      <w:proofErr w:type="spellStart"/>
      <w:r w:rsidRPr="00CB402B">
        <w:rPr>
          <w:rFonts w:cs="EB Garamond"/>
          <w:lang w:eastAsia="nl-NL"/>
        </w:rPr>
        <w:t>Industry</w:t>
      </w:r>
      <w:proofErr w:type="spellEnd"/>
      <w:r w:rsidRPr="00CB402B">
        <w:rPr>
          <w:rFonts w:cs="EB Garamond"/>
          <w:lang w:eastAsia="nl-NL"/>
        </w:rPr>
        <w:t>–</w:t>
      </w:r>
      <w:proofErr w:type="spellStart"/>
      <w:r w:rsidRPr="00CB402B">
        <w:rPr>
          <w:rFonts w:cs="EB Garamond"/>
          <w:lang w:eastAsia="nl-NL"/>
        </w:rPr>
        <w:t>Government</w:t>
      </w:r>
      <w:proofErr w:type="spellEnd"/>
      <w:r w:rsidRPr="00CB402B">
        <w:rPr>
          <w:rFonts w:cs="EB Garamond"/>
          <w:lang w:eastAsia="nl-NL"/>
        </w:rPr>
        <w:t xml:space="preserve"> </w:t>
      </w:r>
      <w:proofErr w:type="spellStart"/>
      <w:r w:rsidRPr="00CB402B">
        <w:rPr>
          <w:rFonts w:cs="EB Garamond"/>
          <w:lang w:eastAsia="nl-NL"/>
        </w:rPr>
        <w:t>Innovation</w:t>
      </w:r>
      <w:proofErr w:type="spellEnd"/>
      <w:r w:rsidRPr="00CB402B">
        <w:rPr>
          <w:rFonts w:cs="EB Garamond"/>
          <w:lang w:eastAsia="nl-NL"/>
        </w:rPr>
        <w:t xml:space="preserve"> in Action, (</w:t>
      </w:r>
      <w:proofErr w:type="spellStart"/>
      <w:r w:rsidRPr="00CB402B">
        <w:rPr>
          <w:rFonts w:cs="EB Garamond"/>
          <w:lang w:eastAsia="nl-NL"/>
        </w:rPr>
        <w:t>n.p</w:t>
      </w:r>
      <w:proofErr w:type="spellEnd"/>
      <w:r w:rsidRPr="00CB402B">
        <w:rPr>
          <w:rFonts w:cs="EB Garamond"/>
          <w:lang w:eastAsia="nl-NL"/>
        </w:rPr>
        <w:t xml:space="preserve">. </w:t>
      </w:r>
      <w:proofErr w:type="spellStart"/>
      <w:r w:rsidRPr="00CB402B">
        <w:rPr>
          <w:rFonts w:cs="EB Garamond"/>
          <w:lang w:eastAsia="nl-NL"/>
        </w:rPr>
        <w:t>Routledge</w:t>
      </w:r>
      <w:proofErr w:type="spellEnd"/>
      <w:r w:rsidRPr="00CB402B">
        <w:rPr>
          <w:rFonts w:cs="EB Garamond"/>
          <w:lang w:eastAsia="nl-NL"/>
        </w:rPr>
        <w:t xml:space="preserve">, 2008). </w:t>
      </w:r>
    </w:p>
  </w:footnote>
  <w:footnote w:id="176">
    <w:p w14:paraId="1115F5BB" w14:textId="7B99364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spellStart"/>
      <w:proofErr w:type="gramStart"/>
      <w:r w:rsidRPr="00CB402B">
        <w:rPr>
          <w:rFonts w:cs="EB Garamond"/>
        </w:rPr>
        <w:t>Science,Hoofdstuk</w:t>
      </w:r>
      <w:proofErr w:type="spellEnd"/>
      <w:proofErr w:type="gramEnd"/>
      <w:r w:rsidRPr="00CB402B">
        <w:rPr>
          <w:rFonts w:cs="EB Garamond"/>
        </w:rPr>
        <w:t xml:space="preserve"> 7. </w:t>
      </w:r>
    </w:p>
  </w:footnote>
  <w:footnote w:id="177">
    <w:p w14:paraId="1280CD38"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Beschreven in Hoofdstuk 2.</w:t>
      </w:r>
    </w:p>
  </w:footnote>
  <w:footnote w:id="178">
    <w:p w14:paraId="724D9F5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https://www.nwo.nl/wetenschapsvisie-2025</w:t>
      </w:r>
      <w:proofErr w:type="gramEnd"/>
      <w:r w:rsidRPr="00CB402B">
        <w:rPr>
          <w:rFonts w:cs="EB Garamond"/>
        </w:rPr>
        <w:t>.</w:t>
      </w:r>
    </w:p>
  </w:footnote>
  <w:footnote w:id="179">
    <w:p w14:paraId="26E740E0"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https://www.uu.nl/sites/default/files/oratie_web_definitief_14092016.pdf</w:t>
      </w:r>
      <w:proofErr w:type="gramEnd"/>
    </w:p>
  </w:footnote>
  <w:footnote w:id="180">
    <w:p w14:paraId="10B08A8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https://www.uu.nl/nieuws/oratie-wieger-bakker-opleiden-voor-de-open-samenleving</w:t>
      </w:r>
      <w:proofErr w:type="gramEnd"/>
    </w:p>
  </w:footnote>
  <w:footnote w:id="181">
    <w:p w14:paraId="5FBFE709" w14:textId="5DEA3C97" w:rsidR="00F40501" w:rsidRPr="00CB402B" w:rsidRDefault="00F40501" w:rsidP="00F40501">
      <w:pPr>
        <w:pStyle w:val="FootnoteText"/>
        <w:rPr>
          <w:rFonts w:cs="EB Garamond"/>
          <w:lang w:eastAsia="nl-NL"/>
        </w:rPr>
      </w:pPr>
      <w:r w:rsidRPr="00CB402B">
        <w:rPr>
          <w:rStyle w:val="FootnoteReference"/>
          <w:rFonts w:cs="EB Garamond"/>
        </w:rPr>
        <w:footnoteRef/>
      </w:r>
      <w:r w:rsidRPr="00CB402B">
        <w:rPr>
          <w:rFonts w:cs="EB Garamond"/>
        </w:rPr>
        <w:t xml:space="preserve"> Helga </w:t>
      </w:r>
      <w:proofErr w:type="spellStart"/>
      <w:proofErr w:type="gramStart"/>
      <w:r w:rsidRPr="00CB402B">
        <w:rPr>
          <w:rFonts w:cs="EB Garamond"/>
          <w:shd w:val="clear" w:color="auto" w:fill="FCFCFC"/>
          <w:lang w:eastAsia="nl-NL"/>
        </w:rPr>
        <w:t>Nowotny</w:t>
      </w:r>
      <w:proofErr w:type="spellEnd"/>
      <w:r w:rsidRPr="00CB402B">
        <w:rPr>
          <w:rFonts w:cs="EB Garamond"/>
          <w:shd w:val="clear" w:color="auto" w:fill="FCFCFC"/>
          <w:lang w:eastAsia="nl-NL"/>
        </w:rPr>
        <w:t>,,</w:t>
      </w:r>
      <w:proofErr w:type="gramEnd"/>
      <w:r w:rsidRPr="00CB402B">
        <w:rPr>
          <w:rFonts w:cs="EB Garamond"/>
          <w:shd w:val="clear" w:color="auto" w:fill="FCFCFC"/>
          <w:lang w:eastAsia="nl-NL"/>
        </w:rPr>
        <w:t xml:space="preserve"> Peter Scott, </w:t>
      </w:r>
      <w:proofErr w:type="spellStart"/>
      <w:r w:rsidRPr="00CB402B">
        <w:rPr>
          <w:rFonts w:cs="EB Garamond"/>
          <w:shd w:val="clear" w:color="auto" w:fill="FCFCFC"/>
          <w:lang w:eastAsia="nl-NL"/>
        </w:rPr>
        <w:t>and</w:t>
      </w:r>
      <w:proofErr w:type="spellEnd"/>
      <w:r w:rsidRPr="00CB402B">
        <w:rPr>
          <w:rFonts w:cs="EB Garamond"/>
          <w:shd w:val="clear" w:color="auto" w:fill="FCFCFC"/>
          <w:lang w:eastAsia="nl-NL"/>
        </w:rPr>
        <w:t xml:space="preserve"> Michael Gibbons “</w:t>
      </w:r>
      <w:proofErr w:type="spellStart"/>
      <w:r w:rsidRPr="00CB402B">
        <w:rPr>
          <w:rFonts w:cs="EB Garamond"/>
          <w:shd w:val="clear" w:color="auto" w:fill="FCFCFC"/>
          <w:lang w:eastAsia="nl-NL"/>
        </w:rPr>
        <w:t>Introduction</w:t>
      </w:r>
      <w:proofErr w:type="spellEnd"/>
      <w:r w:rsidRPr="00CB402B">
        <w:rPr>
          <w:rFonts w:cs="EB Garamond"/>
          <w:shd w:val="clear" w:color="auto" w:fill="FCFCFC"/>
          <w:lang w:eastAsia="nl-NL"/>
        </w:rPr>
        <w:t xml:space="preserve">: ‘Mode 2’ </w:t>
      </w:r>
      <w:proofErr w:type="spellStart"/>
      <w:r w:rsidRPr="00CB402B">
        <w:rPr>
          <w:rFonts w:cs="EB Garamond"/>
          <w:shd w:val="clear" w:color="auto" w:fill="FCFCFC"/>
          <w:lang w:eastAsia="nl-NL"/>
        </w:rPr>
        <w:t>Revisited</w:t>
      </w:r>
      <w:proofErr w:type="spellEnd"/>
      <w:r w:rsidRPr="00CB402B">
        <w:rPr>
          <w:rFonts w:cs="EB Garamond"/>
          <w:shd w:val="clear" w:color="auto" w:fill="FCFCFC"/>
          <w:lang w:eastAsia="nl-NL"/>
        </w:rPr>
        <w:t xml:space="preserve">: The New </w:t>
      </w:r>
      <w:proofErr w:type="spellStart"/>
      <w:r w:rsidRPr="00CB402B">
        <w:rPr>
          <w:rFonts w:cs="EB Garamond"/>
          <w:shd w:val="clear" w:color="auto" w:fill="FCFCFC"/>
          <w:lang w:eastAsia="nl-NL"/>
        </w:rPr>
        <w:t>Production</w:t>
      </w:r>
      <w:proofErr w:type="spellEnd"/>
      <w:r w:rsidRPr="00CB402B">
        <w:rPr>
          <w:rFonts w:cs="EB Garamond"/>
          <w:shd w:val="clear" w:color="auto" w:fill="FCFCFC"/>
          <w:lang w:eastAsia="nl-NL"/>
        </w:rPr>
        <w:t xml:space="preserve"> of Knowledge”, Minerva 41 no. 3 (2003), 179–94. </w:t>
      </w:r>
      <w:hyperlink r:id="rId19" w:tgtFrame="_blank" w:history="1">
        <w:r w:rsidRPr="00CB402B">
          <w:rPr>
            <w:rFonts w:cs="EB Garamond"/>
          </w:rPr>
          <w:t>https://doi.org/10.1023/A:1025505528250</w:t>
        </w:r>
      </w:hyperlink>
    </w:p>
  </w:footnote>
  <w:footnote w:id="182">
    <w:p w14:paraId="600F3DBA" w14:textId="60C1D26C" w:rsidR="00F40501" w:rsidRPr="00CB402B" w:rsidRDefault="00F40501" w:rsidP="00F40501">
      <w:pPr>
        <w:pStyle w:val="FootnoteText"/>
        <w:rPr>
          <w:rFonts w:cs="EB Garamond"/>
          <w:lang w:eastAsia="nl-NL"/>
        </w:rPr>
      </w:pPr>
      <w:r w:rsidRPr="00CB402B">
        <w:rPr>
          <w:rStyle w:val="FootnoteReference"/>
          <w:rFonts w:cs="EB Garamond"/>
        </w:rPr>
        <w:footnoteRef/>
      </w:r>
      <w:r w:rsidRPr="00CB402B">
        <w:rPr>
          <w:rFonts w:cs="EB Garamond"/>
        </w:rPr>
        <w:t xml:space="preserve"> Philip </w:t>
      </w:r>
      <w:proofErr w:type="spellStart"/>
      <w:r w:rsidRPr="00CB402B">
        <w:rPr>
          <w:rFonts w:cs="EB Garamond"/>
          <w:shd w:val="clear" w:color="auto" w:fill="FCFCFC"/>
          <w:lang w:eastAsia="nl-NL"/>
        </w:rPr>
        <w:t>Kitcher</w:t>
      </w:r>
      <w:proofErr w:type="spellEnd"/>
      <w:r w:rsidRPr="00CB402B">
        <w:rPr>
          <w:rFonts w:cs="EB Garamond"/>
          <w:shd w:val="clear" w:color="auto" w:fill="FCFCFC"/>
          <w:lang w:eastAsia="nl-NL"/>
        </w:rPr>
        <w:t>, </w:t>
      </w:r>
      <w:proofErr w:type="spellStart"/>
      <w:r w:rsidRPr="00CB402B">
        <w:rPr>
          <w:rFonts w:cs="EB Garamond"/>
          <w:shd w:val="clear" w:color="auto" w:fill="FCFCFC"/>
          <w:lang w:eastAsia="nl-NL"/>
        </w:rPr>
        <w:t>Science</w:t>
      </w:r>
      <w:proofErr w:type="spellEnd"/>
      <w:r w:rsidRPr="00CB402B">
        <w:rPr>
          <w:rFonts w:cs="EB Garamond"/>
          <w:shd w:val="clear" w:color="auto" w:fill="FCFCFC"/>
          <w:lang w:eastAsia="nl-NL"/>
        </w:rPr>
        <w:t xml:space="preserve"> in a </w:t>
      </w:r>
      <w:proofErr w:type="spellStart"/>
      <w:r w:rsidRPr="00CB402B">
        <w:rPr>
          <w:rFonts w:cs="EB Garamond"/>
          <w:shd w:val="clear" w:color="auto" w:fill="FCFCFC"/>
          <w:lang w:eastAsia="nl-NL"/>
        </w:rPr>
        <w:t>Democratic</w:t>
      </w:r>
      <w:proofErr w:type="spellEnd"/>
      <w:r w:rsidRPr="00CB402B">
        <w:rPr>
          <w:rFonts w:cs="EB Garamond"/>
          <w:shd w:val="clear" w:color="auto" w:fill="FCFCFC"/>
          <w:lang w:eastAsia="nl-NL"/>
        </w:rPr>
        <w:t xml:space="preserve"> Society (</w:t>
      </w:r>
      <w:proofErr w:type="spellStart"/>
      <w:r w:rsidRPr="00CB402B">
        <w:rPr>
          <w:rFonts w:cs="EB Garamond"/>
          <w:shd w:val="clear" w:color="auto" w:fill="FCFCFC"/>
          <w:lang w:eastAsia="nl-NL"/>
        </w:rPr>
        <w:t>n.p</w:t>
      </w:r>
      <w:proofErr w:type="spellEnd"/>
      <w:r w:rsidRPr="00CB402B">
        <w:rPr>
          <w:rFonts w:cs="EB Garamond"/>
          <w:shd w:val="clear" w:color="auto" w:fill="FCFCFC"/>
          <w:lang w:eastAsia="nl-NL"/>
        </w:rPr>
        <w:t>.: Prometheus Books, 2011).</w:t>
      </w:r>
    </w:p>
  </w:footnote>
  <w:footnote w:id="183">
    <w:p w14:paraId="43BFF345" w14:textId="038E418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spellStart"/>
      <w:proofErr w:type="gramStart"/>
      <w:r w:rsidRPr="00CB402B">
        <w:rPr>
          <w:rFonts w:cs="EB Garamond"/>
        </w:rPr>
        <w:t>Science,Hoofdstuk</w:t>
      </w:r>
      <w:proofErr w:type="spellEnd"/>
      <w:proofErr w:type="gramEnd"/>
      <w:r w:rsidRPr="00CB402B">
        <w:rPr>
          <w:rFonts w:cs="EB Garamond"/>
        </w:rPr>
        <w:t xml:space="preserve"> 4.</w:t>
      </w:r>
    </w:p>
  </w:footnote>
  <w:footnote w:id="184">
    <w:p w14:paraId="35E46AB8" w14:textId="4E0C37E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John </w:t>
      </w:r>
      <w:proofErr w:type="spellStart"/>
      <w:r w:rsidRPr="00CB402B">
        <w:rPr>
          <w:rFonts w:cs="EB Garamond"/>
          <w:shd w:val="clear" w:color="auto" w:fill="FCFCFC"/>
          <w:lang w:eastAsia="nl-NL"/>
        </w:rPr>
        <w:t>Dewey</w:t>
      </w:r>
      <w:proofErr w:type="spellEnd"/>
      <w:r w:rsidRPr="00CB402B">
        <w:rPr>
          <w:rFonts w:cs="EB Garamond"/>
          <w:shd w:val="clear" w:color="auto" w:fill="FCFCFC"/>
          <w:lang w:eastAsia="nl-NL"/>
        </w:rPr>
        <w:t xml:space="preserve">, The Public </w:t>
      </w:r>
      <w:proofErr w:type="spellStart"/>
      <w:r w:rsidRPr="00CB402B">
        <w:rPr>
          <w:rFonts w:cs="EB Garamond"/>
          <w:shd w:val="clear" w:color="auto" w:fill="FCFCFC"/>
          <w:lang w:eastAsia="nl-NL"/>
        </w:rPr>
        <w:t>and</w:t>
      </w:r>
      <w:proofErr w:type="spellEnd"/>
      <w:r w:rsidRPr="00CB402B">
        <w:rPr>
          <w:rFonts w:cs="EB Garamond"/>
          <w:shd w:val="clear" w:color="auto" w:fill="FCFCFC"/>
          <w:lang w:eastAsia="nl-NL"/>
        </w:rPr>
        <w:t xml:space="preserve"> </w:t>
      </w:r>
      <w:proofErr w:type="spellStart"/>
      <w:r w:rsidRPr="00CB402B">
        <w:rPr>
          <w:rFonts w:cs="EB Garamond"/>
          <w:shd w:val="clear" w:color="auto" w:fill="FCFCFC"/>
          <w:lang w:eastAsia="nl-NL"/>
        </w:rPr>
        <w:t>its</w:t>
      </w:r>
      <w:proofErr w:type="spellEnd"/>
      <w:r w:rsidRPr="00CB402B">
        <w:rPr>
          <w:rFonts w:cs="EB Garamond"/>
          <w:shd w:val="clear" w:color="auto" w:fill="FCFCFC"/>
          <w:lang w:eastAsia="nl-NL"/>
        </w:rPr>
        <w:t xml:space="preserve"> </w:t>
      </w:r>
      <w:proofErr w:type="spellStart"/>
      <w:r w:rsidRPr="00CB402B">
        <w:rPr>
          <w:rFonts w:cs="EB Garamond"/>
          <w:shd w:val="clear" w:color="auto" w:fill="FCFCFC"/>
          <w:lang w:eastAsia="nl-NL"/>
        </w:rPr>
        <w:t>Problems</w:t>
      </w:r>
      <w:proofErr w:type="spellEnd"/>
      <w:r w:rsidRPr="00CB402B">
        <w:rPr>
          <w:rFonts w:cs="EB Garamond"/>
          <w:shd w:val="clear" w:color="auto" w:fill="FCFCFC"/>
          <w:lang w:eastAsia="nl-NL"/>
        </w:rPr>
        <w:t xml:space="preserve">: An Essay in </w:t>
      </w:r>
      <w:proofErr w:type="spellStart"/>
      <w:r w:rsidRPr="00CB402B">
        <w:rPr>
          <w:rFonts w:cs="EB Garamond"/>
          <w:shd w:val="clear" w:color="auto" w:fill="FCFCFC"/>
          <w:lang w:eastAsia="nl-NL"/>
        </w:rPr>
        <w:t>Political</w:t>
      </w:r>
      <w:proofErr w:type="spellEnd"/>
      <w:r w:rsidRPr="00CB402B">
        <w:rPr>
          <w:rFonts w:cs="EB Garamond"/>
          <w:shd w:val="clear" w:color="auto" w:fill="FCFCFC"/>
          <w:lang w:eastAsia="nl-NL"/>
        </w:rPr>
        <w:t xml:space="preserve"> </w:t>
      </w:r>
      <w:proofErr w:type="spellStart"/>
      <w:r w:rsidRPr="00CB402B">
        <w:rPr>
          <w:rFonts w:cs="EB Garamond"/>
          <w:shd w:val="clear" w:color="auto" w:fill="FCFCFC"/>
          <w:lang w:eastAsia="nl-NL"/>
        </w:rPr>
        <w:t>Inquiry</w:t>
      </w:r>
      <w:proofErr w:type="spellEnd"/>
      <w:r w:rsidRPr="00CB402B">
        <w:rPr>
          <w:rFonts w:cs="EB Garamond"/>
          <w:shd w:val="clear" w:color="auto" w:fill="FCFCFC"/>
          <w:lang w:eastAsia="nl-NL"/>
        </w:rPr>
        <w:t xml:space="preserve"> (</w:t>
      </w:r>
      <w:proofErr w:type="spellStart"/>
      <w:r w:rsidRPr="00CB402B">
        <w:rPr>
          <w:rFonts w:cs="EB Garamond"/>
          <w:shd w:val="clear" w:color="auto" w:fill="FCFCFC"/>
          <w:lang w:eastAsia="nl-NL"/>
        </w:rPr>
        <w:t>n.p</w:t>
      </w:r>
      <w:proofErr w:type="spellEnd"/>
      <w:r w:rsidRPr="00CB402B">
        <w:rPr>
          <w:rFonts w:cs="EB Garamond"/>
          <w:shd w:val="clear" w:color="auto" w:fill="FCFCFC"/>
          <w:lang w:eastAsia="nl-NL"/>
        </w:rPr>
        <w:t xml:space="preserve">.: </w:t>
      </w:r>
      <w:proofErr w:type="spellStart"/>
      <w:r w:rsidRPr="00CB402B">
        <w:rPr>
          <w:rFonts w:cs="EB Garamond"/>
          <w:shd w:val="clear" w:color="auto" w:fill="FCFCFC"/>
          <w:lang w:eastAsia="nl-NL"/>
        </w:rPr>
        <w:t>Swallow</w:t>
      </w:r>
      <w:proofErr w:type="spellEnd"/>
      <w:r w:rsidRPr="00CB402B">
        <w:rPr>
          <w:rFonts w:cs="EB Garamond"/>
          <w:shd w:val="clear" w:color="auto" w:fill="FCFCFC"/>
          <w:lang w:eastAsia="nl-NL"/>
        </w:rPr>
        <w:t xml:space="preserve"> Press, 2016)</w:t>
      </w:r>
    </w:p>
  </w:footnote>
  <w:footnote w:id="185">
    <w:p w14:paraId="16DEE7B8" w14:textId="5EC27170" w:rsidR="00F40501" w:rsidRPr="00CB402B" w:rsidRDefault="00F40501" w:rsidP="00F40501">
      <w:pPr>
        <w:pStyle w:val="FootnoteText"/>
        <w:rPr>
          <w:rFonts w:eastAsia="Times New Roman" w:cs="EB Garamond"/>
          <w:lang w:eastAsia="nl-NL"/>
        </w:rPr>
      </w:pPr>
      <w:r w:rsidRPr="00CB402B">
        <w:rPr>
          <w:rStyle w:val="FootnoteReference"/>
          <w:rFonts w:cs="EB Garamond"/>
        </w:rPr>
        <w:footnoteRef/>
      </w:r>
      <w:r w:rsidRPr="00CB402B">
        <w:rPr>
          <w:rFonts w:cs="EB Garamond"/>
        </w:rPr>
        <w:t xml:space="preserve">Miedema,) Open </w:t>
      </w:r>
      <w:proofErr w:type="spellStart"/>
      <w:proofErr w:type="gramStart"/>
      <w:r w:rsidRPr="00CB402B">
        <w:rPr>
          <w:rFonts w:cs="EB Garamond"/>
        </w:rPr>
        <w:t>Science,Hoofdstuk</w:t>
      </w:r>
      <w:proofErr w:type="spellEnd"/>
      <w:proofErr w:type="gramEnd"/>
      <w:r w:rsidRPr="00CB402B">
        <w:rPr>
          <w:rFonts w:cs="EB Garamond"/>
        </w:rPr>
        <w:t xml:space="preserve"> 4.</w:t>
      </w:r>
    </w:p>
  </w:footnote>
  <w:footnote w:id="186">
    <w:p w14:paraId="006C2D4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20" w:history="1">
        <w:r w:rsidRPr="00CB402B">
          <w:rPr>
            <w:rFonts w:cs="EB Garamond"/>
          </w:rPr>
          <w:t>https://www.rijksoverheid.nl/onderwerpen/ontwikkelingssamenwerking/internationale-afspraken-ontwikkelingssamenwerking/global-goals-werelddoelen-voor-duurzame-ontwikkeling</w:t>
        </w:r>
      </w:hyperlink>
    </w:p>
  </w:footnote>
  <w:footnote w:id="187">
    <w:p w14:paraId="5111AF72" w14:textId="7D048AB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Richard G. </w:t>
      </w:r>
      <w:proofErr w:type="spellStart"/>
      <w:r w:rsidRPr="00CB402B">
        <w:rPr>
          <w:rStyle w:val="HTMLCite"/>
          <w:rFonts w:cs="EB Garamond"/>
          <w:i w:val="0"/>
          <w:iCs w:val="0"/>
        </w:rPr>
        <w:t>Hewlett</w:t>
      </w:r>
      <w:proofErr w:type="spellEnd"/>
      <w:r w:rsidRPr="00CB402B">
        <w:rPr>
          <w:rStyle w:val="HTMLCite"/>
          <w:rFonts w:cs="EB Garamond"/>
          <w:i w:val="0"/>
          <w:iCs w:val="0"/>
        </w:rPr>
        <w:t xml:space="preserve">, </w:t>
      </w:r>
      <w:proofErr w:type="spellStart"/>
      <w:r w:rsidRPr="00CB402B">
        <w:rPr>
          <w:rStyle w:val="HTMLCite"/>
          <w:rFonts w:cs="EB Garamond"/>
          <w:i w:val="0"/>
          <w:iCs w:val="0"/>
        </w:rPr>
        <w:t>and</w:t>
      </w:r>
      <w:proofErr w:type="spellEnd"/>
      <w:r w:rsidRPr="00CB402B">
        <w:rPr>
          <w:rStyle w:val="HTMLCite"/>
          <w:rFonts w:cs="EB Garamond"/>
          <w:i w:val="0"/>
          <w:iCs w:val="0"/>
        </w:rPr>
        <w:t xml:space="preserve"> Oscar E. Anderson, </w:t>
      </w:r>
      <w:hyperlink r:id="rId21" w:history="1">
        <w:r w:rsidRPr="00CB402B">
          <w:rPr>
            <w:rFonts w:cs="EB Garamond"/>
          </w:rPr>
          <w:t>The New World, 1939–1946</w:t>
        </w:r>
      </w:hyperlink>
      <w:r w:rsidRPr="00CB402B">
        <w:rPr>
          <w:rStyle w:val="HTMLCite"/>
          <w:rFonts w:cs="EB Garamond"/>
          <w:i w:val="0"/>
          <w:iCs w:val="0"/>
        </w:rPr>
        <w:t xml:space="preserve"> (Pennsylvania: Pennsylvania State University Press, 1962). </w:t>
      </w:r>
      <w:r w:rsidRPr="00CB402B" w:rsidDel="00475A88">
        <w:rPr>
          <w:rFonts w:cs="EB Garamond"/>
        </w:rPr>
        <w:t xml:space="preserve"> </w:t>
      </w:r>
    </w:p>
  </w:footnote>
  <w:footnote w:id="188">
    <w:p w14:paraId="2E847A2A" w14:textId="3249F6C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spellStart"/>
      <w:r w:rsidRPr="00CB402B">
        <w:rPr>
          <w:rFonts w:cs="EB Garamond"/>
        </w:rPr>
        <w:t>Science</w:t>
      </w:r>
      <w:proofErr w:type="spellEnd"/>
      <w:r w:rsidRPr="00CB402B">
        <w:rPr>
          <w:rFonts w:cs="EB Garamond"/>
        </w:rPr>
        <w:t>, Hoofdstuk 1 en 5.</w:t>
      </w:r>
    </w:p>
  </w:footnote>
  <w:footnote w:id="189">
    <w:p w14:paraId="2B4F62B8" w14:textId="30A6AE4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sz w:val="22"/>
          <w:szCs w:val="22"/>
        </w:rPr>
        <w:t xml:space="preserve"> David </w:t>
      </w:r>
      <w:proofErr w:type="spellStart"/>
      <w:r w:rsidRPr="00CB402B">
        <w:rPr>
          <w:rFonts w:cs="EB Garamond"/>
        </w:rPr>
        <w:t>Edmonds</w:t>
      </w:r>
      <w:proofErr w:type="spellEnd"/>
      <w:r w:rsidRPr="00CB402B">
        <w:rPr>
          <w:rFonts w:cs="EB Garamond"/>
        </w:rPr>
        <w:t xml:space="preserve">, The </w:t>
      </w:r>
      <w:proofErr w:type="spellStart"/>
      <w:r w:rsidRPr="00CB402B">
        <w:rPr>
          <w:rFonts w:cs="EB Garamond"/>
        </w:rPr>
        <w:t>Murder</w:t>
      </w:r>
      <w:proofErr w:type="spellEnd"/>
      <w:r w:rsidRPr="00CB402B">
        <w:rPr>
          <w:rFonts w:cs="EB Garamond"/>
        </w:rPr>
        <w:t xml:space="preserve"> of Professor </w:t>
      </w:r>
      <w:proofErr w:type="spellStart"/>
      <w:r w:rsidRPr="00CB402B">
        <w:rPr>
          <w:rFonts w:cs="EB Garamond"/>
        </w:rPr>
        <w:t>Schlick</w:t>
      </w:r>
      <w:proofErr w:type="spellEnd"/>
      <w:r w:rsidRPr="00CB402B">
        <w:rPr>
          <w:rFonts w:cs="EB Garamond"/>
        </w:rPr>
        <w:t xml:space="preserve">: The Rise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Fall</w:t>
      </w:r>
      <w:proofErr w:type="spellEnd"/>
      <w:r w:rsidRPr="00CB402B">
        <w:rPr>
          <w:rFonts w:cs="EB Garamond"/>
        </w:rPr>
        <w:t xml:space="preserve"> of </w:t>
      </w:r>
      <w:proofErr w:type="spellStart"/>
      <w:r w:rsidRPr="00CB402B">
        <w:rPr>
          <w:rFonts w:cs="EB Garamond"/>
        </w:rPr>
        <w:t>the</w:t>
      </w:r>
      <w:proofErr w:type="spellEnd"/>
      <w:r w:rsidRPr="00CB402B">
        <w:rPr>
          <w:rFonts w:cs="EB Garamond"/>
        </w:rPr>
        <w:t xml:space="preserve"> Vienna </w:t>
      </w:r>
      <w:proofErr w:type="spellStart"/>
      <w:r w:rsidRPr="00CB402B">
        <w:rPr>
          <w:rFonts w:cs="EB Garamond"/>
        </w:rPr>
        <w:t>Circle</w:t>
      </w:r>
      <w:proofErr w:type="spellEnd"/>
      <w:r w:rsidRPr="00CB402B">
        <w:rPr>
          <w:rFonts w:cs="EB Garamond"/>
        </w:rPr>
        <w:t xml:space="preserve"> (</w:t>
      </w:r>
      <w:proofErr w:type="spellStart"/>
      <w:r w:rsidRPr="00CB402B">
        <w:rPr>
          <w:rFonts w:cs="EB Garamond"/>
        </w:rPr>
        <w:t>n.p</w:t>
      </w:r>
      <w:proofErr w:type="spellEnd"/>
      <w:r w:rsidRPr="00CB402B">
        <w:rPr>
          <w:rFonts w:cs="EB Garamond"/>
        </w:rPr>
        <w:t>.: Princeton University Press, 2020)</w:t>
      </w:r>
      <w:r w:rsidRPr="00CB402B">
        <w:rPr>
          <w:rFonts w:cs="EB Garamond"/>
          <w:shd w:val="clear" w:color="auto" w:fill="FCFCFC"/>
        </w:rPr>
        <w:t>.</w:t>
      </w:r>
    </w:p>
  </w:footnote>
  <w:footnote w:id="190">
    <w:p w14:paraId="1F8AEEEF" w14:textId="5B99A04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spellStart"/>
      <w:proofErr w:type="gramStart"/>
      <w:r w:rsidRPr="00CB402B">
        <w:rPr>
          <w:rFonts w:cs="EB Garamond"/>
        </w:rPr>
        <w:t>Science,Hoofdstuk</w:t>
      </w:r>
      <w:proofErr w:type="spellEnd"/>
      <w:proofErr w:type="gramEnd"/>
      <w:r w:rsidRPr="00CB402B">
        <w:rPr>
          <w:rFonts w:cs="EB Garamond"/>
        </w:rPr>
        <w:t xml:space="preserve"> 2. </w:t>
      </w:r>
    </w:p>
  </w:footnote>
  <w:footnote w:id="191">
    <w:p w14:paraId="2FFD023E" w14:textId="60CBFC9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Daniel Lee </w:t>
      </w:r>
      <w:proofErr w:type="spellStart"/>
      <w:proofErr w:type="gramStart"/>
      <w:r w:rsidRPr="00CB402B">
        <w:rPr>
          <w:rFonts w:cs="EB Garamond"/>
          <w:shd w:val="clear" w:color="auto" w:fill="FCFCFC"/>
        </w:rPr>
        <w:t>Kleinman</w:t>
      </w:r>
      <w:proofErr w:type="spellEnd"/>
      <w:r w:rsidRPr="00CB402B">
        <w:rPr>
          <w:rFonts w:cs="EB Garamond"/>
          <w:shd w:val="clear" w:color="auto" w:fill="FCFCFC"/>
        </w:rPr>
        <w:t>,  Politics</w:t>
      </w:r>
      <w:proofErr w:type="gramEnd"/>
      <w:r w:rsidRPr="00CB402B">
        <w:rPr>
          <w:rFonts w:cs="EB Garamond"/>
          <w:shd w:val="clear" w:color="auto" w:fill="FCFCFC"/>
        </w:rPr>
        <w:t xml:space="preserve"> on </w:t>
      </w:r>
      <w:proofErr w:type="spellStart"/>
      <w:r w:rsidRPr="00CB402B">
        <w:rPr>
          <w:rFonts w:cs="EB Garamond"/>
          <w:shd w:val="clear" w:color="auto" w:fill="FCFCFC"/>
        </w:rPr>
        <w:t>the</w:t>
      </w:r>
      <w:proofErr w:type="spellEnd"/>
      <w:r w:rsidRPr="00CB402B">
        <w:rPr>
          <w:rFonts w:cs="EB Garamond"/>
          <w:shd w:val="clear" w:color="auto" w:fill="FCFCFC"/>
        </w:rPr>
        <w:t xml:space="preserve"> </w:t>
      </w:r>
      <w:proofErr w:type="spellStart"/>
      <w:r w:rsidRPr="00CB402B">
        <w:rPr>
          <w:rFonts w:cs="EB Garamond"/>
          <w:shd w:val="clear" w:color="auto" w:fill="FCFCFC"/>
        </w:rPr>
        <w:t>Endless</w:t>
      </w:r>
      <w:proofErr w:type="spellEnd"/>
      <w:r w:rsidRPr="00CB402B">
        <w:rPr>
          <w:rFonts w:cs="EB Garamond"/>
          <w:shd w:val="clear" w:color="auto" w:fill="FCFCFC"/>
        </w:rPr>
        <w:t xml:space="preserve"> Frontier: </w:t>
      </w:r>
      <w:proofErr w:type="spellStart"/>
      <w:r w:rsidRPr="00CB402B">
        <w:rPr>
          <w:rFonts w:cs="EB Garamond"/>
          <w:shd w:val="clear" w:color="auto" w:fill="FCFCFC"/>
        </w:rPr>
        <w:t>Postwar</w:t>
      </w:r>
      <w:proofErr w:type="spellEnd"/>
      <w:r w:rsidRPr="00CB402B">
        <w:rPr>
          <w:rFonts w:cs="EB Garamond"/>
          <w:shd w:val="clear" w:color="auto" w:fill="FCFCFC"/>
        </w:rPr>
        <w:t xml:space="preserve"> Research Policy in </w:t>
      </w:r>
      <w:proofErr w:type="spellStart"/>
      <w:r w:rsidRPr="00CB402B">
        <w:rPr>
          <w:rFonts w:cs="EB Garamond"/>
          <w:shd w:val="clear" w:color="auto" w:fill="FCFCFC"/>
        </w:rPr>
        <w:t>the</w:t>
      </w:r>
      <w:proofErr w:type="spellEnd"/>
      <w:r w:rsidRPr="00CB402B">
        <w:rPr>
          <w:rFonts w:cs="EB Garamond"/>
          <w:shd w:val="clear" w:color="auto" w:fill="FCFCFC"/>
        </w:rPr>
        <w:t xml:space="preserve"> United </w:t>
      </w:r>
      <w:proofErr w:type="spellStart"/>
      <w:r w:rsidRPr="00CB402B">
        <w:rPr>
          <w:rFonts w:cs="EB Garamond"/>
          <w:shd w:val="clear" w:color="auto" w:fill="FCFCFC"/>
        </w:rPr>
        <w:t>States</w:t>
      </w:r>
      <w:proofErr w:type="spellEnd"/>
      <w:r w:rsidRPr="00CB402B">
        <w:rPr>
          <w:rFonts w:cs="EB Garamond"/>
          <w:shd w:val="clear" w:color="auto" w:fill="FCFCFC"/>
        </w:rPr>
        <w:t xml:space="preserve"> (Durham, N.C..: Durham Duke University Press, 1995).</w:t>
      </w:r>
    </w:p>
  </w:footnote>
  <w:footnote w:id="192">
    <w:p w14:paraId="184BDFF0" w14:textId="0C2798E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David S. </w:t>
      </w:r>
      <w:r w:rsidRPr="00CB402B">
        <w:rPr>
          <w:rFonts w:cs="EB Garamond"/>
          <w:shd w:val="clear" w:color="auto" w:fill="FCFCFC"/>
        </w:rPr>
        <w:t xml:space="preserve">Greenberg, The Politics of Pure </w:t>
      </w:r>
      <w:proofErr w:type="spellStart"/>
      <w:r w:rsidRPr="00CB402B">
        <w:rPr>
          <w:rFonts w:cs="EB Garamond"/>
          <w:shd w:val="clear" w:color="auto" w:fill="FCFCFC"/>
        </w:rPr>
        <w:t>Science</w:t>
      </w:r>
      <w:proofErr w:type="spellEnd"/>
      <w:r w:rsidRPr="00CB402B">
        <w:rPr>
          <w:rFonts w:cs="EB Garamond"/>
          <w:shd w:val="clear" w:color="auto" w:fill="FCFCFC"/>
        </w:rPr>
        <w:t xml:space="preserve"> (Chicago: University of Chicago Press, 1999)</w:t>
      </w:r>
      <w:r w:rsidRPr="00CB402B">
        <w:rPr>
          <w:rFonts w:cs="EB Garamond"/>
          <w:sz w:val="26"/>
          <w:szCs w:val="26"/>
          <w:shd w:val="clear" w:color="auto" w:fill="FCFCFC"/>
        </w:rPr>
        <w:t>.</w:t>
      </w:r>
    </w:p>
  </w:footnote>
  <w:footnote w:id="193">
    <w:p w14:paraId="31DAC4B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https://nanopdf.com/download/snaren-spiegels-en-plakband_pdf</w:t>
      </w:r>
      <w:proofErr w:type="gramEnd"/>
    </w:p>
  </w:footnote>
  <w:footnote w:id="194">
    <w:p w14:paraId="30BA7C99" w14:textId="532A800C"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Roger A. </w:t>
      </w:r>
      <w:proofErr w:type="spellStart"/>
      <w:r w:rsidRPr="00CB402B">
        <w:rPr>
          <w:rFonts w:cs="EB Garamond"/>
        </w:rPr>
        <w:t>Pielke</w:t>
      </w:r>
      <w:proofErr w:type="spellEnd"/>
      <w:r w:rsidRPr="00CB402B">
        <w:rPr>
          <w:rFonts w:cs="EB Garamond"/>
        </w:rPr>
        <w:t xml:space="preserve">, The </w:t>
      </w:r>
      <w:proofErr w:type="spellStart"/>
      <w:r w:rsidRPr="00CB402B">
        <w:rPr>
          <w:rFonts w:cs="EB Garamond"/>
        </w:rPr>
        <w:t>Honest</w:t>
      </w:r>
      <w:proofErr w:type="spellEnd"/>
      <w:r w:rsidRPr="00CB402B">
        <w:rPr>
          <w:rFonts w:cs="EB Garamond"/>
        </w:rPr>
        <w:t xml:space="preserve"> Broker: Making Sense of </w:t>
      </w:r>
      <w:proofErr w:type="spellStart"/>
      <w:r w:rsidRPr="00CB402B">
        <w:rPr>
          <w:rFonts w:cs="EB Garamond"/>
        </w:rPr>
        <w:t>Science</w:t>
      </w:r>
      <w:proofErr w:type="spellEnd"/>
      <w:r w:rsidRPr="00CB402B">
        <w:rPr>
          <w:rFonts w:cs="EB Garamond"/>
        </w:rPr>
        <w:t xml:space="preserve"> in Policy </w:t>
      </w:r>
      <w:proofErr w:type="spellStart"/>
      <w:r w:rsidRPr="00CB402B">
        <w:rPr>
          <w:rFonts w:cs="EB Garamond"/>
        </w:rPr>
        <w:t>and</w:t>
      </w:r>
      <w:proofErr w:type="spellEnd"/>
      <w:r w:rsidRPr="00CB402B">
        <w:rPr>
          <w:rFonts w:cs="EB Garamond"/>
        </w:rPr>
        <w:t xml:space="preserve"> Politics. (Chicago: Chicago University Press, 2012). </w:t>
      </w:r>
      <w:hyperlink r:id="rId22" w:history="1">
        <w:r w:rsidRPr="00CB402B">
          <w:rPr>
            <w:rFonts w:cs="EB Garamond"/>
          </w:rPr>
          <w:t>https://doi.org/10.1017/CBO9780511818110</w:t>
        </w:r>
      </w:hyperlink>
    </w:p>
  </w:footnote>
  <w:footnote w:id="195">
    <w:p w14:paraId="7D4ACFA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hyperlink r:id="rId23" w:history="1">
        <w:r w:rsidRPr="00CB402B">
          <w:rPr>
            <w:rFonts w:cs="EB Garamond"/>
          </w:rPr>
          <w:t>https://www.rijksoverheid.nl/onderwerpen/ontwikkelingssamenwerking/internationale-afspraken-ontwikkelingssamenwerking/global-goals-werelddoelen-voor-duurzame-ontwikkeling</w:t>
        </w:r>
      </w:hyperlink>
    </w:p>
  </w:footnote>
  <w:footnote w:id="196">
    <w:p w14:paraId="3A0DEE60" w14:textId="670E8C0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r w:rsidRPr="00CB402B">
        <w:rPr>
          <w:rFonts w:cs="EB Garamond"/>
          <w:shd w:val="clear" w:color="auto" w:fill="FFFFFF"/>
        </w:rPr>
        <w:t>Directorate</w:t>
      </w:r>
      <w:proofErr w:type="spellEnd"/>
      <w:r w:rsidRPr="00CB402B">
        <w:rPr>
          <w:rFonts w:cs="EB Garamond"/>
          <w:shd w:val="clear" w:color="auto" w:fill="FFFFFF"/>
        </w:rPr>
        <w:t xml:space="preserve">-General </w:t>
      </w:r>
      <w:proofErr w:type="spellStart"/>
      <w:r w:rsidRPr="00CB402B">
        <w:rPr>
          <w:rFonts w:cs="EB Garamond"/>
          <w:shd w:val="clear" w:color="auto" w:fill="FFFFFF"/>
        </w:rPr>
        <w:t>for</w:t>
      </w:r>
      <w:proofErr w:type="spellEnd"/>
      <w:r w:rsidRPr="00CB402B">
        <w:rPr>
          <w:rFonts w:cs="EB Garamond"/>
          <w:shd w:val="clear" w:color="auto" w:fill="FFFFFF"/>
        </w:rPr>
        <w:t xml:space="preserve"> Research </w:t>
      </w:r>
      <w:proofErr w:type="spellStart"/>
      <w:r w:rsidRPr="00CB402B">
        <w:rPr>
          <w:rFonts w:cs="EB Garamond"/>
          <w:shd w:val="clear" w:color="auto" w:fill="FFFFFF"/>
        </w:rPr>
        <w:t>and</w:t>
      </w:r>
      <w:proofErr w:type="spellEnd"/>
      <w:r w:rsidRPr="00CB402B">
        <w:rPr>
          <w:rFonts w:cs="EB Garamond"/>
          <w:shd w:val="clear" w:color="auto" w:fill="FFFFFF"/>
        </w:rPr>
        <w:t xml:space="preserve"> </w:t>
      </w:r>
      <w:proofErr w:type="spellStart"/>
      <w:r w:rsidRPr="00CB402B">
        <w:rPr>
          <w:rFonts w:cs="EB Garamond"/>
          <w:shd w:val="clear" w:color="auto" w:fill="FFFFFF"/>
        </w:rPr>
        <w:t>Innovation</w:t>
      </w:r>
      <w:proofErr w:type="spellEnd"/>
      <w:r w:rsidRPr="00CB402B">
        <w:rPr>
          <w:rFonts w:cs="EB Garamond"/>
          <w:shd w:val="clear" w:color="auto" w:fill="FFFFFF"/>
        </w:rPr>
        <w:t xml:space="preserve"> (European </w:t>
      </w:r>
      <w:proofErr w:type="spellStart"/>
      <w:r w:rsidRPr="00CB402B">
        <w:rPr>
          <w:rFonts w:cs="EB Garamond"/>
          <w:shd w:val="clear" w:color="auto" w:fill="FFFFFF"/>
        </w:rPr>
        <w:t>Commission</w:t>
      </w:r>
      <w:proofErr w:type="spellEnd"/>
      <w:r w:rsidRPr="00CB402B">
        <w:rPr>
          <w:rFonts w:cs="EB Garamond"/>
          <w:shd w:val="clear" w:color="auto" w:fill="FFFFFF"/>
        </w:rPr>
        <w:t xml:space="preserve">) </w:t>
      </w:r>
      <w:proofErr w:type="spellStart"/>
      <w:proofErr w:type="gramStart"/>
      <w:r w:rsidRPr="00CB402B">
        <w:rPr>
          <w:rFonts w:cs="EB Garamond"/>
          <w:shd w:val="clear" w:color="auto" w:fill="FFFFFF"/>
        </w:rPr>
        <w:t>and,Mariana</w:t>
      </w:r>
      <w:proofErr w:type="spellEnd"/>
      <w:proofErr w:type="gramEnd"/>
      <w:r w:rsidRPr="00CB402B">
        <w:rPr>
          <w:rFonts w:cs="EB Garamond"/>
          <w:shd w:val="clear" w:color="auto" w:fill="FFFFFF"/>
        </w:rPr>
        <w:t xml:space="preserve"> </w:t>
      </w:r>
      <w:proofErr w:type="spellStart"/>
      <w:r w:rsidRPr="00CB402B">
        <w:rPr>
          <w:rFonts w:cs="EB Garamond"/>
          <w:shd w:val="clear" w:color="auto" w:fill="FFFFFF"/>
        </w:rPr>
        <w:t>Mazzucato</w:t>
      </w:r>
      <w:proofErr w:type="spellEnd"/>
      <w:r w:rsidRPr="00CB402B">
        <w:rPr>
          <w:rFonts w:cs="EB Garamond"/>
          <w:shd w:val="clear" w:color="auto" w:fill="FFFFFF"/>
        </w:rPr>
        <w:t>, Mission-</w:t>
      </w:r>
      <w:proofErr w:type="spellStart"/>
      <w:r w:rsidRPr="00CB402B">
        <w:rPr>
          <w:rFonts w:cs="EB Garamond"/>
          <w:shd w:val="clear" w:color="auto" w:fill="FFFFFF"/>
        </w:rPr>
        <w:t>Oriented</w:t>
      </w:r>
      <w:proofErr w:type="spellEnd"/>
      <w:r w:rsidRPr="00CB402B">
        <w:rPr>
          <w:rFonts w:cs="EB Garamond"/>
          <w:shd w:val="clear" w:color="auto" w:fill="FFFFFF"/>
        </w:rPr>
        <w:t xml:space="preserve"> Research &amp; </w:t>
      </w:r>
      <w:proofErr w:type="spellStart"/>
      <w:r w:rsidRPr="00CB402B">
        <w:rPr>
          <w:rFonts w:cs="EB Garamond"/>
          <w:shd w:val="clear" w:color="auto" w:fill="FFFFFF"/>
        </w:rPr>
        <w:t>Innovation</w:t>
      </w:r>
      <w:proofErr w:type="spellEnd"/>
      <w:r w:rsidRPr="00CB402B">
        <w:rPr>
          <w:rFonts w:cs="EB Garamond"/>
          <w:shd w:val="clear" w:color="auto" w:fill="FFFFFF"/>
        </w:rPr>
        <w:t xml:space="preserve"> in </w:t>
      </w:r>
      <w:proofErr w:type="spellStart"/>
      <w:r w:rsidRPr="00CB402B">
        <w:rPr>
          <w:rFonts w:cs="EB Garamond"/>
          <w:shd w:val="clear" w:color="auto" w:fill="FFFFFF"/>
        </w:rPr>
        <w:t>the</w:t>
      </w:r>
      <w:proofErr w:type="spellEnd"/>
      <w:r w:rsidRPr="00CB402B">
        <w:rPr>
          <w:rFonts w:cs="EB Garamond"/>
          <w:shd w:val="clear" w:color="auto" w:fill="FFFFFF"/>
        </w:rPr>
        <w:t xml:space="preserve"> European Union: A </w:t>
      </w:r>
      <w:proofErr w:type="spellStart"/>
      <w:r w:rsidRPr="00CB402B">
        <w:rPr>
          <w:rFonts w:cs="EB Garamond"/>
          <w:shd w:val="clear" w:color="auto" w:fill="FFFFFF"/>
        </w:rPr>
        <w:t>Problem-Solving</w:t>
      </w:r>
      <w:proofErr w:type="spellEnd"/>
      <w:r w:rsidRPr="00CB402B">
        <w:rPr>
          <w:rFonts w:cs="EB Garamond"/>
          <w:shd w:val="clear" w:color="auto" w:fill="FFFFFF"/>
        </w:rPr>
        <w:t xml:space="preserve"> Approach </w:t>
      </w:r>
      <w:proofErr w:type="spellStart"/>
      <w:r w:rsidRPr="00CB402B">
        <w:rPr>
          <w:rFonts w:cs="EB Garamond"/>
          <w:shd w:val="clear" w:color="auto" w:fill="FFFFFF"/>
        </w:rPr>
        <w:t>to</w:t>
      </w:r>
      <w:proofErr w:type="spellEnd"/>
      <w:r w:rsidRPr="00CB402B">
        <w:rPr>
          <w:rFonts w:cs="EB Garamond"/>
          <w:shd w:val="clear" w:color="auto" w:fill="FFFFFF"/>
        </w:rPr>
        <w:t xml:space="preserve"> </w:t>
      </w:r>
      <w:proofErr w:type="spellStart"/>
      <w:r w:rsidRPr="00CB402B">
        <w:rPr>
          <w:rFonts w:cs="EB Garamond"/>
          <w:shd w:val="clear" w:color="auto" w:fill="FFFFFF"/>
        </w:rPr>
        <w:t>Fuel</w:t>
      </w:r>
      <w:proofErr w:type="spellEnd"/>
      <w:r w:rsidRPr="00CB402B">
        <w:rPr>
          <w:rFonts w:cs="EB Garamond"/>
          <w:shd w:val="clear" w:color="auto" w:fill="FFFFFF"/>
        </w:rPr>
        <w:t xml:space="preserve"> </w:t>
      </w:r>
      <w:proofErr w:type="spellStart"/>
      <w:r w:rsidRPr="00CB402B">
        <w:rPr>
          <w:rFonts w:cs="EB Garamond"/>
          <w:shd w:val="clear" w:color="auto" w:fill="FFFFFF"/>
        </w:rPr>
        <w:t>Innovation</w:t>
      </w:r>
      <w:proofErr w:type="spellEnd"/>
      <w:r w:rsidRPr="00CB402B">
        <w:rPr>
          <w:rFonts w:cs="EB Garamond"/>
          <w:shd w:val="clear" w:color="auto" w:fill="FFFFFF"/>
        </w:rPr>
        <w:t xml:space="preserve">-Led </w:t>
      </w:r>
      <w:proofErr w:type="spellStart"/>
      <w:r w:rsidRPr="00CB402B">
        <w:rPr>
          <w:rFonts w:cs="EB Garamond"/>
          <w:shd w:val="clear" w:color="auto" w:fill="FFFFFF"/>
        </w:rPr>
        <w:t>Growth</w:t>
      </w:r>
      <w:proofErr w:type="spellEnd"/>
      <w:r w:rsidRPr="00CB402B">
        <w:rPr>
          <w:rFonts w:cs="EB Garamond"/>
          <w:shd w:val="clear" w:color="auto" w:fill="FFFFFF"/>
        </w:rPr>
        <w:t xml:space="preserve">, (Brussels: European </w:t>
      </w:r>
      <w:proofErr w:type="spellStart"/>
      <w:r w:rsidRPr="00CB402B">
        <w:rPr>
          <w:rFonts w:cs="EB Garamond"/>
          <w:shd w:val="clear" w:color="auto" w:fill="FFFFFF"/>
        </w:rPr>
        <w:t>Commission</w:t>
      </w:r>
      <w:proofErr w:type="spellEnd"/>
      <w:r w:rsidRPr="00CB402B">
        <w:rPr>
          <w:rFonts w:cs="EB Garamond"/>
          <w:shd w:val="clear" w:color="auto" w:fill="FFFFFF"/>
        </w:rPr>
        <w:t>, 2018), </w:t>
      </w:r>
      <w:hyperlink r:id="rId24" w:tgtFrame="_blank" w:history="1">
        <w:r w:rsidRPr="00CB402B">
          <w:rPr>
            <w:rFonts w:cs="EB Garamond"/>
          </w:rPr>
          <w:t>https://data.europa.eu/doi/10.2777/36546</w:t>
        </w:r>
      </w:hyperlink>
    </w:p>
  </w:footnote>
  <w:footnote w:id="197">
    <w:p w14:paraId="437E9A23" w14:textId="38B5C5F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spellStart"/>
      <w:r w:rsidRPr="00CB402B">
        <w:rPr>
          <w:rFonts w:cs="EB Garamond"/>
        </w:rPr>
        <w:t>Science</w:t>
      </w:r>
      <w:proofErr w:type="spellEnd"/>
      <w:r w:rsidRPr="00CB402B">
        <w:rPr>
          <w:rFonts w:cs="EB Garamond"/>
        </w:rPr>
        <w:t>, Hoofstuk 5.1.</w:t>
      </w:r>
    </w:p>
  </w:footnote>
  <w:footnote w:id="198">
    <w:p w14:paraId="6AEC1292" w14:textId="31185E9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Miedema, Open </w:t>
      </w:r>
      <w:proofErr w:type="spellStart"/>
      <w:r w:rsidRPr="00CB402B">
        <w:rPr>
          <w:rFonts w:cs="EB Garamond"/>
        </w:rPr>
        <w:t>Science</w:t>
      </w:r>
      <w:proofErr w:type="spellEnd"/>
      <w:r w:rsidRPr="00CB402B">
        <w:rPr>
          <w:rFonts w:cs="EB Garamond"/>
        </w:rPr>
        <w:t>, Hoofstuk 5 en 7.</w:t>
      </w:r>
    </w:p>
  </w:footnote>
  <w:footnote w:id="199">
    <w:p w14:paraId="7D914D6B"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https://en.unesco.org/science-sustainable-future/open-science/recommendation</w:t>
      </w:r>
      <w:proofErr w:type="gramEnd"/>
    </w:p>
  </w:footnote>
  <w:footnote w:id="200">
    <w:p w14:paraId="4A53EEBE" w14:textId="4809F58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David J. Hunter, Salim S. </w:t>
      </w:r>
      <w:proofErr w:type="spellStart"/>
      <w:r w:rsidRPr="00CB402B">
        <w:rPr>
          <w:rFonts w:cs="EB Garamond"/>
        </w:rPr>
        <w:t>Abdool</w:t>
      </w:r>
      <w:proofErr w:type="spellEnd"/>
      <w:r w:rsidRPr="00CB402B">
        <w:rPr>
          <w:rFonts w:cs="EB Garamond"/>
        </w:rPr>
        <w:t xml:space="preserve"> Karim, Lindsey R. Baden, Jeremy J. </w:t>
      </w:r>
      <w:proofErr w:type="spellStart"/>
      <w:r w:rsidRPr="00CB402B">
        <w:rPr>
          <w:rFonts w:cs="EB Garamond"/>
        </w:rPr>
        <w:t>Farrar</w:t>
      </w:r>
      <w:proofErr w:type="spellEnd"/>
      <w:r w:rsidRPr="00CB402B">
        <w:rPr>
          <w:rFonts w:cs="EB Garamond"/>
        </w:rPr>
        <w:t xml:space="preserve">, Mary Beth Hamel, Dan L. </w:t>
      </w:r>
      <w:proofErr w:type="spellStart"/>
      <w:r w:rsidRPr="00CB402B">
        <w:rPr>
          <w:rFonts w:cs="EB Garamond"/>
        </w:rPr>
        <w:t>Longo</w:t>
      </w:r>
      <w:proofErr w:type="spellEnd"/>
      <w:r w:rsidRPr="00CB402B">
        <w:rPr>
          <w:rFonts w:cs="EB Garamond"/>
        </w:rPr>
        <w:t xml:space="preserve">, Stephen Morrissey </w:t>
      </w:r>
      <w:proofErr w:type="spellStart"/>
      <w:r w:rsidRPr="00CB402B">
        <w:rPr>
          <w:rFonts w:cs="EB Garamond"/>
        </w:rPr>
        <w:t>and</w:t>
      </w:r>
      <w:proofErr w:type="spellEnd"/>
      <w:r w:rsidRPr="00CB402B">
        <w:rPr>
          <w:rFonts w:cs="EB Garamond"/>
        </w:rPr>
        <w:t xml:space="preserve"> Eric J. </w:t>
      </w:r>
      <w:proofErr w:type="spellStart"/>
      <w:r w:rsidRPr="00CB402B">
        <w:rPr>
          <w:rFonts w:cs="EB Garamond"/>
        </w:rPr>
        <w:t>Rubin</w:t>
      </w:r>
      <w:proofErr w:type="spellEnd"/>
      <w:r w:rsidRPr="00CB402B">
        <w:rPr>
          <w:rFonts w:cs="EB Garamond"/>
        </w:rPr>
        <w:t>. “</w:t>
      </w:r>
      <w:proofErr w:type="spellStart"/>
      <w:r w:rsidRPr="00CB402B">
        <w:rPr>
          <w:rFonts w:cs="EB Garamond"/>
        </w:rPr>
        <w:t>Addressing</w:t>
      </w:r>
      <w:proofErr w:type="spellEnd"/>
      <w:r w:rsidRPr="00CB402B">
        <w:rPr>
          <w:rFonts w:cs="EB Garamond"/>
        </w:rPr>
        <w:t xml:space="preserve"> Vaccine </w:t>
      </w:r>
      <w:proofErr w:type="spellStart"/>
      <w:r w:rsidRPr="00CB402B">
        <w:rPr>
          <w:rFonts w:cs="EB Garamond"/>
        </w:rPr>
        <w:t>Inequity</w:t>
      </w:r>
      <w:proofErr w:type="spellEnd"/>
      <w:r w:rsidRPr="00CB402B">
        <w:rPr>
          <w:rFonts w:cs="EB Garamond"/>
        </w:rPr>
        <w:t xml:space="preserve"> — Covid-19 Vaccines as a Global Public </w:t>
      </w:r>
      <w:proofErr w:type="spellStart"/>
      <w:r w:rsidRPr="00CB402B">
        <w:rPr>
          <w:rFonts w:cs="EB Garamond"/>
        </w:rPr>
        <w:t>Good</w:t>
      </w:r>
      <w:proofErr w:type="spellEnd"/>
      <w:r w:rsidRPr="00CB402B">
        <w:rPr>
          <w:rFonts w:cs="EB Garamond"/>
        </w:rPr>
        <w:t xml:space="preserve">”, New England Journal of </w:t>
      </w:r>
      <w:proofErr w:type="spellStart"/>
      <w:r w:rsidRPr="00CB402B">
        <w:rPr>
          <w:rFonts w:cs="EB Garamond"/>
        </w:rPr>
        <w:t>Medicine</w:t>
      </w:r>
      <w:proofErr w:type="spellEnd"/>
      <w:r w:rsidRPr="00CB402B">
        <w:rPr>
          <w:rFonts w:cs="EB Garamond"/>
        </w:rPr>
        <w:t xml:space="preserve"> 386, no. 12 (2022), 1176-79. </w:t>
      </w:r>
    </w:p>
  </w:footnote>
  <w:footnote w:id="201">
    <w:p w14:paraId="10FAC605" w14:textId="7796F23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M.C. </w:t>
      </w:r>
      <w:proofErr w:type="spellStart"/>
      <w:r w:rsidRPr="00CB402B">
        <w:rPr>
          <w:rFonts w:cs="EB Garamond"/>
        </w:rPr>
        <w:t>Burkens</w:t>
      </w:r>
      <w:proofErr w:type="spellEnd"/>
      <w:r w:rsidRPr="00CB402B">
        <w:rPr>
          <w:rFonts w:cs="EB Garamond"/>
        </w:rPr>
        <w:t xml:space="preserve">, H.R.B.M. </w:t>
      </w:r>
      <w:proofErr w:type="spellStart"/>
      <w:r w:rsidRPr="00CB402B">
        <w:rPr>
          <w:rFonts w:cs="EB Garamond"/>
        </w:rPr>
        <w:t>Kummeling</w:t>
      </w:r>
      <w:proofErr w:type="spellEnd"/>
      <w:r w:rsidRPr="00CB402B">
        <w:rPr>
          <w:rFonts w:cs="EB Garamond"/>
        </w:rPr>
        <w:t xml:space="preserve">, J. </w:t>
      </w:r>
      <w:proofErr w:type="spellStart"/>
      <w:r w:rsidRPr="00CB402B">
        <w:rPr>
          <w:rFonts w:cs="EB Garamond"/>
        </w:rPr>
        <w:t>Uzman</w:t>
      </w:r>
      <w:proofErr w:type="spellEnd"/>
      <w:r w:rsidRPr="00CB402B">
        <w:rPr>
          <w:rFonts w:cs="EB Garamond"/>
        </w:rPr>
        <w:t xml:space="preserve">, B.P. Vermeulen, R.J.G.M. </w:t>
      </w:r>
      <w:proofErr w:type="spellStart"/>
      <w:r w:rsidRPr="00CB402B">
        <w:rPr>
          <w:rFonts w:cs="EB Garamond"/>
        </w:rPr>
        <w:t>Widdershoven</w:t>
      </w:r>
      <w:proofErr w:type="spellEnd"/>
      <w:r w:rsidRPr="00CB402B">
        <w:rPr>
          <w:rFonts w:cs="EB Garamond"/>
        </w:rPr>
        <w:t>, Beginselen van de Democratische Rechtsstaat, (Deventer: Kluwer, 2022), p. 217.</w:t>
      </w:r>
    </w:p>
  </w:footnote>
  <w:footnote w:id="202">
    <w:p w14:paraId="7F8B5CDE" w14:textId="0CDA304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r w:rsidRPr="00CB402B">
        <w:rPr>
          <w:rFonts w:cs="EB Garamond"/>
        </w:rPr>
        <w:t>Burkens</w:t>
      </w:r>
      <w:proofErr w:type="spellEnd"/>
      <w:r w:rsidRPr="00CB402B">
        <w:rPr>
          <w:rFonts w:cs="EB Garamond"/>
        </w:rPr>
        <w:t>, Beginselen van de Democratische, p. 330</w:t>
      </w:r>
    </w:p>
  </w:footnote>
  <w:footnote w:id="203">
    <w:p w14:paraId="2076B38D" w14:textId="31302F4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Hermann van Gunsteren, Vertrouwen in Democratie, (Amsterdam: Van Gennep, 2006).</w:t>
      </w:r>
    </w:p>
  </w:footnote>
  <w:footnote w:id="204">
    <w:p w14:paraId="04D2E84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bijvoorbeeld de alliantie tussen de Technische Universiteit Eindhoven, Wageningen University &amp; Research, Universiteit Utrecht en het Universitair Medisch Centrum Utrecht (EWUU), </w:t>
      </w:r>
      <w:hyperlink r:id="rId25" w:history="1">
        <w:r w:rsidRPr="00CB402B">
          <w:rPr>
            <w:rFonts w:cs="EB Garamond"/>
          </w:rPr>
          <w:t>https://ewuu.nl</w:t>
        </w:r>
      </w:hyperlink>
      <w:r w:rsidRPr="00CB402B">
        <w:rPr>
          <w:rFonts w:cs="EB Garamond"/>
        </w:rPr>
        <w:t xml:space="preserve">; en die tussen Universiteit Leiden, Technische Universiteit Delft en Erasmus Universiteit Rotterdam (LDE), </w:t>
      </w:r>
      <w:hyperlink r:id="rId26" w:history="1">
        <w:r w:rsidRPr="00CB402B">
          <w:rPr>
            <w:rFonts w:cs="EB Garamond"/>
          </w:rPr>
          <w:t>https://www.leiden-delft-erasmus.nl</w:t>
        </w:r>
      </w:hyperlink>
      <w:r w:rsidRPr="00CB402B">
        <w:rPr>
          <w:rFonts w:cs="EB Garamond"/>
        </w:rPr>
        <w:t>. Een dergelijke ontwikkeling werd al sterk gepropageerd in het Advies van de commissie Toekomstbestendig Hoger Onderwijs Stelsel Veerman), Den Haag, April 2010</w:t>
      </w:r>
    </w:p>
  </w:footnote>
  <w:footnote w:id="205">
    <w:p w14:paraId="2A261DF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Zeker in het kader van het European </w:t>
      </w:r>
      <w:proofErr w:type="spellStart"/>
      <w:r w:rsidRPr="00CB402B">
        <w:rPr>
          <w:rFonts w:cs="EB Garamond"/>
        </w:rPr>
        <w:t>Universities</w:t>
      </w:r>
      <w:proofErr w:type="spellEnd"/>
      <w:r w:rsidRPr="00CB402B">
        <w:rPr>
          <w:rFonts w:cs="EB Garamond"/>
        </w:rPr>
        <w:t xml:space="preserve"> </w:t>
      </w:r>
      <w:proofErr w:type="spellStart"/>
      <w:r w:rsidRPr="00CB402B">
        <w:rPr>
          <w:rFonts w:cs="EB Garamond"/>
        </w:rPr>
        <w:t>Initiative</w:t>
      </w:r>
      <w:proofErr w:type="spellEnd"/>
      <w:r w:rsidRPr="00CB402B">
        <w:rPr>
          <w:rFonts w:cs="EB Garamond"/>
        </w:rPr>
        <w:t xml:space="preserve"> (ook wel bekend als de </w:t>
      </w:r>
      <w:proofErr w:type="spellStart"/>
      <w:r w:rsidRPr="00CB402B">
        <w:rPr>
          <w:rFonts w:cs="EB Garamond"/>
        </w:rPr>
        <w:t>Macron</w:t>
      </w:r>
      <w:proofErr w:type="spellEnd"/>
      <w:r w:rsidRPr="00CB402B">
        <w:rPr>
          <w:rFonts w:cs="EB Garamond"/>
        </w:rPr>
        <w:t>-netwerken). Zie: https://education.ec.europa.eu/education-levels/higher-education/european-universities-initiative</w:t>
      </w:r>
    </w:p>
  </w:footnote>
  <w:footnote w:id="206">
    <w:p w14:paraId="1358B10D" w14:textId="1DA7577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Rens Bod, Remco </w:t>
      </w:r>
      <w:proofErr w:type="spellStart"/>
      <w:r w:rsidRPr="00CB402B">
        <w:rPr>
          <w:rFonts w:cs="EB Garamond"/>
        </w:rPr>
        <w:t>Breuker</w:t>
      </w:r>
      <w:proofErr w:type="spellEnd"/>
      <w:r w:rsidRPr="00CB402B">
        <w:rPr>
          <w:rFonts w:cs="EB Garamond"/>
        </w:rPr>
        <w:t xml:space="preserve">, en Ingrid </w:t>
      </w:r>
      <w:proofErr w:type="spellStart"/>
      <w:r w:rsidRPr="00CB402B">
        <w:rPr>
          <w:rFonts w:cs="EB Garamond"/>
        </w:rPr>
        <w:t>Robeijns</w:t>
      </w:r>
      <w:proofErr w:type="spellEnd"/>
      <w:r w:rsidRPr="00CB402B">
        <w:rPr>
          <w:rFonts w:cs="EB Garamond"/>
        </w:rPr>
        <w:t>, 40 Stellingen over de Wetenschap (Amsterdam: Boom, 2020), 42.</w:t>
      </w:r>
    </w:p>
  </w:footnote>
  <w:footnote w:id="207">
    <w:p w14:paraId="4C8D0029" w14:textId="5D00D7AE"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Roeland J. in ’t Veld, “Voorbij de Arrogantie van Onbestuurbaarheid. Een Terugblik op Veertig Jaar Ontwikkeling van Universitair Bestuur in Nederland”, in Academie in Verandering, red. Adriaan Dorresteijn en Joop Kessels, (Utrecht: Universiteit Utrecht, 2004), 33</w:t>
      </w:r>
    </w:p>
  </w:footnote>
  <w:footnote w:id="208">
    <w:p w14:paraId="584C06D3" w14:textId="147D165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J.A. van Ginkel, “Verschillen die Tellen”, in Academie in Verandering, red. Adriaan Dorresteijn en Joop Kessels, (Utrecht: Universiteit Utrecht, 2004), 20.</w:t>
      </w:r>
    </w:p>
  </w:footnote>
  <w:footnote w:id="209">
    <w:p w14:paraId="77AEB600" w14:textId="1854923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In ’t Veld, “Voorbij de Arrogantie", 36.</w:t>
      </w:r>
    </w:p>
  </w:footnote>
  <w:footnote w:id="210">
    <w:p w14:paraId="048906AE" w14:textId="309F2C8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Carla T.M. Kuijpers-</w:t>
      </w:r>
      <w:proofErr w:type="spellStart"/>
      <w:r w:rsidRPr="00CB402B">
        <w:rPr>
          <w:rFonts w:cs="EB Garamond"/>
        </w:rPr>
        <w:t>Groensmit</w:t>
      </w:r>
      <w:proofErr w:type="spellEnd"/>
      <w:r w:rsidRPr="00CB402B">
        <w:rPr>
          <w:rFonts w:cs="EB Garamond"/>
        </w:rPr>
        <w:t>, “De Zigzagweg naar Medezeggenschap”, in Academie in Verandering, red. Adriaan Dorresteijn en Joop Kessels, (Utrecht: Universiteit Utrecht, 2004), 56.</w:t>
      </w:r>
    </w:p>
  </w:footnote>
  <w:footnote w:id="211">
    <w:p w14:paraId="17D1EB40" w14:textId="082A941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J.M.M. </w:t>
      </w:r>
      <w:proofErr w:type="spellStart"/>
      <w:r w:rsidRPr="00CB402B">
        <w:rPr>
          <w:rFonts w:cs="EB Garamond"/>
        </w:rPr>
        <w:t>Ritzen</w:t>
      </w:r>
      <w:proofErr w:type="spellEnd"/>
      <w:r w:rsidRPr="00CB402B">
        <w:rPr>
          <w:rFonts w:cs="EB Garamond"/>
        </w:rPr>
        <w:t xml:space="preserve"> en W. </w:t>
      </w:r>
      <w:proofErr w:type="spellStart"/>
      <w:r w:rsidRPr="00CB402B">
        <w:rPr>
          <w:rFonts w:cs="EB Garamond"/>
        </w:rPr>
        <w:t>Mattens</w:t>
      </w:r>
      <w:proofErr w:type="spellEnd"/>
      <w:r w:rsidRPr="00CB402B">
        <w:rPr>
          <w:rFonts w:cs="EB Garamond"/>
        </w:rPr>
        <w:t>, “Van Rups Tot Vlinder”, in Academie in Verandering, red. Adriaan Dorresteijn en Joop Kessels, (Utrecht: Universiteit Utrecht, 2004), 92.</w:t>
      </w:r>
    </w:p>
  </w:footnote>
  <w:footnote w:id="212">
    <w:p w14:paraId="6B3AA5E7" w14:textId="72A7E24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 Jamin, Kennis als Opdracht: De Universiteit Utrecht 1636-2001, (Utrecht: Uitgeverij Matrijs, 2001), 188.; Jan Frederik. Glastra van Loon, “Groeien Organisatieproblemen van de Universiteit”, Universiteit en Hogeschool 11, nr.5, 289-301.</w:t>
      </w:r>
    </w:p>
  </w:footnote>
  <w:footnote w:id="213">
    <w:p w14:paraId="43FB7CD6" w14:textId="66833A8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Hans </w:t>
      </w:r>
      <w:proofErr w:type="spellStart"/>
      <w:r w:rsidRPr="00CB402B">
        <w:rPr>
          <w:rFonts w:cs="EB Garamond"/>
        </w:rPr>
        <w:t>Righart</w:t>
      </w:r>
      <w:proofErr w:type="spellEnd"/>
      <w:r w:rsidRPr="00CB402B">
        <w:rPr>
          <w:rFonts w:cs="EB Garamond"/>
        </w:rPr>
        <w:t>, De Eindeloze Jaren Zestig: Geschiedenis van een Generatieconflict, (Amsterdam/Antwerpen: Arbeiderspers 1995),257-61.</w:t>
      </w:r>
    </w:p>
  </w:footnote>
  <w:footnote w:id="214">
    <w:p w14:paraId="21F10991" w14:textId="0B4DC63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voor een uitvoeriger overzicht Kuijpers-</w:t>
      </w:r>
      <w:proofErr w:type="spellStart"/>
      <w:r w:rsidRPr="00CB402B">
        <w:rPr>
          <w:rFonts w:cs="EB Garamond"/>
        </w:rPr>
        <w:t>Groensmit</w:t>
      </w:r>
      <w:proofErr w:type="spellEnd"/>
      <w:r w:rsidRPr="00CB402B">
        <w:rPr>
          <w:rFonts w:cs="EB Garamond"/>
        </w:rPr>
        <w:t xml:space="preserve"> “De Zigzagweg naar Medezeggenschap”, 55</w:t>
      </w:r>
    </w:p>
  </w:footnote>
  <w:footnote w:id="215">
    <w:p w14:paraId="3708C1C3" w14:textId="41BA2D0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Kuijpers-</w:t>
      </w:r>
      <w:proofErr w:type="spellStart"/>
      <w:r w:rsidRPr="00CB402B">
        <w:rPr>
          <w:rFonts w:cs="EB Garamond"/>
        </w:rPr>
        <w:t>Groensmit</w:t>
      </w:r>
      <w:proofErr w:type="spellEnd"/>
      <w:r w:rsidRPr="00CB402B">
        <w:rPr>
          <w:rFonts w:cs="EB Garamond"/>
        </w:rPr>
        <w:t xml:space="preserve"> “De Zigzagweg naar Medezeggenschap” 44.</w:t>
      </w:r>
    </w:p>
  </w:footnote>
  <w:footnote w:id="216">
    <w:p w14:paraId="65FE379F" w14:textId="634929F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Yvonne van Rooy, “Besturen Tussen Overheid en Markt”, in Academie in Verandering, red. Adriaan Dorresteijn en Joop Kessels, (Utrecht: Universiteit Utrecht, 2004), 104; Leen Dorsman, “Professionalisering als Probleem, De Val van een College van Bestuur”, in L.J. Dorsman en P.J. Knegtmans (red.), Het Universitaire Bedrijf: Over Professionalisering van Onderzoek, Bestuur en Beheer (Hilversum: Verloren, 2010), 55. </w:t>
      </w:r>
    </w:p>
  </w:footnote>
  <w:footnote w:id="217">
    <w:p w14:paraId="64A8AA2C" w14:textId="61FAA28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Jamin, Kennis als Opdracht, 198.</w:t>
      </w:r>
    </w:p>
  </w:footnote>
  <w:footnote w:id="218">
    <w:p w14:paraId="35954AE7"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Kamerstukken II 1995/96, 24 646, nr. 3, p. 23. Uitvoerig: </w:t>
      </w:r>
      <w:proofErr w:type="spellStart"/>
      <w:r w:rsidRPr="00CB402B">
        <w:rPr>
          <w:rFonts w:cs="EB Garamond"/>
        </w:rPr>
        <w:t>Kummeling</w:t>
      </w:r>
      <w:proofErr w:type="spellEnd"/>
      <w:r w:rsidRPr="00CB402B">
        <w:rPr>
          <w:rFonts w:cs="EB Garamond"/>
        </w:rPr>
        <w:t xml:space="preserve"> e.a., Verkenningen van verantwoordelijkheid, Ministeriële verantwoordelijkheid voor het toezicht op de financiën van zelfstandige instellingen op het terrein van onderwijs en onderzoek, Deventer: W.E.J. Tjeenk </w:t>
      </w:r>
      <w:proofErr w:type="spellStart"/>
      <w:r w:rsidRPr="00CB402B">
        <w:rPr>
          <w:rFonts w:cs="EB Garamond"/>
        </w:rPr>
        <w:t>Willink</w:t>
      </w:r>
      <w:proofErr w:type="spellEnd"/>
      <w:r w:rsidRPr="00CB402B">
        <w:rPr>
          <w:rFonts w:cs="EB Garamond"/>
        </w:rPr>
        <w:t xml:space="preserve"> 1999, p.133 e.v., i.h.b. p. 136. Van meet af aan was hier trouwens in de praktijk een worsteling van het ministerie. De kunst van het loslaten blijkt ook in deze relatie lastig. Vgl. ook Van Rooy 2004, p. 111. </w:t>
      </w:r>
    </w:p>
  </w:footnote>
  <w:footnote w:id="219">
    <w:p w14:paraId="3B674F7E"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LSVb en LOF, De MUB meester, Utrecht 1997, i.h.b. p. 19.</w:t>
      </w:r>
    </w:p>
  </w:footnote>
  <w:footnote w:id="220">
    <w:p w14:paraId="05616AD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Artikel 9.18 WHW. Meer hierover P.J.J. Zoontjes (red.), Tekst &amp; Toelichting WHW 2021, Den Haag SDU Uitgever 2021, p. 60.</w:t>
      </w:r>
    </w:p>
  </w:footnote>
  <w:footnote w:id="221">
    <w:p w14:paraId="054D952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Artikel 9.3 WHW.</w:t>
      </w:r>
    </w:p>
  </w:footnote>
  <w:footnote w:id="222">
    <w:p w14:paraId="0C60A09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bookmarkStart w:id="93" w:name="_Hlk111034469"/>
      <w:r w:rsidRPr="00CB402B">
        <w:rPr>
          <w:rFonts w:cs="EB Garamond"/>
        </w:rPr>
        <w:t>Kamerbrief van de minister van OCW van 9 september 2021, ref.nr. 29387772</w:t>
      </w:r>
      <w:bookmarkEnd w:id="93"/>
      <w:r w:rsidRPr="00CB402B">
        <w:rPr>
          <w:rFonts w:cs="EB Garamond"/>
        </w:rPr>
        <w:t xml:space="preserve">. Zie ook de bij deze kamerbrief meegestuurde evaluatierapporten van Berenschot en </w:t>
      </w:r>
      <w:proofErr w:type="spellStart"/>
      <w:r w:rsidRPr="00CB402B">
        <w:rPr>
          <w:rFonts w:cs="EB Garamond"/>
        </w:rPr>
        <w:t>ReseachNed</w:t>
      </w:r>
      <w:proofErr w:type="spellEnd"/>
      <w:r w:rsidRPr="00CB402B">
        <w:rPr>
          <w:rFonts w:cs="EB Garamond"/>
        </w:rPr>
        <w:t>.</w:t>
      </w:r>
    </w:p>
  </w:footnote>
  <w:footnote w:id="223">
    <w:p w14:paraId="71FE6287" w14:textId="2AE80D1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L.J. Dorsman en P.J. Knegtmans (red.), Het Universitaire Bedrijf: Over Professionalisering van Onderzoek, Bestuur en </w:t>
      </w:r>
      <w:proofErr w:type="gramStart"/>
      <w:r w:rsidRPr="00CB402B">
        <w:rPr>
          <w:rFonts w:cs="EB Garamond"/>
        </w:rPr>
        <w:t>Beheer,  (</w:t>
      </w:r>
      <w:proofErr w:type="gramEnd"/>
      <w:r w:rsidRPr="00CB402B">
        <w:rPr>
          <w:rFonts w:cs="EB Garamond"/>
        </w:rPr>
        <w:t>Hilversum: Verloren, 2010), 7. De auteurs nuanceren overigens dat beeld zelf.</w:t>
      </w:r>
    </w:p>
  </w:footnote>
  <w:footnote w:id="224">
    <w:p w14:paraId="4716B76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in het bijzonder Hoofdstukken 1 en 2.</w:t>
      </w:r>
    </w:p>
  </w:footnote>
  <w:footnote w:id="225">
    <w:p w14:paraId="4D87971B" w14:textId="3123D81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gramStart"/>
      <w:r w:rsidRPr="00CB402B">
        <w:rPr>
          <w:rFonts w:cs="EB Garamond"/>
        </w:rPr>
        <w:t>van</w:t>
      </w:r>
      <w:proofErr w:type="gramEnd"/>
      <w:r w:rsidRPr="00CB402B">
        <w:rPr>
          <w:rFonts w:cs="EB Garamond"/>
        </w:rPr>
        <w:t xml:space="preserve"> der Zwaan, Haalt de universiteit 2040?,  59.</w:t>
      </w:r>
    </w:p>
  </w:footnote>
  <w:footnote w:id="226">
    <w:p w14:paraId="65BCBDB9" w14:textId="6D46D79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Arend Lijphart, “</w:t>
      </w:r>
      <w:proofErr w:type="spellStart"/>
      <w:r w:rsidRPr="00CB402B">
        <w:rPr>
          <w:rFonts w:cs="EB Garamond"/>
        </w:rPr>
        <w:t>Unequal</w:t>
      </w:r>
      <w:proofErr w:type="spellEnd"/>
      <w:r w:rsidRPr="00CB402B">
        <w:rPr>
          <w:rFonts w:cs="EB Garamond"/>
        </w:rPr>
        <w:t xml:space="preserve"> </w:t>
      </w:r>
      <w:proofErr w:type="spellStart"/>
      <w:r w:rsidRPr="00CB402B">
        <w:rPr>
          <w:rFonts w:cs="EB Garamond"/>
        </w:rPr>
        <w:t>Participation</w:t>
      </w:r>
      <w:proofErr w:type="spellEnd"/>
      <w:r w:rsidRPr="00CB402B">
        <w:rPr>
          <w:rFonts w:cs="EB Garamond"/>
        </w:rPr>
        <w:t xml:space="preserve">: </w:t>
      </w:r>
      <w:proofErr w:type="spellStart"/>
      <w:r w:rsidRPr="00CB402B">
        <w:rPr>
          <w:rFonts w:cs="EB Garamond"/>
        </w:rPr>
        <w:t>Democracy’s</w:t>
      </w:r>
      <w:proofErr w:type="spellEnd"/>
      <w:r w:rsidRPr="00CB402B">
        <w:rPr>
          <w:rFonts w:cs="EB Garamond"/>
        </w:rPr>
        <w:t xml:space="preserve"> </w:t>
      </w:r>
      <w:proofErr w:type="spellStart"/>
      <w:r w:rsidRPr="00CB402B">
        <w:rPr>
          <w:rFonts w:cs="EB Garamond"/>
        </w:rPr>
        <w:t>Unresolved</w:t>
      </w:r>
      <w:proofErr w:type="spellEnd"/>
      <w:r w:rsidRPr="00CB402B">
        <w:rPr>
          <w:rFonts w:cs="EB Garamond"/>
        </w:rPr>
        <w:t xml:space="preserve"> Dilemma”, in Thinking </w:t>
      </w:r>
      <w:proofErr w:type="spellStart"/>
      <w:r w:rsidRPr="00CB402B">
        <w:rPr>
          <w:rFonts w:cs="EB Garamond"/>
        </w:rPr>
        <w:t>about</w:t>
      </w:r>
      <w:proofErr w:type="spellEnd"/>
      <w:r w:rsidRPr="00CB402B">
        <w:rPr>
          <w:rFonts w:cs="EB Garamond"/>
        </w:rPr>
        <w:t xml:space="preserve"> </w:t>
      </w:r>
      <w:proofErr w:type="spellStart"/>
      <w:r w:rsidRPr="00CB402B">
        <w:rPr>
          <w:rFonts w:cs="EB Garamond"/>
        </w:rPr>
        <w:t>Democracy</w:t>
      </w:r>
      <w:proofErr w:type="spellEnd"/>
      <w:r w:rsidRPr="00CB402B">
        <w:rPr>
          <w:rFonts w:cs="EB Garamond"/>
        </w:rPr>
        <w:t xml:space="preserve">. Power </w:t>
      </w:r>
      <w:proofErr w:type="spellStart"/>
      <w:r w:rsidRPr="00CB402B">
        <w:rPr>
          <w:rFonts w:cs="EB Garamond"/>
        </w:rPr>
        <w:t>Sharing</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Majority</w:t>
      </w:r>
      <w:proofErr w:type="spellEnd"/>
      <w:r w:rsidRPr="00CB402B">
        <w:rPr>
          <w:rFonts w:cs="EB Garamond"/>
        </w:rPr>
        <w:t xml:space="preserve"> </w:t>
      </w:r>
      <w:proofErr w:type="spellStart"/>
      <w:r w:rsidRPr="00CB402B">
        <w:rPr>
          <w:rFonts w:cs="EB Garamond"/>
        </w:rPr>
        <w:t>Rule</w:t>
      </w:r>
      <w:proofErr w:type="spellEnd"/>
      <w:r w:rsidRPr="00CB402B">
        <w:rPr>
          <w:rFonts w:cs="EB Garamond"/>
        </w:rPr>
        <w:t xml:space="preserve"> in </w:t>
      </w:r>
      <w:proofErr w:type="spellStart"/>
      <w:r w:rsidRPr="00CB402B">
        <w:rPr>
          <w:rFonts w:cs="EB Garamond"/>
        </w:rPr>
        <w:t>Theory</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Practice</w:t>
      </w:r>
      <w:proofErr w:type="spellEnd"/>
      <w:r w:rsidRPr="00CB402B">
        <w:rPr>
          <w:rFonts w:cs="EB Garamond"/>
        </w:rPr>
        <w:t xml:space="preserve">, ed. Arend Lijphart, (London: </w:t>
      </w:r>
      <w:proofErr w:type="spellStart"/>
      <w:r w:rsidRPr="00CB402B">
        <w:rPr>
          <w:rFonts w:cs="EB Garamond"/>
        </w:rPr>
        <w:t>Routledge</w:t>
      </w:r>
      <w:proofErr w:type="spellEnd"/>
      <w:r w:rsidRPr="00CB402B">
        <w:rPr>
          <w:rFonts w:cs="EB Garamond"/>
        </w:rPr>
        <w:t>, 2008), 201-31.</w:t>
      </w:r>
    </w:p>
  </w:footnote>
  <w:footnote w:id="227">
    <w:p w14:paraId="14C75706" w14:textId="693C623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bookmarkStart w:id="98" w:name="_Hlk106549234"/>
      <w:r w:rsidRPr="00CB402B">
        <w:rPr>
          <w:rFonts w:cs="EB Garamond"/>
        </w:rPr>
        <w:t xml:space="preserve">Harry de Boer, Leo </w:t>
      </w:r>
      <w:proofErr w:type="spellStart"/>
      <w:r w:rsidRPr="00CB402B">
        <w:rPr>
          <w:rFonts w:cs="EB Garamond"/>
        </w:rPr>
        <w:t>Goedegebuure</w:t>
      </w:r>
      <w:proofErr w:type="spellEnd"/>
      <w:r w:rsidRPr="00CB402B">
        <w:rPr>
          <w:rFonts w:cs="EB Garamond"/>
        </w:rPr>
        <w:t>, Jeroen Huisman, Gezonde Spanning: Beleidsevaluatie van de MUB: Eindrapport, (</w:t>
      </w:r>
      <w:proofErr w:type="spellStart"/>
      <w:r w:rsidRPr="00CB402B">
        <w:rPr>
          <w:rFonts w:cs="EB Garamond"/>
        </w:rPr>
        <w:t>n.p</w:t>
      </w:r>
      <w:proofErr w:type="spellEnd"/>
      <w:r w:rsidRPr="00CB402B">
        <w:rPr>
          <w:rFonts w:cs="EB Garamond"/>
        </w:rPr>
        <w:t xml:space="preserve">.: Center </w:t>
      </w:r>
      <w:proofErr w:type="spellStart"/>
      <w:r w:rsidRPr="00CB402B">
        <w:rPr>
          <w:rFonts w:cs="EB Garamond"/>
        </w:rPr>
        <w:t>for</w:t>
      </w:r>
      <w:proofErr w:type="spellEnd"/>
      <w:r w:rsidRPr="00CB402B">
        <w:rPr>
          <w:rFonts w:cs="EB Garamond"/>
        </w:rPr>
        <w:t xml:space="preserve">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Policy Studies Universiteit Twente, 2008), 43.</w:t>
      </w:r>
      <w:bookmarkEnd w:id="98"/>
    </w:p>
  </w:footnote>
  <w:footnote w:id="228">
    <w:p w14:paraId="3E623B7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Erasmusmagazine.nl/2019/06/26/opkomst-bij-verkiezingen-universiteitsraden-steeds-lager/ (geraadpleegd op 28 mei 2022)</w:t>
      </w:r>
    </w:p>
  </w:footnote>
  <w:footnote w:id="229">
    <w:p w14:paraId="599076EF"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Dub.uu.nl/nl/nieuws/vuur-7-zetels-pvdus-5-dramatisch-lage-opkomst/ (geplaatst en geraadpleegd op 20/05/2022)</w:t>
      </w:r>
    </w:p>
  </w:footnote>
  <w:footnote w:id="230">
    <w:p w14:paraId="162F90D5" w14:textId="4C90145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Kuijpers-</w:t>
      </w:r>
      <w:proofErr w:type="spellStart"/>
      <w:r w:rsidRPr="00CB402B">
        <w:rPr>
          <w:rFonts w:cs="EB Garamond"/>
        </w:rPr>
        <w:t>Groensmit</w:t>
      </w:r>
      <w:proofErr w:type="spellEnd"/>
      <w:r w:rsidRPr="00CB402B">
        <w:rPr>
          <w:rFonts w:cs="EB Garamond"/>
        </w:rPr>
        <w:t>, “De Zigzagweg naar Medezeggenschap</w:t>
      </w:r>
      <w:proofErr w:type="gramStart"/>
      <w:r w:rsidRPr="00CB402B">
        <w:rPr>
          <w:rFonts w:cs="EB Garamond"/>
        </w:rPr>
        <w:t>”,  47</w:t>
      </w:r>
      <w:proofErr w:type="gramEnd"/>
      <w:r w:rsidRPr="00CB402B">
        <w:rPr>
          <w:rFonts w:cs="EB Garamond"/>
        </w:rPr>
        <w:t>.</w:t>
      </w:r>
    </w:p>
  </w:footnote>
  <w:footnote w:id="231">
    <w:p w14:paraId="39D4055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de beleidsbrief hoger onderwijs en wetenschap van 17 juni 2022, nr. 33080266</w:t>
      </w:r>
    </w:p>
  </w:footnote>
  <w:footnote w:id="232">
    <w:p w14:paraId="15DD7270" w14:textId="4098978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Het gaat hier om ettelijke miljarden. Zie bijv. Commissie Nationaal Groeifonds, Rapport Tweede Beoordelingsronde, (Den Haag: Ministerie EZK, 2022).</w:t>
      </w:r>
    </w:p>
  </w:footnote>
  <w:footnote w:id="233">
    <w:p w14:paraId="6B7BDD05"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bijvoorbeeld de alliantie tussen de Technische Universiteit Eindhoven, Wageningen University &amp; Research, Universiteit Utrecht en het Universitair Medisch Centrum Utrecht (EWUU), </w:t>
      </w:r>
      <w:hyperlink r:id="rId27" w:history="1">
        <w:r w:rsidRPr="00CB402B">
          <w:rPr>
            <w:rFonts w:cs="EB Garamond"/>
          </w:rPr>
          <w:t>https://ewuu.nl</w:t>
        </w:r>
      </w:hyperlink>
      <w:r w:rsidRPr="00CB402B">
        <w:rPr>
          <w:rFonts w:cs="EB Garamond"/>
        </w:rPr>
        <w:t xml:space="preserve">; en die tussen Universiteit Leiden, Technische Universiteit Delft en Erasmus Universiteit Rotterdam (LDE), </w:t>
      </w:r>
      <w:hyperlink r:id="rId28" w:history="1">
        <w:r w:rsidRPr="00CB402B">
          <w:rPr>
            <w:rFonts w:cs="EB Garamond"/>
          </w:rPr>
          <w:t>https://www.leiden-delft-erasmus.nl</w:t>
        </w:r>
      </w:hyperlink>
      <w:r w:rsidRPr="00CB402B">
        <w:rPr>
          <w:rFonts w:cs="EB Garamond"/>
        </w:rPr>
        <w:t>. Een dergelijke ontwikkeling werd al sterk gepropageerd in het Advies van de commissie Toekomstbestendig Hoger Onderwijs Stelsel Veerman), Den Haag, April 2010</w:t>
      </w:r>
    </w:p>
  </w:footnote>
  <w:footnote w:id="234">
    <w:p w14:paraId="09DAFAB6"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Zeker in het kader van het European </w:t>
      </w:r>
      <w:proofErr w:type="spellStart"/>
      <w:r w:rsidRPr="00CB402B">
        <w:rPr>
          <w:rFonts w:cs="EB Garamond"/>
        </w:rPr>
        <w:t>Universities</w:t>
      </w:r>
      <w:proofErr w:type="spellEnd"/>
      <w:r w:rsidRPr="00CB402B">
        <w:rPr>
          <w:rFonts w:cs="EB Garamond"/>
        </w:rPr>
        <w:t xml:space="preserve"> </w:t>
      </w:r>
      <w:proofErr w:type="spellStart"/>
      <w:r w:rsidRPr="00CB402B">
        <w:rPr>
          <w:rFonts w:cs="EB Garamond"/>
        </w:rPr>
        <w:t>Initiative</w:t>
      </w:r>
      <w:proofErr w:type="spellEnd"/>
      <w:r w:rsidRPr="00CB402B">
        <w:rPr>
          <w:rFonts w:cs="EB Garamond"/>
        </w:rPr>
        <w:t>. Zie: https://education.ec.europa.eu/education-levels/higher-education/european-universities-initiative</w:t>
      </w:r>
    </w:p>
  </w:footnote>
  <w:footnote w:id="235">
    <w:p w14:paraId="30D0CF31" w14:textId="6FD9C88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Voor een onderzoek naar hoe dat werkt zie J.D. ten </w:t>
      </w:r>
      <w:proofErr w:type="spellStart"/>
      <w:r w:rsidRPr="00CB402B">
        <w:rPr>
          <w:rFonts w:cs="EB Garamond"/>
        </w:rPr>
        <w:t>Thije</w:t>
      </w:r>
      <w:proofErr w:type="spellEnd"/>
      <w:r w:rsidRPr="00CB402B">
        <w:rPr>
          <w:rFonts w:cs="EB Garamond"/>
        </w:rPr>
        <w:t xml:space="preserve"> (projecteider) en diverse andere auteurs, Frederike </w:t>
      </w:r>
      <w:proofErr w:type="spellStart"/>
      <w:r w:rsidRPr="00CB402B">
        <w:rPr>
          <w:rFonts w:cs="EB Garamond"/>
        </w:rPr>
        <w:t>Groothoff</w:t>
      </w:r>
      <w:proofErr w:type="spellEnd"/>
      <w:r w:rsidRPr="00CB402B">
        <w:rPr>
          <w:rFonts w:cs="EB Garamond"/>
        </w:rPr>
        <w:t xml:space="preserve">, Trenton, Hagar, Kimberley Mulder, Kimberly </w:t>
      </w:r>
      <w:proofErr w:type="spellStart"/>
      <w:r w:rsidRPr="00CB402B">
        <w:rPr>
          <w:rFonts w:cs="EB Garamond"/>
        </w:rPr>
        <w:t>Naber</w:t>
      </w:r>
      <w:proofErr w:type="spellEnd"/>
      <w:r w:rsidRPr="00CB402B">
        <w:rPr>
          <w:rFonts w:cs="EB Garamond"/>
        </w:rPr>
        <w:t xml:space="preserve">, Saskia Spee, Stefan </w:t>
      </w:r>
      <w:proofErr w:type="spellStart"/>
      <w:r w:rsidRPr="00CB402B">
        <w:rPr>
          <w:rFonts w:cs="EB Garamond"/>
        </w:rPr>
        <w:t>Sudhoff</w:t>
      </w:r>
      <w:proofErr w:type="spellEnd"/>
      <w:r w:rsidRPr="00CB402B">
        <w:rPr>
          <w:rFonts w:cs="EB Garamond"/>
        </w:rPr>
        <w:t xml:space="preserve"> en Jan D, ten </w:t>
      </w:r>
      <w:proofErr w:type="spellStart"/>
      <w:r w:rsidRPr="00CB402B">
        <w:rPr>
          <w:rFonts w:cs="EB Garamond"/>
        </w:rPr>
        <w:t>Thije</w:t>
      </w:r>
      <w:proofErr w:type="spellEnd"/>
      <w:r w:rsidRPr="00CB402B">
        <w:rPr>
          <w:rFonts w:cs="EB Garamond"/>
        </w:rPr>
        <w:t xml:space="preserve">, How </w:t>
      </w:r>
      <w:proofErr w:type="spellStart"/>
      <w:r w:rsidRPr="00CB402B">
        <w:rPr>
          <w:rFonts w:cs="EB Garamond"/>
        </w:rPr>
        <w:t>to</w:t>
      </w:r>
      <w:proofErr w:type="spellEnd"/>
      <w:r w:rsidRPr="00CB402B">
        <w:rPr>
          <w:rFonts w:cs="EB Garamond"/>
        </w:rPr>
        <w:t xml:space="preserve"> </w:t>
      </w:r>
      <w:proofErr w:type="spellStart"/>
      <w:r w:rsidRPr="00CB402B">
        <w:rPr>
          <w:rFonts w:cs="EB Garamond"/>
        </w:rPr>
        <w:t>be</w:t>
      </w:r>
      <w:proofErr w:type="spellEnd"/>
      <w:r w:rsidRPr="00CB402B">
        <w:rPr>
          <w:rFonts w:cs="EB Garamond"/>
        </w:rPr>
        <w:t xml:space="preserve"> </w:t>
      </w:r>
      <w:proofErr w:type="spellStart"/>
      <w:r w:rsidRPr="00CB402B">
        <w:rPr>
          <w:rFonts w:cs="EB Garamond"/>
        </w:rPr>
        <w:t>Inclusive</w:t>
      </w:r>
      <w:proofErr w:type="spellEnd"/>
      <w:r w:rsidRPr="00CB402B">
        <w:rPr>
          <w:rFonts w:cs="EB Garamond"/>
        </w:rPr>
        <w:t xml:space="preserve"> without </w:t>
      </w:r>
      <w:proofErr w:type="spellStart"/>
      <w:r w:rsidRPr="00CB402B">
        <w:rPr>
          <w:rFonts w:cs="EB Garamond"/>
        </w:rPr>
        <w:t>Excluding</w:t>
      </w:r>
      <w:proofErr w:type="spellEnd"/>
      <w:r w:rsidRPr="00CB402B">
        <w:rPr>
          <w:rFonts w:cs="EB Garamond"/>
        </w:rPr>
        <w:t xml:space="preserve"> </w:t>
      </w:r>
      <w:proofErr w:type="spellStart"/>
      <w:r w:rsidRPr="00CB402B">
        <w:rPr>
          <w:rFonts w:cs="EB Garamond"/>
        </w:rPr>
        <w:t>Others</w:t>
      </w:r>
      <w:proofErr w:type="spellEnd"/>
      <w:r w:rsidRPr="00CB402B">
        <w:rPr>
          <w:rFonts w:cs="EB Garamond"/>
        </w:rPr>
        <w:t xml:space="preserve">? Medezeggenschap &amp; Meertaligheid op de Universiteit Utrecht (Luistertaal/Lingua </w:t>
      </w:r>
      <w:proofErr w:type="spellStart"/>
      <w:r w:rsidRPr="00CB402B">
        <w:rPr>
          <w:rFonts w:cs="EB Garamond"/>
        </w:rPr>
        <w:t>Receptiva</w:t>
      </w:r>
      <w:proofErr w:type="spellEnd"/>
      <w:r w:rsidRPr="00CB402B">
        <w:rPr>
          <w:rFonts w:cs="EB Garamond"/>
        </w:rPr>
        <w:t xml:space="preserve">), (Utrecht: </w:t>
      </w:r>
      <w:proofErr w:type="spellStart"/>
      <w:r w:rsidRPr="00CB402B">
        <w:rPr>
          <w:rFonts w:cs="EB Garamond"/>
        </w:rPr>
        <w:t>n.p</w:t>
      </w:r>
      <w:proofErr w:type="spellEnd"/>
      <w:r w:rsidRPr="00CB402B">
        <w:rPr>
          <w:rFonts w:cs="EB Garamond"/>
        </w:rPr>
        <w:t xml:space="preserve">., juni 7, 2022). </w:t>
      </w:r>
      <w:proofErr w:type="gramStart"/>
      <w:r w:rsidRPr="00CB402B">
        <w:rPr>
          <w:rFonts w:cs="EB Garamond"/>
        </w:rPr>
        <w:t>https://www.uu.nl/sites/default/files/Eindrapport%20M%26M%20project.pdf</w:t>
      </w:r>
      <w:proofErr w:type="gramEnd"/>
    </w:p>
  </w:footnote>
  <w:footnote w:id="236">
    <w:p w14:paraId="55A951AF" w14:textId="02CB0BA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 Zie uitgebreider H.R.B.M. </w:t>
      </w:r>
      <w:proofErr w:type="spellStart"/>
      <w:r w:rsidRPr="00CB402B">
        <w:rPr>
          <w:rFonts w:cs="EB Garamond"/>
        </w:rPr>
        <w:t>Kummeling</w:t>
      </w:r>
      <w:proofErr w:type="spellEnd"/>
      <w:r w:rsidRPr="00CB402B">
        <w:rPr>
          <w:rFonts w:cs="EB Garamond"/>
        </w:rPr>
        <w:t xml:space="preserve">, Onafhankelijk onderzoek en openbaar bestuur, in: Bart-Jan van Ettekoven, Jaap Polak, Gerard Roes, Luc Verhey, Ben Vermeulen, Leontine </w:t>
      </w:r>
      <w:proofErr w:type="spellStart"/>
      <w:r w:rsidRPr="00CB402B">
        <w:rPr>
          <w:rFonts w:cs="EB Garamond"/>
        </w:rPr>
        <w:t>Weesking-Loeber</w:t>
      </w:r>
      <w:proofErr w:type="spellEnd"/>
      <w:r w:rsidRPr="00CB402B">
        <w:rPr>
          <w:rFonts w:cs="EB Garamond"/>
        </w:rPr>
        <w:t xml:space="preserve"> en Arnold Weggeman (red.) Rechtsorde en bestuur: Liber </w:t>
      </w:r>
      <w:proofErr w:type="spellStart"/>
      <w:r w:rsidRPr="00CB402B">
        <w:rPr>
          <w:rFonts w:cs="EB Garamond"/>
        </w:rPr>
        <w:t>Amicorum</w:t>
      </w:r>
      <w:proofErr w:type="spellEnd"/>
      <w:r w:rsidRPr="00CB402B">
        <w:rPr>
          <w:rFonts w:cs="EB Garamond"/>
        </w:rPr>
        <w:t xml:space="preserve"> Piet Hein Donner, (Den Haag: Boom Juridisch, 2018), 211 </w:t>
      </w:r>
    </w:p>
  </w:footnote>
  <w:footnote w:id="237">
    <w:p w14:paraId="5BAF79F8" w14:textId="4296509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bijv. </w:t>
      </w:r>
      <w:proofErr w:type="spellStart"/>
      <w:r w:rsidRPr="00CB402B">
        <w:rPr>
          <w:rFonts w:cs="EB Garamond"/>
        </w:rPr>
        <w:t>Lyana</w:t>
      </w:r>
      <w:proofErr w:type="spellEnd"/>
      <w:r w:rsidRPr="00CB402B">
        <w:rPr>
          <w:rFonts w:cs="EB Garamond"/>
        </w:rPr>
        <w:t xml:space="preserve"> </w:t>
      </w:r>
      <w:proofErr w:type="spellStart"/>
      <w:r w:rsidRPr="00CB402B">
        <w:rPr>
          <w:rFonts w:cs="EB Garamond"/>
        </w:rPr>
        <w:t>Francot</w:t>
      </w:r>
      <w:proofErr w:type="spellEnd"/>
      <w:r w:rsidRPr="00CB402B">
        <w:rPr>
          <w:rFonts w:cs="EB Garamond"/>
        </w:rPr>
        <w:t xml:space="preserve"> en Bald de Vries, “Adieu </w:t>
      </w:r>
      <w:proofErr w:type="spellStart"/>
      <w:r w:rsidRPr="00CB402B">
        <w:rPr>
          <w:rFonts w:cs="EB Garamond"/>
        </w:rPr>
        <w:t>von</w:t>
      </w:r>
      <w:proofErr w:type="spellEnd"/>
      <w:r w:rsidRPr="00CB402B">
        <w:rPr>
          <w:rFonts w:cs="EB Garamond"/>
        </w:rPr>
        <w:t xml:space="preserve"> </w:t>
      </w:r>
      <w:proofErr w:type="spellStart"/>
      <w:r w:rsidRPr="00CB402B">
        <w:rPr>
          <w:rFonts w:cs="EB Garamond"/>
        </w:rPr>
        <w:t>Humboldt</w:t>
      </w:r>
      <w:proofErr w:type="spellEnd"/>
      <w:r w:rsidRPr="00CB402B">
        <w:rPr>
          <w:rFonts w:cs="EB Garamond"/>
        </w:rPr>
        <w:t xml:space="preserve">?, Over Domme Organisaties en Slimme Mensen”, in L.J. Dorsman en P.J. Knegtmans (red.), Het Universitaire Bedrijf: Over Professionalisering van Onderzoek, Bestuur en Beheer (Hilversum: Verloren, 2010), 81; Wim van de Donk, “Pas op voor het Weten in Schappen”, in Waartoe is de Universiteit op Aarde?, red. Ad Verbrugge en Jelle van </w:t>
      </w:r>
      <w:proofErr w:type="spellStart"/>
      <w:r w:rsidRPr="00CB402B">
        <w:rPr>
          <w:rFonts w:cs="EB Garamond"/>
        </w:rPr>
        <w:t>Baardewijk</w:t>
      </w:r>
      <w:proofErr w:type="spellEnd"/>
      <w:r w:rsidRPr="00CB402B">
        <w:rPr>
          <w:rFonts w:cs="EB Garamond"/>
        </w:rPr>
        <w:t xml:space="preserve">, (Amsterdam: Boom, 2014), 141;Zie ook het LERU-positon paper, geschreven door </w:t>
      </w:r>
      <w:proofErr w:type="spellStart"/>
      <w:r w:rsidRPr="00CB402B">
        <w:rPr>
          <w:rFonts w:cs="EB Garamond"/>
        </w:rPr>
        <w:t>Wiljan</w:t>
      </w:r>
      <w:proofErr w:type="spellEnd"/>
      <w:r w:rsidRPr="00CB402B">
        <w:rPr>
          <w:rFonts w:cs="EB Garamond"/>
        </w:rPr>
        <w:t xml:space="preserve"> van den Akker en Jack </w:t>
      </w:r>
      <w:proofErr w:type="spellStart"/>
      <w:r w:rsidRPr="00CB402B">
        <w:rPr>
          <w:rFonts w:cs="EB Garamond"/>
        </w:rPr>
        <w:t>Spaapen</w:t>
      </w:r>
      <w:proofErr w:type="spellEnd"/>
      <w:r w:rsidRPr="00CB402B">
        <w:rPr>
          <w:rFonts w:cs="EB Garamond"/>
        </w:rPr>
        <w:t xml:space="preserve">, </w:t>
      </w:r>
      <w:proofErr w:type="spellStart"/>
      <w:r w:rsidRPr="00CB402B">
        <w:rPr>
          <w:rFonts w:cs="EB Garamond"/>
        </w:rPr>
        <w:t>Productive</w:t>
      </w:r>
      <w:proofErr w:type="spellEnd"/>
      <w:r w:rsidRPr="00CB402B">
        <w:rPr>
          <w:rFonts w:cs="EB Garamond"/>
        </w:rPr>
        <w:t xml:space="preserve"> </w:t>
      </w:r>
      <w:proofErr w:type="spellStart"/>
      <w:r w:rsidRPr="00CB402B">
        <w:rPr>
          <w:rFonts w:cs="EB Garamond"/>
        </w:rPr>
        <w:t>Interactions</w:t>
      </w:r>
      <w:proofErr w:type="spellEnd"/>
      <w:r w:rsidRPr="00CB402B">
        <w:rPr>
          <w:rFonts w:cs="EB Garamond"/>
        </w:rPr>
        <w:t xml:space="preserve">: </w:t>
      </w:r>
      <w:proofErr w:type="spellStart"/>
      <w:r w:rsidRPr="00CB402B">
        <w:rPr>
          <w:rFonts w:cs="EB Garamond"/>
        </w:rPr>
        <w:t>Societal</w:t>
      </w:r>
      <w:proofErr w:type="spellEnd"/>
      <w:r w:rsidRPr="00CB402B">
        <w:rPr>
          <w:rFonts w:cs="EB Garamond"/>
        </w:rPr>
        <w:t xml:space="preserve"> Impact of </w:t>
      </w:r>
      <w:proofErr w:type="spellStart"/>
      <w:r w:rsidRPr="00CB402B">
        <w:rPr>
          <w:rFonts w:cs="EB Garamond"/>
        </w:rPr>
        <w:t>Academic</w:t>
      </w:r>
      <w:proofErr w:type="spellEnd"/>
      <w:r w:rsidRPr="00CB402B">
        <w:rPr>
          <w:rFonts w:cs="EB Garamond"/>
        </w:rPr>
        <w:t xml:space="preserve"> Research in </w:t>
      </w:r>
      <w:proofErr w:type="spellStart"/>
      <w:r w:rsidRPr="00CB402B">
        <w:rPr>
          <w:rFonts w:cs="EB Garamond"/>
        </w:rPr>
        <w:t>the</w:t>
      </w:r>
      <w:proofErr w:type="spellEnd"/>
      <w:r w:rsidRPr="00CB402B">
        <w:rPr>
          <w:rFonts w:cs="EB Garamond"/>
        </w:rPr>
        <w:t xml:space="preserve"> Knowledge Society, (Leuven: League of European Research </w:t>
      </w:r>
      <w:proofErr w:type="spellStart"/>
      <w:r w:rsidRPr="00CB402B">
        <w:rPr>
          <w:rFonts w:cs="EB Garamond"/>
        </w:rPr>
        <w:t>Universities</w:t>
      </w:r>
      <w:proofErr w:type="spellEnd"/>
      <w:r w:rsidRPr="00CB402B">
        <w:rPr>
          <w:rFonts w:cs="EB Garamond"/>
        </w:rPr>
        <w:t>, 2017).</w:t>
      </w:r>
    </w:p>
  </w:footnote>
  <w:footnote w:id="238">
    <w:p w14:paraId="75E6FF4C" w14:textId="1B9EEAD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der Zwaan, Haalt de universiteit </w:t>
      </w:r>
      <w:proofErr w:type="gramStart"/>
      <w:r w:rsidRPr="00CB402B">
        <w:rPr>
          <w:rFonts w:cs="EB Garamond"/>
        </w:rPr>
        <w:t>2040?,</w:t>
      </w:r>
      <w:proofErr w:type="gramEnd"/>
      <w:r w:rsidRPr="00CB402B">
        <w:rPr>
          <w:rFonts w:cs="EB Garamond"/>
        </w:rPr>
        <w:t xml:space="preserve"> 61. </w:t>
      </w:r>
    </w:p>
  </w:footnote>
  <w:footnote w:id="239">
    <w:p w14:paraId="39DD0F81" w14:textId="77D47D7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Dorsman en Knegtmans, Het Universitaire Bedrijf: 8.: Lorenz “Feiten Fiksen, Over Tellen</w:t>
      </w:r>
      <w:proofErr w:type="gramStart"/>
      <w:r w:rsidRPr="00CB402B">
        <w:rPr>
          <w:rFonts w:cs="EB Garamond"/>
        </w:rPr>
        <w:t>”,  77</w:t>
      </w:r>
      <w:proofErr w:type="gramEnd"/>
    </w:p>
  </w:footnote>
  <w:footnote w:id="240">
    <w:p w14:paraId="70A89C4E" w14:textId="06F7596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Algemene Rekenkamer, Resultaten Verantwoordingsonderzoek 2020 Ministerie van Onderwijs, Cultuur en Wetenschap (VIII): Rapport bij het Jaarverslag 2020, (Den Haag: Algemene Rekenkamer, 2021), 41-42.</w:t>
      </w:r>
    </w:p>
  </w:footnote>
  <w:footnote w:id="241">
    <w:p w14:paraId="0F815161" w14:textId="27DFE4D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der Zwaan, Haalt de universiteit </w:t>
      </w:r>
      <w:proofErr w:type="gramStart"/>
      <w:r w:rsidRPr="00CB402B">
        <w:rPr>
          <w:rFonts w:cs="EB Garamond"/>
        </w:rPr>
        <w:t>2040?,</w:t>
      </w:r>
      <w:proofErr w:type="gramEnd"/>
      <w:r w:rsidRPr="00CB402B">
        <w:rPr>
          <w:rFonts w:cs="EB Garamond"/>
        </w:rPr>
        <w:t xml:space="preserve"> 62.</w:t>
      </w:r>
    </w:p>
  </w:footnote>
  <w:footnote w:id="242">
    <w:p w14:paraId="6F1B9F39" w14:textId="2DE3C509"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Zie Max Weber, </w:t>
      </w:r>
      <w:proofErr w:type="spellStart"/>
      <w:r w:rsidRPr="00CB402B">
        <w:rPr>
          <w:rFonts w:cs="EB Garamond"/>
        </w:rPr>
        <w:t>Wirtschaft</w:t>
      </w:r>
      <w:proofErr w:type="spellEnd"/>
      <w:r w:rsidRPr="00CB402B">
        <w:rPr>
          <w:rFonts w:cs="EB Garamond"/>
        </w:rPr>
        <w:t xml:space="preserve"> </w:t>
      </w:r>
      <w:proofErr w:type="spellStart"/>
      <w:r w:rsidRPr="00CB402B">
        <w:rPr>
          <w:rFonts w:cs="EB Garamond"/>
        </w:rPr>
        <w:t>und</w:t>
      </w:r>
      <w:proofErr w:type="spellEnd"/>
      <w:r w:rsidRPr="00CB402B">
        <w:rPr>
          <w:rFonts w:cs="EB Garamond"/>
        </w:rPr>
        <w:t xml:space="preserve"> </w:t>
      </w:r>
      <w:proofErr w:type="spellStart"/>
      <w:r w:rsidRPr="00CB402B">
        <w:rPr>
          <w:rFonts w:cs="EB Garamond"/>
        </w:rPr>
        <w:t>Gesellschaft</w:t>
      </w:r>
      <w:proofErr w:type="spellEnd"/>
      <w:r w:rsidRPr="00CB402B">
        <w:rPr>
          <w:rFonts w:cs="EB Garamond"/>
        </w:rPr>
        <w:t xml:space="preserve">, </w:t>
      </w:r>
      <w:proofErr w:type="spellStart"/>
      <w:r w:rsidRPr="00CB402B">
        <w:rPr>
          <w:rFonts w:cs="EB Garamond"/>
        </w:rPr>
        <w:t>Studienausgabe</w:t>
      </w:r>
      <w:proofErr w:type="spellEnd"/>
      <w:r w:rsidRPr="00CB402B">
        <w:rPr>
          <w:rFonts w:cs="EB Garamond"/>
        </w:rPr>
        <w:t xml:space="preserve"> </w:t>
      </w:r>
      <w:proofErr w:type="spellStart"/>
      <w:r w:rsidRPr="00CB402B">
        <w:rPr>
          <w:rFonts w:cs="EB Garamond"/>
        </w:rPr>
        <w:t>Herausgegeben</w:t>
      </w:r>
      <w:proofErr w:type="spellEnd"/>
      <w:r w:rsidRPr="00CB402B">
        <w:rPr>
          <w:rFonts w:cs="EB Garamond"/>
        </w:rPr>
        <w:t xml:space="preserve"> </w:t>
      </w:r>
      <w:proofErr w:type="spellStart"/>
      <w:r w:rsidRPr="00CB402B">
        <w:rPr>
          <w:rFonts w:cs="EB Garamond"/>
        </w:rPr>
        <w:t>von</w:t>
      </w:r>
      <w:proofErr w:type="spellEnd"/>
      <w:r w:rsidRPr="00CB402B">
        <w:rPr>
          <w:rFonts w:cs="EB Garamond"/>
        </w:rPr>
        <w:t xml:space="preserve"> Johannes Winkelman, </w:t>
      </w:r>
      <w:proofErr w:type="spellStart"/>
      <w:r w:rsidRPr="00CB402B">
        <w:rPr>
          <w:rFonts w:cs="EB Garamond"/>
        </w:rPr>
        <w:t>Zweiter</w:t>
      </w:r>
      <w:proofErr w:type="spellEnd"/>
      <w:r w:rsidRPr="00CB402B">
        <w:rPr>
          <w:rFonts w:cs="EB Garamond"/>
        </w:rPr>
        <w:t xml:space="preserve"> </w:t>
      </w:r>
      <w:proofErr w:type="spellStart"/>
      <w:r w:rsidRPr="00CB402B">
        <w:rPr>
          <w:rFonts w:cs="EB Garamond"/>
        </w:rPr>
        <w:t>Halbband</w:t>
      </w:r>
      <w:proofErr w:type="spellEnd"/>
      <w:r w:rsidRPr="00CB402B">
        <w:rPr>
          <w:rFonts w:cs="EB Garamond"/>
        </w:rPr>
        <w:t xml:space="preserve">, (Cologne/Berlin: Köln, </w:t>
      </w:r>
      <w:proofErr w:type="spellStart"/>
      <w:r w:rsidRPr="00CB402B">
        <w:rPr>
          <w:rFonts w:cs="EB Garamond"/>
        </w:rPr>
        <w:t>Kiepenheuer</w:t>
      </w:r>
      <w:proofErr w:type="spellEnd"/>
      <w:r w:rsidRPr="00CB402B">
        <w:rPr>
          <w:rFonts w:cs="EB Garamond"/>
        </w:rPr>
        <w:t xml:space="preserve"> &amp; </w:t>
      </w:r>
      <w:proofErr w:type="spellStart"/>
      <w:r w:rsidRPr="00CB402B">
        <w:rPr>
          <w:rFonts w:cs="EB Garamond"/>
        </w:rPr>
        <w:t>Witsch</w:t>
      </w:r>
      <w:proofErr w:type="spellEnd"/>
      <w:r w:rsidRPr="00CB402B">
        <w:rPr>
          <w:rFonts w:cs="EB Garamond"/>
        </w:rPr>
        <w:t>, 1964), 703 e.v.</w:t>
      </w:r>
    </w:p>
  </w:footnote>
  <w:footnote w:id="243">
    <w:p w14:paraId="11B8354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ook Hoofdstuk 2. </w:t>
      </w:r>
    </w:p>
  </w:footnote>
  <w:footnote w:id="244">
    <w:p w14:paraId="62E00003" w14:textId="60BC747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r w:rsidRPr="00CB402B">
        <w:rPr>
          <w:rFonts w:cs="EB Garamond"/>
        </w:rPr>
        <w:t>Naezer</w:t>
      </w:r>
      <w:proofErr w:type="spellEnd"/>
      <w:r w:rsidRPr="00CB402B">
        <w:rPr>
          <w:rFonts w:cs="EB Garamond"/>
        </w:rPr>
        <w:t xml:space="preserve">, </w:t>
      </w:r>
      <w:proofErr w:type="spellStart"/>
      <w:r w:rsidRPr="00CB402B">
        <w:rPr>
          <w:rFonts w:cs="EB Garamond"/>
        </w:rPr>
        <w:t>Harassment</w:t>
      </w:r>
      <w:proofErr w:type="spellEnd"/>
      <w:r w:rsidRPr="00CB402B">
        <w:rPr>
          <w:rFonts w:cs="EB Garamond"/>
        </w:rPr>
        <w:t xml:space="preserve"> in Dutch </w:t>
      </w:r>
      <w:proofErr w:type="spellStart"/>
      <w:r w:rsidRPr="00CB402B">
        <w:rPr>
          <w:rFonts w:cs="EB Garamond"/>
        </w:rPr>
        <w:t>Academia</w:t>
      </w:r>
      <w:proofErr w:type="spellEnd"/>
      <w:r w:rsidRPr="00CB402B">
        <w:rPr>
          <w:rFonts w:cs="EB Garamond"/>
        </w:rPr>
        <w:t xml:space="preserve">. Zie ook het KNAW-rapport, Sociale veiligheid in de Nederlandse wetenschap 2022, waarin de organisatiestructuur en de daarbinnen bestaande machtsverschillen als belangrijke veroorzakers van sociale onveiligheid worden gezien. Koninklijke Nederlandse </w:t>
      </w:r>
      <w:proofErr w:type="spellStart"/>
      <w:r w:rsidRPr="00CB402B">
        <w:rPr>
          <w:rFonts w:cs="EB Garamond"/>
        </w:rPr>
        <w:t>Akademie</w:t>
      </w:r>
      <w:proofErr w:type="spellEnd"/>
      <w:r w:rsidRPr="00CB402B">
        <w:rPr>
          <w:rFonts w:cs="EB Garamond"/>
        </w:rPr>
        <w:t xml:space="preserve"> van Wetenschappen, Sociale Veiligheid</w:t>
      </w:r>
    </w:p>
  </w:footnote>
  <w:footnote w:id="245">
    <w:p w14:paraId="466D6787" w14:textId="4ED45E5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De KNAW heeft dat eindelijk ook erkend. Zie het </w:t>
      </w:r>
      <w:proofErr w:type="spellStart"/>
      <w:r w:rsidRPr="00CB402B">
        <w:rPr>
          <w:rFonts w:cs="EB Garamond"/>
        </w:rPr>
        <w:t>position</w:t>
      </w:r>
      <w:proofErr w:type="spellEnd"/>
      <w:r w:rsidRPr="00CB402B">
        <w:rPr>
          <w:rFonts w:cs="EB Garamond"/>
        </w:rPr>
        <w:t xml:space="preserve"> paper Koninklijke Nederlandse </w:t>
      </w:r>
      <w:proofErr w:type="spellStart"/>
      <w:r w:rsidRPr="00CB402B">
        <w:rPr>
          <w:rFonts w:cs="EB Garamond"/>
        </w:rPr>
        <w:t>Akademie</w:t>
      </w:r>
      <w:proofErr w:type="spellEnd"/>
      <w:r w:rsidRPr="00CB402B">
        <w:rPr>
          <w:rFonts w:cs="EB Garamond"/>
        </w:rPr>
        <w:t xml:space="preserve"> van Wetenschappen, Spagaat of Duet? </w:t>
      </w:r>
      <w:proofErr w:type="spellStart"/>
      <w:r w:rsidRPr="00CB402B">
        <w:rPr>
          <w:rFonts w:cs="EB Garamond"/>
        </w:rPr>
        <w:t>Position</w:t>
      </w:r>
      <w:proofErr w:type="spellEnd"/>
      <w:r w:rsidRPr="00CB402B">
        <w:rPr>
          <w:rFonts w:cs="EB Garamond"/>
        </w:rPr>
        <w:t xml:space="preserve"> paper Verwevenheid van Onderwijs en Onderzoek aan Nederlandse Universiteiten, (Amsterdam: KNAW, 2018). Het is vervolgens opvallend om te constateren dat de KNAW weinig activiteiten op het gebied van onderwijs ontplooit, laat staan ter zake verantwoordelijkheden op zich neemt.</w:t>
      </w:r>
    </w:p>
  </w:footnote>
  <w:footnote w:id="246">
    <w:p w14:paraId="6E298A38" w14:textId="6D3580D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Eerder hierover H.R.B.M. </w:t>
      </w:r>
      <w:proofErr w:type="spellStart"/>
      <w:r w:rsidRPr="00CB402B">
        <w:rPr>
          <w:rFonts w:cs="EB Garamond"/>
        </w:rPr>
        <w:t>Kummeling</w:t>
      </w:r>
      <w:proofErr w:type="spellEnd"/>
      <w:r w:rsidRPr="00CB402B">
        <w:rPr>
          <w:rFonts w:cs="EB Garamond"/>
        </w:rPr>
        <w:t xml:space="preserve">, “De Rijzende Rechtswetenschap”, in Rechtstheorie en Praktijk - een Liber </w:t>
      </w:r>
      <w:proofErr w:type="spellStart"/>
      <w:r w:rsidRPr="00CB402B">
        <w:rPr>
          <w:rFonts w:cs="EB Garamond"/>
        </w:rPr>
        <w:t>Amicorum</w:t>
      </w:r>
      <w:proofErr w:type="spellEnd"/>
      <w:r w:rsidRPr="00CB402B">
        <w:rPr>
          <w:rFonts w:cs="EB Garamond"/>
        </w:rPr>
        <w:t xml:space="preserve">: Beschouwingen Rondom het Werk van Professor A.M. Hol, red. Bald de Vries, Elaine Mak, Lukas van den Berge, Thomas </w:t>
      </w:r>
      <w:proofErr w:type="spellStart"/>
      <w:r w:rsidRPr="00CB402B">
        <w:rPr>
          <w:rFonts w:cs="EB Garamond"/>
        </w:rPr>
        <w:t>Riethuis</w:t>
      </w:r>
      <w:proofErr w:type="spellEnd"/>
      <w:r w:rsidRPr="00CB402B">
        <w:rPr>
          <w:rFonts w:cs="EB Garamond"/>
        </w:rPr>
        <w:t xml:space="preserve">, Jet Tigchelaar, Jeroen, Kiewiet, Susanne </w:t>
      </w:r>
      <w:proofErr w:type="spellStart"/>
      <w:r w:rsidRPr="00CB402B">
        <w:rPr>
          <w:rFonts w:cs="EB Garamond"/>
        </w:rPr>
        <w:t>Burri</w:t>
      </w:r>
      <w:proofErr w:type="spellEnd"/>
      <w:r w:rsidRPr="00CB402B">
        <w:rPr>
          <w:rFonts w:cs="EB Garamond"/>
        </w:rPr>
        <w:t xml:space="preserve"> en Thijs de Sterke (Den Haag: Boom Juridisch 2020), 263.</w:t>
      </w:r>
    </w:p>
  </w:footnote>
  <w:footnote w:id="247">
    <w:p w14:paraId="4AA880ED" w14:textId="3C607B62"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Frederic </w:t>
      </w:r>
      <w:proofErr w:type="spellStart"/>
      <w:r w:rsidRPr="00CB402B">
        <w:rPr>
          <w:rFonts w:cs="EB Garamond"/>
        </w:rPr>
        <w:t>Laloux</w:t>
      </w:r>
      <w:proofErr w:type="spellEnd"/>
      <w:r w:rsidRPr="00CB402B">
        <w:rPr>
          <w:rFonts w:cs="EB Garamond"/>
        </w:rPr>
        <w:t xml:space="preserve">, </w:t>
      </w:r>
      <w:proofErr w:type="spellStart"/>
      <w:r w:rsidRPr="00CB402B">
        <w:rPr>
          <w:rFonts w:cs="EB Garamond"/>
        </w:rPr>
        <w:t>Reinventing</w:t>
      </w:r>
      <w:proofErr w:type="spellEnd"/>
      <w:r w:rsidRPr="00CB402B">
        <w:rPr>
          <w:rFonts w:cs="EB Garamond"/>
        </w:rPr>
        <w:t xml:space="preserve"> </w:t>
      </w:r>
      <w:proofErr w:type="spellStart"/>
      <w:r w:rsidRPr="00CB402B">
        <w:rPr>
          <w:rFonts w:cs="EB Garamond"/>
        </w:rPr>
        <w:t>Organizations</w:t>
      </w:r>
      <w:proofErr w:type="spellEnd"/>
      <w:r w:rsidRPr="00CB402B">
        <w:rPr>
          <w:rFonts w:cs="EB Garamond"/>
        </w:rPr>
        <w:t>, (België: Nelson Parker, 2014).</w:t>
      </w:r>
    </w:p>
  </w:footnote>
  <w:footnote w:id="248">
    <w:p w14:paraId="3D66E43B" w14:textId="6F1B9A3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r w:rsidRPr="00CB402B">
        <w:rPr>
          <w:rFonts w:cs="EB Garamond"/>
        </w:rPr>
        <w:t>Laloux</w:t>
      </w:r>
      <w:proofErr w:type="spellEnd"/>
      <w:r w:rsidRPr="00CB402B">
        <w:rPr>
          <w:rFonts w:cs="EB Garamond"/>
        </w:rPr>
        <w:t xml:space="preserve">, </w:t>
      </w:r>
      <w:proofErr w:type="spellStart"/>
      <w:r w:rsidRPr="00CB402B">
        <w:rPr>
          <w:rFonts w:cs="EB Garamond"/>
        </w:rPr>
        <w:t>Reinventing</w:t>
      </w:r>
      <w:proofErr w:type="spellEnd"/>
      <w:r w:rsidRPr="00CB402B">
        <w:rPr>
          <w:rFonts w:cs="EB Garamond"/>
        </w:rPr>
        <w:t xml:space="preserve"> </w:t>
      </w:r>
      <w:proofErr w:type="spellStart"/>
      <w:r w:rsidRPr="00CB402B">
        <w:rPr>
          <w:rFonts w:cs="EB Garamond"/>
        </w:rPr>
        <w:t>Organizations</w:t>
      </w:r>
      <w:proofErr w:type="spellEnd"/>
      <w:r w:rsidRPr="00CB402B">
        <w:rPr>
          <w:rFonts w:cs="EB Garamond"/>
        </w:rPr>
        <w:t>, 56.</w:t>
      </w:r>
    </w:p>
  </w:footnote>
  <w:footnote w:id="249">
    <w:p w14:paraId="2F4E86FF" w14:textId="23FA4934"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Dit onderdeel is in belangrijke mate ontleend aan Henk R.B.M. </w:t>
      </w:r>
      <w:proofErr w:type="spellStart"/>
      <w:r w:rsidRPr="00CB402B">
        <w:rPr>
          <w:rFonts w:cs="EB Garamond"/>
        </w:rPr>
        <w:t>Kummeling</w:t>
      </w:r>
      <w:proofErr w:type="spellEnd"/>
      <w:r w:rsidRPr="00CB402B">
        <w:rPr>
          <w:rFonts w:cs="EB Garamond"/>
        </w:rPr>
        <w:t xml:space="preserve">, “Academische Vrijheid in Tijden van </w:t>
      </w:r>
      <w:proofErr w:type="spellStart"/>
      <w:r w:rsidRPr="00CB402B">
        <w:rPr>
          <w:rFonts w:cs="EB Garamond"/>
        </w:rPr>
        <w:t>Wakkerte</w:t>
      </w:r>
      <w:proofErr w:type="spellEnd"/>
      <w:r w:rsidRPr="00CB402B">
        <w:rPr>
          <w:rFonts w:cs="EB Garamond"/>
        </w:rPr>
        <w:t xml:space="preserve"> en Cancelcultuur”, Nederland Rechtsstaat, laatst gewijzigd januari 11 2022, </w:t>
      </w:r>
      <w:hyperlink r:id="rId29" w:history="1">
        <w:r w:rsidRPr="00CB402B">
          <w:rPr>
            <w:rFonts w:cs="EB Garamond"/>
          </w:rPr>
          <w:t>https://www.nederlandrechtsstaat.nl/academische-vrijheid-in-tijden-van-wakkerte-en-cancelcultuur/</w:t>
        </w:r>
      </w:hyperlink>
    </w:p>
  </w:footnote>
  <w:footnote w:id="250">
    <w:p w14:paraId="729DBD20" w14:textId="056E2A7F"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Katrin </w:t>
      </w:r>
      <w:proofErr w:type="spellStart"/>
      <w:r w:rsidRPr="00CB402B">
        <w:rPr>
          <w:rFonts w:cs="EB Garamond"/>
        </w:rPr>
        <w:t>Kinzelbach</w:t>
      </w:r>
      <w:proofErr w:type="spellEnd"/>
      <w:r w:rsidRPr="00CB402B">
        <w:rPr>
          <w:rFonts w:cs="EB Garamond"/>
        </w:rPr>
        <w:t xml:space="preserve">, </w:t>
      </w:r>
      <w:proofErr w:type="spellStart"/>
      <w:r w:rsidRPr="00CB402B">
        <w:rPr>
          <w:rFonts w:cs="EB Garamond"/>
        </w:rPr>
        <w:t>Ilyas</w:t>
      </w:r>
      <w:proofErr w:type="spellEnd"/>
      <w:r w:rsidRPr="00CB402B">
        <w:rPr>
          <w:rFonts w:cs="EB Garamond"/>
        </w:rPr>
        <w:t xml:space="preserve"> </w:t>
      </w:r>
      <w:proofErr w:type="spellStart"/>
      <w:r w:rsidRPr="00CB402B">
        <w:rPr>
          <w:rFonts w:cs="EB Garamond"/>
        </w:rPr>
        <w:t>Saliba</w:t>
      </w:r>
      <w:proofErr w:type="spellEnd"/>
      <w:r w:rsidRPr="00CB402B">
        <w:rPr>
          <w:rFonts w:cs="EB Garamond"/>
        </w:rPr>
        <w:t xml:space="preserve">, </w:t>
      </w:r>
      <w:proofErr w:type="spellStart"/>
      <w:r w:rsidRPr="00CB402B">
        <w:rPr>
          <w:rFonts w:cs="EB Garamond"/>
        </w:rPr>
        <w:t>Janika</w:t>
      </w:r>
      <w:proofErr w:type="spellEnd"/>
      <w:r w:rsidRPr="00CB402B">
        <w:rPr>
          <w:rFonts w:cs="EB Garamond"/>
        </w:rPr>
        <w:t xml:space="preserve"> Spannagel, </w:t>
      </w:r>
      <w:proofErr w:type="spellStart"/>
      <w:r w:rsidRPr="00CB402B">
        <w:rPr>
          <w:rFonts w:cs="EB Garamond"/>
        </w:rPr>
        <w:t>and</w:t>
      </w:r>
      <w:proofErr w:type="spellEnd"/>
      <w:r w:rsidRPr="00CB402B">
        <w:rPr>
          <w:rFonts w:cs="EB Garamond"/>
        </w:rPr>
        <w:t xml:space="preserve"> Robert Quinn Free </w:t>
      </w:r>
      <w:proofErr w:type="spellStart"/>
      <w:r w:rsidRPr="00CB402B">
        <w:rPr>
          <w:rFonts w:cs="EB Garamond"/>
        </w:rPr>
        <w:t>Universities</w:t>
      </w:r>
      <w:proofErr w:type="spellEnd"/>
      <w:r w:rsidRPr="00CB402B">
        <w:rPr>
          <w:rFonts w:cs="EB Garamond"/>
        </w:rPr>
        <w:t xml:space="preserve">: Putting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Academic</w:t>
      </w:r>
      <w:proofErr w:type="spellEnd"/>
      <w:r w:rsidRPr="00CB402B">
        <w:rPr>
          <w:rFonts w:cs="EB Garamond"/>
        </w:rPr>
        <w:t xml:space="preserve"> </w:t>
      </w:r>
      <w:proofErr w:type="spellStart"/>
      <w:r w:rsidRPr="00CB402B">
        <w:rPr>
          <w:rFonts w:cs="EB Garamond"/>
        </w:rPr>
        <w:t>Freedom</w:t>
      </w:r>
      <w:proofErr w:type="spellEnd"/>
      <w:r w:rsidRPr="00CB402B">
        <w:rPr>
          <w:rFonts w:cs="EB Garamond"/>
        </w:rPr>
        <w:t xml:space="preserve"> Index </w:t>
      </w:r>
      <w:proofErr w:type="spellStart"/>
      <w:r w:rsidRPr="00CB402B">
        <w:rPr>
          <w:rFonts w:cs="EB Garamond"/>
        </w:rPr>
        <w:t>into</w:t>
      </w:r>
      <w:proofErr w:type="spellEnd"/>
      <w:r w:rsidRPr="00CB402B">
        <w:rPr>
          <w:rFonts w:cs="EB Garamond"/>
        </w:rPr>
        <w:t xml:space="preserve"> Action, (Berlin: Global Public </w:t>
      </w:r>
      <w:proofErr w:type="spellStart"/>
      <w:r w:rsidRPr="00CB402B">
        <w:rPr>
          <w:rFonts w:cs="EB Garamond"/>
        </w:rPr>
        <w:t>Policies</w:t>
      </w:r>
      <w:proofErr w:type="spellEnd"/>
      <w:r w:rsidRPr="00CB402B">
        <w:rPr>
          <w:rFonts w:cs="EB Garamond"/>
        </w:rPr>
        <w:t xml:space="preserve"> </w:t>
      </w:r>
      <w:proofErr w:type="spellStart"/>
      <w:proofErr w:type="gramStart"/>
      <w:r w:rsidRPr="00CB402B">
        <w:rPr>
          <w:rFonts w:cs="EB Garamond"/>
        </w:rPr>
        <w:t>Institute</w:t>
      </w:r>
      <w:proofErr w:type="spellEnd"/>
      <w:r w:rsidRPr="00CB402B">
        <w:rPr>
          <w:rFonts w:cs="EB Garamond"/>
        </w:rPr>
        <w:t>,  2021</w:t>
      </w:r>
      <w:proofErr w:type="gramEnd"/>
      <w:r w:rsidRPr="00CB402B">
        <w:rPr>
          <w:rFonts w:cs="EB Garamond"/>
        </w:rPr>
        <w:t>), 4.</w:t>
      </w:r>
    </w:p>
  </w:footnote>
  <w:footnote w:id="251">
    <w:p w14:paraId="286D6252"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Academische vrijheid en de vrijheid van meningsuiting, 27 september 2021.</w:t>
      </w:r>
    </w:p>
  </w:footnote>
  <w:footnote w:id="252">
    <w:p w14:paraId="0761BAA2" w14:textId="77777777"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w:t>
      </w:r>
      <w:proofErr w:type="spellStart"/>
      <w:r w:rsidRPr="00CB402B">
        <w:rPr>
          <w:rFonts w:cs="EB Garamond"/>
        </w:rPr>
        <w:t>CRvB</w:t>
      </w:r>
      <w:proofErr w:type="spellEnd"/>
      <w:r w:rsidRPr="00CB402B">
        <w:rPr>
          <w:rFonts w:cs="EB Garamond"/>
        </w:rPr>
        <w:t xml:space="preserve"> 26 juli 2012, ECLI:</w:t>
      </w:r>
      <w:proofErr w:type="gramStart"/>
      <w:r w:rsidRPr="00CB402B">
        <w:rPr>
          <w:rFonts w:cs="EB Garamond"/>
        </w:rPr>
        <w:t>NL:CRVB</w:t>
      </w:r>
      <w:proofErr w:type="gramEnd"/>
      <w:r w:rsidRPr="00CB402B">
        <w:rPr>
          <w:rFonts w:cs="EB Garamond"/>
        </w:rPr>
        <w:t xml:space="preserve">:20212:BX2797, </w:t>
      </w:r>
      <w:proofErr w:type="spellStart"/>
      <w:r w:rsidRPr="00CB402B">
        <w:rPr>
          <w:rFonts w:cs="EB Garamond"/>
        </w:rPr>
        <w:t>r.o.</w:t>
      </w:r>
      <w:proofErr w:type="spellEnd"/>
      <w:r w:rsidRPr="00CB402B">
        <w:rPr>
          <w:rFonts w:cs="EB Garamond"/>
        </w:rPr>
        <w:t xml:space="preserve"> 4.3.</w:t>
      </w:r>
    </w:p>
  </w:footnote>
  <w:footnote w:id="253">
    <w:p w14:paraId="4B41A055" w14:textId="460AFE2A"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Koninklijke Nederlandse </w:t>
      </w:r>
      <w:proofErr w:type="spellStart"/>
      <w:r w:rsidRPr="00CB402B">
        <w:rPr>
          <w:rFonts w:cs="EB Garamond"/>
        </w:rPr>
        <w:t>Akademie</w:t>
      </w:r>
      <w:proofErr w:type="spellEnd"/>
      <w:r w:rsidRPr="00CB402B">
        <w:rPr>
          <w:rFonts w:cs="EB Garamond"/>
        </w:rPr>
        <w:t xml:space="preserve"> van </w:t>
      </w:r>
      <w:proofErr w:type="gramStart"/>
      <w:r w:rsidRPr="00CB402B">
        <w:rPr>
          <w:rFonts w:cs="EB Garamond"/>
        </w:rPr>
        <w:t>Wetenschappen ,</w:t>
      </w:r>
      <w:proofErr w:type="gramEnd"/>
      <w:r w:rsidRPr="00CB402B">
        <w:rPr>
          <w:rFonts w:cs="EB Garamond"/>
        </w:rPr>
        <w:t xml:space="preserve"> Academische Vrijheid in Nederland: Een Begripsanalyse en Richtsnoer (Amsterdam, KNAW, 2021), 32.</w:t>
      </w:r>
    </w:p>
  </w:footnote>
  <w:footnote w:id="254">
    <w:p w14:paraId="2FB0C1A9" w14:textId="0D9BD216" w:rsidR="00F40501" w:rsidRPr="00CB402B" w:rsidRDefault="00F40501" w:rsidP="00F40501">
      <w:pPr>
        <w:pStyle w:val="FootnoteText"/>
        <w:rPr>
          <w:rFonts w:cs="EB Garamond"/>
        </w:rPr>
      </w:pPr>
      <w:r w:rsidRPr="00CB402B">
        <w:rPr>
          <w:rStyle w:val="FootnoteReference"/>
          <w:rFonts w:cs="EB Garamond"/>
          <w:sz w:val="18"/>
          <w:szCs w:val="18"/>
        </w:rPr>
        <w:footnoteRef/>
      </w:r>
      <w:r w:rsidRPr="00CB402B">
        <w:rPr>
          <w:rFonts w:cs="EB Garamond"/>
        </w:rPr>
        <w:t xml:space="preserve"> Zie ook D. Mentink, Ben P. Vermeulen &amp; Paul J.J. </w:t>
      </w:r>
      <w:proofErr w:type="spellStart"/>
      <w:r w:rsidRPr="00CB402B">
        <w:rPr>
          <w:rFonts w:cs="EB Garamond"/>
        </w:rPr>
        <w:t>Zoontjens</w:t>
      </w:r>
      <w:proofErr w:type="spellEnd"/>
      <w:r w:rsidRPr="00CB402B">
        <w:rPr>
          <w:rFonts w:cs="EB Garamond"/>
        </w:rPr>
        <w:t xml:space="preserve">, “Artikel 23”, in Uitleg van de Grondwet, red. Ernst M.H. Hirsch Ballin, Eric Janse de Jonge en Gert-Jan </w:t>
      </w:r>
      <w:proofErr w:type="spellStart"/>
      <w:r w:rsidRPr="00CB402B">
        <w:rPr>
          <w:rFonts w:cs="EB Garamond"/>
        </w:rPr>
        <w:t>Leenknegt</w:t>
      </w:r>
      <w:proofErr w:type="spellEnd"/>
      <w:r w:rsidRPr="00CB402B">
        <w:rPr>
          <w:rFonts w:cs="EB Garamond"/>
        </w:rPr>
        <w:t>, (Den Haag: Boom juridisch, 2021), 526.</w:t>
      </w:r>
    </w:p>
  </w:footnote>
  <w:footnote w:id="255">
    <w:p w14:paraId="2B022FA3" w14:textId="39FEB1A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r w:rsidRPr="00CB402B">
        <w:rPr>
          <w:rFonts w:cs="EB Garamond"/>
        </w:rPr>
        <w:t>Laloux</w:t>
      </w:r>
      <w:proofErr w:type="spellEnd"/>
      <w:r w:rsidRPr="00CB402B">
        <w:rPr>
          <w:rFonts w:cs="EB Garamond"/>
        </w:rPr>
        <w:t xml:space="preserve"> </w:t>
      </w:r>
      <w:proofErr w:type="spellStart"/>
      <w:r w:rsidRPr="00CB402B">
        <w:rPr>
          <w:rFonts w:cs="EB Garamond"/>
        </w:rPr>
        <w:t>Reinventing</w:t>
      </w:r>
      <w:proofErr w:type="spellEnd"/>
      <w:r w:rsidRPr="00CB402B">
        <w:rPr>
          <w:rFonts w:cs="EB Garamond"/>
        </w:rPr>
        <w:t xml:space="preserve"> </w:t>
      </w:r>
      <w:proofErr w:type="spellStart"/>
      <w:r w:rsidRPr="00CB402B">
        <w:rPr>
          <w:rFonts w:cs="EB Garamond"/>
        </w:rPr>
        <w:t>Organizations</w:t>
      </w:r>
      <w:proofErr w:type="spellEnd"/>
      <w:r w:rsidRPr="00CB402B">
        <w:rPr>
          <w:rFonts w:cs="EB Garamond"/>
        </w:rPr>
        <w:t>,</w:t>
      </w:r>
      <w:r w:rsidRPr="00CB402B" w:rsidDel="00BD1546">
        <w:rPr>
          <w:rFonts w:cs="EB Garamond"/>
        </w:rPr>
        <w:t xml:space="preserve"> </w:t>
      </w:r>
      <w:r w:rsidRPr="00CB402B">
        <w:rPr>
          <w:rFonts w:cs="EB Garamond"/>
        </w:rPr>
        <w:t>134-135</w:t>
      </w:r>
    </w:p>
  </w:footnote>
  <w:footnote w:id="256">
    <w:p w14:paraId="0DEA3F62" w14:textId="5CFA92A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proofErr w:type="gramStart"/>
      <w:r w:rsidRPr="00CB402B">
        <w:rPr>
          <w:rFonts w:cs="EB Garamond"/>
        </w:rPr>
        <w:t>Laloux</w:t>
      </w:r>
      <w:proofErr w:type="spellEnd"/>
      <w:r w:rsidRPr="00CB402B">
        <w:rPr>
          <w:rFonts w:cs="EB Garamond"/>
        </w:rPr>
        <w:t>,,.</w:t>
      </w:r>
      <w:proofErr w:type="gramEnd"/>
      <w:r w:rsidRPr="00CB402B">
        <w:rPr>
          <w:rFonts w:cs="EB Garamond"/>
        </w:rPr>
        <w:t xml:space="preserve"> 99</w:t>
      </w:r>
    </w:p>
  </w:footnote>
  <w:footnote w:id="257">
    <w:p w14:paraId="6E8E4ACC" w14:textId="63B374D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Zie voor een beschrijving van de organisatie van Buurtzorg: </w:t>
      </w:r>
      <w:proofErr w:type="spellStart"/>
      <w:proofErr w:type="gramStart"/>
      <w:r w:rsidRPr="00CB402B">
        <w:rPr>
          <w:rFonts w:cs="EB Garamond"/>
        </w:rPr>
        <w:t>Laloux</w:t>
      </w:r>
      <w:proofErr w:type="spellEnd"/>
      <w:r w:rsidRPr="00CB402B">
        <w:rPr>
          <w:rFonts w:cs="EB Garamond"/>
        </w:rPr>
        <w:t>,,</w:t>
      </w:r>
      <w:proofErr w:type="gramEnd"/>
      <w:r w:rsidRPr="00CB402B">
        <w:rPr>
          <w:rFonts w:cs="EB Garamond"/>
        </w:rPr>
        <w:t xml:space="preserve"> 62</w:t>
      </w:r>
    </w:p>
  </w:footnote>
  <w:footnote w:id="258">
    <w:p w14:paraId="63D856CA"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7D8665C3" w14:textId="2A61BC1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Ahmed Mohammed </w:t>
      </w:r>
      <w:proofErr w:type="spellStart"/>
      <w:r w:rsidRPr="00CB402B">
        <w:rPr>
          <w:rFonts w:cs="EB Garamond"/>
        </w:rPr>
        <w:t>Sayed</w:t>
      </w:r>
      <w:proofErr w:type="spellEnd"/>
      <w:r w:rsidRPr="00CB402B">
        <w:rPr>
          <w:rFonts w:cs="EB Garamond"/>
        </w:rPr>
        <w:t xml:space="preserve"> </w:t>
      </w:r>
      <w:proofErr w:type="spellStart"/>
      <w:r w:rsidRPr="00CB402B">
        <w:rPr>
          <w:rFonts w:cs="EB Garamond"/>
        </w:rPr>
        <w:t>Mostafa</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Paul A. </w:t>
      </w:r>
      <w:proofErr w:type="spellStart"/>
      <w:r w:rsidRPr="00CB402B">
        <w:rPr>
          <w:rFonts w:cs="EB Garamond"/>
        </w:rPr>
        <w:t>Bottomley</w:t>
      </w:r>
      <w:proofErr w:type="spellEnd"/>
      <w:r w:rsidRPr="00CB402B">
        <w:rPr>
          <w:rFonts w:cs="EB Garamond"/>
        </w:rPr>
        <w:t>, “</w:t>
      </w:r>
      <w:proofErr w:type="spellStart"/>
      <w:r w:rsidRPr="00CB402B">
        <w:rPr>
          <w:rFonts w:cs="EB Garamond"/>
        </w:rPr>
        <w:t>Self-Sacrificial</w:t>
      </w:r>
      <w:proofErr w:type="spellEnd"/>
      <w:r w:rsidRPr="00CB402B">
        <w:rPr>
          <w:rFonts w:cs="EB Garamond"/>
        </w:rPr>
        <w:t xml:space="preserve"> </w:t>
      </w:r>
      <w:proofErr w:type="spellStart"/>
      <w:r w:rsidRPr="00CB402B">
        <w:rPr>
          <w:rFonts w:cs="EB Garamond"/>
        </w:rPr>
        <w:t>Leadership</w:t>
      </w:r>
      <w:proofErr w:type="spellEnd"/>
      <w:r w:rsidRPr="00CB402B">
        <w:rPr>
          <w:rFonts w:cs="EB Garamond"/>
        </w:rPr>
        <w:t>”, 641-652.</w:t>
      </w:r>
      <w:r w:rsidRPr="00CB402B" w:rsidDel="00AD7AC8">
        <w:rPr>
          <w:rFonts w:cs="EB Garamond"/>
        </w:rPr>
        <w:t xml:space="preserve"> </w:t>
      </w:r>
      <w:r w:rsidRPr="00CB402B">
        <w:rPr>
          <w:rFonts w:cs="EB Garamond"/>
        </w:rPr>
        <w:t>2</w:t>
      </w:r>
    </w:p>
  </w:footnote>
  <w:footnote w:id="260">
    <w:p w14:paraId="27FAD6A3" w14:textId="4BAB9F55"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deel van deze beschouwingen is ontleend aan H. </w:t>
      </w:r>
      <w:proofErr w:type="spellStart"/>
      <w:r w:rsidRPr="00CB402B">
        <w:rPr>
          <w:rFonts w:cs="EB Garamond"/>
        </w:rPr>
        <w:t>Kummeling</w:t>
      </w:r>
      <w:proofErr w:type="spellEnd"/>
      <w:r w:rsidRPr="00CB402B">
        <w:rPr>
          <w:rFonts w:cs="EB Garamond"/>
        </w:rPr>
        <w:t xml:space="preserve">, “Revitalisering van de Universitaire Democratie”, in Accumulatie van Menselijk Kapitaal: Een Levenslang Proces. Liber </w:t>
      </w:r>
      <w:proofErr w:type="spellStart"/>
      <w:r w:rsidRPr="00CB402B">
        <w:rPr>
          <w:rFonts w:cs="EB Garamond"/>
        </w:rPr>
        <w:t>Amicorum</w:t>
      </w:r>
      <w:proofErr w:type="spellEnd"/>
      <w:r w:rsidRPr="00CB402B">
        <w:rPr>
          <w:rFonts w:cs="EB Garamond"/>
        </w:rPr>
        <w:t xml:space="preserve"> red. W. </w:t>
      </w:r>
      <w:proofErr w:type="spellStart"/>
      <w:r w:rsidRPr="00CB402B">
        <w:rPr>
          <w:rFonts w:cs="EB Garamond"/>
        </w:rPr>
        <w:t>Conen</w:t>
      </w:r>
      <w:proofErr w:type="spellEnd"/>
      <w:r w:rsidRPr="00CB402B">
        <w:rPr>
          <w:rFonts w:cs="EB Garamond"/>
        </w:rPr>
        <w:t xml:space="preserve"> &amp; J. Oude </w:t>
      </w:r>
      <w:proofErr w:type="gramStart"/>
      <w:r w:rsidRPr="00CB402B">
        <w:rPr>
          <w:rFonts w:cs="EB Garamond"/>
        </w:rPr>
        <w:t>Mulders ,</w:t>
      </w:r>
      <w:proofErr w:type="gramEnd"/>
      <w:r w:rsidRPr="00CB402B">
        <w:rPr>
          <w:rFonts w:cs="EB Garamond"/>
        </w:rPr>
        <w:t xml:space="preserve"> (Utrecht: Utrecht University School of </w:t>
      </w:r>
      <w:proofErr w:type="spellStart"/>
      <w:r w:rsidRPr="00CB402B">
        <w:rPr>
          <w:rFonts w:cs="EB Garamond"/>
        </w:rPr>
        <w:t>Economics</w:t>
      </w:r>
      <w:proofErr w:type="spellEnd"/>
      <w:r w:rsidRPr="00CB402B">
        <w:rPr>
          <w:rFonts w:cs="EB Garamond"/>
        </w:rPr>
        <w:t>, 2022), 116-123.</w:t>
      </w:r>
    </w:p>
  </w:footnote>
  <w:footnote w:id="261">
    <w:p w14:paraId="5D08FB2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Dat zijn ook de onderwerpen die de minister van OCW aandroeg in de reactie op de evaluatie van de Wet versterking bestuurskracht. Kamerbrief van de minister van OCW van 9 september 2021, ref.nr. 29387772</w:t>
      </w:r>
    </w:p>
  </w:footnote>
  <w:footnote w:id="262">
    <w:p w14:paraId="3C984CD4" w14:textId="0275935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Kuijpers-</w:t>
      </w:r>
      <w:proofErr w:type="spellStart"/>
      <w:proofErr w:type="gramStart"/>
      <w:r w:rsidRPr="00CB402B">
        <w:rPr>
          <w:rFonts w:cs="EB Garamond"/>
        </w:rPr>
        <w:t>Groensmit“</w:t>
      </w:r>
      <w:proofErr w:type="gramEnd"/>
      <w:r w:rsidRPr="00CB402B">
        <w:rPr>
          <w:rFonts w:cs="EB Garamond"/>
        </w:rPr>
        <w:t>De</w:t>
      </w:r>
      <w:proofErr w:type="spellEnd"/>
      <w:r w:rsidRPr="00CB402B">
        <w:rPr>
          <w:rFonts w:cs="EB Garamond"/>
        </w:rPr>
        <w:t xml:space="preserve"> Zigzagweg naar Medezeggenschap”, 45</w:t>
      </w:r>
    </w:p>
  </w:footnote>
  <w:footnote w:id="263">
    <w:p w14:paraId="39C8414D"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Bij afsluiten van deze tekst bestond de functie alleen bij de RUG, de UvA en de UU.</w:t>
      </w:r>
    </w:p>
  </w:footnote>
  <w:footnote w:id="264">
    <w:p w14:paraId="527DEA1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emeritus-hoogleraar die hiertoe regelmatig opriep was H. Wijnberg. Zie zijn ‘Weer instellen van de senaat is redding universiteit’, NRC Handelsblad 4 september 1993 en ‘Universiteit heeft een senaat nodig’, NRC Handelsblad 26 juli 2006</w:t>
      </w:r>
    </w:p>
  </w:footnote>
  <w:footnote w:id="265">
    <w:p w14:paraId="438B046C" w14:textId="259C4A36"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Rik </w:t>
      </w:r>
      <w:proofErr w:type="spellStart"/>
      <w:r w:rsidRPr="00CB402B">
        <w:rPr>
          <w:rFonts w:cs="EB Garamond"/>
        </w:rPr>
        <w:t>Torfs</w:t>
      </w:r>
      <w:proofErr w:type="spellEnd"/>
      <w:r w:rsidRPr="00CB402B">
        <w:rPr>
          <w:rFonts w:cs="EB Garamond"/>
        </w:rPr>
        <w:t xml:space="preserve">, “Moed Als Universitair </w:t>
      </w:r>
      <w:proofErr w:type="spellStart"/>
      <w:r w:rsidRPr="00CB402B">
        <w:rPr>
          <w:rFonts w:cs="EB Garamond"/>
        </w:rPr>
        <w:t>Ideaal</w:t>
      </w:r>
      <w:proofErr w:type="gramStart"/>
      <w:r w:rsidRPr="00CB402B">
        <w:rPr>
          <w:rFonts w:cs="EB Garamond"/>
        </w:rPr>
        <w:t>”,in</w:t>
      </w:r>
      <w:proofErr w:type="spellEnd"/>
      <w:proofErr w:type="gramEnd"/>
      <w:r w:rsidRPr="00CB402B">
        <w:rPr>
          <w:rFonts w:cs="EB Garamond"/>
        </w:rPr>
        <w:t xml:space="preserve"> Waartoe is de Universiteit op Aarde, red. Ad Verbrugge en Jelle van </w:t>
      </w:r>
      <w:proofErr w:type="spellStart"/>
      <w:r w:rsidRPr="00CB402B">
        <w:rPr>
          <w:rFonts w:cs="EB Garamond"/>
        </w:rPr>
        <w:t>Baardewijk</w:t>
      </w:r>
      <w:proofErr w:type="spellEnd"/>
      <w:r w:rsidRPr="00CB402B">
        <w:rPr>
          <w:rFonts w:cs="EB Garamond"/>
        </w:rPr>
        <w:t xml:space="preserve">, (Amsterdam: Boom, 2014), 251. </w:t>
      </w:r>
    </w:p>
  </w:footnote>
  <w:footnote w:id="266">
    <w:p w14:paraId="47356B51" w14:textId="005A643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Floris Cohen, De Ideale Universiteit, (Amsterdam: Prometheus, 2020), 42.</w:t>
      </w:r>
    </w:p>
  </w:footnote>
  <w:footnote w:id="267">
    <w:p w14:paraId="6762D239" w14:textId="02FDD61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C. Bol, De restauratieve façade, in: Tussen Ivoren Toren &amp; Grootbedrijf: De Utrechtse Universiteit 1936-1986, red. Hermann Walther </w:t>
      </w:r>
      <w:proofErr w:type="spellStart"/>
      <w:r w:rsidRPr="00CB402B">
        <w:rPr>
          <w:rFonts w:cs="EB Garamond"/>
        </w:rPr>
        <w:t>von</w:t>
      </w:r>
      <w:proofErr w:type="spellEnd"/>
      <w:r w:rsidRPr="00CB402B">
        <w:rPr>
          <w:rFonts w:cs="EB Garamond"/>
        </w:rPr>
        <w:t xml:space="preserve"> der Dunk, Wybo P. Heere, Adriaan Wessel Reinink, (Maarssen: Uitgeverij Gary Schwartz, 1986), 64; Zie ook het vermakelijke verslag van Pieter </w:t>
      </w:r>
      <w:proofErr w:type="spellStart"/>
      <w:r w:rsidRPr="00CB402B">
        <w:rPr>
          <w:rFonts w:cs="EB Garamond"/>
        </w:rPr>
        <w:t>Geyl</w:t>
      </w:r>
      <w:proofErr w:type="spellEnd"/>
      <w:r w:rsidRPr="00CB402B">
        <w:rPr>
          <w:rFonts w:cs="EB Garamond"/>
        </w:rPr>
        <w:t xml:space="preserve">, Ik Die Zo Weinig in het Verleden </w:t>
      </w:r>
      <w:proofErr w:type="spellStart"/>
      <w:r w:rsidRPr="00CB402B">
        <w:rPr>
          <w:rFonts w:cs="EB Garamond"/>
        </w:rPr>
        <w:t>lLeef</w:t>
      </w:r>
      <w:proofErr w:type="spellEnd"/>
      <w:r w:rsidRPr="00CB402B">
        <w:rPr>
          <w:rFonts w:cs="EB Garamond"/>
        </w:rPr>
        <w:t>: Autobiografie 1887-1940, red. Wim Berkelaar, Leen Dorsman, P. van Hees, (Amsterdam: Wereldbibliotheek, 2009), 288.</w:t>
      </w:r>
    </w:p>
  </w:footnote>
  <w:footnote w:id="268">
    <w:p w14:paraId="5527BFB4" w14:textId="74A460D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Rens Bod, Remco </w:t>
      </w:r>
      <w:proofErr w:type="spellStart"/>
      <w:r w:rsidRPr="00CB402B">
        <w:rPr>
          <w:rFonts w:cs="EB Garamond"/>
        </w:rPr>
        <w:t>Breuker</w:t>
      </w:r>
      <w:proofErr w:type="spellEnd"/>
      <w:r w:rsidRPr="00CB402B">
        <w:rPr>
          <w:rFonts w:cs="EB Garamond"/>
        </w:rPr>
        <w:t xml:space="preserve">, en Ingrid </w:t>
      </w:r>
      <w:proofErr w:type="spellStart"/>
      <w:r w:rsidRPr="00CB402B">
        <w:rPr>
          <w:rFonts w:cs="EB Garamond"/>
        </w:rPr>
        <w:t>Robeijns</w:t>
      </w:r>
      <w:proofErr w:type="spellEnd"/>
      <w:r w:rsidRPr="00CB402B">
        <w:rPr>
          <w:rFonts w:cs="EB Garamond"/>
        </w:rPr>
        <w:t>, 40 Stellingen over de Wetenschap (Amsterdam: Boom, 2020), 54-55.</w:t>
      </w:r>
    </w:p>
    <w:p w14:paraId="70F244EA" w14:textId="50EAE67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Ginkel “Verschillen die Tellen”</w:t>
      </w:r>
      <w:proofErr w:type="gramStart"/>
      <w:r w:rsidRPr="00CB402B">
        <w:rPr>
          <w:rFonts w:cs="EB Garamond"/>
        </w:rPr>
        <w:t>, ,</w:t>
      </w:r>
      <w:proofErr w:type="gramEnd"/>
      <w:r w:rsidRPr="00CB402B">
        <w:rPr>
          <w:rFonts w:cs="EB Garamond"/>
        </w:rPr>
        <w:t xml:space="preserve"> 13.</w:t>
      </w:r>
    </w:p>
  </w:footnote>
  <w:footnote w:id="269">
    <w:p w14:paraId="194AADC3" w14:textId="4CBA0503"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Bod et al.  40 Stellingen, 54.</w:t>
      </w:r>
    </w:p>
  </w:footnote>
  <w:footnote w:id="270">
    <w:p w14:paraId="60F8C2EB" w14:textId="02D3AA3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Ginkel “Verschillen die Tellen”</w:t>
      </w:r>
      <w:proofErr w:type="gramStart"/>
      <w:r w:rsidRPr="00CB402B">
        <w:rPr>
          <w:rFonts w:cs="EB Garamond"/>
        </w:rPr>
        <w:t>, ,</w:t>
      </w:r>
      <w:proofErr w:type="gramEnd"/>
      <w:r w:rsidRPr="00CB402B">
        <w:rPr>
          <w:rFonts w:cs="EB Garamond"/>
        </w:rPr>
        <w:t xml:space="preserve"> 13; Thomas </w:t>
      </w:r>
      <w:proofErr w:type="spellStart"/>
      <w:r w:rsidRPr="00CB402B">
        <w:rPr>
          <w:rFonts w:cs="EB Garamond"/>
        </w:rPr>
        <w:t>Estermann</w:t>
      </w:r>
      <w:proofErr w:type="spellEnd"/>
      <w:r w:rsidRPr="00CB402B">
        <w:rPr>
          <w:rFonts w:cs="EB Garamond"/>
        </w:rPr>
        <w:t xml:space="preserve">, </w:t>
      </w:r>
      <w:proofErr w:type="spellStart"/>
      <w:r w:rsidRPr="00CB402B">
        <w:rPr>
          <w:rFonts w:cs="EB Garamond"/>
        </w:rPr>
        <w:t>Terhi</w:t>
      </w:r>
      <w:proofErr w:type="spellEnd"/>
      <w:r w:rsidRPr="00CB402B">
        <w:rPr>
          <w:rFonts w:cs="EB Garamond"/>
        </w:rPr>
        <w:t xml:space="preserve"> </w:t>
      </w:r>
      <w:proofErr w:type="spellStart"/>
      <w:r w:rsidRPr="00CB402B">
        <w:rPr>
          <w:rFonts w:cs="EB Garamond"/>
        </w:rPr>
        <w:t>Nokkala</w:t>
      </w:r>
      <w:proofErr w:type="spellEnd"/>
      <w:r w:rsidRPr="00CB402B">
        <w:rPr>
          <w:rFonts w:cs="EB Garamond"/>
        </w:rPr>
        <w:t xml:space="preserve"> en Monika </w:t>
      </w:r>
      <w:proofErr w:type="spellStart"/>
      <w:r w:rsidRPr="00CB402B">
        <w:rPr>
          <w:rFonts w:cs="EB Garamond"/>
        </w:rPr>
        <w:t>Steinel</w:t>
      </w:r>
      <w:proofErr w:type="spellEnd"/>
      <w:r w:rsidRPr="00CB402B">
        <w:rPr>
          <w:rFonts w:cs="EB Garamond"/>
        </w:rPr>
        <w:t xml:space="preserve">, University </w:t>
      </w:r>
      <w:proofErr w:type="spellStart"/>
      <w:r w:rsidRPr="00CB402B">
        <w:rPr>
          <w:rFonts w:cs="EB Garamond"/>
        </w:rPr>
        <w:t>Autonomy</w:t>
      </w:r>
      <w:proofErr w:type="spellEnd"/>
      <w:r w:rsidRPr="00CB402B">
        <w:rPr>
          <w:rFonts w:cs="EB Garamond"/>
        </w:rPr>
        <w:t xml:space="preserve"> in Europe II, (Brussels: European University Association, 2011); Hans </w:t>
      </w:r>
      <w:proofErr w:type="spellStart"/>
      <w:r w:rsidRPr="00CB402B">
        <w:rPr>
          <w:rFonts w:cs="EB Garamond"/>
        </w:rPr>
        <w:t>Vossensteyn</w:t>
      </w:r>
      <w:proofErr w:type="spellEnd"/>
      <w:r w:rsidRPr="00CB402B">
        <w:rPr>
          <w:rFonts w:cs="EB Garamond"/>
        </w:rPr>
        <w:t xml:space="preserve">, Renze </w:t>
      </w:r>
      <w:proofErr w:type="spellStart"/>
      <w:r w:rsidRPr="00CB402B">
        <w:rPr>
          <w:rFonts w:cs="EB Garamond"/>
        </w:rPr>
        <w:t>Kolster</w:t>
      </w:r>
      <w:proofErr w:type="spellEnd"/>
      <w:r w:rsidRPr="00CB402B">
        <w:rPr>
          <w:rFonts w:cs="EB Garamond"/>
        </w:rPr>
        <w:t xml:space="preserve">, Harry de Boer en Ben Jongbloed, </w:t>
      </w:r>
      <w:proofErr w:type="spellStart"/>
      <w:r w:rsidRPr="00CB402B">
        <w:rPr>
          <w:rFonts w:cs="EB Garamond"/>
        </w:rPr>
        <w:t>Bestuursbenoemingen</w:t>
      </w:r>
      <w:proofErr w:type="spellEnd"/>
      <w:r w:rsidRPr="00CB402B">
        <w:rPr>
          <w:rFonts w:cs="EB Garamond"/>
        </w:rPr>
        <w:t xml:space="preserve"> in Europa: Een Internationaal Vergelijkende Verkenning, (Center </w:t>
      </w:r>
      <w:proofErr w:type="spellStart"/>
      <w:r w:rsidRPr="00CB402B">
        <w:rPr>
          <w:rFonts w:cs="EB Garamond"/>
        </w:rPr>
        <w:t>for</w:t>
      </w:r>
      <w:proofErr w:type="spellEnd"/>
      <w:r w:rsidRPr="00CB402B">
        <w:rPr>
          <w:rFonts w:cs="EB Garamond"/>
        </w:rPr>
        <w:t xml:space="preserve"> </w:t>
      </w:r>
      <w:proofErr w:type="spellStart"/>
      <w:r w:rsidRPr="00CB402B">
        <w:rPr>
          <w:rFonts w:cs="EB Garamond"/>
        </w:rPr>
        <w:t>Higher</w:t>
      </w:r>
      <w:proofErr w:type="spellEnd"/>
      <w:r w:rsidRPr="00CB402B">
        <w:rPr>
          <w:rFonts w:cs="EB Garamond"/>
        </w:rPr>
        <w:t xml:space="preserve"> </w:t>
      </w:r>
      <w:proofErr w:type="spellStart"/>
      <w:r w:rsidRPr="00CB402B">
        <w:rPr>
          <w:rFonts w:cs="EB Garamond"/>
        </w:rPr>
        <w:t>Education</w:t>
      </w:r>
      <w:proofErr w:type="spellEnd"/>
      <w:r w:rsidRPr="00CB402B">
        <w:rPr>
          <w:rFonts w:cs="EB Garamond"/>
        </w:rPr>
        <w:t xml:space="preserve"> Policy Studies, University of Twente, 2015).</w:t>
      </w:r>
    </w:p>
  </w:footnote>
  <w:footnote w:id="271">
    <w:p w14:paraId="425A8A3C" w14:textId="68EDA98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Frans van Steijn, “Het Rectoren College 1955-heden”, in Universiteit en Identiteit, red. L.J. Dorsman en P.J. Knegtmans, (Hilversum: Verloren, 2017), 93.</w:t>
      </w:r>
    </w:p>
  </w:footnote>
  <w:footnote w:id="272">
    <w:p w14:paraId="267609F9"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r w:rsidRPr="00CB402B">
        <w:rPr>
          <w:rFonts w:cs="EB Garamond"/>
        </w:rPr>
        <w:t>Burkens</w:t>
      </w:r>
      <w:proofErr w:type="spellEnd"/>
      <w:r w:rsidRPr="00CB402B">
        <w:rPr>
          <w:rFonts w:cs="EB Garamond"/>
        </w:rPr>
        <w:t>/</w:t>
      </w:r>
      <w:proofErr w:type="spellStart"/>
      <w:r w:rsidRPr="00CB402B">
        <w:rPr>
          <w:rFonts w:cs="EB Garamond"/>
        </w:rPr>
        <w:t>Kummeling</w:t>
      </w:r>
      <w:proofErr w:type="spellEnd"/>
      <w:r w:rsidRPr="00CB402B">
        <w:rPr>
          <w:rFonts w:cs="EB Garamond"/>
        </w:rPr>
        <w:t>/</w:t>
      </w:r>
      <w:proofErr w:type="spellStart"/>
      <w:r w:rsidRPr="00CB402B">
        <w:rPr>
          <w:rFonts w:cs="EB Garamond"/>
        </w:rPr>
        <w:t>Uzman</w:t>
      </w:r>
      <w:proofErr w:type="spellEnd"/>
      <w:r w:rsidRPr="00CB402B">
        <w:rPr>
          <w:rFonts w:cs="EB Garamond"/>
        </w:rPr>
        <w:t>/Vermeulen /</w:t>
      </w:r>
      <w:proofErr w:type="spellStart"/>
      <w:r w:rsidRPr="00CB402B">
        <w:rPr>
          <w:rFonts w:cs="EB Garamond"/>
        </w:rPr>
        <w:t>Widdershoven</w:t>
      </w:r>
      <w:proofErr w:type="spellEnd"/>
      <w:r w:rsidRPr="00CB402B">
        <w:rPr>
          <w:rFonts w:cs="EB Garamond"/>
        </w:rPr>
        <w:t xml:space="preserve"> 2017, p. 339-340.</w:t>
      </w:r>
    </w:p>
  </w:footnote>
  <w:footnote w:id="273">
    <w:p w14:paraId="196957B2" w14:textId="41AE44F1"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Remy </w:t>
      </w:r>
      <w:proofErr w:type="spellStart"/>
      <w:r w:rsidRPr="00CB402B">
        <w:rPr>
          <w:rFonts w:cs="EB Garamond"/>
        </w:rPr>
        <w:t>Amkreutz</w:t>
      </w:r>
      <w:proofErr w:type="spellEnd"/>
      <w:r w:rsidRPr="00CB402B">
        <w:rPr>
          <w:rFonts w:cs="EB Garamond"/>
        </w:rPr>
        <w:t xml:space="preserve">, Onder Rectoren: Achter de Schermen van Onze Universiteiten (Kalmthout: Van </w:t>
      </w:r>
      <w:proofErr w:type="spellStart"/>
      <w:r w:rsidRPr="00CB402B">
        <w:rPr>
          <w:rFonts w:cs="EB Garamond"/>
        </w:rPr>
        <w:t>Halewyck</w:t>
      </w:r>
      <w:proofErr w:type="spellEnd"/>
      <w:r w:rsidRPr="00CB402B">
        <w:rPr>
          <w:rFonts w:cs="EB Garamond"/>
        </w:rPr>
        <w:t>, 2018).</w:t>
      </w:r>
    </w:p>
  </w:footnote>
  <w:footnote w:id="274">
    <w:p w14:paraId="79561104" w14:textId="2293CA3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Brian Klaas, </w:t>
      </w:r>
      <w:proofErr w:type="spellStart"/>
      <w:r w:rsidRPr="00CB402B">
        <w:rPr>
          <w:rFonts w:cs="EB Garamond"/>
        </w:rPr>
        <w:t>Corruptible</w:t>
      </w:r>
      <w:proofErr w:type="spellEnd"/>
      <w:r w:rsidRPr="00CB402B">
        <w:rPr>
          <w:rFonts w:cs="EB Garamond"/>
        </w:rPr>
        <w:t xml:space="preserve">: </w:t>
      </w:r>
      <w:proofErr w:type="spellStart"/>
      <w:r w:rsidRPr="00CB402B">
        <w:rPr>
          <w:rFonts w:cs="EB Garamond"/>
        </w:rPr>
        <w:t>Who</w:t>
      </w:r>
      <w:proofErr w:type="spellEnd"/>
      <w:r w:rsidRPr="00CB402B">
        <w:rPr>
          <w:rFonts w:cs="EB Garamond"/>
        </w:rPr>
        <w:t xml:space="preserve"> </w:t>
      </w:r>
      <w:proofErr w:type="spellStart"/>
      <w:r w:rsidRPr="00CB402B">
        <w:rPr>
          <w:rFonts w:cs="EB Garamond"/>
        </w:rPr>
        <w:t>Gets</w:t>
      </w:r>
      <w:proofErr w:type="spellEnd"/>
      <w:r w:rsidRPr="00CB402B">
        <w:rPr>
          <w:rFonts w:cs="EB Garamond"/>
        </w:rPr>
        <w:t xml:space="preserve"> Power </w:t>
      </w:r>
      <w:proofErr w:type="spellStart"/>
      <w:r w:rsidRPr="00CB402B">
        <w:rPr>
          <w:rFonts w:cs="EB Garamond"/>
        </w:rPr>
        <w:t>and</w:t>
      </w:r>
      <w:proofErr w:type="spellEnd"/>
      <w:r w:rsidRPr="00CB402B">
        <w:rPr>
          <w:rFonts w:cs="EB Garamond"/>
        </w:rPr>
        <w:t xml:space="preserve"> How </w:t>
      </w:r>
      <w:proofErr w:type="spellStart"/>
      <w:r w:rsidRPr="00CB402B">
        <w:rPr>
          <w:rFonts w:cs="EB Garamond"/>
        </w:rPr>
        <w:t>it</w:t>
      </w:r>
      <w:proofErr w:type="spellEnd"/>
      <w:r w:rsidRPr="00CB402B">
        <w:rPr>
          <w:rFonts w:cs="EB Garamond"/>
        </w:rPr>
        <w:t xml:space="preserve"> Changes </w:t>
      </w:r>
      <w:proofErr w:type="spellStart"/>
      <w:r w:rsidRPr="00CB402B">
        <w:rPr>
          <w:rFonts w:cs="EB Garamond"/>
        </w:rPr>
        <w:t>Us</w:t>
      </w:r>
      <w:proofErr w:type="spellEnd"/>
      <w:r w:rsidRPr="00CB402B">
        <w:rPr>
          <w:rFonts w:cs="EB Garamond"/>
        </w:rPr>
        <w:t xml:space="preserve"> (London: John Murray, 2021), 90.</w:t>
      </w:r>
    </w:p>
  </w:footnote>
  <w:footnote w:id="275">
    <w:p w14:paraId="75D7BFFC"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Sociaal en Cultureel Planbureau, Meer democratie, minder politiek? Een studie naar de politieke opinie in Nederland, Den Haag 2015, p. 35. </w:t>
      </w:r>
    </w:p>
  </w:footnote>
  <w:footnote w:id="276">
    <w:p w14:paraId="70ED185C" w14:textId="5B253DB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w:t>
      </w:r>
      <w:proofErr w:type="spellStart"/>
      <w:r w:rsidRPr="00CB402B">
        <w:rPr>
          <w:rFonts w:cs="EB Garamond"/>
        </w:rPr>
        <w:t>Burkens</w:t>
      </w:r>
      <w:proofErr w:type="spellEnd"/>
      <w:r w:rsidRPr="00CB402B">
        <w:rPr>
          <w:rFonts w:cs="EB Garamond"/>
        </w:rPr>
        <w:t>/et al., Beginselen van de Democratische, 303</w:t>
      </w:r>
    </w:p>
  </w:footnote>
  <w:footnote w:id="277">
    <w:p w14:paraId="52CC7E54"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Ten tijde van het afsluiten van deze tekst was het zeer de vraag of er voldoende steun zou zijn voor een grondwetsherziening in tweede lezing (Kamerstukken 35219).</w:t>
      </w:r>
    </w:p>
  </w:footnote>
  <w:footnote w:id="278">
    <w:p w14:paraId="0A172E91"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Eendachtig het ‘</w:t>
      </w:r>
      <w:proofErr w:type="spellStart"/>
      <w:r w:rsidRPr="00CB402B">
        <w:rPr>
          <w:rFonts w:cs="EB Garamond"/>
        </w:rPr>
        <w:t>Legitimation</w:t>
      </w:r>
      <w:proofErr w:type="spellEnd"/>
      <w:r w:rsidRPr="00CB402B">
        <w:rPr>
          <w:rFonts w:cs="EB Garamond"/>
        </w:rPr>
        <w:t xml:space="preserve"> </w:t>
      </w:r>
      <w:proofErr w:type="spellStart"/>
      <w:r w:rsidRPr="00CB402B">
        <w:rPr>
          <w:rFonts w:cs="EB Garamond"/>
        </w:rPr>
        <w:t>durch</w:t>
      </w:r>
      <w:proofErr w:type="spellEnd"/>
      <w:r w:rsidRPr="00CB402B">
        <w:rPr>
          <w:rFonts w:cs="EB Garamond"/>
        </w:rPr>
        <w:t xml:space="preserve"> </w:t>
      </w:r>
      <w:proofErr w:type="spellStart"/>
      <w:r w:rsidRPr="00CB402B">
        <w:rPr>
          <w:rFonts w:cs="EB Garamond"/>
        </w:rPr>
        <w:t>Verfahren</w:t>
      </w:r>
      <w:proofErr w:type="spellEnd"/>
      <w:r w:rsidRPr="00CB402B">
        <w:rPr>
          <w:rFonts w:cs="EB Garamond"/>
        </w:rPr>
        <w:t xml:space="preserve">’ van N. </w:t>
      </w:r>
      <w:proofErr w:type="spellStart"/>
      <w:r w:rsidRPr="00CB402B">
        <w:rPr>
          <w:rFonts w:cs="EB Garamond"/>
        </w:rPr>
        <w:t>Luhmann</w:t>
      </w:r>
      <w:proofErr w:type="spellEnd"/>
      <w:r w:rsidRPr="00CB402B">
        <w:rPr>
          <w:rFonts w:cs="EB Garamond"/>
        </w:rPr>
        <w:t xml:space="preserve">, Darmstadt </w:t>
      </w:r>
      <w:proofErr w:type="spellStart"/>
      <w:r w:rsidRPr="00CB402B">
        <w:rPr>
          <w:rFonts w:cs="EB Garamond"/>
        </w:rPr>
        <w:t>und</w:t>
      </w:r>
      <w:proofErr w:type="spellEnd"/>
      <w:r w:rsidRPr="00CB402B">
        <w:rPr>
          <w:rFonts w:cs="EB Garamond"/>
        </w:rPr>
        <w:t xml:space="preserve"> </w:t>
      </w:r>
      <w:proofErr w:type="spellStart"/>
      <w:r w:rsidRPr="00CB402B">
        <w:rPr>
          <w:rFonts w:cs="EB Garamond"/>
        </w:rPr>
        <w:t>Neuwied</w:t>
      </w:r>
      <w:proofErr w:type="spellEnd"/>
      <w:r w:rsidRPr="00CB402B">
        <w:rPr>
          <w:rFonts w:cs="EB Garamond"/>
        </w:rPr>
        <w:t>: Luchterhand 1975.</w:t>
      </w:r>
    </w:p>
  </w:footnote>
  <w:footnote w:id="279">
    <w:p w14:paraId="3662202E" w14:textId="1B88C3E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deel van deze uitleg is ontleend aan </w:t>
      </w:r>
      <w:proofErr w:type="spellStart"/>
      <w:r w:rsidRPr="00CB402B">
        <w:rPr>
          <w:rFonts w:cs="EB Garamond"/>
        </w:rPr>
        <w:t>Burkens</w:t>
      </w:r>
      <w:proofErr w:type="spellEnd"/>
      <w:r w:rsidRPr="00CB402B">
        <w:rPr>
          <w:rFonts w:cs="EB Garamond"/>
        </w:rPr>
        <w:t>, /</w:t>
      </w:r>
      <w:proofErr w:type="spellStart"/>
      <w:r w:rsidRPr="00CB402B">
        <w:rPr>
          <w:rFonts w:cs="EB Garamond"/>
        </w:rPr>
        <w:t>Kummeling</w:t>
      </w:r>
      <w:proofErr w:type="spellEnd"/>
      <w:r w:rsidRPr="00CB402B">
        <w:rPr>
          <w:rFonts w:cs="EB Garamond"/>
        </w:rPr>
        <w:t>/Vermeulen/</w:t>
      </w:r>
      <w:proofErr w:type="spellStart"/>
      <w:r w:rsidRPr="00CB402B">
        <w:rPr>
          <w:rFonts w:cs="EB Garamond"/>
        </w:rPr>
        <w:t>Widdershoven</w:t>
      </w:r>
      <w:proofErr w:type="spellEnd"/>
      <w:r w:rsidRPr="00CB402B">
        <w:rPr>
          <w:rFonts w:cs="EB Garamond"/>
        </w:rPr>
        <w:t xml:space="preserve"> 2017 291</w:t>
      </w:r>
    </w:p>
  </w:footnote>
  <w:footnote w:id="280">
    <w:p w14:paraId="6D7964B1" w14:textId="0D07C7CD"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Monique </w:t>
      </w:r>
      <w:proofErr w:type="spellStart"/>
      <w:r w:rsidRPr="00CB402B">
        <w:rPr>
          <w:rFonts w:cs="EB Garamond"/>
        </w:rPr>
        <w:t>Leyenaar</w:t>
      </w:r>
      <w:proofErr w:type="spellEnd"/>
      <w:r w:rsidRPr="00CB402B">
        <w:rPr>
          <w:rFonts w:cs="EB Garamond"/>
        </w:rPr>
        <w:t>, De Burger aan Zet, Burgerforum: Theorie en Praktijk (Radboud: Radboud Universiteit Nijmegen, 2009).</w:t>
      </w:r>
    </w:p>
  </w:footnote>
  <w:footnote w:id="281">
    <w:p w14:paraId="6518CE4A" w14:textId="3EACFB9C"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Monique. </w:t>
      </w:r>
      <w:proofErr w:type="spellStart"/>
      <w:r w:rsidRPr="00CB402B">
        <w:rPr>
          <w:rFonts w:cs="EB Garamond"/>
        </w:rPr>
        <w:t>Leyenaar</w:t>
      </w:r>
      <w:proofErr w:type="spellEnd"/>
      <w:r w:rsidRPr="00CB402B">
        <w:rPr>
          <w:rFonts w:cs="EB Garamond"/>
        </w:rPr>
        <w:t xml:space="preserve">, “De Last van </w:t>
      </w:r>
      <w:proofErr w:type="spellStart"/>
      <w:r w:rsidRPr="00CB402B">
        <w:rPr>
          <w:rFonts w:cs="EB Garamond"/>
        </w:rPr>
        <w:t>Ruggespraak</w:t>
      </w:r>
      <w:proofErr w:type="spellEnd"/>
      <w:r w:rsidRPr="00CB402B">
        <w:rPr>
          <w:rFonts w:cs="EB Garamond"/>
        </w:rPr>
        <w:t>”, (Oratie, Radboud Universiteit Nijmegen, 2007).</w:t>
      </w:r>
    </w:p>
  </w:footnote>
  <w:footnote w:id="282">
    <w:p w14:paraId="03AECD9F" w14:textId="327F339B"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Amsterdam: De Bezige Bij 2013. Van </w:t>
      </w:r>
      <w:proofErr w:type="spellStart"/>
      <w:r w:rsidRPr="00CB402B">
        <w:rPr>
          <w:rFonts w:cs="EB Garamond"/>
        </w:rPr>
        <w:t>Reybrouck</w:t>
      </w:r>
      <w:proofErr w:type="spellEnd"/>
      <w:r w:rsidRPr="00CB402B">
        <w:rPr>
          <w:rFonts w:cs="EB Garamond"/>
        </w:rPr>
        <w:t xml:space="preserve"> zal de laatste zijn om het intellectuele eigendomsrecht te claimen op de </w:t>
      </w:r>
      <w:proofErr w:type="spellStart"/>
      <w:r w:rsidRPr="00CB402B">
        <w:rPr>
          <w:rFonts w:cs="EB Garamond"/>
        </w:rPr>
        <w:t>deliberatieve</w:t>
      </w:r>
      <w:proofErr w:type="spellEnd"/>
      <w:r w:rsidRPr="00CB402B">
        <w:rPr>
          <w:rFonts w:cs="EB Garamond"/>
        </w:rPr>
        <w:t xml:space="preserve"> democratie. Hij verklaart zichzelf o.a. schatplichtig aan James </w:t>
      </w:r>
      <w:proofErr w:type="spellStart"/>
      <w:r w:rsidRPr="00CB402B">
        <w:rPr>
          <w:rFonts w:cs="EB Garamond"/>
        </w:rPr>
        <w:t>Fishkin</w:t>
      </w:r>
      <w:proofErr w:type="spellEnd"/>
      <w:r w:rsidRPr="00CB402B">
        <w:rPr>
          <w:rFonts w:cs="EB Garamond"/>
        </w:rPr>
        <w:t xml:space="preserve">, die de term uitgevonden schijnt te hebben (zie zijn ‘Washington: The Case </w:t>
      </w:r>
      <w:proofErr w:type="spellStart"/>
      <w:r w:rsidRPr="00CB402B">
        <w:rPr>
          <w:rFonts w:cs="EB Garamond"/>
        </w:rPr>
        <w:t>for</w:t>
      </w:r>
      <w:proofErr w:type="spellEnd"/>
      <w:r w:rsidRPr="00CB402B">
        <w:rPr>
          <w:rFonts w:cs="EB Garamond"/>
        </w:rPr>
        <w:t xml:space="preserve"> a National </w:t>
      </w:r>
      <w:proofErr w:type="spellStart"/>
      <w:r w:rsidRPr="00CB402B">
        <w:rPr>
          <w:rFonts w:cs="EB Garamond"/>
        </w:rPr>
        <w:t>CaucusThe</w:t>
      </w:r>
      <w:proofErr w:type="spellEnd"/>
      <w:r w:rsidRPr="00CB402B">
        <w:rPr>
          <w:rFonts w:cs="EB Garamond"/>
        </w:rPr>
        <w:t xml:space="preserve"> </w:t>
      </w:r>
      <w:proofErr w:type="spellStart"/>
      <w:r w:rsidRPr="00CB402B">
        <w:rPr>
          <w:rFonts w:cs="EB Garamond"/>
        </w:rPr>
        <w:t>Atlantic</w:t>
      </w:r>
      <w:proofErr w:type="spellEnd"/>
      <w:r w:rsidRPr="00CB402B">
        <w:rPr>
          <w:rFonts w:cs="EB Garamond"/>
        </w:rPr>
        <w:t xml:space="preserve"> last </w:t>
      </w:r>
      <w:proofErr w:type="spellStart"/>
      <w:r w:rsidRPr="00CB402B">
        <w:rPr>
          <w:rFonts w:cs="EB Garamond"/>
        </w:rPr>
        <w:t>modified</w:t>
      </w:r>
      <w:proofErr w:type="spellEnd"/>
      <w:r w:rsidRPr="00CB402B">
        <w:rPr>
          <w:rFonts w:cs="EB Garamond"/>
        </w:rPr>
        <w:t xml:space="preserve"> August 1988, </w:t>
      </w:r>
      <w:proofErr w:type="gramStart"/>
      <w:r w:rsidRPr="00CB402B">
        <w:rPr>
          <w:rFonts w:cs="EB Garamond"/>
        </w:rPr>
        <w:t>https://www.theatlantic.com/magazine/archive/1988/08/washington-the-case-for-a-national-caucus/667885/ ;</w:t>
      </w:r>
      <w:proofErr w:type="gramEnd"/>
      <w:r w:rsidRPr="00CB402B">
        <w:rPr>
          <w:rFonts w:cs="EB Garamond"/>
        </w:rPr>
        <w:t xml:space="preserve"> en aan Pierre </w:t>
      </w:r>
      <w:proofErr w:type="spellStart"/>
      <w:r w:rsidRPr="00CB402B">
        <w:rPr>
          <w:rFonts w:cs="EB Garamond"/>
        </w:rPr>
        <w:t>Rossanvallon</w:t>
      </w:r>
      <w:proofErr w:type="spellEnd"/>
      <w:r w:rsidRPr="00CB402B">
        <w:rPr>
          <w:rFonts w:cs="EB Garamond"/>
        </w:rPr>
        <w:t xml:space="preserve">. Van de laatste is hanteerbaar Democratie en Tegendemocratie, (Amsterdam: Boom, 2012). Een ander intrigerend werk is van </w:t>
      </w:r>
      <w:proofErr w:type="spellStart"/>
      <w:r w:rsidRPr="00CB402B">
        <w:rPr>
          <w:rFonts w:cs="EB Garamond"/>
        </w:rPr>
        <w:t>Niall</w:t>
      </w:r>
      <w:proofErr w:type="spellEnd"/>
      <w:r w:rsidRPr="00CB402B">
        <w:rPr>
          <w:rFonts w:cs="EB Garamond"/>
        </w:rPr>
        <w:t xml:space="preserve"> Ferguson, The Great </w:t>
      </w:r>
      <w:proofErr w:type="spellStart"/>
      <w:r w:rsidRPr="00CB402B">
        <w:rPr>
          <w:rFonts w:cs="EB Garamond"/>
        </w:rPr>
        <w:t>Degeneration</w:t>
      </w:r>
      <w:proofErr w:type="spellEnd"/>
      <w:r w:rsidRPr="00CB402B">
        <w:rPr>
          <w:rFonts w:cs="EB Garamond"/>
        </w:rPr>
        <w:t xml:space="preserve">: How </w:t>
      </w:r>
      <w:proofErr w:type="spellStart"/>
      <w:r w:rsidRPr="00CB402B">
        <w:rPr>
          <w:rFonts w:cs="EB Garamond"/>
        </w:rPr>
        <w:t>Institutions</w:t>
      </w:r>
      <w:proofErr w:type="spellEnd"/>
      <w:r w:rsidRPr="00CB402B">
        <w:rPr>
          <w:rFonts w:cs="EB Garamond"/>
        </w:rPr>
        <w:t xml:space="preserve"> </w:t>
      </w:r>
      <w:proofErr w:type="spellStart"/>
      <w:r w:rsidRPr="00CB402B">
        <w:rPr>
          <w:rFonts w:cs="EB Garamond"/>
        </w:rPr>
        <w:t>Decay</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Institutions</w:t>
      </w:r>
      <w:proofErr w:type="spellEnd"/>
      <w:r w:rsidRPr="00CB402B">
        <w:rPr>
          <w:rFonts w:cs="EB Garamond"/>
        </w:rPr>
        <w:t xml:space="preserve"> Die, (London: </w:t>
      </w:r>
      <w:proofErr w:type="spellStart"/>
      <w:r w:rsidRPr="00CB402B">
        <w:rPr>
          <w:rFonts w:cs="EB Garamond"/>
        </w:rPr>
        <w:t>Penguin</w:t>
      </w:r>
      <w:proofErr w:type="spellEnd"/>
      <w:r w:rsidRPr="00CB402B">
        <w:rPr>
          <w:rFonts w:cs="EB Garamond"/>
        </w:rPr>
        <w:t xml:space="preserve"> Books, 2013). Zie verder de oratie van M.J. Cohen, “De vierde D”, (Oratie, Universiteit Leiden, januari 9 2015).</w:t>
      </w:r>
    </w:p>
  </w:footnote>
  <w:footnote w:id="283">
    <w:p w14:paraId="6412ECFB" w14:textId="4498559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Harmen Binnema en Geerten. Boogaard, “De G1000: Meer dan een Experiment?”, in G1000. Ervaringen met Burgertoppen, red. Geerten Boogaard en Ank Michels (Den Haag: Boom bestuurskunde, 2016) 31. Een dergelijk onderscheid is nog geen gemeengoed, en staatsrechtelijk zeker nog niet ingeburgerd. Wij laten het daarom hier verder maar achterwege.</w:t>
      </w:r>
    </w:p>
  </w:footnote>
  <w:footnote w:id="284">
    <w:p w14:paraId="451A3712" w14:textId="204A0090"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Deze beschrijving is ontleend aan Graham Smith </w:t>
      </w:r>
      <w:proofErr w:type="spellStart"/>
      <w:r w:rsidRPr="00CB402B">
        <w:rPr>
          <w:rFonts w:cs="EB Garamond"/>
        </w:rPr>
        <w:t>and</w:t>
      </w:r>
      <w:proofErr w:type="spellEnd"/>
      <w:r w:rsidRPr="00CB402B">
        <w:rPr>
          <w:rFonts w:cs="EB Garamond"/>
        </w:rPr>
        <w:t xml:space="preserve"> Corinne Wales, “</w:t>
      </w:r>
      <w:proofErr w:type="spellStart"/>
      <w:r w:rsidRPr="00CB402B">
        <w:rPr>
          <w:rFonts w:cs="EB Garamond"/>
        </w:rPr>
        <w:t>Citizens</w:t>
      </w:r>
      <w:proofErr w:type="spellEnd"/>
      <w:r w:rsidRPr="00CB402B">
        <w:rPr>
          <w:rFonts w:cs="EB Garamond"/>
        </w:rPr>
        <w:t xml:space="preserve">’ </w:t>
      </w:r>
      <w:proofErr w:type="spellStart"/>
      <w:r w:rsidRPr="00CB402B">
        <w:rPr>
          <w:rFonts w:cs="EB Garamond"/>
        </w:rPr>
        <w:t>Juries</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Deliberative</w:t>
      </w:r>
      <w:proofErr w:type="spellEnd"/>
      <w:r w:rsidRPr="00CB402B">
        <w:rPr>
          <w:rFonts w:cs="EB Garamond"/>
        </w:rPr>
        <w:t xml:space="preserve"> </w:t>
      </w:r>
      <w:proofErr w:type="spellStart"/>
      <w:r w:rsidRPr="00CB402B">
        <w:rPr>
          <w:rFonts w:cs="EB Garamond"/>
        </w:rPr>
        <w:t>Democracy</w:t>
      </w:r>
      <w:proofErr w:type="spellEnd"/>
      <w:r w:rsidRPr="00CB402B">
        <w:rPr>
          <w:rFonts w:cs="EB Garamond"/>
        </w:rPr>
        <w:t xml:space="preserve">”, </w:t>
      </w:r>
      <w:proofErr w:type="spellStart"/>
      <w:r w:rsidRPr="00CB402B">
        <w:rPr>
          <w:rFonts w:cs="EB Garamond"/>
        </w:rPr>
        <w:t>Political</w:t>
      </w:r>
      <w:proofErr w:type="spellEnd"/>
      <w:r w:rsidRPr="00CB402B">
        <w:rPr>
          <w:rFonts w:cs="EB Garamond"/>
        </w:rPr>
        <w:t xml:space="preserve"> Studies 48, no. 1 (2000), 55.</w:t>
      </w:r>
    </w:p>
  </w:footnote>
  <w:footnote w:id="285">
    <w:p w14:paraId="19BF77DF" w14:textId="6CA33E0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Eva Rovers, “Nu is het aan Ons: Oproep tot Echte Democratie”, (</w:t>
      </w:r>
      <w:proofErr w:type="spellStart"/>
      <w:r w:rsidRPr="00CB402B">
        <w:rPr>
          <w:rFonts w:cs="EB Garamond"/>
        </w:rPr>
        <w:t>n.p</w:t>
      </w:r>
      <w:proofErr w:type="spellEnd"/>
      <w:r w:rsidRPr="00CB402B">
        <w:rPr>
          <w:rFonts w:cs="EB Garamond"/>
        </w:rPr>
        <w:t>.; De Correspondent, 2022).</w:t>
      </w:r>
    </w:p>
  </w:footnote>
  <w:footnote w:id="286">
    <w:p w14:paraId="616660AE" w14:textId="441C1B2A"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Smith </w:t>
      </w:r>
      <w:proofErr w:type="spellStart"/>
      <w:r w:rsidRPr="00CB402B">
        <w:rPr>
          <w:rFonts w:cs="EB Garamond"/>
        </w:rPr>
        <w:t>and</w:t>
      </w:r>
      <w:proofErr w:type="spellEnd"/>
      <w:r w:rsidRPr="00CB402B">
        <w:rPr>
          <w:rFonts w:cs="EB Garamond"/>
        </w:rPr>
        <w:t xml:space="preserve"> Wales, “</w:t>
      </w:r>
      <w:proofErr w:type="spellStart"/>
      <w:r w:rsidRPr="00CB402B">
        <w:rPr>
          <w:rFonts w:cs="EB Garamond"/>
        </w:rPr>
        <w:t>Citizens</w:t>
      </w:r>
      <w:proofErr w:type="spellEnd"/>
      <w:r w:rsidRPr="00CB402B">
        <w:rPr>
          <w:rFonts w:cs="EB Garamond"/>
        </w:rPr>
        <w:t xml:space="preserve">’ </w:t>
      </w:r>
      <w:proofErr w:type="spellStart"/>
      <w:r w:rsidRPr="00CB402B">
        <w:rPr>
          <w:rFonts w:cs="EB Garamond"/>
        </w:rPr>
        <w:t>Juries</w:t>
      </w:r>
      <w:proofErr w:type="spellEnd"/>
      <w:r w:rsidRPr="00CB402B">
        <w:rPr>
          <w:rFonts w:cs="EB Garamond"/>
        </w:rPr>
        <w:t xml:space="preserve"> </w:t>
      </w:r>
      <w:proofErr w:type="spellStart"/>
      <w:r w:rsidRPr="00CB402B">
        <w:rPr>
          <w:rFonts w:cs="EB Garamond"/>
        </w:rPr>
        <w:t>and</w:t>
      </w:r>
      <w:proofErr w:type="spellEnd"/>
      <w:r w:rsidRPr="00CB402B">
        <w:rPr>
          <w:rFonts w:cs="EB Garamond"/>
        </w:rPr>
        <w:t xml:space="preserve"> </w:t>
      </w:r>
      <w:proofErr w:type="spellStart"/>
      <w:r w:rsidRPr="00CB402B">
        <w:rPr>
          <w:rFonts w:cs="EB Garamond"/>
        </w:rPr>
        <w:t>Deliberative</w:t>
      </w:r>
      <w:proofErr w:type="spellEnd"/>
      <w:r w:rsidRPr="00CB402B">
        <w:rPr>
          <w:rFonts w:cs="EB Garamond"/>
        </w:rPr>
        <w:t>”</w:t>
      </w:r>
      <w:r w:rsidRPr="00CB402B" w:rsidDel="00CF7215">
        <w:rPr>
          <w:rFonts w:cs="EB Garamond"/>
        </w:rPr>
        <w:t xml:space="preserve"> </w:t>
      </w:r>
      <w:r w:rsidRPr="00CB402B">
        <w:rPr>
          <w:rFonts w:cs="EB Garamond"/>
        </w:rPr>
        <w:t>61.</w:t>
      </w:r>
    </w:p>
  </w:footnote>
  <w:footnote w:id="287">
    <w:p w14:paraId="2F97D5AB"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Van </w:t>
      </w:r>
      <w:proofErr w:type="spellStart"/>
      <w:r w:rsidRPr="00CB402B">
        <w:rPr>
          <w:rFonts w:cs="EB Garamond"/>
        </w:rPr>
        <w:t>Reybrouck</w:t>
      </w:r>
      <w:proofErr w:type="spellEnd"/>
      <w:r w:rsidRPr="00CB402B">
        <w:rPr>
          <w:rFonts w:cs="EB Garamond"/>
        </w:rPr>
        <w:t xml:space="preserve"> hekelt daarbij in het bijzonder de rol van de media. Zie p. 54 van het eerder aangehaalde werk.</w:t>
      </w:r>
    </w:p>
  </w:footnote>
  <w:footnote w:id="288">
    <w:p w14:paraId="6EECCE85" w14:textId="68472F6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Cohen 2015, p. 10. Zie ook Job Cohen, “Epiloog. Observaties…en Toch een Kloof”, in G1000. Ervaringen met Burgertoppen, red. Geerten Boogaard en Ank Michels (Den Haag: Boom bestuurskunde, 2016),103</w:t>
      </w:r>
    </w:p>
  </w:footnote>
  <w:footnote w:id="289">
    <w:p w14:paraId="0DBBB683" w14:textId="77777777"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p>
  </w:footnote>
  <w:footnote w:id="290">
    <w:p w14:paraId="75556C2B" w14:textId="3D71C538"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w:t>
      </w:r>
      <w:proofErr w:type="spellStart"/>
      <w:r w:rsidRPr="00CB402B">
        <w:rPr>
          <w:rFonts w:cs="EB Garamond"/>
        </w:rPr>
        <w:t>Rients</w:t>
      </w:r>
      <w:proofErr w:type="spellEnd"/>
      <w:r w:rsidRPr="00CB402B">
        <w:rPr>
          <w:rFonts w:cs="EB Garamond"/>
        </w:rPr>
        <w:t xml:space="preserve"> </w:t>
      </w:r>
      <w:proofErr w:type="spellStart"/>
      <w:r w:rsidRPr="00CB402B">
        <w:rPr>
          <w:rFonts w:cs="EB Garamond"/>
        </w:rPr>
        <w:t>Ritskes</w:t>
      </w:r>
      <w:proofErr w:type="spellEnd"/>
      <w:r w:rsidRPr="00CB402B">
        <w:rPr>
          <w:rFonts w:cs="EB Garamond"/>
        </w:rPr>
        <w:t xml:space="preserve"> &amp; Remko de Beer, “21 Geheimen van een Strategische Dialoog”, (</w:t>
      </w:r>
      <w:proofErr w:type="spellStart"/>
      <w:r w:rsidRPr="00CB402B">
        <w:rPr>
          <w:rFonts w:cs="EB Garamond"/>
        </w:rPr>
        <w:t>n.p</w:t>
      </w:r>
      <w:proofErr w:type="spellEnd"/>
      <w:r w:rsidRPr="00CB402B">
        <w:rPr>
          <w:rFonts w:cs="EB Garamond"/>
        </w:rPr>
        <w:t>.: Uitgeverij Aanpak, 2022), 10-13.</w:t>
      </w:r>
    </w:p>
  </w:footnote>
  <w:footnote w:id="291">
    <w:p w14:paraId="6923B0BE" w14:textId="61DC580F" w:rsidR="00F40501" w:rsidRPr="00CB402B" w:rsidRDefault="00F40501" w:rsidP="00F40501">
      <w:pPr>
        <w:pStyle w:val="FootnoteText"/>
        <w:rPr>
          <w:rFonts w:cs="EB Garamond"/>
        </w:rPr>
      </w:pPr>
      <w:r w:rsidRPr="00CB402B">
        <w:rPr>
          <w:rStyle w:val="FootnoteReference"/>
          <w:rFonts w:cs="EB Garamond"/>
        </w:rPr>
        <w:footnoteRef/>
      </w:r>
      <w:r w:rsidRPr="00CB402B">
        <w:rPr>
          <w:rFonts w:cs="EB Garamond"/>
        </w:rPr>
        <w:t xml:space="preserve"> Nathalie </w:t>
      </w:r>
      <w:proofErr w:type="spellStart"/>
      <w:r w:rsidRPr="00CB402B">
        <w:rPr>
          <w:rFonts w:cs="EB Garamond"/>
        </w:rPr>
        <w:t>Heinich</w:t>
      </w:r>
      <w:proofErr w:type="spellEnd"/>
      <w:r w:rsidRPr="00CB402B">
        <w:rPr>
          <w:rFonts w:cs="EB Garamond"/>
        </w:rPr>
        <w:t>, Wat Onze Identiteit Niet Is, (Amsterdam: Prometheus 2019).</w:t>
      </w:r>
    </w:p>
  </w:footnote>
  <w:footnote w:id="292">
    <w:p w14:paraId="1940646F" w14:textId="77777777" w:rsidR="00F40501" w:rsidRPr="00CB402B" w:rsidRDefault="00F40501" w:rsidP="00F40501">
      <w:pPr>
        <w:pStyle w:val="FootnoteText"/>
        <w:ind w:left="284" w:hanging="284"/>
        <w:rPr>
          <w:rFonts w:cs="EB Garamond"/>
        </w:rPr>
      </w:pPr>
      <w:r w:rsidRPr="00CB402B">
        <w:rPr>
          <w:rStyle w:val="FootnoteReference"/>
          <w:rFonts w:cs="EB Garamond"/>
        </w:rPr>
        <w:footnoteRef/>
      </w:r>
      <w:r w:rsidRPr="00CB402B">
        <w:rPr>
          <w:rFonts w:cs="EB Garamond"/>
        </w:rPr>
        <w:t xml:space="preserve"> Zie bijvoorbeeld de </w:t>
      </w:r>
      <w:proofErr w:type="spellStart"/>
      <w:r w:rsidRPr="00CB402B">
        <w:rPr>
          <w:rFonts w:cs="EB Garamond"/>
        </w:rPr>
        <w:t>Coalition</w:t>
      </w:r>
      <w:proofErr w:type="spellEnd"/>
      <w:r w:rsidRPr="00CB402B">
        <w:rPr>
          <w:rFonts w:cs="EB Garamond"/>
        </w:rPr>
        <w:t xml:space="preserve"> of </w:t>
      </w:r>
      <w:proofErr w:type="spellStart"/>
      <w:r w:rsidRPr="00CB402B">
        <w:rPr>
          <w:rFonts w:cs="EB Garamond"/>
        </w:rPr>
        <w:t>the</w:t>
      </w:r>
      <w:proofErr w:type="spellEnd"/>
      <w:r w:rsidRPr="00CB402B">
        <w:rPr>
          <w:rFonts w:cs="EB Garamond"/>
        </w:rPr>
        <w:t xml:space="preserve"> </w:t>
      </w:r>
      <w:proofErr w:type="spellStart"/>
      <w:r w:rsidRPr="00CB402B">
        <w:rPr>
          <w:rFonts w:cs="EB Garamond"/>
        </w:rPr>
        <w:t>Willing</w:t>
      </w:r>
      <w:proofErr w:type="spellEnd"/>
      <w:r w:rsidRPr="00CB402B">
        <w:rPr>
          <w:rFonts w:cs="EB Garamond"/>
        </w:rPr>
        <w:t xml:space="preserve"> </w:t>
      </w:r>
      <w:proofErr w:type="spellStart"/>
      <w:r w:rsidRPr="00CB402B">
        <w:rPr>
          <w:rFonts w:cs="EB Garamond"/>
        </w:rPr>
        <w:t>for</w:t>
      </w:r>
      <w:proofErr w:type="spellEnd"/>
      <w:r w:rsidRPr="00CB402B">
        <w:rPr>
          <w:rFonts w:cs="EB Garamond"/>
        </w:rPr>
        <w:t xml:space="preserve">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AB56F" w14:textId="77777777" w:rsidR="00F40501" w:rsidRPr="00FE1CE8" w:rsidRDefault="00F40501"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F40501" w14:paraId="113ABE77" w14:textId="77777777" w:rsidTr="0FA81AA7">
      <w:tc>
        <w:tcPr>
          <w:tcW w:w="3120" w:type="dxa"/>
        </w:tcPr>
        <w:p w14:paraId="651A3297" w14:textId="77777777" w:rsidR="00F40501" w:rsidRDefault="00F40501" w:rsidP="00CE3F4E">
          <w:pPr>
            <w:pStyle w:val="Header"/>
          </w:pPr>
        </w:p>
      </w:tc>
      <w:tc>
        <w:tcPr>
          <w:tcW w:w="3120" w:type="dxa"/>
        </w:tcPr>
        <w:p w14:paraId="3913ABAA" w14:textId="77777777" w:rsidR="00F40501" w:rsidRDefault="00F40501" w:rsidP="00CE3F4E">
          <w:pPr>
            <w:pStyle w:val="Header"/>
          </w:pPr>
        </w:p>
      </w:tc>
      <w:tc>
        <w:tcPr>
          <w:tcW w:w="3120" w:type="dxa"/>
        </w:tcPr>
        <w:p w14:paraId="42AD664F" w14:textId="77777777" w:rsidR="00F40501" w:rsidRDefault="00F40501" w:rsidP="00CE3F4E">
          <w:pPr>
            <w:pStyle w:val="Header"/>
          </w:pPr>
        </w:p>
      </w:tc>
    </w:tr>
  </w:tbl>
  <w:p w14:paraId="15A9A5F0" w14:textId="77777777" w:rsidR="00F40501" w:rsidRDefault="00F40501" w:rsidP="005C4DA9">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4D4D4D"/>
      </w:rPr>
      <w:id w:val="-431053406"/>
      <w:docPartObj>
        <w:docPartGallery w:val="Page Numbers (Top of Page)"/>
        <w:docPartUnique/>
      </w:docPartObj>
    </w:sdtPr>
    <w:sdtContent>
      <w:p w14:paraId="4FD1AEF4" w14:textId="77777777" w:rsidR="00C20F1F" w:rsidRPr="00021DFF" w:rsidRDefault="00C20F1F" w:rsidP="00C20F1F">
        <w:pPr>
          <w:pStyle w:val="Header"/>
          <w:framePr w:wrap="none" w:vAnchor="text" w:hAnchor="margin" w:xAlign="outside" w:y="1"/>
          <w:ind w:firstLine="0"/>
          <w:rPr>
            <w:rStyle w:val="PageNumber"/>
            <w:color w:val="4D4D4D"/>
          </w:rPr>
        </w:pPr>
        <w:r w:rsidRPr="00021DFF">
          <w:rPr>
            <w:rStyle w:val="PageNumber"/>
            <w:color w:val="4D4D4D"/>
          </w:rPr>
          <w:fldChar w:fldCharType="begin"/>
        </w:r>
        <w:r w:rsidRPr="00021DFF">
          <w:rPr>
            <w:rStyle w:val="PageNumber"/>
            <w:color w:val="4D4D4D"/>
          </w:rPr>
          <w:instrText xml:space="preserve"> PAGE </w:instrText>
        </w:r>
        <w:r w:rsidRPr="00021DFF">
          <w:rPr>
            <w:rStyle w:val="PageNumber"/>
            <w:color w:val="4D4D4D"/>
          </w:rPr>
          <w:fldChar w:fldCharType="separate"/>
        </w:r>
        <w:r w:rsidRPr="00021DFF">
          <w:rPr>
            <w:rStyle w:val="PageNumber"/>
            <w:noProof/>
            <w:color w:val="4D4D4D"/>
          </w:rPr>
          <w:t>2</w:t>
        </w:r>
        <w:r w:rsidRPr="00021DFF">
          <w:rPr>
            <w:rStyle w:val="PageNumber"/>
            <w:color w:val="4D4D4D"/>
          </w:rPr>
          <w:fldChar w:fldCharType="end"/>
        </w:r>
      </w:p>
    </w:sdtContent>
  </w:sdt>
  <w:p w14:paraId="3A319BFC" w14:textId="77777777" w:rsidR="00280135" w:rsidRPr="00021DFF" w:rsidRDefault="00C20F1F" w:rsidP="00C20F1F">
    <w:pPr>
      <w:jc w:val="right"/>
      <w:rPr>
        <w:rFonts w:ascii="EB GARAMOND 12 REGULAR ALL SMAL" w:hAnsi="EB GARAMOND 12 REGULAR ALL SMAL" w:cs="EB GARAMOND 12 REGULAR ALL SMAL"/>
        <w:color w:val="4D4D4D"/>
      </w:rPr>
    </w:pPr>
    <w:r w:rsidRPr="00021DFF">
      <w:rPr>
        <w:rFonts w:ascii="EB GARAMOND 12 REGULAR ALL SMAL" w:hAnsi="EB GARAMOND 12 REGULAR ALL SMAL" w:cs="EB GARAMOND 12 REGULAR ALL SMAL"/>
        <w:color w:val="4D4D4D"/>
      </w:rPr>
      <w:t xml:space="preserve">Evelien Tonkens </w:t>
    </w:r>
    <w:r w:rsidRPr="00021DFF">
      <w:rPr>
        <w:rFonts w:ascii="EB GARAMOND 12 REGULAR ALL SMAL" w:hAnsi="EB GARAMOND 12 REGULAR ALL SMAL" w:cs="EB GARAMOND 12 REGULAR ALL SMAL"/>
        <w:color w:val="4D4D4D"/>
        <w:lang w:val="en-US"/>
      </w:rPr>
      <w:t>&amp;</w:t>
    </w:r>
    <w:r w:rsidRPr="00021DFF">
      <w:rPr>
        <w:rFonts w:ascii="EB GARAMOND 12 REGULAR ALL SMAL" w:hAnsi="EB GARAMOND 12 REGULAR ALL SMAL" w:cs="EB GARAMOND 12 REGULAR ALL SMAL"/>
        <w:color w:val="4D4D4D"/>
      </w:rPr>
      <w:t xml:space="preserve"> </w:t>
    </w:r>
    <w:proofErr w:type="spellStart"/>
    <w:r w:rsidRPr="00021DFF">
      <w:rPr>
        <w:rFonts w:ascii="EB GARAMOND 12 REGULAR ALL SMAL" w:hAnsi="EB GARAMOND 12 REGULAR ALL SMAL" w:cs="EB GARAMOND 12 REGULAR ALL SMAL"/>
        <w:color w:val="4D4D4D"/>
      </w:rPr>
      <w:t>Tsjalling</w:t>
    </w:r>
    <w:proofErr w:type="spellEnd"/>
    <w:r w:rsidRPr="00021DFF">
      <w:rPr>
        <w:rFonts w:ascii="EB GARAMOND 12 REGULAR ALL SMAL" w:hAnsi="EB GARAMOND 12 REGULAR ALL SMAL" w:cs="EB GARAMOND 12 REGULAR ALL SMAL"/>
        <w:color w:val="4D4D4D"/>
      </w:rPr>
      <w:t xml:space="preserve"> </w:t>
    </w:r>
    <w:proofErr w:type="spellStart"/>
    <w:r w:rsidRPr="00021DFF">
      <w:rPr>
        <w:rFonts w:ascii="EB GARAMOND 12 REGULAR ALL SMAL" w:hAnsi="EB GARAMOND 12 REGULAR ALL SMAL" w:cs="EB GARAMOND 12 REGULAR ALL SMAL"/>
        <w:color w:val="4D4D4D"/>
      </w:rPr>
      <w:t>Swierstra</w:t>
    </w:r>
    <w:proofErr w:type="spellEnd"/>
  </w:p>
  <w:p w14:paraId="08AF1A0E" w14:textId="77777777" w:rsidR="00901279" w:rsidRDefault="00901279"/>
  <w:p w14:paraId="1C0B5327" w14:textId="77777777" w:rsidR="00901279" w:rsidRDefault="00901279"/>
  <w:p w14:paraId="56EBEA69" w14:textId="77777777" w:rsidR="00901279" w:rsidRDefault="0090127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EB GARAMOND 12 REGULAR ALL SMAL" w:hAnsi="EB GARAMOND 12 REGULAR ALL SMAL" w:cs="EB GARAMOND 12 REGULAR ALL SMAL"/>
      </w:rPr>
      <w:id w:val="1215782005"/>
      <w:docPartObj>
        <w:docPartGallery w:val="Page Numbers (Top of Page)"/>
        <w:docPartUnique/>
      </w:docPartObj>
    </w:sdtPr>
    <w:sdtEndPr>
      <w:rPr>
        <w:rStyle w:val="PageNumber"/>
        <w:color w:val="4D4D4D"/>
      </w:rPr>
    </w:sdtEndPr>
    <w:sdtContent>
      <w:p w14:paraId="748A8B01" w14:textId="77777777" w:rsidR="00280135" w:rsidRPr="00280135" w:rsidRDefault="00280135" w:rsidP="00C20F1F">
        <w:pPr>
          <w:pStyle w:val="Header"/>
          <w:framePr w:wrap="none" w:vAnchor="text" w:hAnchor="margin" w:xAlign="outside" w:y="1"/>
          <w:rPr>
            <w:rStyle w:val="PageNumber"/>
            <w:rFonts w:ascii="EB GARAMOND 12 REGULAR ALL SMAL" w:hAnsi="EB GARAMOND 12 REGULAR ALL SMAL" w:cs="EB GARAMOND 12 REGULAR ALL SMAL"/>
          </w:rPr>
        </w:pPr>
        <w:r w:rsidRPr="00280135">
          <w:rPr>
            <w:rStyle w:val="PageNumber"/>
            <w:rFonts w:ascii="EB GARAMOND 12 REGULAR ALL SMAL" w:hAnsi="EB GARAMOND 12 REGULAR ALL SMAL" w:cs="EB GARAMOND 12 REGULAR ALL SMAL"/>
          </w:rPr>
          <w:fldChar w:fldCharType="begin"/>
        </w:r>
        <w:r w:rsidRPr="00280135">
          <w:rPr>
            <w:rStyle w:val="PageNumber"/>
            <w:rFonts w:ascii="EB GARAMOND 12 REGULAR ALL SMAL" w:hAnsi="EB GARAMOND 12 REGULAR ALL SMAL" w:cs="EB GARAMOND 12 REGULAR ALL SMAL"/>
          </w:rPr>
          <w:instrText xml:space="preserve"> PAGE </w:instrText>
        </w:r>
        <w:r w:rsidRPr="00280135">
          <w:rPr>
            <w:rStyle w:val="PageNumber"/>
            <w:rFonts w:ascii="EB GARAMOND 12 REGULAR ALL SMAL" w:hAnsi="EB GARAMOND 12 REGULAR ALL SMAL" w:cs="EB GARAMOND 12 REGULAR ALL SMAL"/>
          </w:rPr>
          <w:fldChar w:fldCharType="separate"/>
        </w:r>
        <w:r w:rsidRPr="00280135">
          <w:rPr>
            <w:rStyle w:val="PageNumber"/>
            <w:rFonts w:ascii="EB GARAMOND 12 REGULAR ALL SMAL" w:hAnsi="EB GARAMOND 12 REGULAR ALL SMAL" w:cs="EB GARAMOND 12 REGULAR ALL SMAL"/>
            <w:noProof/>
          </w:rPr>
          <w:t>3</w:t>
        </w:r>
        <w:r w:rsidRPr="00280135">
          <w:rPr>
            <w:rStyle w:val="PageNumber"/>
            <w:rFonts w:ascii="EB GARAMOND 12 REGULAR ALL SMAL" w:hAnsi="EB GARAMOND 12 REGULAR ALL SMAL" w:cs="EB GARAMOND 12 REGULAR ALL SMAL"/>
          </w:rPr>
          <w:fldChar w:fldCharType="end"/>
        </w:r>
      </w:p>
    </w:sdtContent>
  </w:sdt>
  <w:p w14:paraId="0203A9D7" w14:textId="77777777" w:rsidR="00280135" w:rsidRPr="00021DFF" w:rsidRDefault="00C20F1F" w:rsidP="009A7E41">
    <w:pPr>
      <w:pStyle w:val="Headerr"/>
    </w:pPr>
    <w:r w:rsidRPr="00021DFF">
      <w:t>Making Academia Safe for Unsafety</w:t>
    </w:r>
  </w:p>
  <w:p w14:paraId="76994694" w14:textId="77777777" w:rsidR="00901279" w:rsidRDefault="00901279"/>
  <w:p w14:paraId="48E5E122" w14:textId="77777777" w:rsidR="00901279" w:rsidRDefault="00901279"/>
  <w:p w14:paraId="73E729FB" w14:textId="77777777" w:rsidR="00901279" w:rsidRDefault="0090127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A2C7F" w14:textId="77777777" w:rsidR="00A62FA9" w:rsidRPr="000B1D43" w:rsidRDefault="0031566B" w:rsidP="00DC0C25">
    <w:pPr>
      <w:jc w:val="right"/>
      <w:rPr>
        <w:rFonts w:ascii="EB Garamond SC 12" w:hAnsi="EB Garamond SC 12" w:cs="EB Garamond SC 12"/>
        <w:color w:val="000000" w:themeColor="text1"/>
      </w:rPr>
    </w:pPr>
    <w:r w:rsidRPr="000B1D43">
      <w:rPr>
        <w:rFonts w:ascii="EB Garamond SC 12" w:hAnsi="EB Garamond SC 12" w:cs="EB Garamond SC 12"/>
        <w:color w:val="000000" w:themeColor="text1"/>
      </w:rPr>
      <w:t xml:space="preserve">Evelien Tonkens </w:t>
    </w:r>
    <w:r w:rsidR="008D6527" w:rsidRPr="000B1D43">
      <w:rPr>
        <w:rFonts w:ascii="EB Garamond SC 12" w:hAnsi="EB Garamond SC 12" w:cs="EB Garamond SC 12"/>
        <w:color w:val="000000" w:themeColor="text1"/>
        <w:lang w:val="en-US"/>
      </w:rPr>
      <w:t>&amp;</w:t>
    </w:r>
    <w:r w:rsidRPr="000B1D43">
      <w:rPr>
        <w:rFonts w:ascii="EB Garamond SC 12" w:hAnsi="EB Garamond SC 12" w:cs="EB Garamond SC 12"/>
        <w:color w:val="000000" w:themeColor="text1"/>
      </w:rPr>
      <w:t xml:space="preserve"> </w:t>
    </w:r>
    <w:proofErr w:type="spellStart"/>
    <w:r w:rsidRPr="000B1D43">
      <w:rPr>
        <w:rFonts w:ascii="EB Garamond SC 12" w:hAnsi="EB Garamond SC 12" w:cs="EB Garamond SC 12"/>
        <w:color w:val="000000" w:themeColor="text1"/>
      </w:rPr>
      <w:t>Tsjalling</w:t>
    </w:r>
    <w:proofErr w:type="spellEnd"/>
    <w:r w:rsidRPr="000B1D43">
      <w:rPr>
        <w:rFonts w:ascii="EB Garamond SC 12" w:hAnsi="EB Garamond SC 12" w:cs="EB Garamond SC 12"/>
        <w:color w:val="000000" w:themeColor="text1"/>
      </w:rPr>
      <w:t xml:space="preserve"> </w:t>
    </w:r>
    <w:proofErr w:type="spellStart"/>
    <w:r w:rsidRPr="000B1D43">
      <w:rPr>
        <w:rFonts w:ascii="EB Garamond SC 12" w:hAnsi="EB Garamond SC 12" w:cs="EB Garamond SC 12"/>
        <w:color w:val="000000" w:themeColor="text1"/>
      </w:rPr>
      <w:t>Swierstra</w:t>
    </w:r>
    <w:proofErr w:type="spellEnd"/>
  </w:p>
  <w:p w14:paraId="7E5675D7" w14:textId="77777777" w:rsidR="00901279" w:rsidRDefault="00901279"/>
  <w:p w14:paraId="127FCCF9" w14:textId="77777777" w:rsidR="00901279" w:rsidRDefault="00901279"/>
  <w:p w14:paraId="006CB16E" w14:textId="77777777" w:rsidR="00901279" w:rsidRDefault="009012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5EA7"/>
    <w:multiLevelType w:val="hybridMultilevel"/>
    <w:tmpl w:val="57748F76"/>
    <w:lvl w:ilvl="0" w:tplc="01AA31EA">
      <w:start w:val="1"/>
      <w:numFmt w:val="bullet"/>
      <w:lvlText w:val="-"/>
      <w:lvlJc w:val="left"/>
      <w:pPr>
        <w:ind w:left="284" w:hanging="360"/>
      </w:pPr>
      <w:rPr>
        <w:rFonts w:ascii="Calibri" w:eastAsia="Times New Roman" w:hAnsi="Calibri" w:cs="Calibri" w:hint="default"/>
      </w:rPr>
    </w:lvl>
    <w:lvl w:ilvl="1" w:tplc="04130003">
      <w:start w:val="1"/>
      <w:numFmt w:val="bullet"/>
      <w:lvlText w:val="o"/>
      <w:lvlJc w:val="left"/>
      <w:pPr>
        <w:ind w:left="1004" w:hanging="360"/>
      </w:pPr>
      <w:rPr>
        <w:rFonts w:ascii="Courier New" w:hAnsi="Courier New" w:cs="Courier New" w:hint="default"/>
      </w:rPr>
    </w:lvl>
    <w:lvl w:ilvl="2" w:tplc="04130005">
      <w:start w:val="1"/>
      <w:numFmt w:val="bullet"/>
      <w:lvlText w:val=""/>
      <w:lvlJc w:val="left"/>
      <w:pPr>
        <w:ind w:left="1724" w:hanging="360"/>
      </w:pPr>
      <w:rPr>
        <w:rFonts w:ascii="Wingdings" w:hAnsi="Wingdings" w:hint="default"/>
      </w:rPr>
    </w:lvl>
    <w:lvl w:ilvl="3" w:tplc="04130001" w:tentative="1">
      <w:start w:val="1"/>
      <w:numFmt w:val="bullet"/>
      <w:lvlText w:val=""/>
      <w:lvlJc w:val="left"/>
      <w:pPr>
        <w:ind w:left="2444" w:hanging="360"/>
      </w:pPr>
      <w:rPr>
        <w:rFonts w:ascii="Symbol" w:hAnsi="Symbol" w:hint="default"/>
      </w:rPr>
    </w:lvl>
    <w:lvl w:ilvl="4" w:tplc="04130003" w:tentative="1">
      <w:start w:val="1"/>
      <w:numFmt w:val="bullet"/>
      <w:lvlText w:val="o"/>
      <w:lvlJc w:val="left"/>
      <w:pPr>
        <w:ind w:left="3164" w:hanging="360"/>
      </w:pPr>
      <w:rPr>
        <w:rFonts w:ascii="Courier New" w:hAnsi="Courier New" w:cs="Courier New" w:hint="default"/>
      </w:rPr>
    </w:lvl>
    <w:lvl w:ilvl="5" w:tplc="04130005" w:tentative="1">
      <w:start w:val="1"/>
      <w:numFmt w:val="bullet"/>
      <w:lvlText w:val=""/>
      <w:lvlJc w:val="left"/>
      <w:pPr>
        <w:ind w:left="3884" w:hanging="360"/>
      </w:pPr>
      <w:rPr>
        <w:rFonts w:ascii="Wingdings" w:hAnsi="Wingdings" w:hint="default"/>
      </w:rPr>
    </w:lvl>
    <w:lvl w:ilvl="6" w:tplc="04130001" w:tentative="1">
      <w:start w:val="1"/>
      <w:numFmt w:val="bullet"/>
      <w:lvlText w:val=""/>
      <w:lvlJc w:val="left"/>
      <w:pPr>
        <w:ind w:left="4604" w:hanging="360"/>
      </w:pPr>
      <w:rPr>
        <w:rFonts w:ascii="Symbol" w:hAnsi="Symbol" w:hint="default"/>
      </w:rPr>
    </w:lvl>
    <w:lvl w:ilvl="7" w:tplc="04130003" w:tentative="1">
      <w:start w:val="1"/>
      <w:numFmt w:val="bullet"/>
      <w:lvlText w:val="o"/>
      <w:lvlJc w:val="left"/>
      <w:pPr>
        <w:ind w:left="5324" w:hanging="360"/>
      </w:pPr>
      <w:rPr>
        <w:rFonts w:ascii="Courier New" w:hAnsi="Courier New" w:cs="Courier New" w:hint="default"/>
      </w:rPr>
    </w:lvl>
    <w:lvl w:ilvl="8" w:tplc="04130005" w:tentative="1">
      <w:start w:val="1"/>
      <w:numFmt w:val="bullet"/>
      <w:lvlText w:val=""/>
      <w:lvlJc w:val="left"/>
      <w:pPr>
        <w:ind w:left="6044" w:hanging="360"/>
      </w:pPr>
      <w:rPr>
        <w:rFonts w:ascii="Wingdings" w:hAnsi="Wingdings" w:hint="default"/>
      </w:rPr>
    </w:lvl>
  </w:abstractNum>
  <w:abstractNum w:abstractNumId="1" w15:restartNumberingAfterBreak="0">
    <w:nsid w:val="03812654"/>
    <w:multiLevelType w:val="hybridMultilevel"/>
    <w:tmpl w:val="4716A866"/>
    <w:lvl w:ilvl="0" w:tplc="4DFC4FF2">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2" w15:restartNumberingAfterBreak="0">
    <w:nsid w:val="064420A1"/>
    <w:multiLevelType w:val="hybridMultilevel"/>
    <w:tmpl w:val="E0E4301C"/>
    <w:lvl w:ilvl="0" w:tplc="194862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91411A"/>
    <w:multiLevelType w:val="hybridMultilevel"/>
    <w:tmpl w:val="98B4B5C8"/>
    <w:lvl w:ilvl="0" w:tplc="81983A48">
      <w:start w:val="1"/>
      <w:numFmt w:val="decimal"/>
      <w:lvlText w:val="%1."/>
      <w:lvlJc w:val="left"/>
      <w:pPr>
        <w:ind w:left="720" w:hanging="360"/>
      </w:pPr>
      <w:rPr>
        <w:rFonts w:hint="default"/>
      </w:rPr>
    </w:lvl>
    <w:lvl w:ilvl="1" w:tplc="4378C0B8" w:tentative="1">
      <w:start w:val="1"/>
      <w:numFmt w:val="lowerLetter"/>
      <w:lvlText w:val="%2."/>
      <w:lvlJc w:val="left"/>
      <w:pPr>
        <w:ind w:left="1440" w:hanging="360"/>
      </w:pPr>
    </w:lvl>
    <w:lvl w:ilvl="2" w:tplc="DA1CEACA" w:tentative="1">
      <w:start w:val="1"/>
      <w:numFmt w:val="lowerRoman"/>
      <w:lvlText w:val="%3."/>
      <w:lvlJc w:val="right"/>
      <w:pPr>
        <w:ind w:left="2160" w:hanging="180"/>
      </w:pPr>
    </w:lvl>
    <w:lvl w:ilvl="3" w:tplc="C54EC54E" w:tentative="1">
      <w:start w:val="1"/>
      <w:numFmt w:val="decimal"/>
      <w:lvlText w:val="%4."/>
      <w:lvlJc w:val="left"/>
      <w:pPr>
        <w:ind w:left="2880" w:hanging="360"/>
      </w:pPr>
    </w:lvl>
    <w:lvl w:ilvl="4" w:tplc="B3C6235A" w:tentative="1">
      <w:start w:val="1"/>
      <w:numFmt w:val="lowerLetter"/>
      <w:lvlText w:val="%5."/>
      <w:lvlJc w:val="left"/>
      <w:pPr>
        <w:ind w:left="3600" w:hanging="360"/>
      </w:pPr>
    </w:lvl>
    <w:lvl w:ilvl="5" w:tplc="9510234A" w:tentative="1">
      <w:start w:val="1"/>
      <w:numFmt w:val="lowerRoman"/>
      <w:lvlText w:val="%6."/>
      <w:lvlJc w:val="right"/>
      <w:pPr>
        <w:ind w:left="4320" w:hanging="180"/>
      </w:pPr>
    </w:lvl>
    <w:lvl w:ilvl="6" w:tplc="33C2239E" w:tentative="1">
      <w:start w:val="1"/>
      <w:numFmt w:val="decimal"/>
      <w:lvlText w:val="%7."/>
      <w:lvlJc w:val="left"/>
      <w:pPr>
        <w:ind w:left="5040" w:hanging="360"/>
      </w:pPr>
    </w:lvl>
    <w:lvl w:ilvl="7" w:tplc="DE76EEE0" w:tentative="1">
      <w:start w:val="1"/>
      <w:numFmt w:val="lowerLetter"/>
      <w:lvlText w:val="%8."/>
      <w:lvlJc w:val="left"/>
      <w:pPr>
        <w:ind w:left="5760" w:hanging="360"/>
      </w:pPr>
    </w:lvl>
    <w:lvl w:ilvl="8" w:tplc="A1C0B878" w:tentative="1">
      <w:start w:val="1"/>
      <w:numFmt w:val="lowerRoman"/>
      <w:lvlText w:val="%9."/>
      <w:lvlJc w:val="right"/>
      <w:pPr>
        <w:ind w:left="6480" w:hanging="180"/>
      </w:pPr>
    </w:lvl>
  </w:abstractNum>
  <w:abstractNum w:abstractNumId="4" w15:restartNumberingAfterBreak="0">
    <w:nsid w:val="09E4139F"/>
    <w:multiLevelType w:val="hybridMultilevel"/>
    <w:tmpl w:val="CD641AB8"/>
    <w:lvl w:ilvl="0" w:tplc="7CBA9144">
      <w:start w:val="1"/>
      <w:numFmt w:val="bullet"/>
      <w:lvlText w:val="•"/>
      <w:lvlJc w:val="left"/>
      <w:pPr>
        <w:tabs>
          <w:tab w:val="num" w:pos="720"/>
        </w:tabs>
        <w:ind w:left="720" w:hanging="360"/>
      </w:pPr>
      <w:rPr>
        <w:rFonts w:ascii="Arial" w:hAnsi="Arial" w:hint="default"/>
      </w:rPr>
    </w:lvl>
    <w:lvl w:ilvl="1" w:tplc="84B8FCAA" w:tentative="1">
      <w:start w:val="1"/>
      <w:numFmt w:val="bullet"/>
      <w:lvlText w:val="•"/>
      <w:lvlJc w:val="left"/>
      <w:pPr>
        <w:tabs>
          <w:tab w:val="num" w:pos="1440"/>
        </w:tabs>
        <w:ind w:left="1440" w:hanging="360"/>
      </w:pPr>
      <w:rPr>
        <w:rFonts w:ascii="Arial" w:hAnsi="Arial" w:hint="default"/>
      </w:rPr>
    </w:lvl>
    <w:lvl w:ilvl="2" w:tplc="A4E4275A" w:tentative="1">
      <w:start w:val="1"/>
      <w:numFmt w:val="bullet"/>
      <w:lvlText w:val="•"/>
      <w:lvlJc w:val="left"/>
      <w:pPr>
        <w:tabs>
          <w:tab w:val="num" w:pos="2160"/>
        </w:tabs>
        <w:ind w:left="2160" w:hanging="360"/>
      </w:pPr>
      <w:rPr>
        <w:rFonts w:ascii="Arial" w:hAnsi="Arial" w:hint="default"/>
      </w:rPr>
    </w:lvl>
    <w:lvl w:ilvl="3" w:tplc="2682B172" w:tentative="1">
      <w:start w:val="1"/>
      <w:numFmt w:val="bullet"/>
      <w:lvlText w:val="•"/>
      <w:lvlJc w:val="left"/>
      <w:pPr>
        <w:tabs>
          <w:tab w:val="num" w:pos="2880"/>
        </w:tabs>
        <w:ind w:left="2880" w:hanging="360"/>
      </w:pPr>
      <w:rPr>
        <w:rFonts w:ascii="Arial" w:hAnsi="Arial" w:hint="default"/>
      </w:rPr>
    </w:lvl>
    <w:lvl w:ilvl="4" w:tplc="0D46A440" w:tentative="1">
      <w:start w:val="1"/>
      <w:numFmt w:val="bullet"/>
      <w:lvlText w:val="•"/>
      <w:lvlJc w:val="left"/>
      <w:pPr>
        <w:tabs>
          <w:tab w:val="num" w:pos="3600"/>
        </w:tabs>
        <w:ind w:left="3600" w:hanging="360"/>
      </w:pPr>
      <w:rPr>
        <w:rFonts w:ascii="Arial" w:hAnsi="Arial" w:hint="default"/>
      </w:rPr>
    </w:lvl>
    <w:lvl w:ilvl="5" w:tplc="ACDE3924" w:tentative="1">
      <w:start w:val="1"/>
      <w:numFmt w:val="bullet"/>
      <w:lvlText w:val="•"/>
      <w:lvlJc w:val="left"/>
      <w:pPr>
        <w:tabs>
          <w:tab w:val="num" w:pos="4320"/>
        </w:tabs>
        <w:ind w:left="4320" w:hanging="360"/>
      </w:pPr>
      <w:rPr>
        <w:rFonts w:ascii="Arial" w:hAnsi="Arial" w:hint="default"/>
      </w:rPr>
    </w:lvl>
    <w:lvl w:ilvl="6" w:tplc="9EB4D5CA" w:tentative="1">
      <w:start w:val="1"/>
      <w:numFmt w:val="bullet"/>
      <w:lvlText w:val="•"/>
      <w:lvlJc w:val="left"/>
      <w:pPr>
        <w:tabs>
          <w:tab w:val="num" w:pos="5040"/>
        </w:tabs>
        <w:ind w:left="5040" w:hanging="360"/>
      </w:pPr>
      <w:rPr>
        <w:rFonts w:ascii="Arial" w:hAnsi="Arial" w:hint="default"/>
      </w:rPr>
    </w:lvl>
    <w:lvl w:ilvl="7" w:tplc="412C9D70" w:tentative="1">
      <w:start w:val="1"/>
      <w:numFmt w:val="bullet"/>
      <w:lvlText w:val="•"/>
      <w:lvlJc w:val="left"/>
      <w:pPr>
        <w:tabs>
          <w:tab w:val="num" w:pos="5760"/>
        </w:tabs>
        <w:ind w:left="5760" w:hanging="360"/>
      </w:pPr>
      <w:rPr>
        <w:rFonts w:ascii="Arial" w:hAnsi="Arial" w:hint="default"/>
      </w:rPr>
    </w:lvl>
    <w:lvl w:ilvl="8" w:tplc="3F9A45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9411E8"/>
    <w:multiLevelType w:val="hybridMultilevel"/>
    <w:tmpl w:val="67C68A40"/>
    <w:lvl w:ilvl="0" w:tplc="B8368B9E">
      <w:start w:val="1"/>
      <w:numFmt w:val="bullet"/>
      <w:lvlText w:val="-"/>
      <w:lvlJc w:val="left"/>
      <w:pPr>
        <w:ind w:left="720" w:hanging="360"/>
      </w:pPr>
      <w:rPr>
        <w:rFonts w:ascii="Calibri" w:hAnsi="Calibri" w:hint="default"/>
      </w:rPr>
    </w:lvl>
    <w:lvl w:ilvl="1" w:tplc="C4521432">
      <w:start w:val="1"/>
      <w:numFmt w:val="bullet"/>
      <w:lvlText w:val="o"/>
      <w:lvlJc w:val="left"/>
      <w:pPr>
        <w:ind w:left="1440" w:hanging="360"/>
      </w:pPr>
      <w:rPr>
        <w:rFonts w:ascii="Courier New" w:hAnsi="Courier New" w:hint="default"/>
      </w:rPr>
    </w:lvl>
    <w:lvl w:ilvl="2" w:tplc="3C1673E8">
      <w:start w:val="1"/>
      <w:numFmt w:val="bullet"/>
      <w:lvlText w:val=""/>
      <w:lvlJc w:val="left"/>
      <w:pPr>
        <w:ind w:left="2160" w:hanging="360"/>
      </w:pPr>
      <w:rPr>
        <w:rFonts w:ascii="Wingdings" w:hAnsi="Wingdings" w:hint="default"/>
      </w:rPr>
    </w:lvl>
    <w:lvl w:ilvl="3" w:tplc="FC96D33A">
      <w:start w:val="1"/>
      <w:numFmt w:val="bullet"/>
      <w:lvlText w:val=""/>
      <w:lvlJc w:val="left"/>
      <w:pPr>
        <w:ind w:left="2880" w:hanging="360"/>
      </w:pPr>
      <w:rPr>
        <w:rFonts w:ascii="Symbol" w:hAnsi="Symbol" w:hint="default"/>
      </w:rPr>
    </w:lvl>
    <w:lvl w:ilvl="4" w:tplc="14F0B78A">
      <w:start w:val="1"/>
      <w:numFmt w:val="bullet"/>
      <w:lvlText w:val="o"/>
      <w:lvlJc w:val="left"/>
      <w:pPr>
        <w:ind w:left="3600" w:hanging="360"/>
      </w:pPr>
      <w:rPr>
        <w:rFonts w:ascii="Courier New" w:hAnsi="Courier New" w:hint="default"/>
      </w:rPr>
    </w:lvl>
    <w:lvl w:ilvl="5" w:tplc="C7D01E9E">
      <w:start w:val="1"/>
      <w:numFmt w:val="bullet"/>
      <w:lvlText w:val=""/>
      <w:lvlJc w:val="left"/>
      <w:pPr>
        <w:ind w:left="4320" w:hanging="360"/>
      </w:pPr>
      <w:rPr>
        <w:rFonts w:ascii="Wingdings" w:hAnsi="Wingdings" w:hint="default"/>
      </w:rPr>
    </w:lvl>
    <w:lvl w:ilvl="6" w:tplc="E658781E">
      <w:start w:val="1"/>
      <w:numFmt w:val="bullet"/>
      <w:lvlText w:val=""/>
      <w:lvlJc w:val="left"/>
      <w:pPr>
        <w:ind w:left="5040" w:hanging="360"/>
      </w:pPr>
      <w:rPr>
        <w:rFonts w:ascii="Symbol" w:hAnsi="Symbol" w:hint="default"/>
      </w:rPr>
    </w:lvl>
    <w:lvl w:ilvl="7" w:tplc="74B6DF40">
      <w:start w:val="1"/>
      <w:numFmt w:val="bullet"/>
      <w:lvlText w:val="o"/>
      <w:lvlJc w:val="left"/>
      <w:pPr>
        <w:ind w:left="5760" w:hanging="360"/>
      </w:pPr>
      <w:rPr>
        <w:rFonts w:ascii="Courier New" w:hAnsi="Courier New" w:hint="default"/>
      </w:rPr>
    </w:lvl>
    <w:lvl w:ilvl="8" w:tplc="1A0ED456">
      <w:start w:val="1"/>
      <w:numFmt w:val="bullet"/>
      <w:lvlText w:val=""/>
      <w:lvlJc w:val="left"/>
      <w:pPr>
        <w:ind w:left="6480" w:hanging="360"/>
      </w:pPr>
      <w:rPr>
        <w:rFonts w:ascii="Wingdings" w:hAnsi="Wingdings" w:hint="default"/>
      </w:rPr>
    </w:lvl>
  </w:abstractNum>
  <w:abstractNum w:abstractNumId="6" w15:restartNumberingAfterBreak="0">
    <w:nsid w:val="0C8F6CD3"/>
    <w:multiLevelType w:val="hybridMultilevel"/>
    <w:tmpl w:val="66FC4432"/>
    <w:lvl w:ilvl="0" w:tplc="9E84981E">
      <w:start w:val="1"/>
      <w:numFmt w:val="bullet"/>
      <w:lvlText w:val="-"/>
      <w:lvlJc w:val="left"/>
      <w:pPr>
        <w:tabs>
          <w:tab w:val="num" w:pos="720"/>
        </w:tabs>
        <w:ind w:left="720" w:hanging="360"/>
      </w:pPr>
      <w:rPr>
        <w:rFonts w:ascii="Times New Roman" w:hAnsi="Times New Roman" w:hint="default"/>
      </w:rPr>
    </w:lvl>
    <w:lvl w:ilvl="1" w:tplc="607836B6" w:tentative="1">
      <w:start w:val="1"/>
      <w:numFmt w:val="bullet"/>
      <w:lvlText w:val="-"/>
      <w:lvlJc w:val="left"/>
      <w:pPr>
        <w:tabs>
          <w:tab w:val="num" w:pos="1440"/>
        </w:tabs>
        <w:ind w:left="1440" w:hanging="360"/>
      </w:pPr>
      <w:rPr>
        <w:rFonts w:ascii="Times New Roman" w:hAnsi="Times New Roman" w:hint="default"/>
      </w:rPr>
    </w:lvl>
    <w:lvl w:ilvl="2" w:tplc="4F7CC318" w:tentative="1">
      <w:start w:val="1"/>
      <w:numFmt w:val="bullet"/>
      <w:lvlText w:val="-"/>
      <w:lvlJc w:val="left"/>
      <w:pPr>
        <w:tabs>
          <w:tab w:val="num" w:pos="2160"/>
        </w:tabs>
        <w:ind w:left="2160" w:hanging="360"/>
      </w:pPr>
      <w:rPr>
        <w:rFonts w:ascii="Times New Roman" w:hAnsi="Times New Roman" w:hint="default"/>
      </w:rPr>
    </w:lvl>
    <w:lvl w:ilvl="3" w:tplc="FA427686" w:tentative="1">
      <w:start w:val="1"/>
      <w:numFmt w:val="bullet"/>
      <w:lvlText w:val="-"/>
      <w:lvlJc w:val="left"/>
      <w:pPr>
        <w:tabs>
          <w:tab w:val="num" w:pos="2880"/>
        </w:tabs>
        <w:ind w:left="2880" w:hanging="360"/>
      </w:pPr>
      <w:rPr>
        <w:rFonts w:ascii="Times New Roman" w:hAnsi="Times New Roman" w:hint="default"/>
      </w:rPr>
    </w:lvl>
    <w:lvl w:ilvl="4" w:tplc="5434D37E" w:tentative="1">
      <w:start w:val="1"/>
      <w:numFmt w:val="bullet"/>
      <w:lvlText w:val="-"/>
      <w:lvlJc w:val="left"/>
      <w:pPr>
        <w:tabs>
          <w:tab w:val="num" w:pos="3600"/>
        </w:tabs>
        <w:ind w:left="3600" w:hanging="360"/>
      </w:pPr>
      <w:rPr>
        <w:rFonts w:ascii="Times New Roman" w:hAnsi="Times New Roman" w:hint="default"/>
      </w:rPr>
    </w:lvl>
    <w:lvl w:ilvl="5" w:tplc="0CBC0628" w:tentative="1">
      <w:start w:val="1"/>
      <w:numFmt w:val="bullet"/>
      <w:lvlText w:val="-"/>
      <w:lvlJc w:val="left"/>
      <w:pPr>
        <w:tabs>
          <w:tab w:val="num" w:pos="4320"/>
        </w:tabs>
        <w:ind w:left="4320" w:hanging="360"/>
      </w:pPr>
      <w:rPr>
        <w:rFonts w:ascii="Times New Roman" w:hAnsi="Times New Roman" w:hint="default"/>
      </w:rPr>
    </w:lvl>
    <w:lvl w:ilvl="6" w:tplc="9A948C82" w:tentative="1">
      <w:start w:val="1"/>
      <w:numFmt w:val="bullet"/>
      <w:lvlText w:val="-"/>
      <w:lvlJc w:val="left"/>
      <w:pPr>
        <w:tabs>
          <w:tab w:val="num" w:pos="5040"/>
        </w:tabs>
        <w:ind w:left="5040" w:hanging="360"/>
      </w:pPr>
      <w:rPr>
        <w:rFonts w:ascii="Times New Roman" w:hAnsi="Times New Roman" w:hint="default"/>
      </w:rPr>
    </w:lvl>
    <w:lvl w:ilvl="7" w:tplc="EF9CCA16" w:tentative="1">
      <w:start w:val="1"/>
      <w:numFmt w:val="bullet"/>
      <w:lvlText w:val="-"/>
      <w:lvlJc w:val="left"/>
      <w:pPr>
        <w:tabs>
          <w:tab w:val="num" w:pos="5760"/>
        </w:tabs>
        <w:ind w:left="5760" w:hanging="360"/>
      </w:pPr>
      <w:rPr>
        <w:rFonts w:ascii="Times New Roman" w:hAnsi="Times New Roman" w:hint="default"/>
      </w:rPr>
    </w:lvl>
    <w:lvl w:ilvl="8" w:tplc="5B02E79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A5718A"/>
    <w:multiLevelType w:val="hybridMultilevel"/>
    <w:tmpl w:val="AFC48DA0"/>
    <w:lvl w:ilvl="0" w:tplc="865AA6C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F4F0DEA"/>
    <w:multiLevelType w:val="hybridMultilevel"/>
    <w:tmpl w:val="77741DEE"/>
    <w:lvl w:ilvl="0" w:tplc="9B92D71C">
      <w:start w:val="1"/>
      <w:numFmt w:val="decimal"/>
      <w:suff w:val="space"/>
      <w:lvlText w:val="%1."/>
      <w:lvlJc w:val="left"/>
      <w:pPr>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A76A46"/>
    <w:multiLevelType w:val="multilevel"/>
    <w:tmpl w:val="A44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A0026"/>
    <w:multiLevelType w:val="hybridMultilevel"/>
    <w:tmpl w:val="A5DEC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809A1"/>
    <w:multiLevelType w:val="hybridMultilevel"/>
    <w:tmpl w:val="8F10E3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B5150B"/>
    <w:multiLevelType w:val="hybridMultilevel"/>
    <w:tmpl w:val="BAA4A8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6E2805"/>
    <w:multiLevelType w:val="hybridMultilevel"/>
    <w:tmpl w:val="C338F5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E926BF3"/>
    <w:multiLevelType w:val="hybridMultilevel"/>
    <w:tmpl w:val="65025F62"/>
    <w:lvl w:ilvl="0" w:tplc="E3C81328">
      <w:start w:val="1"/>
      <w:numFmt w:val="lowerLetter"/>
      <w:lvlText w:val="%1."/>
      <w:lvlJc w:val="left"/>
      <w:pPr>
        <w:ind w:left="720" w:hanging="360"/>
      </w:pPr>
      <w:rPr>
        <w:rFonts w:hint="default"/>
      </w:rPr>
    </w:lvl>
    <w:lvl w:ilvl="1" w:tplc="2B3631C8">
      <w:start w:val="1"/>
      <w:numFmt w:val="lowerLetter"/>
      <w:lvlText w:val="%2."/>
      <w:lvlJc w:val="left"/>
      <w:pPr>
        <w:ind w:left="1440" w:hanging="360"/>
      </w:pPr>
    </w:lvl>
    <w:lvl w:ilvl="2" w:tplc="2F82EC9A" w:tentative="1">
      <w:start w:val="1"/>
      <w:numFmt w:val="lowerRoman"/>
      <w:lvlText w:val="%3."/>
      <w:lvlJc w:val="right"/>
      <w:pPr>
        <w:ind w:left="2160" w:hanging="180"/>
      </w:pPr>
    </w:lvl>
    <w:lvl w:ilvl="3" w:tplc="89864B2E" w:tentative="1">
      <w:start w:val="1"/>
      <w:numFmt w:val="decimal"/>
      <w:lvlText w:val="%4."/>
      <w:lvlJc w:val="left"/>
      <w:pPr>
        <w:ind w:left="2880" w:hanging="360"/>
      </w:pPr>
    </w:lvl>
    <w:lvl w:ilvl="4" w:tplc="B9D6C682" w:tentative="1">
      <w:start w:val="1"/>
      <w:numFmt w:val="lowerLetter"/>
      <w:lvlText w:val="%5."/>
      <w:lvlJc w:val="left"/>
      <w:pPr>
        <w:ind w:left="3600" w:hanging="360"/>
      </w:pPr>
    </w:lvl>
    <w:lvl w:ilvl="5" w:tplc="1BC81CB4" w:tentative="1">
      <w:start w:val="1"/>
      <w:numFmt w:val="lowerRoman"/>
      <w:lvlText w:val="%6."/>
      <w:lvlJc w:val="right"/>
      <w:pPr>
        <w:ind w:left="4320" w:hanging="180"/>
      </w:pPr>
    </w:lvl>
    <w:lvl w:ilvl="6" w:tplc="7CF667C4" w:tentative="1">
      <w:start w:val="1"/>
      <w:numFmt w:val="decimal"/>
      <w:lvlText w:val="%7."/>
      <w:lvlJc w:val="left"/>
      <w:pPr>
        <w:ind w:left="5040" w:hanging="360"/>
      </w:pPr>
    </w:lvl>
    <w:lvl w:ilvl="7" w:tplc="5C2C6EAE" w:tentative="1">
      <w:start w:val="1"/>
      <w:numFmt w:val="lowerLetter"/>
      <w:lvlText w:val="%8."/>
      <w:lvlJc w:val="left"/>
      <w:pPr>
        <w:ind w:left="5760" w:hanging="360"/>
      </w:pPr>
    </w:lvl>
    <w:lvl w:ilvl="8" w:tplc="6B7CCE1A" w:tentative="1">
      <w:start w:val="1"/>
      <w:numFmt w:val="lowerRoman"/>
      <w:lvlText w:val="%9."/>
      <w:lvlJc w:val="right"/>
      <w:pPr>
        <w:ind w:left="6480" w:hanging="180"/>
      </w:pPr>
    </w:lvl>
  </w:abstractNum>
  <w:abstractNum w:abstractNumId="16" w15:restartNumberingAfterBreak="0">
    <w:nsid w:val="212240AB"/>
    <w:multiLevelType w:val="hybridMultilevel"/>
    <w:tmpl w:val="6400AF42"/>
    <w:lvl w:ilvl="0" w:tplc="29EC9C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41CC9"/>
    <w:multiLevelType w:val="hybridMultilevel"/>
    <w:tmpl w:val="02864F92"/>
    <w:lvl w:ilvl="0" w:tplc="0F56CDC8">
      <w:start w:val="1"/>
      <w:numFmt w:val="decimal"/>
      <w:lvlText w:val="%1."/>
      <w:lvlJc w:val="left"/>
      <w:pPr>
        <w:tabs>
          <w:tab w:val="num" w:pos="720"/>
        </w:tabs>
        <w:ind w:left="720" w:hanging="360"/>
      </w:pPr>
    </w:lvl>
    <w:lvl w:ilvl="1" w:tplc="14B4C31A" w:tentative="1">
      <w:start w:val="1"/>
      <w:numFmt w:val="decimal"/>
      <w:lvlText w:val="%2."/>
      <w:lvlJc w:val="left"/>
      <w:pPr>
        <w:tabs>
          <w:tab w:val="num" w:pos="1440"/>
        </w:tabs>
        <w:ind w:left="1440" w:hanging="360"/>
      </w:pPr>
    </w:lvl>
    <w:lvl w:ilvl="2" w:tplc="3F9EF56E" w:tentative="1">
      <w:start w:val="1"/>
      <w:numFmt w:val="decimal"/>
      <w:lvlText w:val="%3."/>
      <w:lvlJc w:val="left"/>
      <w:pPr>
        <w:tabs>
          <w:tab w:val="num" w:pos="2160"/>
        </w:tabs>
        <w:ind w:left="2160" w:hanging="360"/>
      </w:pPr>
    </w:lvl>
    <w:lvl w:ilvl="3" w:tplc="1BA61200" w:tentative="1">
      <w:start w:val="1"/>
      <w:numFmt w:val="decimal"/>
      <w:lvlText w:val="%4."/>
      <w:lvlJc w:val="left"/>
      <w:pPr>
        <w:tabs>
          <w:tab w:val="num" w:pos="2880"/>
        </w:tabs>
        <w:ind w:left="2880" w:hanging="360"/>
      </w:pPr>
    </w:lvl>
    <w:lvl w:ilvl="4" w:tplc="D0420B5C" w:tentative="1">
      <w:start w:val="1"/>
      <w:numFmt w:val="decimal"/>
      <w:lvlText w:val="%5."/>
      <w:lvlJc w:val="left"/>
      <w:pPr>
        <w:tabs>
          <w:tab w:val="num" w:pos="3600"/>
        </w:tabs>
        <w:ind w:left="3600" w:hanging="360"/>
      </w:pPr>
    </w:lvl>
    <w:lvl w:ilvl="5" w:tplc="338ABDD0" w:tentative="1">
      <w:start w:val="1"/>
      <w:numFmt w:val="decimal"/>
      <w:lvlText w:val="%6."/>
      <w:lvlJc w:val="left"/>
      <w:pPr>
        <w:tabs>
          <w:tab w:val="num" w:pos="4320"/>
        </w:tabs>
        <w:ind w:left="4320" w:hanging="360"/>
      </w:pPr>
    </w:lvl>
    <w:lvl w:ilvl="6" w:tplc="7FBA6F0E" w:tentative="1">
      <w:start w:val="1"/>
      <w:numFmt w:val="decimal"/>
      <w:lvlText w:val="%7."/>
      <w:lvlJc w:val="left"/>
      <w:pPr>
        <w:tabs>
          <w:tab w:val="num" w:pos="5040"/>
        </w:tabs>
        <w:ind w:left="5040" w:hanging="360"/>
      </w:pPr>
    </w:lvl>
    <w:lvl w:ilvl="7" w:tplc="FE4AEA3E" w:tentative="1">
      <w:start w:val="1"/>
      <w:numFmt w:val="decimal"/>
      <w:lvlText w:val="%8."/>
      <w:lvlJc w:val="left"/>
      <w:pPr>
        <w:tabs>
          <w:tab w:val="num" w:pos="5760"/>
        </w:tabs>
        <w:ind w:left="5760" w:hanging="360"/>
      </w:pPr>
    </w:lvl>
    <w:lvl w:ilvl="8" w:tplc="0A1C5120" w:tentative="1">
      <w:start w:val="1"/>
      <w:numFmt w:val="decimal"/>
      <w:lvlText w:val="%9."/>
      <w:lvlJc w:val="left"/>
      <w:pPr>
        <w:tabs>
          <w:tab w:val="num" w:pos="6480"/>
        </w:tabs>
        <w:ind w:left="6480" w:hanging="360"/>
      </w:pPr>
    </w:lvl>
  </w:abstractNum>
  <w:abstractNum w:abstractNumId="18" w15:restartNumberingAfterBreak="0">
    <w:nsid w:val="2B7900DE"/>
    <w:multiLevelType w:val="multilevel"/>
    <w:tmpl w:val="E8A8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D2F31"/>
    <w:multiLevelType w:val="hybridMultilevel"/>
    <w:tmpl w:val="0D722DB0"/>
    <w:lvl w:ilvl="0" w:tplc="0156862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E514E3"/>
    <w:multiLevelType w:val="hybridMultilevel"/>
    <w:tmpl w:val="9582005A"/>
    <w:lvl w:ilvl="0" w:tplc="E1A2979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5A067CA"/>
    <w:multiLevelType w:val="hybridMultilevel"/>
    <w:tmpl w:val="1824821A"/>
    <w:lvl w:ilvl="0" w:tplc="194862D8">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38B3719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C64FF6"/>
    <w:multiLevelType w:val="hybridMultilevel"/>
    <w:tmpl w:val="A0928C3C"/>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4" w15:restartNumberingAfterBreak="0">
    <w:nsid w:val="3BFF6DC4"/>
    <w:multiLevelType w:val="hybridMultilevel"/>
    <w:tmpl w:val="226A9A0C"/>
    <w:lvl w:ilvl="0" w:tplc="4606AD1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D20840"/>
    <w:multiLevelType w:val="hybridMultilevel"/>
    <w:tmpl w:val="553C7438"/>
    <w:lvl w:ilvl="0" w:tplc="68F04780">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6" w15:restartNumberingAfterBreak="0">
    <w:nsid w:val="406D4A95"/>
    <w:multiLevelType w:val="hybridMultilevel"/>
    <w:tmpl w:val="11EC0E5E"/>
    <w:lvl w:ilvl="0" w:tplc="A3F20F90">
      <w:start w:val="1"/>
      <w:numFmt w:val="decimal"/>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27" w15:restartNumberingAfterBreak="0">
    <w:nsid w:val="44762EA2"/>
    <w:multiLevelType w:val="hybridMultilevel"/>
    <w:tmpl w:val="609238C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DB6749C"/>
    <w:multiLevelType w:val="hybridMultilevel"/>
    <w:tmpl w:val="858AA69E"/>
    <w:lvl w:ilvl="0" w:tplc="E62235F8">
      <w:start w:val="1"/>
      <w:numFmt w:val="decimal"/>
      <w:lvlText w:val="%1."/>
      <w:lvlJc w:val="left"/>
      <w:pPr>
        <w:ind w:left="720" w:hanging="360"/>
      </w:pPr>
      <w:rPr>
        <w:rFonts w:ascii="Times New Roman" w:hAnsi="Times New Roman" w:cs="Times New Roman" w:hint="default"/>
        <w:color w:val="00A14A"/>
        <w:sz w:val="20"/>
      </w:rPr>
    </w:lvl>
    <w:lvl w:ilvl="1" w:tplc="D834D2D8" w:tentative="1">
      <w:start w:val="1"/>
      <w:numFmt w:val="lowerLetter"/>
      <w:lvlText w:val="%2."/>
      <w:lvlJc w:val="left"/>
      <w:pPr>
        <w:ind w:left="1440" w:hanging="360"/>
      </w:pPr>
    </w:lvl>
    <w:lvl w:ilvl="2" w:tplc="59F8DE9A" w:tentative="1">
      <w:start w:val="1"/>
      <w:numFmt w:val="lowerRoman"/>
      <w:lvlText w:val="%3."/>
      <w:lvlJc w:val="right"/>
      <w:pPr>
        <w:ind w:left="2160" w:hanging="180"/>
      </w:pPr>
    </w:lvl>
    <w:lvl w:ilvl="3" w:tplc="434E9108" w:tentative="1">
      <w:start w:val="1"/>
      <w:numFmt w:val="decimal"/>
      <w:lvlText w:val="%4."/>
      <w:lvlJc w:val="left"/>
      <w:pPr>
        <w:ind w:left="2880" w:hanging="360"/>
      </w:pPr>
    </w:lvl>
    <w:lvl w:ilvl="4" w:tplc="669876BA" w:tentative="1">
      <w:start w:val="1"/>
      <w:numFmt w:val="lowerLetter"/>
      <w:lvlText w:val="%5."/>
      <w:lvlJc w:val="left"/>
      <w:pPr>
        <w:ind w:left="3600" w:hanging="360"/>
      </w:pPr>
    </w:lvl>
    <w:lvl w:ilvl="5" w:tplc="3B0466C6" w:tentative="1">
      <w:start w:val="1"/>
      <w:numFmt w:val="lowerRoman"/>
      <w:lvlText w:val="%6."/>
      <w:lvlJc w:val="right"/>
      <w:pPr>
        <w:ind w:left="4320" w:hanging="180"/>
      </w:pPr>
    </w:lvl>
    <w:lvl w:ilvl="6" w:tplc="401CD92E" w:tentative="1">
      <w:start w:val="1"/>
      <w:numFmt w:val="decimal"/>
      <w:lvlText w:val="%7."/>
      <w:lvlJc w:val="left"/>
      <w:pPr>
        <w:ind w:left="5040" w:hanging="360"/>
      </w:pPr>
    </w:lvl>
    <w:lvl w:ilvl="7" w:tplc="37980CD6" w:tentative="1">
      <w:start w:val="1"/>
      <w:numFmt w:val="lowerLetter"/>
      <w:lvlText w:val="%8."/>
      <w:lvlJc w:val="left"/>
      <w:pPr>
        <w:ind w:left="5760" w:hanging="360"/>
      </w:pPr>
    </w:lvl>
    <w:lvl w:ilvl="8" w:tplc="BD4EE200" w:tentative="1">
      <w:start w:val="1"/>
      <w:numFmt w:val="lowerRoman"/>
      <w:lvlText w:val="%9."/>
      <w:lvlJc w:val="right"/>
      <w:pPr>
        <w:ind w:left="6480" w:hanging="180"/>
      </w:pPr>
    </w:lvl>
  </w:abstractNum>
  <w:abstractNum w:abstractNumId="29" w15:restartNumberingAfterBreak="0">
    <w:nsid w:val="50330349"/>
    <w:multiLevelType w:val="hybridMultilevel"/>
    <w:tmpl w:val="491C0BDA"/>
    <w:lvl w:ilvl="0" w:tplc="194862D8">
      <w:start w:val="1"/>
      <w:numFmt w:val="decimal"/>
      <w:lvlText w:val="%1."/>
      <w:lvlJc w:val="left"/>
      <w:pPr>
        <w:ind w:left="927" w:hanging="360"/>
      </w:pPr>
      <w:rPr>
        <w:rFonts w:hint="default"/>
      </w:rPr>
    </w:lvl>
    <w:lvl w:ilvl="1" w:tplc="04090019" w:tentative="1">
      <w:start w:val="1"/>
      <w:numFmt w:val="lowerLetter"/>
      <w:lvlText w:val="%2."/>
      <w:lvlJc w:val="left"/>
      <w:pPr>
        <w:ind w:left="927" w:hanging="360"/>
      </w:pPr>
    </w:lvl>
    <w:lvl w:ilvl="2" w:tplc="0409001B" w:tentative="1">
      <w:start w:val="1"/>
      <w:numFmt w:val="lowerRoman"/>
      <w:lvlText w:val="%3."/>
      <w:lvlJc w:val="right"/>
      <w:pPr>
        <w:ind w:left="1647" w:hanging="180"/>
      </w:pPr>
    </w:lvl>
    <w:lvl w:ilvl="3" w:tplc="0409000F" w:tentative="1">
      <w:start w:val="1"/>
      <w:numFmt w:val="decimal"/>
      <w:lvlText w:val="%4."/>
      <w:lvlJc w:val="left"/>
      <w:pPr>
        <w:ind w:left="2367" w:hanging="360"/>
      </w:pPr>
    </w:lvl>
    <w:lvl w:ilvl="4" w:tplc="04090019" w:tentative="1">
      <w:start w:val="1"/>
      <w:numFmt w:val="lowerLetter"/>
      <w:lvlText w:val="%5."/>
      <w:lvlJc w:val="left"/>
      <w:pPr>
        <w:ind w:left="3087" w:hanging="360"/>
      </w:pPr>
    </w:lvl>
    <w:lvl w:ilvl="5" w:tplc="0409001B" w:tentative="1">
      <w:start w:val="1"/>
      <w:numFmt w:val="lowerRoman"/>
      <w:lvlText w:val="%6."/>
      <w:lvlJc w:val="right"/>
      <w:pPr>
        <w:ind w:left="3807" w:hanging="180"/>
      </w:pPr>
    </w:lvl>
    <w:lvl w:ilvl="6" w:tplc="0409000F" w:tentative="1">
      <w:start w:val="1"/>
      <w:numFmt w:val="decimal"/>
      <w:lvlText w:val="%7."/>
      <w:lvlJc w:val="left"/>
      <w:pPr>
        <w:ind w:left="4527" w:hanging="360"/>
      </w:pPr>
    </w:lvl>
    <w:lvl w:ilvl="7" w:tplc="04090019" w:tentative="1">
      <w:start w:val="1"/>
      <w:numFmt w:val="lowerLetter"/>
      <w:lvlText w:val="%8."/>
      <w:lvlJc w:val="left"/>
      <w:pPr>
        <w:ind w:left="5247" w:hanging="360"/>
      </w:pPr>
    </w:lvl>
    <w:lvl w:ilvl="8" w:tplc="0409001B" w:tentative="1">
      <w:start w:val="1"/>
      <w:numFmt w:val="lowerRoman"/>
      <w:lvlText w:val="%9."/>
      <w:lvlJc w:val="right"/>
      <w:pPr>
        <w:ind w:left="5967" w:hanging="180"/>
      </w:pPr>
    </w:lvl>
  </w:abstractNum>
  <w:abstractNum w:abstractNumId="30" w15:restartNumberingAfterBreak="0">
    <w:nsid w:val="56ED0D32"/>
    <w:multiLevelType w:val="multilevel"/>
    <w:tmpl w:val="A394CC8E"/>
    <w:lvl w:ilvl="0">
      <w:start w:val="1"/>
      <w:numFmt w:val="decimal"/>
      <w:lvlText w:val="%1."/>
      <w:lvlJc w:val="left"/>
      <w:pPr>
        <w:ind w:left="720" w:hanging="360"/>
      </w:pPr>
      <w:rPr>
        <w:rFonts w:eastAsiaTheme="majorEastAsia" w:hint="default"/>
      </w:rPr>
    </w:lvl>
    <w:lvl w:ilvl="1">
      <w:start w:val="1"/>
      <w:numFmt w:val="decimal"/>
      <w:isLgl/>
      <w:lvlText w:val="%1.%2."/>
      <w:lvlJc w:val="left"/>
      <w:pPr>
        <w:ind w:left="1080" w:hanging="720"/>
      </w:pPr>
      <w:rPr>
        <w:rFonts w:eastAsiaTheme="minorEastAsia" w:hint="default"/>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440" w:hanging="108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800" w:hanging="144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2160" w:hanging="180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31" w15:restartNumberingAfterBreak="0">
    <w:nsid w:val="57D01DBF"/>
    <w:multiLevelType w:val="hybridMultilevel"/>
    <w:tmpl w:val="7B04AD8C"/>
    <w:lvl w:ilvl="0" w:tplc="527CAECC">
      <w:start w:val="2"/>
      <w:numFmt w:val="low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32" w15:restartNumberingAfterBreak="0">
    <w:nsid w:val="58D76675"/>
    <w:multiLevelType w:val="hybridMultilevel"/>
    <w:tmpl w:val="723A9234"/>
    <w:lvl w:ilvl="0" w:tplc="6876E2AE">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B81B31"/>
    <w:multiLevelType w:val="multilevel"/>
    <w:tmpl w:val="E050F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E9D7920"/>
    <w:multiLevelType w:val="multilevel"/>
    <w:tmpl w:val="652245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nl-N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2AA4D28"/>
    <w:multiLevelType w:val="hybridMultilevel"/>
    <w:tmpl w:val="D25CCE60"/>
    <w:lvl w:ilvl="0" w:tplc="DEF019D8">
      <w:start w:val="1"/>
      <w:numFmt w:val="decimal"/>
      <w:lvlText w:val="%1."/>
      <w:lvlJc w:val="left"/>
      <w:pPr>
        <w:ind w:left="720" w:hanging="360"/>
      </w:pPr>
      <w:rPr>
        <w:rFonts w:eastAsiaTheme="majorEastAsia" w:hint="default"/>
        <w:b w:val="0"/>
        <w:color w:val="000000" w:themeColor="text1"/>
        <w:sz w:val="26"/>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62CA36DA"/>
    <w:multiLevelType w:val="hybridMultilevel"/>
    <w:tmpl w:val="1E62E08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64542446"/>
    <w:multiLevelType w:val="hybridMultilevel"/>
    <w:tmpl w:val="55BA2F94"/>
    <w:lvl w:ilvl="0" w:tplc="12AE0928">
      <w:start w:val="2022"/>
      <w:numFmt w:val="bullet"/>
      <w:lvlText w:val="-"/>
      <w:lvlJc w:val="left"/>
      <w:pPr>
        <w:ind w:left="720" w:hanging="360"/>
      </w:pPr>
      <w:rPr>
        <w:rFonts w:ascii="Calibri" w:eastAsiaTheme="minorHAnsi" w:hAnsi="Calibri" w:cs="Calibri" w:hint="default"/>
      </w:rPr>
    </w:lvl>
    <w:lvl w:ilvl="1" w:tplc="91AE30C8" w:tentative="1">
      <w:start w:val="1"/>
      <w:numFmt w:val="bullet"/>
      <w:lvlText w:val="o"/>
      <w:lvlJc w:val="left"/>
      <w:pPr>
        <w:ind w:left="1440" w:hanging="360"/>
      </w:pPr>
      <w:rPr>
        <w:rFonts w:ascii="Courier New" w:hAnsi="Courier New" w:cs="Courier New" w:hint="default"/>
      </w:rPr>
    </w:lvl>
    <w:lvl w:ilvl="2" w:tplc="C9A2E5A0" w:tentative="1">
      <w:start w:val="1"/>
      <w:numFmt w:val="bullet"/>
      <w:lvlText w:val=""/>
      <w:lvlJc w:val="left"/>
      <w:pPr>
        <w:ind w:left="2160" w:hanging="360"/>
      </w:pPr>
      <w:rPr>
        <w:rFonts w:ascii="Wingdings" w:hAnsi="Wingdings" w:hint="default"/>
      </w:rPr>
    </w:lvl>
    <w:lvl w:ilvl="3" w:tplc="E6329872" w:tentative="1">
      <w:start w:val="1"/>
      <w:numFmt w:val="bullet"/>
      <w:lvlText w:val=""/>
      <w:lvlJc w:val="left"/>
      <w:pPr>
        <w:ind w:left="2880" w:hanging="360"/>
      </w:pPr>
      <w:rPr>
        <w:rFonts w:ascii="Symbol" w:hAnsi="Symbol" w:hint="default"/>
      </w:rPr>
    </w:lvl>
    <w:lvl w:ilvl="4" w:tplc="B238BFD0" w:tentative="1">
      <w:start w:val="1"/>
      <w:numFmt w:val="bullet"/>
      <w:lvlText w:val="o"/>
      <w:lvlJc w:val="left"/>
      <w:pPr>
        <w:ind w:left="3600" w:hanging="360"/>
      </w:pPr>
      <w:rPr>
        <w:rFonts w:ascii="Courier New" w:hAnsi="Courier New" w:cs="Courier New" w:hint="default"/>
      </w:rPr>
    </w:lvl>
    <w:lvl w:ilvl="5" w:tplc="04EC35E2" w:tentative="1">
      <w:start w:val="1"/>
      <w:numFmt w:val="bullet"/>
      <w:lvlText w:val=""/>
      <w:lvlJc w:val="left"/>
      <w:pPr>
        <w:ind w:left="4320" w:hanging="360"/>
      </w:pPr>
      <w:rPr>
        <w:rFonts w:ascii="Wingdings" w:hAnsi="Wingdings" w:hint="default"/>
      </w:rPr>
    </w:lvl>
    <w:lvl w:ilvl="6" w:tplc="A31AB010" w:tentative="1">
      <w:start w:val="1"/>
      <w:numFmt w:val="bullet"/>
      <w:lvlText w:val=""/>
      <w:lvlJc w:val="left"/>
      <w:pPr>
        <w:ind w:left="5040" w:hanging="360"/>
      </w:pPr>
      <w:rPr>
        <w:rFonts w:ascii="Symbol" w:hAnsi="Symbol" w:hint="default"/>
      </w:rPr>
    </w:lvl>
    <w:lvl w:ilvl="7" w:tplc="E7F2BB98" w:tentative="1">
      <w:start w:val="1"/>
      <w:numFmt w:val="bullet"/>
      <w:lvlText w:val="o"/>
      <w:lvlJc w:val="left"/>
      <w:pPr>
        <w:ind w:left="5760" w:hanging="360"/>
      </w:pPr>
      <w:rPr>
        <w:rFonts w:ascii="Courier New" w:hAnsi="Courier New" w:cs="Courier New" w:hint="default"/>
      </w:rPr>
    </w:lvl>
    <w:lvl w:ilvl="8" w:tplc="2AE01ACE" w:tentative="1">
      <w:start w:val="1"/>
      <w:numFmt w:val="bullet"/>
      <w:lvlText w:val=""/>
      <w:lvlJc w:val="left"/>
      <w:pPr>
        <w:ind w:left="6480" w:hanging="360"/>
      </w:pPr>
      <w:rPr>
        <w:rFonts w:ascii="Wingdings" w:hAnsi="Wingdings" w:hint="default"/>
      </w:rPr>
    </w:lvl>
  </w:abstractNum>
  <w:abstractNum w:abstractNumId="38" w15:restartNumberingAfterBreak="0">
    <w:nsid w:val="67421857"/>
    <w:multiLevelType w:val="multilevel"/>
    <w:tmpl w:val="E8FA5F9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7FA33AA"/>
    <w:multiLevelType w:val="multilevel"/>
    <w:tmpl w:val="8A5A3B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80B463E"/>
    <w:multiLevelType w:val="hybridMultilevel"/>
    <w:tmpl w:val="999EF194"/>
    <w:lvl w:ilvl="0" w:tplc="4B4893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E31780"/>
    <w:multiLevelType w:val="hybridMultilevel"/>
    <w:tmpl w:val="7FD6CA90"/>
    <w:lvl w:ilvl="0" w:tplc="706AF3D6">
      <w:start w:val="1"/>
      <w:numFmt w:val="bullet"/>
      <w:lvlText w:val="•"/>
      <w:lvlJc w:val="left"/>
      <w:pPr>
        <w:tabs>
          <w:tab w:val="num" w:pos="720"/>
        </w:tabs>
        <w:ind w:left="720" w:hanging="360"/>
      </w:pPr>
      <w:rPr>
        <w:rFonts w:ascii="Arial" w:hAnsi="Arial" w:hint="default"/>
      </w:rPr>
    </w:lvl>
    <w:lvl w:ilvl="1" w:tplc="E17A840E" w:tentative="1">
      <w:start w:val="1"/>
      <w:numFmt w:val="bullet"/>
      <w:lvlText w:val="•"/>
      <w:lvlJc w:val="left"/>
      <w:pPr>
        <w:tabs>
          <w:tab w:val="num" w:pos="1440"/>
        </w:tabs>
        <w:ind w:left="1440" w:hanging="360"/>
      </w:pPr>
      <w:rPr>
        <w:rFonts w:ascii="Arial" w:hAnsi="Arial" w:hint="default"/>
      </w:rPr>
    </w:lvl>
    <w:lvl w:ilvl="2" w:tplc="ACCCB04A" w:tentative="1">
      <w:start w:val="1"/>
      <w:numFmt w:val="bullet"/>
      <w:lvlText w:val="•"/>
      <w:lvlJc w:val="left"/>
      <w:pPr>
        <w:tabs>
          <w:tab w:val="num" w:pos="2160"/>
        </w:tabs>
        <w:ind w:left="2160" w:hanging="360"/>
      </w:pPr>
      <w:rPr>
        <w:rFonts w:ascii="Arial" w:hAnsi="Arial" w:hint="default"/>
      </w:rPr>
    </w:lvl>
    <w:lvl w:ilvl="3" w:tplc="AA703C06" w:tentative="1">
      <w:start w:val="1"/>
      <w:numFmt w:val="bullet"/>
      <w:lvlText w:val="•"/>
      <w:lvlJc w:val="left"/>
      <w:pPr>
        <w:tabs>
          <w:tab w:val="num" w:pos="2880"/>
        </w:tabs>
        <w:ind w:left="2880" w:hanging="360"/>
      </w:pPr>
      <w:rPr>
        <w:rFonts w:ascii="Arial" w:hAnsi="Arial" w:hint="default"/>
      </w:rPr>
    </w:lvl>
    <w:lvl w:ilvl="4" w:tplc="19DC57EC" w:tentative="1">
      <w:start w:val="1"/>
      <w:numFmt w:val="bullet"/>
      <w:lvlText w:val="•"/>
      <w:lvlJc w:val="left"/>
      <w:pPr>
        <w:tabs>
          <w:tab w:val="num" w:pos="3600"/>
        </w:tabs>
        <w:ind w:left="3600" w:hanging="360"/>
      </w:pPr>
      <w:rPr>
        <w:rFonts w:ascii="Arial" w:hAnsi="Arial" w:hint="default"/>
      </w:rPr>
    </w:lvl>
    <w:lvl w:ilvl="5" w:tplc="66900DDE" w:tentative="1">
      <w:start w:val="1"/>
      <w:numFmt w:val="bullet"/>
      <w:lvlText w:val="•"/>
      <w:lvlJc w:val="left"/>
      <w:pPr>
        <w:tabs>
          <w:tab w:val="num" w:pos="4320"/>
        </w:tabs>
        <w:ind w:left="4320" w:hanging="360"/>
      </w:pPr>
      <w:rPr>
        <w:rFonts w:ascii="Arial" w:hAnsi="Arial" w:hint="default"/>
      </w:rPr>
    </w:lvl>
    <w:lvl w:ilvl="6" w:tplc="51581160" w:tentative="1">
      <w:start w:val="1"/>
      <w:numFmt w:val="bullet"/>
      <w:lvlText w:val="•"/>
      <w:lvlJc w:val="left"/>
      <w:pPr>
        <w:tabs>
          <w:tab w:val="num" w:pos="5040"/>
        </w:tabs>
        <w:ind w:left="5040" w:hanging="360"/>
      </w:pPr>
      <w:rPr>
        <w:rFonts w:ascii="Arial" w:hAnsi="Arial" w:hint="default"/>
      </w:rPr>
    </w:lvl>
    <w:lvl w:ilvl="7" w:tplc="E3F823F2" w:tentative="1">
      <w:start w:val="1"/>
      <w:numFmt w:val="bullet"/>
      <w:lvlText w:val="•"/>
      <w:lvlJc w:val="left"/>
      <w:pPr>
        <w:tabs>
          <w:tab w:val="num" w:pos="5760"/>
        </w:tabs>
        <w:ind w:left="5760" w:hanging="360"/>
      </w:pPr>
      <w:rPr>
        <w:rFonts w:ascii="Arial" w:hAnsi="Arial" w:hint="default"/>
      </w:rPr>
    </w:lvl>
    <w:lvl w:ilvl="8" w:tplc="6DA4981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E186FCB"/>
    <w:multiLevelType w:val="hybridMultilevel"/>
    <w:tmpl w:val="075A5D60"/>
    <w:lvl w:ilvl="0" w:tplc="88DE1D6E">
      <w:start w:val="3"/>
      <w:numFmt w:val="decimal"/>
      <w:lvlText w:val="%1."/>
      <w:lvlJc w:val="left"/>
      <w:pPr>
        <w:tabs>
          <w:tab w:val="num" w:pos="720"/>
        </w:tabs>
        <w:ind w:left="720" w:hanging="360"/>
      </w:pPr>
    </w:lvl>
    <w:lvl w:ilvl="1" w:tplc="5AC009D8" w:tentative="1">
      <w:start w:val="1"/>
      <w:numFmt w:val="decimal"/>
      <w:lvlText w:val="%2."/>
      <w:lvlJc w:val="left"/>
      <w:pPr>
        <w:tabs>
          <w:tab w:val="num" w:pos="1440"/>
        </w:tabs>
        <w:ind w:left="1440" w:hanging="360"/>
      </w:pPr>
    </w:lvl>
    <w:lvl w:ilvl="2" w:tplc="1584D268" w:tentative="1">
      <w:start w:val="1"/>
      <w:numFmt w:val="decimal"/>
      <w:lvlText w:val="%3."/>
      <w:lvlJc w:val="left"/>
      <w:pPr>
        <w:tabs>
          <w:tab w:val="num" w:pos="2160"/>
        </w:tabs>
        <w:ind w:left="2160" w:hanging="360"/>
      </w:pPr>
    </w:lvl>
    <w:lvl w:ilvl="3" w:tplc="8A88F4B0" w:tentative="1">
      <w:start w:val="1"/>
      <w:numFmt w:val="decimal"/>
      <w:lvlText w:val="%4."/>
      <w:lvlJc w:val="left"/>
      <w:pPr>
        <w:tabs>
          <w:tab w:val="num" w:pos="2880"/>
        </w:tabs>
        <w:ind w:left="2880" w:hanging="360"/>
      </w:pPr>
    </w:lvl>
    <w:lvl w:ilvl="4" w:tplc="C5B09E78" w:tentative="1">
      <w:start w:val="1"/>
      <w:numFmt w:val="decimal"/>
      <w:lvlText w:val="%5."/>
      <w:lvlJc w:val="left"/>
      <w:pPr>
        <w:tabs>
          <w:tab w:val="num" w:pos="3600"/>
        </w:tabs>
        <w:ind w:left="3600" w:hanging="360"/>
      </w:pPr>
    </w:lvl>
    <w:lvl w:ilvl="5" w:tplc="DB9EFC28" w:tentative="1">
      <w:start w:val="1"/>
      <w:numFmt w:val="decimal"/>
      <w:lvlText w:val="%6."/>
      <w:lvlJc w:val="left"/>
      <w:pPr>
        <w:tabs>
          <w:tab w:val="num" w:pos="4320"/>
        </w:tabs>
        <w:ind w:left="4320" w:hanging="360"/>
      </w:pPr>
    </w:lvl>
    <w:lvl w:ilvl="6" w:tplc="2744DFCE" w:tentative="1">
      <w:start w:val="1"/>
      <w:numFmt w:val="decimal"/>
      <w:lvlText w:val="%7."/>
      <w:lvlJc w:val="left"/>
      <w:pPr>
        <w:tabs>
          <w:tab w:val="num" w:pos="5040"/>
        </w:tabs>
        <w:ind w:left="5040" w:hanging="360"/>
      </w:pPr>
    </w:lvl>
    <w:lvl w:ilvl="7" w:tplc="9AF6582E" w:tentative="1">
      <w:start w:val="1"/>
      <w:numFmt w:val="decimal"/>
      <w:lvlText w:val="%8."/>
      <w:lvlJc w:val="left"/>
      <w:pPr>
        <w:tabs>
          <w:tab w:val="num" w:pos="5760"/>
        </w:tabs>
        <w:ind w:left="5760" w:hanging="360"/>
      </w:pPr>
    </w:lvl>
    <w:lvl w:ilvl="8" w:tplc="36142FF8" w:tentative="1">
      <w:start w:val="1"/>
      <w:numFmt w:val="decimal"/>
      <w:lvlText w:val="%9."/>
      <w:lvlJc w:val="left"/>
      <w:pPr>
        <w:tabs>
          <w:tab w:val="num" w:pos="6480"/>
        </w:tabs>
        <w:ind w:left="6480" w:hanging="360"/>
      </w:pPr>
    </w:lvl>
  </w:abstractNum>
  <w:abstractNum w:abstractNumId="43" w15:restartNumberingAfterBreak="0">
    <w:nsid w:val="6E9C227F"/>
    <w:multiLevelType w:val="hybridMultilevel"/>
    <w:tmpl w:val="55505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FF136AB"/>
    <w:multiLevelType w:val="multilevel"/>
    <w:tmpl w:val="10F84942"/>
    <w:lvl w:ilvl="0">
      <w:start w:val="1"/>
      <w:numFmt w:val="decimal"/>
      <w:lvlText w:val="%1."/>
      <w:lvlJc w:val="left"/>
      <w:pPr>
        <w:ind w:left="720" w:hanging="360"/>
      </w:pPr>
      <w:rPr>
        <w:rFonts w:eastAsiaTheme="majorEastAsia" w:hint="default"/>
        <w:color w:val="000000" w:themeColor="text1"/>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45" w15:restartNumberingAfterBreak="0">
    <w:nsid w:val="7372383C"/>
    <w:multiLevelType w:val="hybridMultilevel"/>
    <w:tmpl w:val="4524C9B0"/>
    <w:lvl w:ilvl="0" w:tplc="FD5E9CFE">
      <w:start w:val="1"/>
      <w:numFmt w:val="upp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46" w15:restartNumberingAfterBreak="0">
    <w:nsid w:val="74815188"/>
    <w:multiLevelType w:val="hybridMultilevel"/>
    <w:tmpl w:val="51D00D60"/>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7" w15:restartNumberingAfterBreak="0">
    <w:nsid w:val="7C9D5E55"/>
    <w:multiLevelType w:val="hybridMultilevel"/>
    <w:tmpl w:val="34921F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885867437">
    <w:abstractNumId w:val="5"/>
  </w:num>
  <w:num w:numId="2" w16cid:durableId="1612203263">
    <w:abstractNumId w:val="37"/>
  </w:num>
  <w:num w:numId="3" w16cid:durableId="481167536">
    <w:abstractNumId w:val="3"/>
  </w:num>
  <w:num w:numId="4" w16cid:durableId="199054073">
    <w:abstractNumId w:val="9"/>
  </w:num>
  <w:num w:numId="5" w16cid:durableId="1605188593">
    <w:abstractNumId w:val="28"/>
  </w:num>
  <w:num w:numId="6" w16cid:durableId="1009942446">
    <w:abstractNumId w:val="33"/>
  </w:num>
  <w:num w:numId="7" w16cid:durableId="486678337">
    <w:abstractNumId w:val="38"/>
  </w:num>
  <w:num w:numId="8" w16cid:durableId="783889652">
    <w:abstractNumId w:val="15"/>
  </w:num>
  <w:num w:numId="9" w16cid:durableId="543714536">
    <w:abstractNumId w:val="7"/>
  </w:num>
  <w:num w:numId="10" w16cid:durableId="1385715791">
    <w:abstractNumId w:val="12"/>
  </w:num>
  <w:num w:numId="11" w16cid:durableId="495924462">
    <w:abstractNumId w:val="46"/>
  </w:num>
  <w:num w:numId="12" w16cid:durableId="1526863083">
    <w:abstractNumId w:val="23"/>
  </w:num>
  <w:num w:numId="13" w16cid:durableId="1048724419">
    <w:abstractNumId w:val="22"/>
  </w:num>
  <w:num w:numId="14" w16cid:durableId="1554534746">
    <w:abstractNumId w:val="0"/>
  </w:num>
  <w:num w:numId="15" w16cid:durableId="1038891777">
    <w:abstractNumId w:val="17"/>
  </w:num>
  <w:num w:numId="16" w16cid:durableId="1590767544">
    <w:abstractNumId w:val="42"/>
  </w:num>
  <w:num w:numId="17" w16cid:durableId="1794244984">
    <w:abstractNumId w:val="4"/>
  </w:num>
  <w:num w:numId="18" w16cid:durableId="73209344">
    <w:abstractNumId w:val="41"/>
  </w:num>
  <w:num w:numId="19" w16cid:durableId="781143766">
    <w:abstractNumId w:val="6"/>
  </w:num>
  <w:num w:numId="20" w16cid:durableId="499270849">
    <w:abstractNumId w:val="18"/>
  </w:num>
  <w:num w:numId="21" w16cid:durableId="1830515040">
    <w:abstractNumId w:val="32"/>
  </w:num>
  <w:num w:numId="22" w16cid:durableId="929773479">
    <w:abstractNumId w:val="39"/>
  </w:num>
  <w:num w:numId="23" w16cid:durableId="909001178">
    <w:abstractNumId w:val="35"/>
  </w:num>
  <w:num w:numId="24" w16cid:durableId="371343086">
    <w:abstractNumId w:val="14"/>
  </w:num>
  <w:num w:numId="25" w16cid:durableId="1645357516">
    <w:abstractNumId w:val="34"/>
  </w:num>
  <w:num w:numId="26" w16cid:durableId="874929782">
    <w:abstractNumId w:val="44"/>
  </w:num>
  <w:num w:numId="27" w16cid:durableId="567232594">
    <w:abstractNumId w:val="43"/>
  </w:num>
  <w:num w:numId="28" w16cid:durableId="625895921">
    <w:abstractNumId w:val="36"/>
  </w:num>
  <w:num w:numId="29" w16cid:durableId="568082258">
    <w:abstractNumId w:val="11"/>
  </w:num>
  <w:num w:numId="30" w16cid:durableId="2051761635">
    <w:abstractNumId w:val="30"/>
  </w:num>
  <w:num w:numId="31" w16cid:durableId="233857022">
    <w:abstractNumId w:val="47"/>
  </w:num>
  <w:num w:numId="32" w16cid:durableId="1664427431">
    <w:abstractNumId w:val="20"/>
  </w:num>
  <w:num w:numId="33" w16cid:durableId="663433852">
    <w:abstractNumId w:val="26"/>
  </w:num>
  <w:num w:numId="34" w16cid:durableId="10763321">
    <w:abstractNumId w:val="27"/>
  </w:num>
  <w:num w:numId="35" w16cid:durableId="472480255">
    <w:abstractNumId w:val="45"/>
  </w:num>
  <w:num w:numId="36" w16cid:durableId="65761587">
    <w:abstractNumId w:val="31"/>
  </w:num>
  <w:num w:numId="37" w16cid:durableId="206380875">
    <w:abstractNumId w:val="19"/>
  </w:num>
  <w:num w:numId="38" w16cid:durableId="1239823735">
    <w:abstractNumId w:val="1"/>
  </w:num>
  <w:num w:numId="39" w16cid:durableId="1322469943">
    <w:abstractNumId w:val="16"/>
  </w:num>
  <w:num w:numId="40" w16cid:durableId="1410424112">
    <w:abstractNumId w:val="10"/>
  </w:num>
  <w:num w:numId="41" w16cid:durableId="1381199351">
    <w:abstractNumId w:val="24"/>
  </w:num>
  <w:num w:numId="42" w16cid:durableId="2044403017">
    <w:abstractNumId w:val="40"/>
  </w:num>
  <w:num w:numId="43" w16cid:durableId="565722555">
    <w:abstractNumId w:val="8"/>
  </w:num>
  <w:num w:numId="44" w16cid:durableId="1926649369">
    <w:abstractNumId w:val="2"/>
  </w:num>
  <w:num w:numId="45" w16cid:durableId="1084256124">
    <w:abstractNumId w:val="21"/>
  </w:num>
  <w:num w:numId="46" w16cid:durableId="863906174">
    <w:abstractNumId w:val="29"/>
  </w:num>
  <w:num w:numId="47" w16cid:durableId="16583723">
    <w:abstractNumId w:val="13"/>
  </w:num>
  <w:num w:numId="48" w16cid:durableId="41712869">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agt, Violet">
    <w15:presenceInfo w15:providerId="AD" w15:userId="S::violet.zagt@wur.nl::3a1af04d-c02b-458d-9e97-0386c2e757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embedTrueTypeFonts/>
  <w:mirrorMargins/>
  <w:proofState w:spelling="clean" w:grammar="clean"/>
  <w:attachedTemplate r:id="rId1"/>
  <w:defaultTabStop w:val="720"/>
  <w:autoHyphenation/>
  <w:consecutiveHyphenLimit w:val="3"/>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501"/>
    <w:rsid w:val="00021DFF"/>
    <w:rsid w:val="000878F5"/>
    <w:rsid w:val="000B1D43"/>
    <w:rsid w:val="000F7431"/>
    <w:rsid w:val="001F590C"/>
    <w:rsid w:val="0020773A"/>
    <w:rsid w:val="00260030"/>
    <w:rsid w:val="00280135"/>
    <w:rsid w:val="0031566B"/>
    <w:rsid w:val="003C1C35"/>
    <w:rsid w:val="003C671D"/>
    <w:rsid w:val="003D067E"/>
    <w:rsid w:val="003F2167"/>
    <w:rsid w:val="00451CBA"/>
    <w:rsid w:val="00473186"/>
    <w:rsid w:val="0054660C"/>
    <w:rsid w:val="00572E37"/>
    <w:rsid w:val="00573F10"/>
    <w:rsid w:val="005E4E1D"/>
    <w:rsid w:val="006827BB"/>
    <w:rsid w:val="007C7A5F"/>
    <w:rsid w:val="00807495"/>
    <w:rsid w:val="008101EF"/>
    <w:rsid w:val="008D6527"/>
    <w:rsid w:val="00901279"/>
    <w:rsid w:val="00917A2A"/>
    <w:rsid w:val="009460E9"/>
    <w:rsid w:val="009A7E41"/>
    <w:rsid w:val="009C0062"/>
    <w:rsid w:val="00A62FA9"/>
    <w:rsid w:val="00B24A73"/>
    <w:rsid w:val="00BD56D8"/>
    <w:rsid w:val="00BF67B0"/>
    <w:rsid w:val="00C20F1F"/>
    <w:rsid w:val="00C76856"/>
    <w:rsid w:val="00CB402B"/>
    <w:rsid w:val="00DA0F04"/>
    <w:rsid w:val="00DC0C25"/>
    <w:rsid w:val="00E465A2"/>
    <w:rsid w:val="00E47520"/>
    <w:rsid w:val="00F01A0B"/>
    <w:rsid w:val="00F06496"/>
    <w:rsid w:val="00F3061A"/>
    <w:rsid w:val="00F40501"/>
  </w:rsids>
  <m:mathPr>
    <m:mathFont m:val="Cambria Math"/>
    <m:brkBin m:val="before"/>
    <m:brkBinSub m:val="--"/>
    <m:smallFrac m:val="0"/>
    <m:dispDef/>
    <m:lMargin m:val="0"/>
    <m:rMargin m:val="0"/>
    <m:defJc m:val="centerGroup"/>
    <m:wrapIndent m:val="1440"/>
    <m:intLim m:val="subSup"/>
    <m:naryLim m:val="undOvr"/>
  </m:mathPr>
  <w:themeFontLang w:val="en-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F2C8D"/>
  <w15:chartTrackingRefBased/>
  <w15:docId w15:val="{F97BC3FA-2FDD-C940-9AC8-5004EF6FD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NL"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6D8"/>
    <w:pPr>
      <w:ind w:firstLine="284"/>
      <w:jc w:val="both"/>
    </w:pPr>
    <w:rPr>
      <w:rFonts w:ascii="EB Garamond" w:eastAsiaTheme="minorHAnsi" w:hAnsi="EB Garamond" w:cs="Times New Roman"/>
      <w:kern w:val="0"/>
      <w:szCs w:val="22"/>
      <w:lang w:val="nl-NL" w:eastAsia="en-US"/>
      <w14:ligatures w14:val="none"/>
    </w:rPr>
  </w:style>
  <w:style w:type="paragraph" w:styleId="Heading1">
    <w:name w:val="heading 1"/>
    <w:basedOn w:val="Title"/>
    <w:next w:val="Normal"/>
    <w:link w:val="Heading1Char"/>
    <w:uiPriority w:val="9"/>
    <w:qFormat/>
    <w:rsid w:val="009A7E41"/>
    <w:pPr>
      <w:pageBreakBefore/>
      <w:suppressAutoHyphens/>
      <w:outlineLvl w:val="0"/>
    </w:pPr>
    <w:rPr>
      <w:lang w:eastAsia="nl-NL"/>
    </w:rPr>
  </w:style>
  <w:style w:type="paragraph" w:styleId="Heading2">
    <w:name w:val="heading 2"/>
    <w:basedOn w:val="Normal"/>
    <w:next w:val="AfterSection"/>
    <w:link w:val="Heading2Char"/>
    <w:autoRedefine/>
    <w:uiPriority w:val="9"/>
    <w:unhideWhenUsed/>
    <w:qFormat/>
    <w:rsid w:val="005E4E1D"/>
    <w:pPr>
      <w:keepNext/>
      <w:keepLines/>
      <w:spacing w:before="240" w:after="240"/>
      <w:ind w:firstLine="0"/>
      <w:outlineLvl w:val="1"/>
    </w:pPr>
    <w:rPr>
      <w:rFonts w:ascii="EB GARAMOND 12 REGULAR ALL SMAL" w:eastAsiaTheme="majorEastAsia" w:hAnsi="EB GARAMOND 12 REGULAR ALL SMAL" w:cs="EB GARAMOND 12 REGULAR ALL SMAL"/>
      <w:color w:val="000000" w:themeColor="text1"/>
      <w:szCs w:val="26"/>
      <w:lang w:val="en-US"/>
    </w:rPr>
  </w:style>
  <w:style w:type="paragraph" w:styleId="Heading3">
    <w:name w:val="heading 3"/>
    <w:basedOn w:val="Heading2"/>
    <w:next w:val="Normal"/>
    <w:link w:val="Heading3Char"/>
    <w:autoRedefine/>
    <w:uiPriority w:val="9"/>
    <w:unhideWhenUsed/>
    <w:qFormat/>
    <w:rsid w:val="00F40501"/>
    <w:pPr>
      <w:outlineLvl w:val="2"/>
    </w:pPr>
    <w:rPr>
      <w:rFonts w:ascii="EB Garamond" w:hAnsi="EB Garamond"/>
      <w:i/>
    </w:rPr>
  </w:style>
  <w:style w:type="paragraph" w:styleId="Heading4">
    <w:name w:val="heading 4"/>
    <w:basedOn w:val="Heading3"/>
    <w:next w:val="Normal"/>
    <w:link w:val="Heading4Char"/>
    <w:uiPriority w:val="9"/>
    <w:unhideWhenUsed/>
    <w:qFormat/>
    <w:rsid w:val="005E4E1D"/>
    <w:pPr>
      <w:keepLines w:val="0"/>
      <w:tabs>
        <w:tab w:val="left" w:pos="660"/>
        <w:tab w:val="right" w:leader="dot" w:pos="9016"/>
      </w:tabs>
      <w:suppressAutoHyphens/>
      <w:spacing w:after="0"/>
      <w:outlineLvl w:val="3"/>
    </w:pPr>
    <w:rPr>
      <w:rFonts w:ascii="EB Garamond SC 08" w:eastAsiaTheme="minorHAnsi" w:hAnsi="EB Garamond SC 08" w:cstheme="minorHAnsi"/>
      <w:i w:val="0"/>
      <w:noProof/>
      <w:color w:val="auto"/>
      <w:szCs w:val="20"/>
      <w:lang w:val="nl-NL"/>
    </w:rPr>
  </w:style>
  <w:style w:type="paragraph" w:styleId="Heading5">
    <w:name w:val="heading 5"/>
    <w:basedOn w:val="Normal"/>
    <w:next w:val="Normal"/>
    <w:link w:val="Heading5Char"/>
    <w:uiPriority w:val="9"/>
    <w:semiHidden/>
    <w:unhideWhenUsed/>
    <w:rsid w:val="00F40501"/>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40501"/>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40501"/>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40501"/>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40501"/>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0135"/>
    <w:pPr>
      <w:tabs>
        <w:tab w:val="center" w:pos="4513"/>
        <w:tab w:val="right" w:pos="9026"/>
      </w:tabs>
    </w:pPr>
  </w:style>
  <w:style w:type="character" w:customStyle="1" w:styleId="HeaderChar">
    <w:name w:val="Header Char"/>
    <w:basedOn w:val="DefaultParagraphFont"/>
    <w:link w:val="Header"/>
    <w:uiPriority w:val="99"/>
    <w:rsid w:val="00280135"/>
  </w:style>
  <w:style w:type="paragraph" w:styleId="Footer">
    <w:name w:val="footer"/>
    <w:basedOn w:val="Normal"/>
    <w:link w:val="FooterChar"/>
    <w:uiPriority w:val="99"/>
    <w:unhideWhenUsed/>
    <w:rsid w:val="00280135"/>
    <w:pPr>
      <w:tabs>
        <w:tab w:val="center" w:pos="4513"/>
        <w:tab w:val="right" w:pos="9026"/>
      </w:tabs>
    </w:pPr>
  </w:style>
  <w:style w:type="character" w:customStyle="1" w:styleId="FooterChar">
    <w:name w:val="Footer Char"/>
    <w:basedOn w:val="DefaultParagraphFont"/>
    <w:link w:val="Footer"/>
    <w:uiPriority w:val="99"/>
    <w:rsid w:val="00280135"/>
  </w:style>
  <w:style w:type="character" w:styleId="PageNumber">
    <w:name w:val="page number"/>
    <w:basedOn w:val="DefaultParagraphFont"/>
    <w:uiPriority w:val="99"/>
    <w:semiHidden/>
    <w:unhideWhenUsed/>
    <w:rsid w:val="00280135"/>
  </w:style>
  <w:style w:type="character" w:customStyle="1" w:styleId="Heading2Char">
    <w:name w:val="Heading 2 Char"/>
    <w:basedOn w:val="DefaultParagraphFont"/>
    <w:link w:val="Heading2"/>
    <w:uiPriority w:val="9"/>
    <w:rsid w:val="005E4E1D"/>
    <w:rPr>
      <w:rFonts w:ascii="EB GARAMOND 12 REGULAR ALL SMAL" w:eastAsiaTheme="majorEastAsia" w:hAnsi="EB GARAMOND 12 REGULAR ALL SMAL" w:cs="EB GARAMOND 12 REGULAR ALL SMAL"/>
      <w:color w:val="000000" w:themeColor="text1"/>
      <w:kern w:val="0"/>
      <w:sz w:val="22"/>
      <w:szCs w:val="26"/>
      <w:lang w:val="en-US" w:eastAsia="en-US"/>
      <w14:ligatures w14:val="none"/>
    </w:rPr>
  </w:style>
  <w:style w:type="paragraph" w:customStyle="1" w:styleId="Epigraph">
    <w:name w:val="Epigraph"/>
    <w:basedOn w:val="Normal"/>
    <w:qFormat/>
    <w:rsid w:val="00573F10"/>
    <w:pPr>
      <w:ind w:left="2160"/>
    </w:pPr>
    <w:rPr>
      <w:rFonts w:cs="EB Garamond"/>
      <w:i/>
      <w:iCs/>
    </w:rPr>
  </w:style>
  <w:style w:type="paragraph" w:customStyle="1" w:styleId="References">
    <w:name w:val="References"/>
    <w:basedOn w:val="Normal"/>
    <w:autoRedefine/>
    <w:qFormat/>
    <w:rsid w:val="000B1D43"/>
    <w:pPr>
      <w:ind w:left="284" w:hanging="284"/>
    </w:pPr>
    <w:rPr>
      <w:rFonts w:cs="EB Garamond"/>
      <w:lang w:val="en-US"/>
    </w:rPr>
  </w:style>
  <w:style w:type="paragraph" w:styleId="Title">
    <w:name w:val="Title"/>
    <w:basedOn w:val="Normal"/>
    <w:next w:val="Normal"/>
    <w:link w:val="TitleChar"/>
    <w:autoRedefine/>
    <w:uiPriority w:val="10"/>
    <w:qFormat/>
    <w:rsid w:val="00B24A73"/>
    <w:pPr>
      <w:jc w:val="right"/>
    </w:pPr>
    <w:rPr>
      <w:rFonts w:eastAsiaTheme="majorEastAsia" w:cstheme="majorBidi"/>
      <w:spacing w:val="-10"/>
      <w:kern w:val="28"/>
      <w:sz w:val="48"/>
      <w:szCs w:val="56"/>
      <w:lang w:val="en-US"/>
    </w:rPr>
  </w:style>
  <w:style w:type="character" w:customStyle="1" w:styleId="TitleChar">
    <w:name w:val="Title Char"/>
    <w:basedOn w:val="DefaultParagraphFont"/>
    <w:link w:val="Title"/>
    <w:uiPriority w:val="10"/>
    <w:rsid w:val="00B24A73"/>
    <w:rPr>
      <w:rFonts w:ascii="EB Garamond" w:eastAsiaTheme="majorEastAsia" w:hAnsi="EB Garamond" w:cstheme="majorBidi"/>
      <w:spacing w:val="-10"/>
      <w:kern w:val="28"/>
      <w:sz w:val="48"/>
      <w:szCs w:val="56"/>
      <w:lang w:val="en-US"/>
    </w:rPr>
  </w:style>
  <w:style w:type="paragraph" w:styleId="Subtitle">
    <w:name w:val="Subtitle"/>
    <w:basedOn w:val="Normal"/>
    <w:next w:val="Normal"/>
    <w:link w:val="SubtitleChar"/>
    <w:uiPriority w:val="11"/>
    <w:qFormat/>
    <w:rsid w:val="00A62FA9"/>
    <w:pPr>
      <w:numPr>
        <w:ilvl w:val="1"/>
      </w:numPr>
      <w:spacing w:after="160"/>
      <w:ind w:firstLine="284"/>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A62FA9"/>
    <w:rPr>
      <w:color w:val="5A5A5A" w:themeColor="text1" w:themeTint="A5"/>
      <w:spacing w:val="15"/>
      <w:sz w:val="22"/>
      <w:szCs w:val="22"/>
    </w:rPr>
  </w:style>
  <w:style w:type="paragraph" w:styleId="NormalWeb">
    <w:name w:val="Normal (Web)"/>
    <w:basedOn w:val="Normal"/>
    <w:link w:val="NormalWebChar"/>
    <w:uiPriority w:val="99"/>
    <w:unhideWhenUsed/>
    <w:rsid w:val="00A62FA9"/>
    <w:pPr>
      <w:spacing w:before="100" w:beforeAutospacing="1" w:after="100" w:afterAutospacing="1"/>
      <w:ind w:firstLine="0"/>
      <w:jc w:val="left"/>
    </w:pPr>
    <w:rPr>
      <w:rFonts w:eastAsia="Times New Roman"/>
    </w:rPr>
  </w:style>
  <w:style w:type="paragraph" w:customStyle="1" w:styleId="AfterSection">
    <w:name w:val="After Section"/>
    <w:basedOn w:val="Normal"/>
    <w:next w:val="Normal"/>
    <w:autoRedefine/>
    <w:qFormat/>
    <w:rsid w:val="009A7E41"/>
    <w:pPr>
      <w:ind w:firstLine="0"/>
    </w:pPr>
    <w:rPr>
      <w:lang w:val="en-US"/>
    </w:rPr>
  </w:style>
  <w:style w:type="paragraph" w:customStyle="1" w:styleId="Headerr">
    <w:name w:val="Headerr"/>
    <w:basedOn w:val="AfterSection"/>
    <w:autoRedefine/>
    <w:qFormat/>
    <w:rsid w:val="000B1D43"/>
    <w:rPr>
      <w:rFonts w:ascii="EB GARAMOND 12 REGULAR ALL SMAL" w:hAnsi="EB GARAMOND 12 REGULAR ALL SMAL"/>
      <w:color w:val="4D4D4D"/>
    </w:rPr>
  </w:style>
  <w:style w:type="character" w:customStyle="1" w:styleId="Heading3Char">
    <w:name w:val="Heading 3 Char"/>
    <w:basedOn w:val="DefaultParagraphFont"/>
    <w:link w:val="Heading3"/>
    <w:uiPriority w:val="9"/>
    <w:rsid w:val="00F40501"/>
    <w:rPr>
      <w:rFonts w:ascii="EB Garamond" w:eastAsiaTheme="majorEastAsia" w:hAnsi="EB Garamond" w:cs="EB GARAMOND 12 REGULAR ALL SMAL"/>
      <w:i/>
      <w:color w:val="000000" w:themeColor="text1"/>
      <w:kern w:val="0"/>
      <w:sz w:val="22"/>
      <w:szCs w:val="26"/>
      <w:lang w:val="en-US" w:eastAsia="en-US"/>
      <w14:ligatures w14:val="none"/>
    </w:rPr>
  </w:style>
  <w:style w:type="character" w:customStyle="1" w:styleId="Heading1Char">
    <w:name w:val="Heading 1 Char"/>
    <w:basedOn w:val="DefaultParagraphFont"/>
    <w:link w:val="Heading1"/>
    <w:uiPriority w:val="9"/>
    <w:rsid w:val="009A7E41"/>
    <w:rPr>
      <w:rFonts w:ascii="Times New Roman" w:eastAsiaTheme="majorEastAsia" w:hAnsi="Times New Roman" w:cstheme="majorBidi"/>
      <w:spacing w:val="-10"/>
      <w:kern w:val="28"/>
      <w:sz w:val="48"/>
      <w:szCs w:val="56"/>
      <w:lang w:val="en-US" w:eastAsia="nl-NL"/>
      <w14:ligatures w14:val="none"/>
    </w:rPr>
  </w:style>
  <w:style w:type="character" w:customStyle="1" w:styleId="Heading4Char">
    <w:name w:val="Heading 4 Char"/>
    <w:basedOn w:val="DefaultParagraphFont"/>
    <w:link w:val="Heading4"/>
    <w:uiPriority w:val="9"/>
    <w:rsid w:val="005E4E1D"/>
    <w:rPr>
      <w:rFonts w:ascii="EB Garamond SC 08" w:eastAsiaTheme="minorHAnsi" w:hAnsi="EB Garamond SC 08" w:cstheme="minorHAnsi"/>
      <w:noProof/>
      <w:kern w:val="0"/>
      <w:sz w:val="22"/>
      <w:szCs w:val="20"/>
      <w:lang w:val="nl-NL" w:eastAsia="en-US"/>
      <w14:ligatures w14:val="none"/>
    </w:rPr>
  </w:style>
  <w:style w:type="character" w:customStyle="1" w:styleId="Heading5Char">
    <w:name w:val="Heading 5 Char"/>
    <w:basedOn w:val="DefaultParagraphFont"/>
    <w:link w:val="Heading5"/>
    <w:uiPriority w:val="9"/>
    <w:semiHidden/>
    <w:rsid w:val="00F40501"/>
    <w:rPr>
      <w:rFonts w:ascii="Times New Roman" w:hAnsi="Times New Roman" w:cs="Times New Roman"/>
      <w:smallCaps/>
      <w:color w:val="C45911" w:themeColor="accent2" w:themeShade="BF"/>
      <w:spacing w:val="10"/>
      <w:kern w:val="0"/>
      <w:sz w:val="22"/>
      <w:szCs w:val="26"/>
      <w:lang w:val="nl-NL" w:eastAsia="en-US"/>
      <w14:ligatures w14:val="none"/>
    </w:rPr>
  </w:style>
  <w:style w:type="character" w:customStyle="1" w:styleId="Heading6Char">
    <w:name w:val="Heading 6 Char"/>
    <w:basedOn w:val="DefaultParagraphFont"/>
    <w:link w:val="Heading6"/>
    <w:uiPriority w:val="9"/>
    <w:semiHidden/>
    <w:rsid w:val="00F40501"/>
    <w:rPr>
      <w:rFonts w:ascii="Times New Roman" w:hAnsi="Times New Roman" w:cs="Times New Roman"/>
      <w:smallCaps/>
      <w:color w:val="ED7D31" w:themeColor="accent2"/>
      <w:spacing w:val="5"/>
      <w:kern w:val="0"/>
      <w:sz w:val="22"/>
      <w:szCs w:val="20"/>
      <w:lang w:val="nl-NL" w:eastAsia="en-US"/>
      <w14:ligatures w14:val="none"/>
    </w:rPr>
  </w:style>
  <w:style w:type="character" w:customStyle="1" w:styleId="Heading7Char">
    <w:name w:val="Heading 7 Char"/>
    <w:basedOn w:val="DefaultParagraphFont"/>
    <w:link w:val="Heading7"/>
    <w:uiPriority w:val="9"/>
    <w:semiHidden/>
    <w:rsid w:val="00F40501"/>
    <w:rPr>
      <w:rFonts w:ascii="Times New Roman" w:hAnsi="Times New Roman" w:cs="Times New Roman"/>
      <w:b/>
      <w:smallCaps/>
      <w:color w:val="ED7D31" w:themeColor="accent2"/>
      <w:spacing w:val="10"/>
      <w:kern w:val="0"/>
      <w:sz w:val="20"/>
      <w:szCs w:val="20"/>
      <w:lang w:val="nl-NL" w:eastAsia="en-US"/>
      <w14:ligatures w14:val="none"/>
    </w:rPr>
  </w:style>
  <w:style w:type="character" w:customStyle="1" w:styleId="Heading8Char">
    <w:name w:val="Heading 8 Char"/>
    <w:basedOn w:val="DefaultParagraphFont"/>
    <w:link w:val="Heading8"/>
    <w:uiPriority w:val="9"/>
    <w:semiHidden/>
    <w:rsid w:val="00F40501"/>
    <w:rPr>
      <w:rFonts w:ascii="Times New Roman" w:hAnsi="Times New Roman" w:cs="Times New Roman"/>
      <w:b/>
      <w:i/>
      <w:smallCaps/>
      <w:color w:val="C45911" w:themeColor="accent2" w:themeShade="BF"/>
      <w:kern w:val="0"/>
      <w:sz w:val="20"/>
      <w:szCs w:val="20"/>
      <w:lang w:val="nl-NL" w:eastAsia="en-US"/>
      <w14:ligatures w14:val="none"/>
    </w:rPr>
  </w:style>
  <w:style w:type="character" w:customStyle="1" w:styleId="Heading9Char">
    <w:name w:val="Heading 9 Char"/>
    <w:basedOn w:val="DefaultParagraphFont"/>
    <w:link w:val="Heading9"/>
    <w:uiPriority w:val="9"/>
    <w:semiHidden/>
    <w:rsid w:val="00F40501"/>
    <w:rPr>
      <w:rFonts w:ascii="Times New Roman" w:hAnsi="Times New Roman" w:cs="Times New Roman"/>
      <w:b/>
      <w:i/>
      <w:smallCaps/>
      <w:color w:val="823B0B" w:themeColor="accent2" w:themeShade="7F"/>
      <w:kern w:val="0"/>
      <w:sz w:val="20"/>
      <w:szCs w:val="20"/>
      <w:lang w:val="nl-NL" w:eastAsia="en-US"/>
      <w14:ligatures w14:val="none"/>
    </w:rPr>
  </w:style>
  <w:style w:type="paragraph" w:styleId="FootnoteText">
    <w:name w:val="footnote text"/>
    <w:basedOn w:val="Normal"/>
    <w:link w:val="FootnoteTextChar"/>
    <w:uiPriority w:val="99"/>
    <w:unhideWhenUsed/>
    <w:qFormat/>
    <w:rsid w:val="00F40501"/>
    <w:pPr>
      <w:ind w:firstLine="0"/>
      <w:jc w:val="left"/>
    </w:pPr>
    <w:rPr>
      <w:sz w:val="20"/>
      <w:szCs w:val="20"/>
    </w:rPr>
  </w:style>
  <w:style w:type="character" w:customStyle="1" w:styleId="FootnoteTextChar">
    <w:name w:val="Footnote Text Char"/>
    <w:basedOn w:val="DefaultParagraphFont"/>
    <w:link w:val="FootnoteText"/>
    <w:uiPriority w:val="99"/>
    <w:rsid w:val="00F40501"/>
    <w:rPr>
      <w:rFonts w:ascii="Times New Roman" w:eastAsiaTheme="minorHAnsi" w:hAnsi="Times New Roman" w:cs="Times New Roman"/>
      <w:kern w:val="0"/>
      <w:sz w:val="20"/>
      <w:szCs w:val="20"/>
      <w:lang w:val="nl-NL" w:eastAsia="en-US"/>
      <w14:ligatures w14:val="none"/>
    </w:rPr>
  </w:style>
  <w:style w:type="character" w:styleId="FootnoteReference">
    <w:name w:val="footnote reference"/>
    <w:basedOn w:val="DefaultParagraphFont"/>
    <w:uiPriority w:val="99"/>
    <w:unhideWhenUsed/>
    <w:rsid w:val="00F40501"/>
    <w:rPr>
      <w:vertAlign w:val="superscript"/>
    </w:rPr>
  </w:style>
  <w:style w:type="paragraph" w:styleId="NoSpacing">
    <w:name w:val="No Spacing"/>
    <w:link w:val="NoSpacingChar"/>
    <w:uiPriority w:val="1"/>
    <w:rsid w:val="00F40501"/>
    <w:pPr>
      <w:ind w:left="442"/>
    </w:pPr>
    <w:rPr>
      <w:rFonts w:eastAsiaTheme="minorHAnsi"/>
      <w:kern w:val="0"/>
      <w:sz w:val="22"/>
      <w:szCs w:val="22"/>
      <w:lang w:val="nl-NL" w:eastAsia="en-US"/>
      <w14:ligatures w14:val="none"/>
    </w:rPr>
  </w:style>
  <w:style w:type="paragraph" w:styleId="Revision">
    <w:name w:val="Revision"/>
    <w:hidden/>
    <w:uiPriority w:val="99"/>
    <w:semiHidden/>
    <w:rsid w:val="00F40501"/>
    <w:pPr>
      <w:ind w:left="442"/>
    </w:pPr>
    <w:rPr>
      <w:rFonts w:eastAsiaTheme="minorHAnsi"/>
      <w:kern w:val="0"/>
      <w:sz w:val="22"/>
      <w:szCs w:val="22"/>
      <w:lang w:val="nl-NL" w:eastAsia="en-US"/>
      <w14:ligatures w14:val="none"/>
    </w:rPr>
  </w:style>
  <w:style w:type="character" w:styleId="CommentReference">
    <w:name w:val="annotation reference"/>
    <w:basedOn w:val="DefaultParagraphFont"/>
    <w:uiPriority w:val="99"/>
    <w:semiHidden/>
    <w:unhideWhenUsed/>
    <w:rsid w:val="00F40501"/>
    <w:rPr>
      <w:sz w:val="16"/>
      <w:szCs w:val="16"/>
    </w:rPr>
  </w:style>
  <w:style w:type="paragraph" w:styleId="CommentText">
    <w:name w:val="annotation text"/>
    <w:basedOn w:val="Normal"/>
    <w:link w:val="CommentTextChar"/>
    <w:uiPriority w:val="99"/>
    <w:unhideWhenUsed/>
    <w:rsid w:val="00F40501"/>
    <w:rPr>
      <w:sz w:val="20"/>
      <w:szCs w:val="20"/>
    </w:rPr>
  </w:style>
  <w:style w:type="character" w:customStyle="1" w:styleId="CommentTextChar">
    <w:name w:val="Comment Text Char"/>
    <w:basedOn w:val="DefaultParagraphFont"/>
    <w:link w:val="CommentText"/>
    <w:uiPriority w:val="99"/>
    <w:rsid w:val="00F40501"/>
    <w:rPr>
      <w:rFonts w:ascii="Times New Roman" w:eastAsiaTheme="minorHAnsi" w:hAnsi="Times New Roman" w:cs="Times New Roman"/>
      <w:kern w:val="0"/>
      <w:sz w:val="20"/>
      <w:szCs w:val="20"/>
      <w:lang w:val="nl-NL" w:eastAsia="en-US"/>
      <w14:ligatures w14:val="none"/>
    </w:rPr>
  </w:style>
  <w:style w:type="paragraph" w:styleId="CommentSubject">
    <w:name w:val="annotation subject"/>
    <w:basedOn w:val="CommentText"/>
    <w:next w:val="CommentText"/>
    <w:link w:val="CommentSubjectChar"/>
    <w:uiPriority w:val="99"/>
    <w:semiHidden/>
    <w:unhideWhenUsed/>
    <w:rsid w:val="00F40501"/>
    <w:rPr>
      <w:b/>
      <w:bCs/>
    </w:rPr>
  </w:style>
  <w:style w:type="character" w:customStyle="1" w:styleId="CommentSubjectChar">
    <w:name w:val="Comment Subject Char"/>
    <w:basedOn w:val="CommentTextChar"/>
    <w:link w:val="CommentSubject"/>
    <w:uiPriority w:val="99"/>
    <w:semiHidden/>
    <w:rsid w:val="00F40501"/>
    <w:rPr>
      <w:rFonts w:ascii="Times New Roman" w:eastAsiaTheme="minorHAnsi" w:hAnsi="Times New Roman" w:cs="Times New Roman"/>
      <w:b/>
      <w:bCs/>
      <w:kern w:val="0"/>
      <w:sz w:val="20"/>
      <w:szCs w:val="20"/>
      <w:lang w:val="nl-NL" w:eastAsia="en-US"/>
      <w14:ligatures w14:val="none"/>
    </w:rPr>
  </w:style>
  <w:style w:type="paragraph" w:styleId="ListParagraph">
    <w:name w:val="List Paragraph"/>
    <w:basedOn w:val="Normal"/>
    <w:uiPriority w:val="34"/>
    <w:qFormat/>
    <w:rsid w:val="00F40501"/>
    <w:pPr>
      <w:ind w:left="720"/>
      <w:contextualSpacing/>
    </w:pPr>
  </w:style>
  <w:style w:type="paragraph" w:customStyle="1" w:styleId="Kop-envoettekst">
    <w:name w:val="Kop- en voettekst"/>
    <w:rsid w:val="00F40501"/>
    <w:pPr>
      <w:pBdr>
        <w:top w:val="nil"/>
        <w:left w:val="nil"/>
        <w:bottom w:val="nil"/>
        <w:right w:val="nil"/>
        <w:between w:val="nil"/>
        <w:bar w:val="nil"/>
      </w:pBdr>
      <w:tabs>
        <w:tab w:val="right" w:pos="9020"/>
      </w:tabs>
      <w:ind w:left="442"/>
    </w:pPr>
    <w:rPr>
      <w:rFonts w:ascii="Helvetica Neue" w:eastAsia="Arial Unicode MS" w:hAnsi="Helvetica Neue" w:cs="Arial Unicode MS"/>
      <w:color w:val="000000"/>
      <w:kern w:val="0"/>
      <w:bdr w:val="nil"/>
      <w:lang w:val="nl-NL" w:eastAsia="nl-NL"/>
      <w14:textOutline w14:w="0" w14:cap="flat" w14:cmpd="sng" w14:algn="ctr">
        <w14:noFill/>
        <w14:prstDash w14:val="solid"/>
        <w14:bevel/>
      </w14:textOutline>
      <w14:ligatures w14:val="none"/>
    </w:rPr>
  </w:style>
  <w:style w:type="character" w:styleId="Hyperlink">
    <w:name w:val="Hyperlink"/>
    <w:basedOn w:val="DefaultParagraphFont"/>
    <w:uiPriority w:val="99"/>
    <w:unhideWhenUsed/>
    <w:rsid w:val="00F40501"/>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sid w:val="00F40501"/>
    <w:rPr>
      <w:rFonts w:eastAsia="Times New Roman"/>
      <w:sz w:val="20"/>
      <w:szCs w:val="20"/>
      <w:lang w:eastAsia="nl-NL"/>
    </w:rPr>
  </w:style>
  <w:style w:type="character" w:customStyle="1" w:styleId="EndnoteTextChar">
    <w:name w:val="Endnote Text Char"/>
    <w:basedOn w:val="DefaultParagraphFont"/>
    <w:link w:val="EndnoteText"/>
    <w:uiPriority w:val="99"/>
    <w:rsid w:val="00F40501"/>
    <w:rPr>
      <w:rFonts w:ascii="Times New Roman" w:eastAsia="Times New Roman" w:hAnsi="Times New Roman" w:cs="Times New Roman"/>
      <w:kern w:val="0"/>
      <w:sz w:val="20"/>
      <w:szCs w:val="20"/>
      <w:lang w:val="nl-NL" w:eastAsia="nl-NL"/>
      <w14:ligatures w14:val="none"/>
    </w:rPr>
  </w:style>
  <w:style w:type="character" w:styleId="EndnoteReference">
    <w:name w:val="endnote reference"/>
    <w:basedOn w:val="DefaultParagraphFont"/>
    <w:uiPriority w:val="99"/>
    <w:semiHidden/>
    <w:unhideWhenUsed/>
    <w:rsid w:val="00F40501"/>
    <w:rPr>
      <w:vertAlign w:val="superscript"/>
    </w:rPr>
  </w:style>
  <w:style w:type="character" w:styleId="Emphasis">
    <w:name w:val="Emphasis"/>
    <w:uiPriority w:val="20"/>
    <w:rsid w:val="00F40501"/>
    <w:rPr>
      <w:b/>
      <w:i/>
      <w:spacing w:val="10"/>
    </w:rPr>
  </w:style>
  <w:style w:type="paragraph" w:customStyle="1" w:styleId="paragraph">
    <w:name w:val="paragraph"/>
    <w:basedOn w:val="Normal"/>
    <w:rsid w:val="00F40501"/>
    <w:pPr>
      <w:spacing w:before="100" w:beforeAutospacing="1" w:after="100" w:afterAutospacing="1"/>
    </w:pPr>
    <w:rPr>
      <w:rFonts w:eastAsia="Times New Roman"/>
      <w:szCs w:val="24"/>
      <w:lang w:val="en-SG"/>
    </w:rPr>
  </w:style>
  <w:style w:type="character" w:customStyle="1" w:styleId="eop">
    <w:name w:val="eop"/>
    <w:basedOn w:val="DefaultParagraphFont"/>
    <w:rsid w:val="00F40501"/>
  </w:style>
  <w:style w:type="character" w:customStyle="1" w:styleId="apple-converted-space">
    <w:name w:val="apple-converted-space"/>
    <w:basedOn w:val="DefaultParagraphFont"/>
    <w:rsid w:val="00F40501"/>
  </w:style>
  <w:style w:type="character" w:customStyle="1" w:styleId="normaltextrun">
    <w:name w:val="normaltextrun"/>
    <w:basedOn w:val="DefaultParagraphFont"/>
    <w:rsid w:val="00F40501"/>
  </w:style>
  <w:style w:type="character" w:styleId="HTMLCite">
    <w:name w:val="HTML Cite"/>
    <w:basedOn w:val="DefaultParagraphFont"/>
    <w:uiPriority w:val="99"/>
    <w:semiHidden/>
    <w:unhideWhenUsed/>
    <w:rsid w:val="00F40501"/>
    <w:rPr>
      <w:i/>
      <w:iCs/>
    </w:rPr>
  </w:style>
  <w:style w:type="character" w:customStyle="1" w:styleId="cs1-format">
    <w:name w:val="cs1-format"/>
    <w:basedOn w:val="DefaultParagraphFont"/>
    <w:rsid w:val="00F40501"/>
  </w:style>
  <w:style w:type="character" w:customStyle="1" w:styleId="titledefault">
    <w:name w:val="title_default"/>
    <w:basedOn w:val="DefaultParagraphFont"/>
    <w:rsid w:val="00F40501"/>
  </w:style>
  <w:style w:type="paragraph" w:customStyle="1" w:styleId="m-article-headertype">
    <w:name w:val="m-article-header__type"/>
    <w:basedOn w:val="Normal"/>
    <w:rsid w:val="00F40501"/>
    <w:pPr>
      <w:spacing w:before="100" w:beforeAutospacing="1" w:after="100" w:afterAutospacing="1"/>
    </w:pPr>
    <w:rPr>
      <w:rFonts w:eastAsia="Times New Roman"/>
      <w:szCs w:val="24"/>
      <w:lang w:eastAsia="nl-NL"/>
    </w:rPr>
  </w:style>
  <w:style w:type="paragraph" w:customStyle="1" w:styleId="Hoofdtekst">
    <w:name w:val="Hoofdtekst"/>
    <w:rsid w:val="00F40501"/>
    <w:pPr>
      <w:pBdr>
        <w:top w:val="nil"/>
        <w:left w:val="nil"/>
        <w:bottom w:val="nil"/>
        <w:right w:val="nil"/>
        <w:between w:val="nil"/>
        <w:bar w:val="nil"/>
      </w:pBdr>
      <w:ind w:left="442"/>
    </w:pPr>
    <w:rPr>
      <w:rFonts w:ascii="Helvetica Neue" w:eastAsia="Arial Unicode MS" w:hAnsi="Helvetica Neue" w:cs="Arial Unicode MS"/>
      <w:color w:val="000000"/>
      <w:kern w:val="0"/>
      <w:sz w:val="22"/>
      <w:szCs w:val="22"/>
      <w:bdr w:val="nil"/>
      <w:lang w:val="nl-NL" w:eastAsia="nl-NL"/>
      <w14:textOutline w14:w="0" w14:cap="flat" w14:cmpd="sng" w14:algn="ctr">
        <w14:noFill/>
        <w14:prstDash w14:val="solid"/>
        <w14:bevel/>
      </w14:textOutline>
      <w14:ligatures w14:val="none"/>
    </w:rPr>
  </w:style>
  <w:style w:type="paragraph" w:styleId="TOCHeading">
    <w:name w:val="TOC Heading"/>
    <w:basedOn w:val="Heading1"/>
    <w:next w:val="Normal"/>
    <w:uiPriority w:val="39"/>
    <w:unhideWhenUsed/>
    <w:rsid w:val="00F40501"/>
    <w:pPr>
      <w:keepNext/>
      <w:keepLines/>
      <w:spacing w:before="480"/>
      <w:outlineLvl w:val="9"/>
    </w:pPr>
    <w:rPr>
      <w:rFonts w:asciiTheme="majorHAnsi" w:hAnsiTheme="majorHAnsi"/>
      <w:b/>
      <w:bCs/>
      <w:smallCaps/>
      <w:color w:val="2F5496" w:themeColor="accent1" w:themeShade="BF"/>
      <w:spacing w:val="0"/>
      <w:szCs w:val="28"/>
      <w:lang w:eastAsia="zh-CN"/>
    </w:rPr>
  </w:style>
  <w:style w:type="paragraph" w:styleId="TOC1">
    <w:name w:val="toc 1"/>
    <w:basedOn w:val="Normal"/>
    <w:next w:val="Normal"/>
    <w:autoRedefine/>
    <w:uiPriority w:val="39"/>
    <w:unhideWhenUsed/>
    <w:rsid w:val="00F40501"/>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F4050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F40501"/>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F40501"/>
    <w:pPr>
      <w:ind w:left="660"/>
    </w:pPr>
    <w:rPr>
      <w:rFonts w:cstheme="minorHAnsi"/>
      <w:noProof/>
      <w:sz w:val="18"/>
      <w:szCs w:val="18"/>
    </w:rPr>
  </w:style>
  <w:style w:type="paragraph" w:styleId="TOC5">
    <w:name w:val="toc 5"/>
    <w:basedOn w:val="Normal"/>
    <w:next w:val="Normal"/>
    <w:autoRedefine/>
    <w:uiPriority w:val="39"/>
    <w:unhideWhenUsed/>
    <w:rsid w:val="00F40501"/>
    <w:pPr>
      <w:ind w:left="880"/>
    </w:pPr>
    <w:rPr>
      <w:rFonts w:cstheme="minorHAnsi"/>
      <w:sz w:val="18"/>
      <w:szCs w:val="18"/>
    </w:rPr>
  </w:style>
  <w:style w:type="paragraph" w:styleId="TOC6">
    <w:name w:val="toc 6"/>
    <w:basedOn w:val="Normal"/>
    <w:next w:val="Normal"/>
    <w:autoRedefine/>
    <w:uiPriority w:val="39"/>
    <w:unhideWhenUsed/>
    <w:rsid w:val="00F40501"/>
    <w:pPr>
      <w:ind w:left="1100"/>
    </w:pPr>
    <w:rPr>
      <w:rFonts w:cstheme="minorHAnsi"/>
      <w:sz w:val="18"/>
      <w:szCs w:val="18"/>
    </w:rPr>
  </w:style>
  <w:style w:type="paragraph" w:styleId="TOC7">
    <w:name w:val="toc 7"/>
    <w:basedOn w:val="Normal"/>
    <w:next w:val="Normal"/>
    <w:autoRedefine/>
    <w:uiPriority w:val="39"/>
    <w:unhideWhenUsed/>
    <w:rsid w:val="00F40501"/>
    <w:pPr>
      <w:ind w:left="1320"/>
    </w:pPr>
    <w:rPr>
      <w:rFonts w:cstheme="minorHAnsi"/>
      <w:sz w:val="18"/>
      <w:szCs w:val="18"/>
    </w:rPr>
  </w:style>
  <w:style w:type="paragraph" w:styleId="TOC8">
    <w:name w:val="toc 8"/>
    <w:basedOn w:val="Normal"/>
    <w:next w:val="Normal"/>
    <w:autoRedefine/>
    <w:uiPriority w:val="39"/>
    <w:unhideWhenUsed/>
    <w:rsid w:val="00F40501"/>
    <w:pPr>
      <w:ind w:left="1540"/>
    </w:pPr>
    <w:rPr>
      <w:rFonts w:cstheme="minorHAnsi"/>
      <w:sz w:val="18"/>
      <w:szCs w:val="18"/>
    </w:rPr>
  </w:style>
  <w:style w:type="paragraph" w:styleId="TOC9">
    <w:name w:val="toc 9"/>
    <w:basedOn w:val="Normal"/>
    <w:next w:val="Normal"/>
    <w:autoRedefine/>
    <w:uiPriority w:val="39"/>
    <w:unhideWhenUsed/>
    <w:rsid w:val="00F40501"/>
    <w:pPr>
      <w:ind w:left="1760"/>
    </w:pPr>
    <w:rPr>
      <w:rFonts w:cstheme="minorHAnsi"/>
      <w:sz w:val="18"/>
      <w:szCs w:val="18"/>
    </w:rPr>
  </w:style>
  <w:style w:type="character" w:styleId="Strong">
    <w:name w:val="Strong"/>
    <w:uiPriority w:val="22"/>
    <w:rsid w:val="00F40501"/>
    <w:rPr>
      <w:b/>
      <w:color w:val="ED7D31" w:themeColor="accent2"/>
    </w:rPr>
  </w:style>
  <w:style w:type="character" w:styleId="UnresolvedMention">
    <w:name w:val="Unresolved Mention"/>
    <w:basedOn w:val="DefaultParagraphFont"/>
    <w:uiPriority w:val="99"/>
    <w:semiHidden/>
    <w:unhideWhenUsed/>
    <w:rsid w:val="00F40501"/>
    <w:rPr>
      <w:color w:val="605E5C"/>
      <w:shd w:val="clear" w:color="auto" w:fill="E1DFDD"/>
    </w:rPr>
  </w:style>
  <w:style w:type="character" w:styleId="FollowedHyperlink">
    <w:name w:val="FollowedHyperlink"/>
    <w:basedOn w:val="DefaultParagraphFont"/>
    <w:uiPriority w:val="99"/>
    <w:semiHidden/>
    <w:unhideWhenUsed/>
    <w:rsid w:val="00F40501"/>
    <w:rPr>
      <w:color w:val="954F72" w:themeColor="followedHyperlink"/>
      <w:u w:val="single"/>
    </w:rPr>
  </w:style>
  <w:style w:type="character" w:customStyle="1" w:styleId="externalref">
    <w:name w:val="externalref"/>
    <w:basedOn w:val="DefaultParagraphFont"/>
    <w:rsid w:val="00F40501"/>
  </w:style>
  <w:style w:type="character" w:customStyle="1" w:styleId="refsource">
    <w:name w:val="refsource"/>
    <w:basedOn w:val="DefaultParagraphFont"/>
    <w:rsid w:val="00F40501"/>
  </w:style>
  <w:style w:type="character" w:customStyle="1" w:styleId="text-muted">
    <w:name w:val="text-muted"/>
    <w:basedOn w:val="DefaultParagraphFont"/>
    <w:rsid w:val="00F40501"/>
  </w:style>
  <w:style w:type="paragraph" w:styleId="Caption">
    <w:name w:val="caption"/>
    <w:basedOn w:val="Normal"/>
    <w:next w:val="Normal"/>
    <w:uiPriority w:val="35"/>
    <w:unhideWhenUsed/>
    <w:qFormat/>
    <w:rsid w:val="005E4E1D"/>
    <w:pPr>
      <w:spacing w:before="120"/>
      <w:ind w:left="284" w:right="284" w:firstLine="0"/>
    </w:pPr>
    <w:rPr>
      <w:i/>
      <w:sz w:val="20"/>
      <w:lang w:val="nl"/>
    </w:rPr>
  </w:style>
  <w:style w:type="character" w:customStyle="1" w:styleId="NoSpacingChar">
    <w:name w:val="No Spacing Char"/>
    <w:basedOn w:val="DefaultParagraphFont"/>
    <w:link w:val="NoSpacing"/>
    <w:uiPriority w:val="1"/>
    <w:rsid w:val="00F40501"/>
    <w:rPr>
      <w:rFonts w:eastAsiaTheme="minorHAnsi"/>
      <w:kern w:val="0"/>
      <w:sz w:val="22"/>
      <w:szCs w:val="22"/>
      <w:lang w:val="nl-NL" w:eastAsia="en-US"/>
      <w14:ligatures w14:val="none"/>
    </w:rPr>
  </w:style>
  <w:style w:type="paragraph" w:styleId="Quote">
    <w:name w:val="Quote"/>
    <w:basedOn w:val="Normal"/>
    <w:next w:val="Normal"/>
    <w:link w:val="QuoteChar"/>
    <w:uiPriority w:val="29"/>
    <w:qFormat/>
    <w:rsid w:val="00F40501"/>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F40501"/>
    <w:rPr>
      <w:rFonts w:ascii="Times New Roman" w:hAnsi="Times New Roman" w:cs="Times New Roman"/>
      <w:i/>
      <w:kern w:val="0"/>
      <w:sz w:val="20"/>
      <w:szCs w:val="20"/>
      <w:lang w:val="nl-NL" w:eastAsia="en-US"/>
      <w14:ligatures w14:val="none"/>
    </w:rPr>
  </w:style>
  <w:style w:type="paragraph" w:styleId="IntenseQuote">
    <w:name w:val="Intense Quote"/>
    <w:basedOn w:val="Normal"/>
    <w:next w:val="Normal"/>
    <w:link w:val="IntenseQuoteChar"/>
    <w:uiPriority w:val="30"/>
    <w:rsid w:val="00F40501"/>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40501"/>
    <w:rPr>
      <w:rFonts w:ascii="Times New Roman" w:hAnsi="Times New Roman" w:cs="Times New Roman"/>
      <w:b/>
      <w:i/>
      <w:color w:val="FFFFFF" w:themeColor="background1"/>
      <w:kern w:val="0"/>
      <w:sz w:val="20"/>
      <w:szCs w:val="20"/>
      <w:shd w:val="clear" w:color="auto" w:fill="ED7D31" w:themeFill="accent2"/>
      <w:lang w:val="nl-NL" w:eastAsia="en-US"/>
      <w14:ligatures w14:val="none"/>
    </w:rPr>
  </w:style>
  <w:style w:type="character" w:styleId="SubtleEmphasis">
    <w:name w:val="Subtle Emphasis"/>
    <w:uiPriority w:val="19"/>
    <w:rsid w:val="00F40501"/>
    <w:rPr>
      <w:i/>
    </w:rPr>
  </w:style>
  <w:style w:type="character" w:styleId="IntenseEmphasis">
    <w:name w:val="Intense Emphasis"/>
    <w:uiPriority w:val="21"/>
    <w:rsid w:val="00F40501"/>
    <w:rPr>
      <w:b/>
      <w:i/>
      <w:color w:val="ED7D31" w:themeColor="accent2"/>
      <w:spacing w:val="10"/>
    </w:rPr>
  </w:style>
  <w:style w:type="character" w:styleId="SubtleReference">
    <w:name w:val="Subtle Reference"/>
    <w:uiPriority w:val="31"/>
    <w:rsid w:val="00F40501"/>
    <w:rPr>
      <w:b/>
    </w:rPr>
  </w:style>
  <w:style w:type="character" w:styleId="IntenseReference">
    <w:name w:val="Intense Reference"/>
    <w:uiPriority w:val="32"/>
    <w:rsid w:val="00F40501"/>
    <w:rPr>
      <w:b/>
      <w:bCs/>
      <w:smallCaps/>
      <w:spacing w:val="5"/>
      <w:sz w:val="22"/>
      <w:szCs w:val="22"/>
      <w:u w:val="single"/>
    </w:rPr>
  </w:style>
  <w:style w:type="character" w:styleId="BookTitle">
    <w:name w:val="Book Title"/>
    <w:uiPriority w:val="33"/>
    <w:rsid w:val="00F40501"/>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40501"/>
  </w:style>
  <w:style w:type="character" w:customStyle="1" w:styleId="nowrap">
    <w:name w:val="nowrap"/>
    <w:basedOn w:val="DefaultParagraphFont"/>
    <w:rsid w:val="00F40501"/>
  </w:style>
  <w:style w:type="table" w:styleId="TableGrid">
    <w:name w:val="Table Grid"/>
    <w:basedOn w:val="TableNormal"/>
    <w:uiPriority w:val="39"/>
    <w:rsid w:val="00F40501"/>
    <w:pPr>
      <w:ind w:left="442"/>
      <w:jc w:val="both"/>
    </w:pPr>
    <w:rPr>
      <w:kern w:val="0"/>
      <w:sz w:val="20"/>
      <w:szCs w:val="20"/>
      <w:lang w:val="nl-NL" w:eastAsia="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40501"/>
    <w:rPr>
      <w:rFonts w:ascii="Times New Roman" w:eastAsia="Times New Roman" w:hAnsi="Times New Roman" w:cs="Times New Roman"/>
      <w:lang w:eastAsia="nl-NL"/>
    </w:rPr>
  </w:style>
  <w:style w:type="paragraph" w:customStyle="1" w:styleId="Stijl1">
    <w:name w:val="Stijl1"/>
    <w:basedOn w:val="TOC8"/>
    <w:next w:val="TOC1"/>
    <w:autoRedefine/>
    <w:rsid w:val="00F40501"/>
    <w:rPr>
      <w:rFonts w:cs="Times New Roman"/>
      <w:noProof/>
    </w:rPr>
  </w:style>
  <w:style w:type="paragraph" w:customStyle="1" w:styleId="Textbox">
    <w:name w:val="Textbox"/>
    <w:basedOn w:val="NormalWeb"/>
    <w:link w:val="TextboxChar"/>
    <w:qFormat/>
    <w:rsid w:val="005E4E1D"/>
    <w:pPr>
      <w:spacing w:before="120" w:beforeAutospacing="0" w:after="120" w:afterAutospacing="0"/>
      <w:ind w:left="284" w:right="284"/>
      <w:jc w:val="both"/>
    </w:pPr>
    <w:rPr>
      <w:color w:val="404040" w:themeColor="text1" w:themeTint="BF"/>
      <w:sz w:val="20"/>
    </w:rPr>
  </w:style>
  <w:style w:type="character" w:customStyle="1" w:styleId="NormalWebChar">
    <w:name w:val="Normal (Web) Char"/>
    <w:basedOn w:val="DefaultParagraphFont"/>
    <w:link w:val="NormalWeb"/>
    <w:uiPriority w:val="99"/>
    <w:rsid w:val="00F40501"/>
    <w:rPr>
      <w:rFonts w:ascii="Times New Roman" w:eastAsia="Times New Roman" w:hAnsi="Times New Roman" w:cs="Times New Roman"/>
      <w:kern w:val="0"/>
      <w14:ligatures w14:val="none"/>
    </w:rPr>
  </w:style>
  <w:style w:type="character" w:customStyle="1" w:styleId="TextboxChar">
    <w:name w:val="Textbox Char"/>
    <w:basedOn w:val="NormalWebChar"/>
    <w:link w:val="Textbox"/>
    <w:rsid w:val="005E4E1D"/>
    <w:rPr>
      <w:rFonts w:ascii="EB Garamond" w:eastAsia="Times New Roman" w:hAnsi="EB Garamond" w:cs="Times New Roman"/>
      <w:color w:val="404040" w:themeColor="text1" w:themeTint="BF"/>
      <w:kern w:val="0"/>
      <w:sz w:val="20"/>
      <w:szCs w:val="22"/>
      <w:lang w:val="nl-NL"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16177">
      <w:bodyDiv w:val="1"/>
      <w:marLeft w:val="0"/>
      <w:marRight w:val="0"/>
      <w:marTop w:val="0"/>
      <w:marBottom w:val="0"/>
      <w:divBdr>
        <w:top w:val="none" w:sz="0" w:space="0" w:color="auto"/>
        <w:left w:val="none" w:sz="0" w:space="0" w:color="auto"/>
        <w:bottom w:val="none" w:sz="0" w:space="0" w:color="auto"/>
        <w:right w:val="none" w:sz="0" w:space="0" w:color="auto"/>
      </w:divBdr>
      <w:divsChild>
        <w:div w:id="530611790">
          <w:marLeft w:val="0"/>
          <w:marRight w:val="0"/>
          <w:marTop w:val="0"/>
          <w:marBottom w:val="0"/>
          <w:divBdr>
            <w:top w:val="none" w:sz="0" w:space="0" w:color="auto"/>
            <w:left w:val="none" w:sz="0" w:space="0" w:color="auto"/>
            <w:bottom w:val="none" w:sz="0" w:space="0" w:color="auto"/>
            <w:right w:val="none" w:sz="0" w:space="0" w:color="auto"/>
          </w:divBdr>
          <w:divsChild>
            <w:div w:id="1020428284">
              <w:marLeft w:val="0"/>
              <w:marRight w:val="0"/>
              <w:marTop w:val="0"/>
              <w:marBottom w:val="0"/>
              <w:divBdr>
                <w:top w:val="none" w:sz="0" w:space="0" w:color="auto"/>
                <w:left w:val="none" w:sz="0" w:space="0" w:color="auto"/>
                <w:bottom w:val="none" w:sz="0" w:space="0" w:color="auto"/>
                <w:right w:val="none" w:sz="0" w:space="0" w:color="auto"/>
              </w:divBdr>
              <w:divsChild>
                <w:div w:id="1570965843">
                  <w:marLeft w:val="0"/>
                  <w:marRight w:val="0"/>
                  <w:marTop w:val="0"/>
                  <w:marBottom w:val="0"/>
                  <w:divBdr>
                    <w:top w:val="none" w:sz="0" w:space="0" w:color="auto"/>
                    <w:left w:val="none" w:sz="0" w:space="0" w:color="auto"/>
                    <w:bottom w:val="none" w:sz="0" w:space="0" w:color="auto"/>
                    <w:right w:val="none" w:sz="0" w:space="0" w:color="auto"/>
                  </w:divBdr>
                  <w:divsChild>
                    <w:div w:id="21303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header" Target="header1.xml"/><Relationship Id="rId21" Type="http://schemas.openxmlformats.org/officeDocument/2006/relationships/image" Target="media/image6.png"/><Relationship Id="rId34" Type="http://schemas.openxmlformats.org/officeDocument/2006/relationships/footer" Target="footer5.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2.emf"/><Relationship Id="rId25" Type="http://schemas.openxmlformats.org/officeDocument/2006/relationships/hyperlink" Target="https://www.charm-eu.eu/torch" TargetMode="External"/><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https://www.charm-eu.eu/torch" TargetMode="External"/><Relationship Id="rId20" Type="http://schemas.openxmlformats.org/officeDocument/2006/relationships/image" Target="media/image5.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8.svg"/><Relationship Id="rId32" Type="http://schemas.openxmlformats.org/officeDocument/2006/relationships/header" Target="header4.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charm-eu.eu/capstonephase" TargetMode="External"/><Relationship Id="rId23" Type="http://schemas.openxmlformats.org/officeDocument/2006/relationships/image" Target="media/image7.png"/><Relationship Id="rId28" Type="http://schemas.openxmlformats.org/officeDocument/2006/relationships/header" Target="header2.xml"/><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4.emf"/><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charm-eu.eu/masters/globalchallenges" TargetMode="External"/><Relationship Id="rId22" Type="http://schemas.openxmlformats.org/officeDocument/2006/relationships/hyperlink" Target="https://nl.wikipedia.org/wiki/Hoger_onderwijs" TargetMode="External"/><Relationship Id="rId27" Type="http://schemas.openxmlformats.org/officeDocument/2006/relationships/footer" Target="footer2.xml"/><Relationship Id="rId30" Type="http://schemas.openxmlformats.org/officeDocument/2006/relationships/footer" Target="footer4.xml"/><Relationship Id="rId35"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doi.org/10.3152/030234209x442034" TargetMode="External"/><Relationship Id="rId13" Type="http://schemas.openxmlformats.org/officeDocument/2006/relationships/hyperlink" Target="https://audiovisual.ec.europa.eu/en/video/I-216463?lg=EN" TargetMode="External"/><Relationship Id="rId18" Type="http://schemas.openxmlformats.org/officeDocument/2006/relationships/hyperlink" Target="https://woinactie.blogspot.com/p/over-wo-in-actie.html" TargetMode="External"/><Relationship Id="rId26" Type="http://schemas.openxmlformats.org/officeDocument/2006/relationships/hyperlink" Target="https://www.leiden-delft-erasmus.nl"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about:blank" TargetMode="External"/><Relationship Id="rId7" Type="http://schemas.openxmlformats.org/officeDocument/2006/relationships/hyperlink" Target="https://www.nfu.nl/themas/randvoorwaarden-wetenschappelijk-onderzoek/valorisatie" TargetMode="External"/><Relationship Id="rId12" Type="http://schemas.openxmlformats.org/officeDocument/2006/relationships/hyperlink" Target="https://doi.org/10.3152/095820207X190674" TargetMode="External"/><Relationship Id="rId17" Type="http://schemas.openxmlformats.org/officeDocument/2006/relationships/hyperlink" Target="https://doi.org/10.1177/0002764213498851" TargetMode="External"/><Relationship Id="rId25" Type="http://schemas.openxmlformats.org/officeDocument/2006/relationships/hyperlink" Target="https://ewuu.nl" TargetMode="External"/><Relationship Id="rId2" Type="http://schemas.openxmlformats.org/officeDocument/2006/relationships/hyperlink" Target="https://www.go-fair.org/fair-principles/" TargetMode="External"/><Relationship Id="rId16" Type="http://schemas.openxmlformats.org/officeDocument/2006/relationships/hyperlink" Target="https://doi.org/10.1007/s40670-020-01089-7" TargetMode="External"/><Relationship Id="rId20" Type="http://schemas.openxmlformats.org/officeDocument/2006/relationships/hyperlink" Target="about:blank" TargetMode="External"/><Relationship Id="rId29" Type="http://schemas.openxmlformats.org/officeDocument/2006/relationships/hyperlink" Target="https://www.nederlandrechtsstaat.nl/academische-vrijheid-in-tijden-van-wakkerte-en-cancelcultuur/" TargetMode="External"/><Relationship Id="rId1" Type="http://schemas.openxmlformats.org/officeDocument/2006/relationships/hyperlink" Target="https://scienceintransition.nl/app/uploads/2013/09/POSITION-PAPER-16-sep-2013.pdf" TargetMode="External"/><Relationship Id="rId6" Type="http://schemas.openxmlformats.org/officeDocument/2006/relationships/hyperlink" Target="https://doi.org/10.5281/zenodo.5345573" TargetMode="External"/><Relationship Id="rId11" Type="http://schemas.openxmlformats.org/officeDocument/2006/relationships/hyperlink" Target="https://www.universiteitenvannederland.nl/files/documenten/Domeinen/Onderzoek/Position%20paper%20Ruimte%20voor%20ieders%20talent.pdf" TargetMode="External"/><Relationship Id="rId24" Type="http://schemas.openxmlformats.org/officeDocument/2006/relationships/hyperlink" Target="about:blank"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papers.ssrn.com/sol3/papers.cfm?abstract_id=2350964" TargetMode="External"/><Relationship Id="rId23" Type="http://schemas.openxmlformats.org/officeDocument/2006/relationships/hyperlink" Target="about:blank" TargetMode="External"/><Relationship Id="rId28" Type="http://schemas.openxmlformats.org/officeDocument/2006/relationships/hyperlink" Target="https://www.leiden-delft-erasmus.nl" TargetMode="External"/><Relationship Id="rId10" Type="http://schemas.openxmlformats.org/officeDocument/2006/relationships/hyperlink" Target="https://responsiblemetrics.org/the-metric-tide/" TargetMode="External"/><Relationship Id="rId19" Type="http://schemas.openxmlformats.org/officeDocument/2006/relationships/hyperlink" Target="about:blank" TargetMode="External"/><Relationship Id="rId4" Type="http://schemas.openxmlformats.org/officeDocument/2006/relationships/hyperlink" Target="https://data.europa.eu/doi/10.2777/552370" TargetMode="External"/><Relationship Id="rId9" Type="http://schemas.openxmlformats.org/officeDocument/2006/relationships/hyperlink" Target="https://scienceintransition.nl/over-science-in-transition/position-paper" TargetMode="External"/><Relationship Id="rId14" Type="http://schemas.openxmlformats.org/officeDocument/2006/relationships/hyperlink" Target="https://doi-org.proxy.library.uu.nl/10.1080/07294360.2022.2156482" TargetMode="External"/><Relationship Id="rId22" Type="http://schemas.openxmlformats.org/officeDocument/2006/relationships/hyperlink" Target="about:blank" TargetMode="External"/><Relationship Id="rId27" Type="http://schemas.openxmlformats.org/officeDocument/2006/relationships/hyperlink" Target="https://ewuu.n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homas/Library/Group%20Containers/UBF8T346G9.Office/User%20Content.localized/Templates.localized/MediumTw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E6003-5EEB-AC45-A46C-02AEFA80B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MediumTwo.dotx</Template>
  <TotalTime>7</TotalTime>
  <Pages>249</Pages>
  <Words>62808</Words>
  <Characters>358010</Characters>
  <Application>Microsoft Office Word</Application>
  <DocSecurity>0</DocSecurity>
  <Lines>2983</Lines>
  <Paragraphs>839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Thomas F. K. Jorna</cp:lastModifiedBy>
  <cp:revision>6</cp:revision>
  <cp:lastPrinted>2023-05-10T19:05:00Z</cp:lastPrinted>
  <dcterms:created xsi:type="dcterms:W3CDTF">2023-06-08T13:26:00Z</dcterms:created>
  <dcterms:modified xsi:type="dcterms:W3CDTF">2023-06-08T13:54:00Z</dcterms:modified>
</cp:coreProperties>
</file>